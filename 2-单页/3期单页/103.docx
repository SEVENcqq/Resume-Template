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mc:AlternateContent>
          <mc:Choice Requires="wps">
            <w:drawing>
              <wp:anchor distT="0" distB="0" distL="114300" distR="114300" simplePos="0" relativeHeight="251618304" behindDoc="0" locked="0" layoutInCell="1" allowOverlap="1">
                <wp:simplePos x="0" y="0"/>
                <wp:positionH relativeFrom="column">
                  <wp:posOffset>-95250</wp:posOffset>
                </wp:positionH>
                <wp:positionV relativeFrom="paragraph">
                  <wp:posOffset>-386080</wp:posOffset>
                </wp:positionV>
                <wp:extent cx="1094105" cy="1284605"/>
                <wp:effectExtent l="0" t="0" r="10795" b="1079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105" cy="1284605"/>
                        </a:xfrm>
                        <a:prstGeom prst="rect">
                          <a:avLst/>
                        </a:prstGeom>
                        <a:blipFill rotWithShape="1">
                          <a:blip r:embed="rId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7.5pt;margin-top:-30.4pt;height:101.15pt;width:86.15pt;z-index:251618304;v-text-anchor:middle;mso-width-relative:page;mso-height-relative:page;" filled="t" stroked="f" coordsize="21600,21600" o:gfxdata="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">
                <v:fill type="frame" on="t" focussize="0,0" recolor="t" rotate="t" r:id="rId4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2042795</wp:posOffset>
                </wp:positionH>
                <wp:positionV relativeFrom="paragraph">
                  <wp:posOffset>-960755</wp:posOffset>
                </wp:positionV>
                <wp:extent cx="0" cy="10841990"/>
                <wp:effectExtent l="4445" t="0" r="14605" b="16510"/>
                <wp:wrapNone/>
                <wp:docPr id="3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442335" y="48895"/>
                          <a:ext cx="0" cy="10841990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60.85pt;margin-top:-75.65pt;height:853.7pt;width:0pt;z-index:251639808;mso-width-relative:page;mso-height-relative:page;" filled="f" stroked="t" coordsize="21600,21600" o:gfxdata="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omUq&#10;RdoAAAANAQAADwAAAAAAAAABACAAAAAiAAAAZHJzL2Rvd25yZXYueG1sUEsBAhQAFAAAAAgAh07i&#10;QFzm/0bnAQAAkAMAAA4AAAAAAAAAAQAgAAAAKQEAAGRycy9lMm9Eb2MueG1sUEsFBgAAAAAGAAYA&#10;WQEAAIIFAAAAAA==&#10;">
                <v:fill on="f" focussize="0,0"/>
                <v:stroke weight="0.5pt" color="#BFBFBF [2412]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2473325</wp:posOffset>
                </wp:positionH>
                <wp:positionV relativeFrom="paragraph">
                  <wp:posOffset>-451485</wp:posOffset>
                </wp:positionV>
                <wp:extent cx="168910" cy="168910"/>
                <wp:effectExtent l="0" t="0" r="2540" b="2540"/>
                <wp:wrapNone/>
                <wp:docPr id="10" name="公文包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" cy="168910"/>
                        </a:xfrm>
                        <a:custGeom>
                          <a:avLst/>
                          <a:gdLst>
                            <a:gd name="connsiteX0" fmla="*/ 3261356 w 3261356"/>
                            <a:gd name="connsiteY0" fmla="*/ 1385789 h 2766950"/>
                            <a:gd name="connsiteX1" fmla="*/ 3261356 w 3261356"/>
                            <a:gd name="connsiteY1" fmla="*/ 2634211 h 2766950"/>
                            <a:gd name="connsiteX2" fmla="*/ 3259675 w 3261356"/>
                            <a:gd name="connsiteY2" fmla="*/ 2649333 h 2766950"/>
                            <a:gd name="connsiteX3" fmla="*/ 3256313 w 3261356"/>
                            <a:gd name="connsiteY3" fmla="*/ 2662775 h 2766950"/>
                            <a:gd name="connsiteX4" fmla="*/ 3252951 w 3261356"/>
                            <a:gd name="connsiteY4" fmla="*/ 2674537 h 2766950"/>
                            <a:gd name="connsiteX5" fmla="*/ 3244545 w 3261356"/>
                            <a:gd name="connsiteY5" fmla="*/ 2686298 h 2766950"/>
                            <a:gd name="connsiteX6" fmla="*/ 3237821 w 3261356"/>
                            <a:gd name="connsiteY6" fmla="*/ 2698060 h 2766950"/>
                            <a:gd name="connsiteX7" fmla="*/ 3229415 w 3261356"/>
                            <a:gd name="connsiteY7" fmla="*/ 2709822 h 2766950"/>
                            <a:gd name="connsiteX8" fmla="*/ 3217647 w 3261356"/>
                            <a:gd name="connsiteY8" fmla="*/ 2719903 h 2766950"/>
                            <a:gd name="connsiteX9" fmla="*/ 3202517 w 3261356"/>
                            <a:gd name="connsiteY9" fmla="*/ 2729985 h 2766950"/>
                            <a:gd name="connsiteX10" fmla="*/ 3175619 w 3261356"/>
                            <a:gd name="connsiteY10" fmla="*/ 2746787 h 2766950"/>
                            <a:gd name="connsiteX11" fmla="*/ 3141997 w 3261356"/>
                            <a:gd name="connsiteY11" fmla="*/ 2758549 h 2766950"/>
                            <a:gd name="connsiteX12" fmla="*/ 3105013 w 3261356"/>
                            <a:gd name="connsiteY12" fmla="*/ 2765270 h 2766950"/>
                            <a:gd name="connsiteX13" fmla="*/ 3066347 w 3261356"/>
                            <a:gd name="connsiteY13" fmla="*/ 2766950 h 2766950"/>
                            <a:gd name="connsiteX14" fmla="*/ 196690 w 3261356"/>
                            <a:gd name="connsiteY14" fmla="*/ 2766950 h 2766950"/>
                            <a:gd name="connsiteX15" fmla="*/ 158024 w 3261356"/>
                            <a:gd name="connsiteY15" fmla="*/ 2765270 h 2766950"/>
                            <a:gd name="connsiteX16" fmla="*/ 121040 w 3261356"/>
                            <a:gd name="connsiteY16" fmla="*/ 2758549 h 2766950"/>
                            <a:gd name="connsiteX17" fmla="*/ 87418 w 3261356"/>
                            <a:gd name="connsiteY17" fmla="*/ 2746787 h 2766950"/>
                            <a:gd name="connsiteX18" fmla="*/ 57158 w 3261356"/>
                            <a:gd name="connsiteY18" fmla="*/ 2729985 h 2766950"/>
                            <a:gd name="connsiteX19" fmla="*/ 47071 w 3261356"/>
                            <a:gd name="connsiteY19" fmla="*/ 2719903 h 2766950"/>
                            <a:gd name="connsiteX20" fmla="*/ 35303 w 3261356"/>
                            <a:gd name="connsiteY20" fmla="*/ 2709822 h 2766950"/>
                            <a:gd name="connsiteX21" fmla="*/ 25217 w 3261356"/>
                            <a:gd name="connsiteY21" fmla="*/ 2698060 h 2766950"/>
                            <a:gd name="connsiteX22" fmla="*/ 16811 w 3261356"/>
                            <a:gd name="connsiteY22" fmla="*/ 2686298 h 2766950"/>
                            <a:gd name="connsiteX23" fmla="*/ 8405 w 3261356"/>
                            <a:gd name="connsiteY23" fmla="*/ 2674537 h 2766950"/>
                            <a:gd name="connsiteX24" fmla="*/ 5043 w 3261356"/>
                            <a:gd name="connsiteY24" fmla="*/ 2662775 h 2766950"/>
                            <a:gd name="connsiteX25" fmla="*/ 1681 w 3261356"/>
                            <a:gd name="connsiteY25" fmla="*/ 2649333 h 2766950"/>
                            <a:gd name="connsiteX26" fmla="*/ 0 w 3261356"/>
                            <a:gd name="connsiteY26" fmla="*/ 2634211 h 2766950"/>
                            <a:gd name="connsiteX27" fmla="*/ 0 w 3261356"/>
                            <a:gd name="connsiteY27" fmla="*/ 1389150 h 2766950"/>
                            <a:gd name="connsiteX28" fmla="*/ 196690 w 3261356"/>
                            <a:gd name="connsiteY28" fmla="*/ 1441237 h 2766950"/>
                            <a:gd name="connsiteX29" fmla="*/ 406829 w 3261356"/>
                            <a:gd name="connsiteY29" fmla="*/ 1495005 h 2766950"/>
                            <a:gd name="connsiteX30" fmla="*/ 660677 w 3261356"/>
                            <a:gd name="connsiteY30" fmla="*/ 1555494 h 2766950"/>
                            <a:gd name="connsiteX31" fmla="*/ 795165 w 3261356"/>
                            <a:gd name="connsiteY31" fmla="*/ 1589099 h 2766950"/>
                            <a:gd name="connsiteX32" fmla="*/ 933017 w 3261356"/>
                            <a:gd name="connsiteY32" fmla="*/ 1619343 h 2766950"/>
                            <a:gd name="connsiteX33" fmla="*/ 1067506 w 3261356"/>
                            <a:gd name="connsiteY33" fmla="*/ 1646227 h 2766950"/>
                            <a:gd name="connsiteX34" fmla="*/ 1200314 w 3261356"/>
                            <a:gd name="connsiteY34" fmla="*/ 1671431 h 2766950"/>
                            <a:gd name="connsiteX35" fmla="*/ 1326397 w 3261356"/>
                            <a:gd name="connsiteY35" fmla="*/ 1693274 h 2766950"/>
                            <a:gd name="connsiteX36" fmla="*/ 1442394 w 3261356"/>
                            <a:gd name="connsiteY36" fmla="*/ 1708396 h 2766950"/>
                            <a:gd name="connsiteX37" fmla="*/ 1544942 w 3261356"/>
                            <a:gd name="connsiteY37" fmla="*/ 1720158 h 2766950"/>
                            <a:gd name="connsiteX38" fmla="*/ 1588650 w 3261356"/>
                            <a:gd name="connsiteY38" fmla="*/ 1723518 h 2766950"/>
                            <a:gd name="connsiteX39" fmla="*/ 1630678 w 3261356"/>
                            <a:gd name="connsiteY39" fmla="*/ 1725199 h 2766950"/>
                            <a:gd name="connsiteX40" fmla="*/ 1672706 w 3261356"/>
                            <a:gd name="connsiteY40" fmla="*/ 1723518 h 2766950"/>
                            <a:gd name="connsiteX41" fmla="*/ 1719777 w 3261356"/>
                            <a:gd name="connsiteY41" fmla="*/ 1720158 h 2766950"/>
                            <a:gd name="connsiteX42" fmla="*/ 1820644 w 3261356"/>
                            <a:gd name="connsiteY42" fmla="*/ 1708396 h 2766950"/>
                            <a:gd name="connsiteX43" fmla="*/ 1934959 w 3261356"/>
                            <a:gd name="connsiteY43" fmla="*/ 1693274 h 2766950"/>
                            <a:gd name="connsiteX44" fmla="*/ 2061043 w 3261356"/>
                            <a:gd name="connsiteY44" fmla="*/ 1671431 h 2766950"/>
                            <a:gd name="connsiteX45" fmla="*/ 2193850 w 3261356"/>
                            <a:gd name="connsiteY45" fmla="*/ 1646227 h 2766950"/>
                            <a:gd name="connsiteX46" fmla="*/ 2330020 w 3261356"/>
                            <a:gd name="connsiteY46" fmla="*/ 1615983 h 2766950"/>
                            <a:gd name="connsiteX47" fmla="*/ 2466190 w 3261356"/>
                            <a:gd name="connsiteY47" fmla="*/ 1585738 h 2766950"/>
                            <a:gd name="connsiteX48" fmla="*/ 2602360 w 3261356"/>
                            <a:gd name="connsiteY48" fmla="*/ 1553814 h 2766950"/>
                            <a:gd name="connsiteX49" fmla="*/ 2854527 w 3261356"/>
                            <a:gd name="connsiteY49" fmla="*/ 1493325 h 2766950"/>
                            <a:gd name="connsiteX50" fmla="*/ 3066347 w 3261356"/>
                            <a:gd name="connsiteY50" fmla="*/ 1437877 h 2766950"/>
                            <a:gd name="connsiteX51" fmla="*/ 1508607 w 3261356"/>
                            <a:gd name="connsiteY51" fmla="*/ 1206475 h 2766950"/>
                            <a:gd name="connsiteX52" fmla="*/ 1417230 w 3261356"/>
                            <a:gd name="connsiteY52" fmla="*/ 1297852 h 2766950"/>
                            <a:gd name="connsiteX53" fmla="*/ 1417230 w 3261356"/>
                            <a:gd name="connsiteY53" fmla="*/ 1314415 h 2766950"/>
                            <a:gd name="connsiteX54" fmla="*/ 1508607 w 3261356"/>
                            <a:gd name="connsiteY54" fmla="*/ 1405791 h 2766950"/>
                            <a:gd name="connsiteX55" fmla="*/ 1752750 w 3261356"/>
                            <a:gd name="connsiteY55" fmla="*/ 1405791 h 2766950"/>
                            <a:gd name="connsiteX56" fmla="*/ 1844126 w 3261356"/>
                            <a:gd name="connsiteY56" fmla="*/ 1314415 h 2766950"/>
                            <a:gd name="connsiteX57" fmla="*/ 1844126 w 3261356"/>
                            <a:gd name="connsiteY57" fmla="*/ 1297852 h 2766950"/>
                            <a:gd name="connsiteX58" fmla="*/ 1752750 w 3261356"/>
                            <a:gd name="connsiteY58" fmla="*/ 1206475 h 2766950"/>
                            <a:gd name="connsiteX59" fmla="*/ 1630678 w 3261356"/>
                            <a:gd name="connsiteY59" fmla="*/ 174304 h 2766950"/>
                            <a:gd name="connsiteX60" fmla="*/ 1114624 w 3261356"/>
                            <a:gd name="connsiteY60" fmla="*/ 469036 h 2766950"/>
                            <a:gd name="connsiteX61" fmla="*/ 1111230 w 3261356"/>
                            <a:gd name="connsiteY61" fmla="*/ 492633 h 2766950"/>
                            <a:gd name="connsiteX62" fmla="*/ 2150126 w 3261356"/>
                            <a:gd name="connsiteY62" fmla="*/ 492633 h 2766950"/>
                            <a:gd name="connsiteX63" fmla="*/ 2146731 w 3261356"/>
                            <a:gd name="connsiteY63" fmla="*/ 469036 h 2766950"/>
                            <a:gd name="connsiteX64" fmla="*/ 1630678 w 3261356"/>
                            <a:gd name="connsiteY64" fmla="*/ 174304 h 2766950"/>
                            <a:gd name="connsiteX65" fmla="*/ 1630678 w 3261356"/>
                            <a:gd name="connsiteY65" fmla="*/ 0 h 2766950"/>
                            <a:gd name="connsiteX66" fmla="*/ 2269992 w 3261356"/>
                            <a:gd name="connsiteY66" fmla="*/ 488510 h 2766950"/>
                            <a:gd name="connsiteX67" fmla="*/ 2270238 w 3261356"/>
                            <a:gd name="connsiteY67" fmla="*/ 492633 h 2766950"/>
                            <a:gd name="connsiteX68" fmla="*/ 3066347 w 3261356"/>
                            <a:gd name="connsiteY68" fmla="*/ 492633 h 2766950"/>
                            <a:gd name="connsiteX69" fmla="*/ 3105012 w 3261356"/>
                            <a:gd name="connsiteY69" fmla="*/ 494313 h 2766950"/>
                            <a:gd name="connsiteX70" fmla="*/ 3141998 w 3261356"/>
                            <a:gd name="connsiteY70" fmla="*/ 501035 h 2766950"/>
                            <a:gd name="connsiteX71" fmla="*/ 3175621 w 3261356"/>
                            <a:gd name="connsiteY71" fmla="*/ 512796 h 2766950"/>
                            <a:gd name="connsiteX72" fmla="*/ 3202518 w 3261356"/>
                            <a:gd name="connsiteY72" fmla="*/ 529599 h 2766950"/>
                            <a:gd name="connsiteX73" fmla="*/ 3217649 w 3261356"/>
                            <a:gd name="connsiteY73" fmla="*/ 539681 h 2766950"/>
                            <a:gd name="connsiteX74" fmla="*/ 3229416 w 3261356"/>
                            <a:gd name="connsiteY74" fmla="*/ 549763 h 2766950"/>
                            <a:gd name="connsiteX75" fmla="*/ 3237821 w 3261356"/>
                            <a:gd name="connsiteY75" fmla="*/ 561524 h 2766950"/>
                            <a:gd name="connsiteX76" fmla="*/ 3244546 w 3261356"/>
                            <a:gd name="connsiteY76" fmla="*/ 573285 h 2766950"/>
                            <a:gd name="connsiteX77" fmla="*/ 3252951 w 3261356"/>
                            <a:gd name="connsiteY77" fmla="*/ 585046 h 2766950"/>
                            <a:gd name="connsiteX78" fmla="*/ 3256314 w 3261356"/>
                            <a:gd name="connsiteY78" fmla="*/ 596807 h 2766950"/>
                            <a:gd name="connsiteX79" fmla="*/ 3259676 w 3261356"/>
                            <a:gd name="connsiteY79" fmla="*/ 610251 h 2766950"/>
                            <a:gd name="connsiteX80" fmla="*/ 3261356 w 3261356"/>
                            <a:gd name="connsiteY80" fmla="*/ 625372 h 2766950"/>
                            <a:gd name="connsiteX81" fmla="*/ 3261356 w 3261356"/>
                            <a:gd name="connsiteY81" fmla="*/ 1326877 h 2766950"/>
                            <a:gd name="connsiteX82" fmla="*/ 3261353 w 3261356"/>
                            <a:gd name="connsiteY82" fmla="*/ 1326877 h 2766950"/>
                            <a:gd name="connsiteX83" fmla="*/ 3261350 w 3261356"/>
                            <a:gd name="connsiteY83" fmla="*/ 1326880 h 2766950"/>
                            <a:gd name="connsiteX84" fmla="*/ 3066350 w 3261356"/>
                            <a:gd name="connsiteY84" fmla="*/ 1378964 h 2766950"/>
                            <a:gd name="connsiteX85" fmla="*/ 2854531 w 3261356"/>
                            <a:gd name="connsiteY85" fmla="*/ 1434413 h 2766950"/>
                            <a:gd name="connsiteX86" fmla="*/ 2602365 w 3261356"/>
                            <a:gd name="connsiteY86" fmla="*/ 1494902 h 2766950"/>
                            <a:gd name="connsiteX87" fmla="*/ 2466193 w 3261356"/>
                            <a:gd name="connsiteY87" fmla="*/ 1526826 h 2766950"/>
                            <a:gd name="connsiteX88" fmla="*/ 2330026 w 3261356"/>
                            <a:gd name="connsiteY88" fmla="*/ 1557071 h 2766950"/>
                            <a:gd name="connsiteX89" fmla="*/ 2193854 w 3261356"/>
                            <a:gd name="connsiteY89" fmla="*/ 1587315 h 2766950"/>
                            <a:gd name="connsiteX90" fmla="*/ 2061046 w 3261356"/>
                            <a:gd name="connsiteY90" fmla="*/ 1612517 h 2766950"/>
                            <a:gd name="connsiteX91" fmla="*/ 1934963 w 3261356"/>
                            <a:gd name="connsiteY91" fmla="*/ 1634360 h 2766950"/>
                            <a:gd name="connsiteX92" fmla="*/ 1820647 w 3261356"/>
                            <a:gd name="connsiteY92" fmla="*/ 1649484 h 2766950"/>
                            <a:gd name="connsiteX93" fmla="*/ 1719781 w 3261356"/>
                            <a:gd name="connsiteY93" fmla="*/ 1661245 h 2766950"/>
                            <a:gd name="connsiteX94" fmla="*/ 1672711 w 3261356"/>
                            <a:gd name="connsiteY94" fmla="*/ 1664604 h 2766950"/>
                            <a:gd name="connsiteX95" fmla="*/ 1630683 w 3261356"/>
                            <a:gd name="connsiteY95" fmla="*/ 1666287 h 2766950"/>
                            <a:gd name="connsiteX96" fmla="*/ 1588655 w 3261356"/>
                            <a:gd name="connsiteY96" fmla="*/ 1664604 h 2766950"/>
                            <a:gd name="connsiteX97" fmla="*/ 1544944 w 3261356"/>
                            <a:gd name="connsiteY97" fmla="*/ 1661245 h 2766950"/>
                            <a:gd name="connsiteX98" fmla="*/ 1442396 w 3261356"/>
                            <a:gd name="connsiteY98" fmla="*/ 1649484 h 2766950"/>
                            <a:gd name="connsiteX99" fmla="*/ 1326400 w 3261356"/>
                            <a:gd name="connsiteY99" fmla="*/ 1634360 h 2766950"/>
                            <a:gd name="connsiteX100" fmla="*/ 1200317 w 3261356"/>
                            <a:gd name="connsiteY100" fmla="*/ 1612517 h 2766950"/>
                            <a:gd name="connsiteX101" fmla="*/ 1067508 w 3261356"/>
                            <a:gd name="connsiteY101" fmla="*/ 1587315 h 2766950"/>
                            <a:gd name="connsiteX102" fmla="*/ 933020 w 3261356"/>
                            <a:gd name="connsiteY102" fmla="*/ 1560430 h 2766950"/>
                            <a:gd name="connsiteX103" fmla="*/ 795169 w 3261356"/>
                            <a:gd name="connsiteY103" fmla="*/ 1530186 h 2766950"/>
                            <a:gd name="connsiteX104" fmla="*/ 660681 w 3261356"/>
                            <a:gd name="connsiteY104" fmla="*/ 1496582 h 2766950"/>
                            <a:gd name="connsiteX105" fmla="*/ 406834 w 3261356"/>
                            <a:gd name="connsiteY105" fmla="*/ 1436093 h 2766950"/>
                            <a:gd name="connsiteX106" fmla="*/ 196695 w 3261356"/>
                            <a:gd name="connsiteY106" fmla="*/ 1382323 h 2766950"/>
                            <a:gd name="connsiteX107" fmla="*/ 3 w 3261356"/>
                            <a:gd name="connsiteY107" fmla="*/ 1330236 h 2766950"/>
                            <a:gd name="connsiteX108" fmla="*/ 3 w 3261356"/>
                            <a:gd name="connsiteY108" fmla="*/ 1332325 h 2766950"/>
                            <a:gd name="connsiteX109" fmla="*/ 0 w 3261356"/>
                            <a:gd name="connsiteY109" fmla="*/ 1332322 h 2766950"/>
                            <a:gd name="connsiteX110" fmla="*/ 0 w 3261356"/>
                            <a:gd name="connsiteY110" fmla="*/ 971511 h 2766950"/>
                            <a:gd name="connsiteX111" fmla="*/ 0 w 3261356"/>
                            <a:gd name="connsiteY111" fmla="*/ 625372 h 2766950"/>
                            <a:gd name="connsiteX112" fmla="*/ 1683 w 3261356"/>
                            <a:gd name="connsiteY112" fmla="*/ 610251 h 2766950"/>
                            <a:gd name="connsiteX113" fmla="*/ 5046 w 3261356"/>
                            <a:gd name="connsiteY113" fmla="*/ 596807 h 2766950"/>
                            <a:gd name="connsiteX114" fmla="*/ 8405 w 3261356"/>
                            <a:gd name="connsiteY114" fmla="*/ 585046 h 2766950"/>
                            <a:gd name="connsiteX115" fmla="*/ 16813 w 3261356"/>
                            <a:gd name="connsiteY115" fmla="*/ 573285 h 2766950"/>
                            <a:gd name="connsiteX116" fmla="*/ 25218 w 3261356"/>
                            <a:gd name="connsiteY116" fmla="*/ 561524 h 2766950"/>
                            <a:gd name="connsiteX117" fmla="*/ 35303 w 3261356"/>
                            <a:gd name="connsiteY117" fmla="*/ 549763 h 2766950"/>
                            <a:gd name="connsiteX118" fmla="*/ 47073 w 3261356"/>
                            <a:gd name="connsiteY118" fmla="*/ 539681 h 2766950"/>
                            <a:gd name="connsiteX119" fmla="*/ 57158 w 3261356"/>
                            <a:gd name="connsiteY119" fmla="*/ 529599 h 2766950"/>
                            <a:gd name="connsiteX120" fmla="*/ 87418 w 3261356"/>
                            <a:gd name="connsiteY120" fmla="*/ 512796 h 2766950"/>
                            <a:gd name="connsiteX121" fmla="*/ 121041 w 3261356"/>
                            <a:gd name="connsiteY121" fmla="*/ 501035 h 2766950"/>
                            <a:gd name="connsiteX122" fmla="*/ 158027 w 3261356"/>
                            <a:gd name="connsiteY122" fmla="*/ 494313 h 2766950"/>
                            <a:gd name="connsiteX123" fmla="*/ 196692 w 3261356"/>
                            <a:gd name="connsiteY123" fmla="*/ 492633 h 2766950"/>
                            <a:gd name="connsiteX124" fmla="*/ 991117 w 3261356"/>
                            <a:gd name="connsiteY124" fmla="*/ 492633 h 2766950"/>
                            <a:gd name="connsiteX125" fmla="*/ 991363 w 3261356"/>
                            <a:gd name="connsiteY125" fmla="*/ 488510 h 2766950"/>
                            <a:gd name="connsiteX126" fmla="*/ 1630678 w 3261356"/>
                            <a:gd name="connsiteY126" fmla="*/ 0 h 27669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</a:cxnLst>
                          <a:rect l="l" t="t" r="r" b="b"/>
                          <a:pathLst>
                            <a:path w="3261356" h="2766950">
                              <a:moveTo>
                                <a:pt x="3261356" y="1385789"/>
                              </a:moveTo>
                              <a:lnTo>
                                <a:pt x="3261356" y="2634211"/>
                              </a:lnTo>
                              <a:lnTo>
                                <a:pt x="3259675" y="2649333"/>
                              </a:lnTo>
                              <a:lnTo>
                                <a:pt x="3256313" y="2662775"/>
                              </a:lnTo>
                              <a:lnTo>
                                <a:pt x="3252951" y="2674537"/>
                              </a:lnTo>
                              <a:lnTo>
                                <a:pt x="3244545" y="2686298"/>
                              </a:lnTo>
                              <a:lnTo>
                                <a:pt x="3237821" y="2698060"/>
                              </a:lnTo>
                              <a:lnTo>
                                <a:pt x="3229415" y="2709822"/>
                              </a:lnTo>
                              <a:lnTo>
                                <a:pt x="3217647" y="2719903"/>
                              </a:lnTo>
                              <a:lnTo>
                                <a:pt x="3202517" y="2729985"/>
                              </a:lnTo>
                              <a:lnTo>
                                <a:pt x="3175619" y="2746787"/>
                              </a:lnTo>
                              <a:lnTo>
                                <a:pt x="3141997" y="2758549"/>
                              </a:lnTo>
                              <a:lnTo>
                                <a:pt x="3105013" y="2765270"/>
                              </a:lnTo>
                              <a:lnTo>
                                <a:pt x="3066347" y="2766950"/>
                              </a:lnTo>
                              <a:lnTo>
                                <a:pt x="196690" y="2766950"/>
                              </a:lnTo>
                              <a:lnTo>
                                <a:pt x="158024" y="2765270"/>
                              </a:lnTo>
                              <a:lnTo>
                                <a:pt x="121040" y="2758549"/>
                              </a:lnTo>
                              <a:lnTo>
                                <a:pt x="87418" y="2746787"/>
                              </a:lnTo>
                              <a:lnTo>
                                <a:pt x="57158" y="2729985"/>
                              </a:lnTo>
                              <a:lnTo>
                                <a:pt x="47071" y="2719903"/>
                              </a:lnTo>
                              <a:lnTo>
                                <a:pt x="35303" y="2709822"/>
                              </a:lnTo>
                              <a:lnTo>
                                <a:pt x="25217" y="2698060"/>
                              </a:lnTo>
                              <a:lnTo>
                                <a:pt x="16811" y="2686298"/>
                              </a:lnTo>
                              <a:lnTo>
                                <a:pt x="8405" y="2674537"/>
                              </a:lnTo>
                              <a:lnTo>
                                <a:pt x="5043" y="2662775"/>
                              </a:lnTo>
                              <a:lnTo>
                                <a:pt x="1681" y="2649333"/>
                              </a:lnTo>
                              <a:lnTo>
                                <a:pt x="0" y="2634211"/>
                              </a:lnTo>
                              <a:lnTo>
                                <a:pt x="0" y="1389150"/>
                              </a:lnTo>
                              <a:lnTo>
                                <a:pt x="196690" y="1441237"/>
                              </a:lnTo>
                              <a:lnTo>
                                <a:pt x="406829" y="1495005"/>
                              </a:lnTo>
                              <a:lnTo>
                                <a:pt x="660677" y="1555494"/>
                              </a:lnTo>
                              <a:lnTo>
                                <a:pt x="795165" y="1589099"/>
                              </a:lnTo>
                              <a:lnTo>
                                <a:pt x="933017" y="1619343"/>
                              </a:lnTo>
                              <a:lnTo>
                                <a:pt x="1067506" y="1646227"/>
                              </a:lnTo>
                              <a:lnTo>
                                <a:pt x="1200314" y="1671431"/>
                              </a:lnTo>
                              <a:lnTo>
                                <a:pt x="1326397" y="1693274"/>
                              </a:lnTo>
                              <a:lnTo>
                                <a:pt x="1442394" y="1708396"/>
                              </a:lnTo>
                              <a:lnTo>
                                <a:pt x="1544942" y="1720158"/>
                              </a:lnTo>
                              <a:lnTo>
                                <a:pt x="1588650" y="1723518"/>
                              </a:lnTo>
                              <a:lnTo>
                                <a:pt x="1630678" y="1725199"/>
                              </a:lnTo>
                              <a:lnTo>
                                <a:pt x="1672706" y="1723518"/>
                              </a:lnTo>
                              <a:lnTo>
                                <a:pt x="1719777" y="1720158"/>
                              </a:lnTo>
                              <a:lnTo>
                                <a:pt x="1820644" y="1708396"/>
                              </a:lnTo>
                              <a:lnTo>
                                <a:pt x="1934959" y="1693274"/>
                              </a:lnTo>
                              <a:lnTo>
                                <a:pt x="2061043" y="1671431"/>
                              </a:lnTo>
                              <a:lnTo>
                                <a:pt x="2193850" y="1646227"/>
                              </a:lnTo>
                              <a:lnTo>
                                <a:pt x="2330020" y="1615983"/>
                              </a:lnTo>
                              <a:lnTo>
                                <a:pt x="2466190" y="1585738"/>
                              </a:lnTo>
                              <a:lnTo>
                                <a:pt x="2602360" y="1553814"/>
                              </a:lnTo>
                              <a:lnTo>
                                <a:pt x="2854527" y="1493325"/>
                              </a:lnTo>
                              <a:lnTo>
                                <a:pt x="3066347" y="1437877"/>
                              </a:lnTo>
                              <a:close/>
                              <a:moveTo>
                                <a:pt x="1508607" y="1206475"/>
                              </a:moveTo>
                              <a:cubicBezTo>
                                <a:pt x="1458141" y="1206475"/>
                                <a:pt x="1417230" y="1247386"/>
                                <a:pt x="1417230" y="1297852"/>
                              </a:cubicBezTo>
                              <a:lnTo>
                                <a:pt x="1417230" y="1314415"/>
                              </a:lnTo>
                              <a:cubicBezTo>
                                <a:pt x="1417230" y="1364881"/>
                                <a:pt x="1458141" y="1405791"/>
                                <a:pt x="1508607" y="1405791"/>
                              </a:cubicBezTo>
                              <a:lnTo>
                                <a:pt x="1752750" y="1405791"/>
                              </a:lnTo>
                              <a:cubicBezTo>
                                <a:pt x="1803215" y="1405791"/>
                                <a:pt x="1844126" y="1364881"/>
                                <a:pt x="1844126" y="1314415"/>
                              </a:cubicBezTo>
                              <a:lnTo>
                                <a:pt x="1844126" y="1297852"/>
                              </a:lnTo>
                              <a:cubicBezTo>
                                <a:pt x="1844126" y="1247386"/>
                                <a:pt x="1803215" y="1206475"/>
                                <a:pt x="1752750" y="1206475"/>
                              </a:cubicBezTo>
                              <a:close/>
                              <a:moveTo>
                                <a:pt x="1630678" y="174304"/>
                              </a:moveTo>
                              <a:cubicBezTo>
                                <a:pt x="1376124" y="174304"/>
                                <a:pt x="1163742" y="300833"/>
                                <a:pt x="1114624" y="469036"/>
                              </a:cubicBezTo>
                              <a:lnTo>
                                <a:pt x="1111230" y="492633"/>
                              </a:lnTo>
                              <a:lnTo>
                                <a:pt x="2150126" y="492633"/>
                              </a:lnTo>
                              <a:lnTo>
                                <a:pt x="2146731" y="469036"/>
                              </a:lnTo>
                              <a:cubicBezTo>
                                <a:pt x="2097613" y="300833"/>
                                <a:pt x="1885231" y="174304"/>
                                <a:pt x="1630678" y="174304"/>
                              </a:cubicBezTo>
                              <a:close/>
                              <a:moveTo>
                                <a:pt x="1630678" y="0"/>
                              </a:moveTo>
                              <a:cubicBezTo>
                                <a:pt x="1963411" y="0"/>
                                <a:pt x="2237083" y="214121"/>
                                <a:pt x="2269992" y="488510"/>
                              </a:cubicBezTo>
                              <a:lnTo>
                                <a:pt x="2270238" y="492633"/>
                              </a:lnTo>
                              <a:lnTo>
                                <a:pt x="3066347" y="492633"/>
                              </a:lnTo>
                              <a:lnTo>
                                <a:pt x="3105012" y="494313"/>
                              </a:lnTo>
                              <a:lnTo>
                                <a:pt x="3141998" y="501035"/>
                              </a:lnTo>
                              <a:lnTo>
                                <a:pt x="3175621" y="512796"/>
                              </a:lnTo>
                              <a:lnTo>
                                <a:pt x="3202518" y="529599"/>
                              </a:lnTo>
                              <a:lnTo>
                                <a:pt x="3217649" y="539681"/>
                              </a:lnTo>
                              <a:lnTo>
                                <a:pt x="3229416" y="549763"/>
                              </a:lnTo>
                              <a:lnTo>
                                <a:pt x="3237821" y="561524"/>
                              </a:lnTo>
                              <a:lnTo>
                                <a:pt x="3244546" y="573285"/>
                              </a:lnTo>
                              <a:lnTo>
                                <a:pt x="3252951" y="585046"/>
                              </a:lnTo>
                              <a:lnTo>
                                <a:pt x="3256314" y="596807"/>
                              </a:lnTo>
                              <a:lnTo>
                                <a:pt x="3259676" y="610251"/>
                              </a:lnTo>
                              <a:lnTo>
                                <a:pt x="3261356" y="625372"/>
                              </a:lnTo>
                              <a:lnTo>
                                <a:pt x="3261356" y="1326877"/>
                              </a:lnTo>
                              <a:lnTo>
                                <a:pt x="3261353" y="1326877"/>
                              </a:lnTo>
                              <a:lnTo>
                                <a:pt x="3261350" y="1326880"/>
                              </a:lnTo>
                              <a:lnTo>
                                <a:pt x="3066350" y="1378964"/>
                              </a:lnTo>
                              <a:lnTo>
                                <a:pt x="2854531" y="1434413"/>
                              </a:lnTo>
                              <a:lnTo>
                                <a:pt x="2602365" y="1494902"/>
                              </a:lnTo>
                              <a:lnTo>
                                <a:pt x="2466193" y="1526826"/>
                              </a:lnTo>
                              <a:lnTo>
                                <a:pt x="2330026" y="1557071"/>
                              </a:lnTo>
                              <a:lnTo>
                                <a:pt x="2193854" y="1587315"/>
                              </a:lnTo>
                              <a:lnTo>
                                <a:pt x="2061046" y="1612517"/>
                              </a:lnTo>
                              <a:lnTo>
                                <a:pt x="1934963" y="1634360"/>
                              </a:lnTo>
                              <a:lnTo>
                                <a:pt x="1820647" y="1649484"/>
                              </a:lnTo>
                              <a:lnTo>
                                <a:pt x="1719781" y="1661245"/>
                              </a:lnTo>
                              <a:lnTo>
                                <a:pt x="1672711" y="1664604"/>
                              </a:lnTo>
                              <a:lnTo>
                                <a:pt x="1630683" y="1666287"/>
                              </a:lnTo>
                              <a:lnTo>
                                <a:pt x="1588655" y="1664604"/>
                              </a:lnTo>
                              <a:lnTo>
                                <a:pt x="1544944" y="1661245"/>
                              </a:lnTo>
                              <a:lnTo>
                                <a:pt x="1442396" y="1649484"/>
                              </a:lnTo>
                              <a:lnTo>
                                <a:pt x="1326400" y="1634360"/>
                              </a:lnTo>
                              <a:lnTo>
                                <a:pt x="1200317" y="1612517"/>
                              </a:lnTo>
                              <a:lnTo>
                                <a:pt x="1067508" y="1587315"/>
                              </a:lnTo>
                              <a:lnTo>
                                <a:pt x="933020" y="1560430"/>
                              </a:lnTo>
                              <a:lnTo>
                                <a:pt x="795169" y="1530186"/>
                              </a:lnTo>
                              <a:lnTo>
                                <a:pt x="660681" y="1496582"/>
                              </a:lnTo>
                              <a:lnTo>
                                <a:pt x="406834" y="1436093"/>
                              </a:lnTo>
                              <a:lnTo>
                                <a:pt x="196695" y="1382323"/>
                              </a:lnTo>
                              <a:lnTo>
                                <a:pt x="3" y="1330236"/>
                              </a:lnTo>
                              <a:lnTo>
                                <a:pt x="3" y="1332325"/>
                              </a:lnTo>
                              <a:lnTo>
                                <a:pt x="0" y="1332322"/>
                              </a:lnTo>
                              <a:lnTo>
                                <a:pt x="0" y="971511"/>
                              </a:lnTo>
                              <a:lnTo>
                                <a:pt x="0" y="625372"/>
                              </a:lnTo>
                              <a:lnTo>
                                <a:pt x="1683" y="610251"/>
                              </a:lnTo>
                              <a:lnTo>
                                <a:pt x="5046" y="596807"/>
                              </a:lnTo>
                              <a:lnTo>
                                <a:pt x="8405" y="585046"/>
                              </a:lnTo>
                              <a:lnTo>
                                <a:pt x="16813" y="573285"/>
                              </a:lnTo>
                              <a:lnTo>
                                <a:pt x="25218" y="561524"/>
                              </a:lnTo>
                              <a:lnTo>
                                <a:pt x="35303" y="549763"/>
                              </a:lnTo>
                              <a:lnTo>
                                <a:pt x="47073" y="539681"/>
                              </a:lnTo>
                              <a:lnTo>
                                <a:pt x="57158" y="529599"/>
                              </a:lnTo>
                              <a:lnTo>
                                <a:pt x="87418" y="512796"/>
                              </a:lnTo>
                              <a:lnTo>
                                <a:pt x="121041" y="501035"/>
                              </a:lnTo>
                              <a:lnTo>
                                <a:pt x="158027" y="494313"/>
                              </a:lnTo>
                              <a:lnTo>
                                <a:pt x="196692" y="492633"/>
                              </a:lnTo>
                              <a:lnTo>
                                <a:pt x="991117" y="492633"/>
                              </a:lnTo>
                              <a:lnTo>
                                <a:pt x="991363" y="488510"/>
                              </a:lnTo>
                              <a:cubicBezTo>
                                <a:pt x="1024272" y="214121"/>
                                <a:pt x="1297944" y="0"/>
                                <a:pt x="1630678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公文包" o:spid="_x0000_s1026" o:spt="100" style="position:absolute;left:0pt;margin-left:194.75pt;margin-top:-35.55pt;height:13.3pt;width:13.3pt;z-index:251641856;v-text-anchor:middle;mso-width-relative:page;mso-height-relative:page;" fillcolor="#C64847 [3209]" filled="t" stroked="f" coordsize="3261356,2766950" o:gfxdata="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" path="m3261356,1385789l3261356,2634211,3259675,2649333,3256313,2662775,3252951,2674537,3244545,2686298,3237821,2698060,3229415,2709822,3217647,2719903,3202517,2729985,3175619,2746787,3141997,2758549,3105013,2765270,3066347,2766950,196690,2766950,158024,2765270,121040,2758549,87418,2746787,57158,2729985,47071,2719903,35303,2709822,25217,2698060,16811,2686298,8405,2674537,5043,2662775,1681,2649333,0,2634211,0,1389150,196690,1441237,406829,1495005,660677,1555494,795165,1589099,933017,1619343,1067506,1646227,1200314,1671431,1326397,1693274,1442394,1708396,1544942,1720158,1588650,1723518,1630678,1725199,1672706,1723518,1719777,1720158,1820644,1708396,1934959,1693274,2061043,1671431,2193850,1646227,2330020,1615983,2466190,1585738,2602360,1553814,2854527,1493325,3066347,1437877xm1508607,1206475c1458141,1206475,1417230,1247386,1417230,1297852l1417230,1314415c1417230,1364881,1458141,1405791,1508607,1405791l1752750,1405791c1803215,1405791,1844126,1364881,1844126,1314415l1844126,1297852c1844126,1247386,1803215,1206475,1752750,1206475xm1630678,174304c1376124,174304,1163742,300833,1114624,469036l1111230,492633,2150126,492633,2146731,469036c2097613,300833,1885231,174304,1630678,174304xm1630678,0c1963411,0,2237083,214121,2269992,488510l2270238,492633,3066347,492633,3105012,494313,3141998,501035,3175621,512796,3202518,529599,3217649,539681,3229416,549763,3237821,561524,3244546,573285,3252951,585046,3256314,596807,3259676,610251,3261356,625372,3261356,1326877,3261353,1326877,3261350,1326880,3066350,1378964,2854531,1434413,2602365,1494902,2466193,1526826,2330026,1557071,2193854,1587315,2061046,1612517,1934963,1634360,1820647,1649484,1719781,1661245,1672711,1664604,1630683,1666287,1588655,1664604,1544944,1661245,1442396,1649484,1326400,1634360,1200317,1612517,1067508,1587315,933020,1560430,795169,1530186,660681,1496582,406834,1436093,196695,1382323,3,1330236,3,1332325,0,1332322,0,971511,0,625372,1683,610251,5046,596807,8405,585046,16813,573285,25218,561524,35303,549763,47073,539681,57158,529599,87418,512796,121041,501035,158027,494313,196692,492633,991117,492633,991363,488510c1024272,214121,1297944,0,1630678,0xe">
                <v:path o:connectlocs="168910,84596;168910,160806;168822,161730;168648,162550;168474,163268;168039,163986;167691,164704;167255,165422;166646,166037;165862,166653;164469,167679;162728,168397;160812,168807;158810,168910;10186,168910;8184,168807;6268,168397;4527,167679;2960,166653;2437,166037;1828,165422;1306,164704;870,163986;435,163268;261,162550;87,161730;0,160806;0,84801;10186,87981;21070,91263;34217,94955;41182,97007;48322,98853;55287,100494;62165,102033;68695,103366;74703,104289;80014,105008;82278,105213;84455,105315;86631,105213;89069,105008;94293,104289;100214,103366;106744,102033;113622,100494;120674,98648;127727,96802;134779,94853;147839,91160;158810,87776;78132,73649;73400,79228;73400,80239;78132,85817;90777,85817;95509,80239;95509,79228;90777,73649;84455,10640;57727,28632;57552,30073;111357,30073;111182,28632;84455,10640;84455,0;117565,29821;117578,30073;158810,30073;160812,30175;162728,30585;164469,31303;165862,32329;166646,32945;167255,33560;167691,34278;168039,34996;168474,35714;168648,36432;168822,37253;168910,38176;168910,80999;168909,80999;168909,81000;158810,84179;147839,87564;134779,91257;127727,93205;120675,95052;113622,96898;106744,98436;100214,99770;94293,100693;89069,101411;86631,101616;84455,101719;82278,101616;80014,101411;74703,100693;68696,99770;62166,98436;55287,96898;48322,95257;41182,93411;34217,91359;21070,87667;10187,84384;0,81204;0,81332;0,81332;0,59306;0,38176;87,37253;261,36432;435,35714;870,34996;1306,34278;1828,33560;2437,32945;2960,32329;4527,31303;6268,30585;8184,30175;10186,30073;51331,30073;51344,29821;84455,0" o:connectangles="0,0,0,0,0,0,0,0,0,0,0,0,0,0,0,0,0,0,0,0,0,0,0,0,0,0,0,0,0,0,0,0,0,0,0,0,0,0,0,0,0,0,0,0,0,0,0,0,0,0,0,0,0,0,0,0,0,0,0,0,0,0,0,0,0,0,0,0,0,0,0,0,0,0,0,0,0,0,0,0,0,0,0,0,0,0,0,0,0,0,0,0,0,0,0,0,0,0,0,0,0,0,0,0,0,0,0,0,0,0,0,0,0,0,0,0,0,0,0,0,0,0,0,0,0,0,0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27520" behindDoc="0" locked="0" layoutInCell="1" allowOverlap="1">
                <wp:simplePos x="0" y="0"/>
                <wp:positionH relativeFrom="column">
                  <wp:posOffset>2279015</wp:posOffset>
                </wp:positionH>
                <wp:positionV relativeFrom="paragraph">
                  <wp:posOffset>-532765</wp:posOffset>
                </wp:positionV>
                <wp:extent cx="3861435" cy="361950"/>
                <wp:effectExtent l="5080" t="20955" r="635" b="74295"/>
                <wp:wrapNone/>
                <wp:docPr id="38" name="组合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1435" cy="361950"/>
                          <a:chOff x="748" y="4888"/>
                          <a:chExt cx="6081" cy="570"/>
                        </a:xfrm>
                      </wpg:grpSpPr>
                      <wpg:grpSp>
                        <wpg:cNvPr id="39" name="组合 11"/>
                        <wpg:cNvGrpSpPr/>
                        <wpg:grpSpPr>
                          <a:xfrm>
                            <a:off x="748" y="4888"/>
                            <a:ext cx="736" cy="570"/>
                            <a:chOff x="674" y="4851"/>
                            <a:chExt cx="832" cy="644"/>
                          </a:xfrm>
                        </wpg:grpSpPr>
                        <wps:wsp>
                          <wps:cNvPr id="40" name="椭圆 6"/>
                          <wps:cNvSpPr/>
                          <wps:spPr>
                            <a:xfrm>
                              <a:off x="674" y="4851"/>
                              <a:ext cx="644" cy="644"/>
                            </a:xfrm>
                            <a:prstGeom prst="ellipse">
                              <a:avLst/>
                            </a:prstGeom>
                            <a:solidFill>
                              <a:schemeClr val="accent6"/>
                            </a:solidFill>
                            <a:ln w="6350">
                              <a:gradFill>
                                <a:gsLst>
                                  <a:gs pos="100000">
                                    <a:schemeClr val="bg1">
                                      <a:lumMod val="95000"/>
                                    </a:schemeClr>
                                  </a:gs>
                                  <a:gs pos="0">
                                    <a:schemeClr val="bg1">
                                      <a:lumMod val="85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</a:ln>
                            <a:effectLst>
                              <a:innerShdw blurRad="63500" dist="25400" dir="13500000">
                                <a:prstClr val="black">
                                  <a:alpha val="50000"/>
                                </a:prstClr>
                              </a:inn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41" name="椭圆 9"/>
                          <wps:cNvSpPr/>
                          <wps:spPr>
                            <a:xfrm>
                              <a:off x="862" y="4851"/>
                              <a:ext cx="644" cy="644"/>
                            </a:xfrm>
                            <a:prstGeom prst="ellipse">
                              <a:avLst/>
                            </a:prstGeom>
                            <a:gradFill>
                              <a:gsLst>
                                <a:gs pos="100000">
                                  <a:schemeClr val="bg1"/>
                                </a:gs>
                                <a:gs pos="0">
                                  <a:schemeClr val="bg1">
                                    <a:lumMod val="85000"/>
                                  </a:schemeClr>
                                </a:gs>
                              </a:gsLst>
                              <a:lin ang="2700000" scaled="0"/>
                            </a:gradFill>
                            <a:ln w="6350">
                              <a:gradFill>
                                <a:gsLst>
                                  <a:gs pos="100000">
                                    <a:schemeClr val="bg1">
                                      <a:lumMod val="95000"/>
                                    </a:schemeClr>
                                  </a:gs>
                                  <a:gs pos="0">
                                    <a:schemeClr val="bg1">
                                      <a:lumMod val="85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s:wsp>
                        <wps:cNvPr id="42" name="直接连接符 12"/>
                        <wps:cNvCnPr/>
                        <wps:spPr>
                          <a:xfrm>
                            <a:off x="2851" y="5158"/>
                            <a:ext cx="3978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9.45pt;margin-top:-41.95pt;height:28.5pt;width:304.05pt;z-index:251627520;mso-width-relative:page;mso-height-relative:page;" coordorigin="748,4888" coordsize="6081,570" o:gfxdata="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">
                <o:lock v:ext="edit" aspectratio="f"/>
                <v:group id="组合 11" o:spid="_x0000_s1026" o:spt="203" style="position:absolute;left:748;top:4888;height:570;width:736;" coordorigin="674,4851" coordsize="832,644" o:gfxdata="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KIFk6L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椭圆 6" o:spid="_x0000_s1026" o:spt="3" type="#_x0000_t3" style="position:absolute;left:674;top:4851;height:644;width:644;v-text-anchor:middle;" fillcolor="#C64847 [3209]" filled="t" stroked="t" coordsize="21600,21600" o:gfxdata="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Eahta5AAAA2wAA&#10;AA8AAAAAAAAAAQAgAAAAIgAAAGRycy9kb3ducmV2LnhtbFBLAQIUABQAAAAIAIdO4kAzLwWeOwAA&#10;ADkAAAAQAAAAAAAAAAEAIAAAAAgBAABkcnMvc2hhcGV4bWwueG1sUEsFBgAAAAAGAAYAWwEAALID&#10;AAAAAA==&#10;">
                    <v:fill on="t" focussize="0,0"/>
                    <v:stroke weight="0.5pt" color="#000000" miterlimit="8" joinstyle="miter"/>
                    <v:imagedata o:title=""/>
                    <o:lock v:ext="edit" aspectratio="f"/>
                  </v:shape>
                  <v:shape id="椭圆 9" o:spid="_x0000_s1026" o:spt="3" type="#_x0000_t3" style="position:absolute;left:862;top:4851;height:644;width:644;v-text-anchor:middle;" fillcolor="#D9D9D9 [2732]" filled="t" stroked="t" coordsize="21600,21600" o:gfxdata="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0AjU6vQAA&#10;ANsAAAAPAAAAAAAAAAEAIAAAACIAAABkcnMvZG93bnJldi54bWxQSwECFAAUAAAACACHTuJAMy8F&#10;njsAAAA5AAAAEAAAAAAAAAABACAAAAAMAQAAZHJzL3NoYXBleG1sLnhtbFBLBQYAAAAABgAGAFsB&#10;AAC2AwAAAAA=&#10;">
                    <v:fill type="gradient" on="t" color2="#FFFFFF [3212]" angle="45" focus="100%" focussize="0,0" rotate="t">
                      <o:fill type="gradientUnscaled" v:ext="backwardCompatible"/>
                    </v:fill>
                    <v:stroke weight="0.5pt" color="#000000" miterlimit="8" joinstyle="miter"/>
                    <v:imagedata o:title=""/>
                    <o:lock v:ext="edit" aspectratio="f"/>
                    <v:shadow on="t" color="#000000" opacity="13107f" offset="2.12133858267717pt,2.12133858267717pt" origin="-32768f,-32768f" matrix="65536f,0f,0f,65536f"/>
                  </v:shape>
                </v:group>
                <v:line id="直接连接符 12" o:spid="_x0000_s1026" o:spt="20" style="position:absolute;left:2851;top:5158;height:0;width:3978;" filled="f" stroked="t" coordsize="21600,21600" o:gfxdata="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9+xQN&#10;wAAAANsAAAAPAAAAAAAAAAEAIAAAACIAAABkcnMvZG93bnJldi54bWxQSwECFAAUAAAACACHTuJA&#10;My8FnjsAAAA5AAAAEAAAAAAAAAABACAAAAAPAQAAZHJzL3NoYXBleG1sLnhtbFBLBQYAAAAABgAG&#10;AFsBAAC5AwAAAAA=&#10;">
                  <v:fill on="f" focussize="0,0"/>
                  <v:stroke weight="0.5pt" color="#BFBFBF [2412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6256" behindDoc="1" locked="0" layoutInCell="1" allowOverlap="1">
                <wp:simplePos x="0" y="0"/>
                <wp:positionH relativeFrom="margin">
                  <wp:posOffset>-1138555</wp:posOffset>
                </wp:positionH>
                <wp:positionV relativeFrom="paragraph">
                  <wp:posOffset>-1019175</wp:posOffset>
                </wp:positionV>
                <wp:extent cx="3187700" cy="11279505"/>
                <wp:effectExtent l="0" t="0" r="12700" b="17145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0" cy="112795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89.65pt;margin-top:-80.25pt;height:888.15pt;width:251pt;mso-position-horizontal-relative:margin;z-index:-251700224;v-text-anchor:middle;mso-width-relative:page;mso-height-relative:page;" fillcolor="#F2F2F2 [3052]" filled="t" stroked="f" coordsize="21600,21600" o:gfxdata="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419OhN8AAAAOAQAADwAAAAAAAAABACAAAAAiAAAAZHJzL2Rvd25yZXYueG1sUEsB&#10;AhQAFAAAAAgAh07iQC3ApTFgAgAAoQQAAA4AAAAAAAAAAQAgAAAALgEAAGRycy9lMm9Eb2MueG1s&#10;UEsFBgAAAAAGAAYAWQEAAAA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7280" behindDoc="0" locked="0" layoutInCell="1" allowOverlap="1">
                <wp:simplePos x="0" y="0"/>
                <wp:positionH relativeFrom="column">
                  <wp:posOffset>2329180</wp:posOffset>
                </wp:positionH>
                <wp:positionV relativeFrom="paragraph">
                  <wp:posOffset>-551180</wp:posOffset>
                </wp:positionV>
                <wp:extent cx="3876675" cy="3704590"/>
                <wp:effectExtent l="0" t="0" r="0" b="0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72180" y="363220"/>
                          <a:ext cx="3876675" cy="37045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4"/>
                              <w:tblW w:w="5964" w:type="dxa"/>
                              <w:tblInd w:w="0" w:type="dxa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728"/>
                              <w:gridCol w:w="3437"/>
                              <w:gridCol w:w="1799"/>
                            </w:tblGrid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728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  <w:szCs w:val="24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36" w:type="dxa"/>
                                  <w:gridSpan w:val="2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  <w:szCs w:val="24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  <w:szCs w:val="24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工作经历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184" w:hRule="atLeast"/>
                              </w:trPr>
                              <w:tc>
                                <w:tcPr>
                                  <w:tcW w:w="728" w:type="dxa"/>
                                  <w:tcBorders>
                                    <w:top w:val="nil"/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/>
                              </w:tc>
                              <w:tc>
                                <w:tcPr>
                                  <w:tcW w:w="5236" w:type="dxa"/>
                                  <w:gridSpan w:val="2"/>
                                  <w:tcBorders>
                                    <w:top w:val="nil"/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4"/>
                                      <w:szCs w:val="24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40" w:hRule="exact"/>
                              </w:trPr>
                              <w:tc>
                                <w:tcPr>
                                  <w:tcW w:w="4165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color w:val="C64847" w:themeColor="accent6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C64847" w:themeColor="accent6"/>
                                      <w:sz w:val="20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  <w:t>行政助理</w:t>
                                  </w:r>
                                </w:p>
                              </w:tc>
                              <w:tc>
                                <w:tcPr>
                                  <w:tcW w:w="1799" w:type="dxa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jc w:val="right"/>
                                    <w:rPr>
                                      <w:rFonts w:ascii="黑体" w:hAnsi="黑体" w:eastAsia="黑体" w:cs="黑体"/>
                                      <w:color w:val="C64847" w:themeColor="accent6"/>
                                      <w:sz w:val="20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C64847" w:themeColor="accent6"/>
                                      <w:sz w:val="20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  <w:t>2015-至今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40" w:hRule="exact"/>
                              </w:trPr>
                              <w:tc>
                                <w:tcPr>
                                  <w:tcW w:w="5964" w:type="dxa"/>
                                  <w:gridSpan w:val="3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r>
                                    <w:rPr>
                                      <w:rFonts w:hint="eastAsia"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北京猫眼企业管理有限公司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595" w:hRule="exact"/>
                              </w:trPr>
                              <w:tc>
                                <w:tcPr>
                                  <w:tcW w:w="5964" w:type="dxa"/>
                                  <w:gridSpan w:val="3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主要负责宣传，跟进工作进程，联系客户，销售服务与及一些文职工作。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227" w:hRule="atLeast"/>
                              </w:trPr>
                              <w:tc>
                                <w:tcPr>
                                  <w:tcW w:w="5964" w:type="dxa"/>
                                  <w:gridSpan w:val="3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/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40" w:hRule="exact"/>
                              </w:trPr>
                              <w:tc>
                                <w:tcPr>
                                  <w:tcW w:w="4165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color w:val="C64847" w:themeColor="accent6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C64847" w:themeColor="accent6"/>
                                      <w:sz w:val="20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  <w:t>部长助理</w:t>
                                  </w:r>
                                </w:p>
                              </w:tc>
                              <w:tc>
                                <w:tcPr>
                                  <w:tcW w:w="1799" w:type="dxa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jc w:val="right"/>
                                    <w:rPr>
                                      <w:rFonts w:ascii="黑体" w:hAnsi="黑体" w:eastAsia="黑体" w:cs="黑体"/>
                                      <w:color w:val="C64847" w:themeColor="accent6"/>
                                      <w:sz w:val="20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C64847" w:themeColor="accent6"/>
                                      <w:sz w:val="20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  <w:t xml:space="preserve">  20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C64847" w:themeColor="accent6"/>
                                      <w:sz w:val="20"/>
                                      <w:lang w:val="en-US" w:eastAsia="zh-CN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  <w:t>xx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C64847" w:themeColor="accent6"/>
                                      <w:sz w:val="20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  <w:t>-2014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40" w:hRule="exact"/>
                              </w:trPr>
                              <w:tc>
                                <w:tcPr>
                                  <w:tcW w:w="5964" w:type="dxa"/>
                                  <w:gridSpan w:val="3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r>
                                    <w:rPr>
                                      <w:rFonts w:hint="eastAsia"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北京猫眼机械有限公司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640" w:hRule="exact"/>
                              </w:trPr>
                              <w:tc>
                                <w:tcPr>
                                  <w:tcW w:w="5964" w:type="dxa"/>
                                  <w:gridSpan w:val="3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质管部部长助理.负责票证车间生产质量检查,控制,兼任企业内审员,推行ISO9001:2008及ISO14000体系并年审。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175" w:hRule="atLeast"/>
                              </w:trPr>
                              <w:tc>
                                <w:tcPr>
                                  <w:tcW w:w="5964" w:type="dxa"/>
                                  <w:gridSpan w:val="3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/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40" w:hRule="exact"/>
                              </w:trPr>
                              <w:tc>
                                <w:tcPr>
                                  <w:tcW w:w="4165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color w:val="C64847" w:themeColor="accent6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C64847" w:themeColor="accent6"/>
                                      <w:sz w:val="20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  <w:t>总经理助理</w:t>
                                  </w:r>
                                </w:p>
                              </w:tc>
                              <w:tc>
                                <w:tcPr>
                                  <w:tcW w:w="1799" w:type="dxa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jc w:val="right"/>
                                    <w:rPr>
                                      <w:rFonts w:ascii="黑体" w:hAnsi="黑体" w:eastAsia="黑体" w:cs="黑体"/>
                                      <w:color w:val="C64847" w:themeColor="accent6"/>
                                      <w:sz w:val="20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C64847" w:themeColor="accent6"/>
                                      <w:sz w:val="20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  <w:t>20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C64847" w:themeColor="accent6"/>
                                      <w:sz w:val="20"/>
                                      <w:lang w:val="en-US" w:eastAsia="zh-CN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  <w:t>xx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C64847" w:themeColor="accent6"/>
                                      <w:sz w:val="20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  <w:t>-2012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40" w:hRule="exact"/>
                              </w:trPr>
                              <w:tc>
                                <w:tcPr>
                                  <w:tcW w:w="5964" w:type="dxa"/>
                                  <w:gridSpan w:val="3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r>
                                    <w:rPr>
                                      <w:rFonts w:hint="eastAsia"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北京猫眼国际货运代理有限公司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625" w:hRule="exact"/>
                              </w:trPr>
                              <w:tc>
                                <w:tcPr>
                                  <w:tcW w:w="5964" w:type="dxa"/>
                                  <w:gridSpan w:val="3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根据公司的经营理念和发展战略制定公司各工作岗位的工作目标;负责制定及推进公司员工的培训、绩效、薪酬的管理。</w:t>
                                  </w:r>
                                </w:p>
                              </w:tc>
                            </w:tr>
                          </w:tbl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3.4pt;margin-top:-43.4pt;height:291.7pt;width:305.25pt;z-index:251617280;mso-width-relative:page;mso-height-relative:page;" filled="f" stroked="f" coordsize="21600,21600" o:gfxdata="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FqreubdAAAACwEAAA8AAAAAAAAAAQAgAAAAIgAAAGRycy9kb3ducmV2LnhtbFBL&#10;AQIUABQAAAAIAIdO4kCmLsqfKgIAACYEAAAOAAAAAAAAAAEAIAAAACw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tbl>
                      <w:tblPr>
                        <w:tblStyle w:val="4"/>
                        <w:tblW w:w="5964" w:type="dxa"/>
                        <w:tblInd w:w="0" w:type="dxa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728"/>
                        <w:gridCol w:w="3437"/>
                        <w:gridCol w:w="1799"/>
                      </w:tblGrid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728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595959" w:themeColor="text1" w:themeTint="A6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5236" w:type="dxa"/>
                            <w:gridSpan w:val="2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595959" w:themeColor="text1" w:themeTint="A6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595959" w:themeColor="text1" w:themeTint="A6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工作经历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184" w:hRule="atLeast"/>
                        </w:trPr>
                        <w:tc>
                          <w:tcPr>
                            <w:tcW w:w="728" w:type="dxa"/>
                            <w:tcBorders>
                              <w:top w:val="nil"/>
                              <w:tl2br w:val="nil"/>
                              <w:tr2bl w:val="nil"/>
                            </w:tcBorders>
                            <w:vAlign w:val="center"/>
                          </w:tcPr>
                          <w:p/>
                        </w:tc>
                        <w:tc>
                          <w:tcPr>
                            <w:tcW w:w="5236" w:type="dxa"/>
                            <w:gridSpan w:val="2"/>
                            <w:tcBorders>
                              <w:top w:val="nil"/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40" w:hRule="exact"/>
                        </w:trPr>
                        <w:tc>
                          <w:tcPr>
                            <w:tcW w:w="4165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color w:val="C64847" w:themeColor="accent6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C64847" w:themeColor="accent6"/>
                                <w:sz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行政助理</w:t>
                            </w:r>
                          </w:p>
                        </w:tc>
                        <w:tc>
                          <w:tcPr>
                            <w:tcW w:w="1799" w:type="dxa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jc w:val="right"/>
                              <w:rPr>
                                <w:rFonts w:ascii="黑体" w:hAnsi="黑体" w:eastAsia="黑体" w:cs="黑体"/>
                                <w:color w:val="C64847" w:themeColor="accent6"/>
                                <w:sz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C64847" w:themeColor="accent6"/>
                                <w:sz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2015-至今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40" w:hRule="exact"/>
                        </w:trPr>
                        <w:tc>
                          <w:tcPr>
                            <w:tcW w:w="5964" w:type="dxa"/>
                            <w:gridSpan w:val="3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r>
                              <w:rPr>
                                <w:rFonts w:hint="eastAsia"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北京猫眼企业管理有限公司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595" w:hRule="exact"/>
                        </w:trPr>
                        <w:tc>
                          <w:tcPr>
                            <w:tcW w:w="5964" w:type="dxa"/>
                            <w:gridSpan w:val="3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主要负责宣传，跟进工作进程，联系客户，销售服务与及一些文职工作。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227" w:hRule="atLeast"/>
                        </w:trPr>
                        <w:tc>
                          <w:tcPr>
                            <w:tcW w:w="5964" w:type="dxa"/>
                            <w:gridSpan w:val="3"/>
                            <w:tcBorders>
                              <w:tl2br w:val="nil"/>
                              <w:tr2bl w:val="nil"/>
                            </w:tcBorders>
                          </w:tcPr>
                          <w:p/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40" w:hRule="exact"/>
                        </w:trPr>
                        <w:tc>
                          <w:tcPr>
                            <w:tcW w:w="4165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color w:val="C64847" w:themeColor="accent6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C64847" w:themeColor="accent6"/>
                                <w:sz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部长助理</w:t>
                            </w:r>
                          </w:p>
                        </w:tc>
                        <w:tc>
                          <w:tcPr>
                            <w:tcW w:w="1799" w:type="dxa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jc w:val="right"/>
                              <w:rPr>
                                <w:rFonts w:ascii="黑体" w:hAnsi="黑体" w:eastAsia="黑体" w:cs="黑体"/>
                                <w:color w:val="C64847" w:themeColor="accent6"/>
                                <w:sz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C64847" w:themeColor="accent6"/>
                                <w:sz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 xml:space="preserve">  20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C64847" w:themeColor="accent6"/>
                                <w:sz w:val="20"/>
                                <w:lang w:val="en-US" w:eastAsia="zh-CN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C64847" w:themeColor="accent6"/>
                                <w:sz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-2014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40" w:hRule="exact"/>
                        </w:trPr>
                        <w:tc>
                          <w:tcPr>
                            <w:tcW w:w="5964" w:type="dxa"/>
                            <w:gridSpan w:val="3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r>
                              <w:rPr>
                                <w:rFonts w:hint="eastAsia"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北京猫眼机械有限公司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640" w:hRule="exact"/>
                        </w:trPr>
                        <w:tc>
                          <w:tcPr>
                            <w:tcW w:w="5964" w:type="dxa"/>
                            <w:gridSpan w:val="3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质管部部长助理.负责票证车间生产质量检查,控制,兼任企业内审员,推行ISO9001:2008及ISO14000体系并年审。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175" w:hRule="atLeast"/>
                        </w:trPr>
                        <w:tc>
                          <w:tcPr>
                            <w:tcW w:w="5964" w:type="dxa"/>
                            <w:gridSpan w:val="3"/>
                            <w:tcBorders>
                              <w:tl2br w:val="nil"/>
                              <w:tr2bl w:val="nil"/>
                            </w:tcBorders>
                          </w:tcPr>
                          <w:p/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40" w:hRule="exact"/>
                        </w:trPr>
                        <w:tc>
                          <w:tcPr>
                            <w:tcW w:w="4165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color w:val="C64847" w:themeColor="accent6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C64847" w:themeColor="accent6"/>
                                <w:sz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总经理助理</w:t>
                            </w:r>
                          </w:p>
                        </w:tc>
                        <w:tc>
                          <w:tcPr>
                            <w:tcW w:w="1799" w:type="dxa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jc w:val="right"/>
                              <w:rPr>
                                <w:rFonts w:ascii="黑体" w:hAnsi="黑体" w:eastAsia="黑体" w:cs="黑体"/>
                                <w:color w:val="C64847" w:themeColor="accent6"/>
                                <w:sz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C64847" w:themeColor="accent6"/>
                                <w:sz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C64847" w:themeColor="accent6"/>
                                <w:sz w:val="20"/>
                                <w:lang w:val="en-US" w:eastAsia="zh-CN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C64847" w:themeColor="accent6"/>
                                <w:sz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-2012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40" w:hRule="exact"/>
                        </w:trPr>
                        <w:tc>
                          <w:tcPr>
                            <w:tcW w:w="5964" w:type="dxa"/>
                            <w:gridSpan w:val="3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r>
                              <w:rPr>
                                <w:rFonts w:hint="eastAsia"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北京猫眼国际货运代理有限公司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625" w:hRule="exact"/>
                        </w:trPr>
                        <w:tc>
                          <w:tcPr>
                            <w:tcW w:w="5964" w:type="dxa"/>
                            <w:gridSpan w:val="3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根据公司的经营理念和发展战略制定公司各工作岗位的工作目标;负责制定及推进公司员工的培训、绩效、薪酬的管理。</w:t>
                            </w:r>
                          </w:p>
                        </w:tc>
                      </w:tr>
                    </w:tbl>
                    <w:p/>
                  </w:txbxContent>
                </v:textbox>
              </v:shape>
            </w:pict>
          </mc:Fallback>
        </mc:AlternateContent>
      </w:r>
      <w:r>
        <w:rPr>
          <w:rFonts w:hint="eastAsia"/>
        </w:rPr>
        <w:t xml:space="preserve">    </w:t>
      </w:r>
    </w:p>
    <w:p/>
    <w:p/>
    <w:p/>
    <w:p/>
    <w:p>
      <w:r>
        <mc:AlternateContent>
          <mc:Choice Requires="wps">
            <w:drawing>
              <wp:anchor distT="0" distB="0" distL="114300" distR="114300" simplePos="0" relativeHeight="251619328" behindDoc="1" locked="0" layoutInCell="1" allowOverlap="1">
                <wp:simplePos x="0" y="0"/>
                <wp:positionH relativeFrom="column">
                  <wp:posOffset>-486410</wp:posOffset>
                </wp:positionH>
                <wp:positionV relativeFrom="paragraph">
                  <wp:posOffset>24130</wp:posOffset>
                </wp:positionV>
                <wp:extent cx="1998980" cy="685800"/>
                <wp:effectExtent l="0" t="0" r="0" b="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4335" y="2430145"/>
                          <a:ext cx="1998980" cy="685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ascii="黑体" w:hAnsi="黑体" w:eastAsia="黑体" w:cs="黑体"/>
                                <w:color w:val="595959" w:themeColor="text1" w:themeTint="A6"/>
                                <w:sz w:val="48"/>
                                <w:szCs w:val="56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595959" w:themeColor="text1" w:themeTint="A6"/>
                                <w:sz w:val="48"/>
                                <w:szCs w:val="56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奈森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eastAsia" w:eastAsia="黑体"/>
                                <w:color w:val="595959" w:themeColor="text1" w:themeTint="A6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595959" w:themeColor="text1" w:themeTint="A6"/>
                                <w:sz w:val="20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求职意向：行政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595959" w:themeColor="text1" w:themeTint="A6"/>
                                <w:sz w:val="20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管理类相关职位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8.3pt;margin-top:1.9pt;height:54pt;width:157.4pt;z-index:-251697152;mso-width-relative:page;mso-height-relative:page;" filled="f" stroked="f" coordsize="21600,21600" o:gfxdata="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Bw9DZE2gAAAAkBAAAPAAAAAAAAAAEAIAAAACIAAABkcnMvZG93bnJldi54bWxQSwEC&#10;FAAUAAAACACHTuJAviJIVCsCAAAjBAAADgAAAAAAAAABACAAAAApAQAAZHJzL2Uyb0RvYy54bWxQ&#10;SwUGAAAAAAYABgBZAQAAx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ascii="黑体" w:hAnsi="黑体" w:eastAsia="黑体" w:cs="黑体"/>
                          <w:color w:val="595959" w:themeColor="text1" w:themeTint="A6"/>
                          <w:sz w:val="48"/>
                          <w:szCs w:val="56"/>
                          <w:lang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黑体" w:hAnsi="黑体" w:eastAsia="黑体" w:cs="黑体"/>
                          <w:color w:val="595959" w:themeColor="text1" w:themeTint="A6"/>
                          <w:sz w:val="48"/>
                          <w:szCs w:val="56"/>
                          <w:lang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奈森</w:t>
                      </w:r>
                    </w:p>
                    <w:p>
                      <w:pPr>
                        <w:jc w:val="center"/>
                        <w:rPr>
                          <w:rFonts w:hint="eastAsia" w:eastAsia="黑体"/>
                          <w:color w:val="595959" w:themeColor="text1" w:themeTint="A6"/>
                          <w:lang w:val="en-US"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黑体" w:hAnsi="黑体" w:eastAsia="黑体" w:cs="黑体"/>
                          <w:color w:val="595959" w:themeColor="text1" w:themeTint="A6"/>
                          <w:sz w:val="20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求职意向：行政</w:t>
                      </w:r>
                      <w:r>
                        <w:rPr>
                          <w:rFonts w:hint="eastAsia" w:ascii="黑体" w:hAnsi="黑体" w:eastAsia="黑体" w:cs="黑体"/>
                          <w:color w:val="595959" w:themeColor="text1" w:themeTint="A6"/>
                          <w:sz w:val="20"/>
                          <w:lang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管理类相关职位</w:t>
                      </w:r>
                    </w:p>
                  </w:txbxContent>
                </v:textbox>
              </v:shape>
            </w:pict>
          </mc:Fallback>
        </mc:AlternateContent>
      </w:r>
    </w:p>
    <w:p/>
    <w:p/>
    <w:p/>
    <w:p/>
    <w:p>
      <w:r>
        <w:rPr>
          <w:sz w:val="21"/>
        </w:rPr>
        <mc:AlternateContent>
          <mc:Choice Requires="wpg">
            <w:drawing>
              <wp:anchor distT="0" distB="0" distL="114300" distR="114300" simplePos="0" relativeHeight="251606016" behindDoc="0" locked="0" layoutInCell="1" allowOverlap="1">
                <wp:simplePos x="0" y="0"/>
                <wp:positionH relativeFrom="column">
                  <wp:posOffset>-847725</wp:posOffset>
                </wp:positionH>
                <wp:positionV relativeFrom="paragraph">
                  <wp:posOffset>28575</wp:posOffset>
                </wp:positionV>
                <wp:extent cx="2592705" cy="361950"/>
                <wp:effectExtent l="5080" t="20955" r="12065" b="74295"/>
                <wp:wrapNone/>
                <wp:docPr id="13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2705" cy="361950"/>
                          <a:chOff x="748" y="4888"/>
                          <a:chExt cx="4083" cy="570"/>
                        </a:xfrm>
                      </wpg:grpSpPr>
                      <wpg:grpSp>
                        <wpg:cNvPr id="11" name="组合 11"/>
                        <wpg:cNvGrpSpPr/>
                        <wpg:grpSpPr>
                          <a:xfrm>
                            <a:off x="748" y="4888"/>
                            <a:ext cx="736" cy="570"/>
                            <a:chOff x="674" y="4851"/>
                            <a:chExt cx="832" cy="644"/>
                          </a:xfrm>
                        </wpg:grpSpPr>
                        <wps:wsp>
                          <wps:cNvPr id="6" name="椭圆 6"/>
                          <wps:cNvSpPr/>
                          <wps:spPr>
                            <a:xfrm>
                              <a:off x="674" y="4851"/>
                              <a:ext cx="644" cy="644"/>
                            </a:xfrm>
                            <a:prstGeom prst="ellipse">
                              <a:avLst/>
                            </a:prstGeom>
                            <a:solidFill>
                              <a:schemeClr val="accent6"/>
                            </a:solidFill>
                            <a:ln w="6350">
                              <a:gradFill>
                                <a:gsLst>
                                  <a:gs pos="100000">
                                    <a:schemeClr val="bg1">
                                      <a:lumMod val="95000"/>
                                    </a:schemeClr>
                                  </a:gs>
                                  <a:gs pos="0">
                                    <a:schemeClr val="bg1">
                                      <a:lumMod val="85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</a:ln>
                            <a:effectLst>
                              <a:innerShdw blurRad="63500" dist="25400" dir="13500000">
                                <a:prstClr val="black">
                                  <a:alpha val="50000"/>
                                </a:prstClr>
                              </a:inn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9" name="椭圆 9"/>
                          <wps:cNvSpPr/>
                          <wps:spPr>
                            <a:xfrm>
                              <a:off x="862" y="4851"/>
                              <a:ext cx="644" cy="644"/>
                            </a:xfrm>
                            <a:prstGeom prst="ellipse">
                              <a:avLst/>
                            </a:prstGeom>
                            <a:gradFill>
                              <a:gsLst>
                                <a:gs pos="100000">
                                  <a:schemeClr val="bg1"/>
                                </a:gs>
                                <a:gs pos="0">
                                  <a:schemeClr val="bg1">
                                    <a:lumMod val="85000"/>
                                  </a:schemeClr>
                                </a:gs>
                              </a:gsLst>
                              <a:lin ang="2700000" scaled="0"/>
                            </a:gradFill>
                            <a:ln w="6350">
                              <a:gradFill>
                                <a:gsLst>
                                  <a:gs pos="100000">
                                    <a:schemeClr val="bg1">
                                      <a:lumMod val="95000"/>
                                    </a:schemeClr>
                                  </a:gs>
                                  <a:gs pos="0">
                                    <a:schemeClr val="bg1">
                                      <a:lumMod val="85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s:wsp>
                        <wps:cNvPr id="12" name="直接连接符 12"/>
                        <wps:cNvCnPr/>
                        <wps:spPr>
                          <a:xfrm>
                            <a:off x="2851" y="5158"/>
                            <a:ext cx="1981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6.75pt;margin-top:2.25pt;height:28.5pt;width:204.15pt;z-index:251606016;mso-width-relative:page;mso-height-relative:page;" coordorigin="748,4888" coordsize="4083,570" o:gfxdata="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">
                <o:lock v:ext="edit" aspectratio="f"/>
                <v:group id="_x0000_s1026" o:spid="_x0000_s1026" o:spt="203" style="position:absolute;left:748;top:4888;height:570;width:736;" coordorigin="674,4851" coordsize="832,644" o:gfxdata="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CdQjSOvAAAANsAAAAPAAAAAAAAAAEAIAAAACIAAABkcnMvZG93bnJldi54bWxQ&#10;SwECFAAUAAAACACHTuJAMy8FnjsAAAA5AAAAFQAAAAAAAAABACAAAAALAQAAZHJzL2dyb3Vwc2hh&#10;cGV4bWwueG1sUEsFBgAAAAAGAAYAYAEAAMgDAAAAAA==&#10;">
                  <o:lock v:ext="edit" aspectratio="f"/>
                  <v:shape id="_x0000_s1026" o:spid="_x0000_s1026" o:spt="3" type="#_x0000_t3" style="position:absolute;left:674;top:4851;height:644;width:644;v-text-anchor:middle;" fillcolor="#C64847 [3209]" filled="t" stroked="t" coordsize="21600,21600" o:gfxdata="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dXuj7sAAADa&#10;AAAADwAAAAAAAAABACAAAAAiAAAAZHJzL2Rvd25yZXYueG1sUEsBAhQAFAAAAAgAh07iQDMvBZ47&#10;AAAAOQAAABAAAAAAAAAAAQAgAAAACgEAAGRycy9zaGFwZXhtbC54bWxQSwUGAAAAAAYABgBbAQAA&#10;tAMAAAAA&#10;">
                    <v:fill on="t" focussize="0,0"/>
                    <v:stroke weight="0.5pt" color="#000000" miterlimit="8" joinstyle="miter"/>
                    <v:imagedata o:title=""/>
                    <o:lock v:ext="edit" aspectratio="f"/>
                  </v:shape>
                  <v:shape id="_x0000_s1026" o:spid="_x0000_s1026" o:spt="3" type="#_x0000_t3" style="position:absolute;left:862;top:4851;height:644;width:644;v-text-anchor:middle;" fillcolor="#D9D9D9 [2732]" filled="t" stroked="t" coordsize="21600,21600" o:gfxdata="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ZVh7svQAA&#10;ANoAAAAPAAAAAAAAAAEAIAAAACIAAABkcnMvZG93bnJldi54bWxQSwECFAAUAAAACACHTuJAMy8F&#10;njsAAAA5AAAAEAAAAAAAAAABACAAAAAMAQAAZHJzL3NoYXBleG1sLnhtbFBLBQYAAAAABgAGAFsB&#10;AAC2AwAAAAA=&#10;">
                    <v:fill type="gradient" on="t" color2="#FFFFFF [3212]" angle="45" focus="100%" focussize="0,0" rotate="t">
                      <o:fill type="gradientUnscaled" v:ext="backwardCompatible"/>
                    </v:fill>
                    <v:stroke weight="0.5pt" color="#000000" miterlimit="8" joinstyle="miter"/>
                    <v:imagedata o:title=""/>
                    <o:lock v:ext="edit" aspectratio="f"/>
                    <v:shadow on="t" color="#000000" opacity="13107f" offset="2.12133858267717pt,2.12133858267717pt" origin="-32768f,-32768f" matrix="65536f,0f,0f,65536f"/>
                  </v:shape>
                </v:group>
                <v:line id="_x0000_s1026" o:spid="_x0000_s1026" o:spt="20" style="position:absolute;left:2851;top:5158;height:0;width:1981;" filled="f" stroked="t" coordsize="21600,21600" o:gfxdata="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5IOxC8AAAA&#10;2wAAAA8AAAAAAAAAAQAgAAAAIgAAAGRycy9kb3ducmV2LnhtbFBLAQIUABQAAAAIAIdO4kAzLwWe&#10;OwAAADkAAAAQAAAAAAAAAAEAIAAAAAsBAABkcnMvc2hhcGV4bWwueG1sUEsFBgAAAAAGAAYAWwEA&#10;ALUDAAAAAA==&#10;">
                  <v:fill on="f" focussize="0,0"/>
                  <v:stroke weight="0.5pt" color="#BFBFBF [2412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07040" behindDoc="0" locked="0" layoutInCell="1" allowOverlap="1">
                <wp:simplePos x="0" y="0"/>
                <wp:positionH relativeFrom="column">
                  <wp:posOffset>-796925</wp:posOffset>
                </wp:positionH>
                <wp:positionV relativeFrom="paragraph">
                  <wp:posOffset>13970</wp:posOffset>
                </wp:positionV>
                <wp:extent cx="2639695" cy="206184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9695" cy="2061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4"/>
                              <w:tblW w:w="3965" w:type="dxa"/>
                              <w:tblInd w:w="0" w:type="dxa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719"/>
                              <w:gridCol w:w="3246"/>
                            </w:tblGrid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719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rPr>
                                      <w:color w:val="595959" w:themeColor="text1" w:themeTint="A6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  <w:szCs w:val="24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  <w:szCs w:val="24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自我评价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120" w:hRule="atLeast"/>
                              </w:trPr>
                              <w:tc>
                                <w:tcPr>
                                  <w:tcW w:w="719" w:type="dxa"/>
                                  <w:tcBorders>
                                    <w:top w:val="nil"/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jc w:val="center"/>
                                    <w:rPr>
                                      <w:color w:val="595959" w:themeColor="text1" w:themeTint="A6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6" w:type="dxa"/>
                                  <w:tcBorders>
                                    <w:top w:val="nil"/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b/>
                                      <w:bCs/>
                                      <w:color w:val="595959" w:themeColor="text1" w:themeTint="A6"/>
                                      <w:sz w:val="18"/>
                                      <w:szCs w:val="18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2224" w:hRule="exact"/>
                              </w:trPr>
                              <w:tc>
                                <w:tcPr>
                                  <w:tcW w:w="3965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本人性格开朗、稳重、有活力，待人热情、真诚。有较强的组织能力、和团体协作精神，良好的社交能力，善于处理各种人际关系。能迅速的适应各种环境，并融合其中。</w:t>
                                  </w:r>
                                </w:p>
                                <w:p>
                                  <w:pPr>
                                    <w:rPr>
                                      <w:color w:val="595959" w:themeColor="text1" w:themeTint="A6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能把企业当作家庭，把自己当作家庭的一员，企业的财富就是我的财富，在努力为企业服务的过程中实现自身价值。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rPr>
                                <w:color w:val="595959" w:themeColor="text1" w:themeTint="A6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2.75pt;margin-top:1.1pt;height:162.35pt;width:207.85pt;z-index:251607040;mso-width-relative:page;mso-height-relative:page;" filled="f" stroked="f" coordsize="21600,21600" o:gfxdata="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z&#10;heKM2wAAAAoBAAAPAAAAAAAAAAEAIAAAACIAAABkcnMvZG93bnJldi54bWxQSwECFAAUAAAACACH&#10;TuJAa9DkBCECAAAZ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tbl>
                      <w:tblPr>
                        <w:tblStyle w:val="4"/>
                        <w:tblW w:w="3965" w:type="dxa"/>
                        <w:tblInd w:w="0" w:type="dxa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719"/>
                        <w:gridCol w:w="3246"/>
                      </w:tblGrid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719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rPr>
                                <w:color w:val="595959" w:themeColor="text1" w:themeTint="A6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32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b/>
                                <w:bCs/>
                                <w:color w:val="595959" w:themeColor="text1" w:themeTint="A6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595959" w:themeColor="text1" w:themeTint="A6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自我评价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120" w:hRule="atLeast"/>
                        </w:trPr>
                        <w:tc>
                          <w:tcPr>
                            <w:tcW w:w="719" w:type="dxa"/>
                            <w:tcBorders>
                              <w:top w:val="nil"/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jc w:val="center"/>
                              <w:rPr>
                                <w:color w:val="595959" w:themeColor="text1" w:themeTint="A6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3246" w:type="dxa"/>
                            <w:tcBorders>
                              <w:top w:val="nil"/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b/>
                                <w:bCs/>
                                <w:color w:val="595959" w:themeColor="text1" w:themeTint="A6"/>
                                <w:sz w:val="18"/>
                                <w:szCs w:val="18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2224" w:hRule="exact"/>
                        </w:trPr>
                        <w:tc>
                          <w:tcPr>
                            <w:tcW w:w="3965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本人性格开朗、稳重、有活力，待人热情、真诚。有较强的组织能力、和团体协作精神，良好的社交能力，善于处理各种人际关系。能迅速的适应各种环境，并融合其中。</w:t>
                            </w:r>
                          </w:p>
                          <w:p>
                            <w:pPr>
                              <w:rPr>
                                <w:color w:val="595959" w:themeColor="text1" w:themeTint="A6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能把企业当作家庭，把自己当作家庭的一员，企业的财富就是我的财富，在努力为企业服务的过程中实现自身价值。</w:t>
                            </w:r>
                          </w:p>
                        </w:tc>
                      </w:tr>
                    </w:tbl>
                    <w:p>
                      <w:pPr>
                        <w:rPr>
                          <w:color w:val="595959" w:themeColor="text1" w:themeTint="A6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5472" behindDoc="0" locked="0" layoutInCell="1" allowOverlap="1">
                <wp:simplePos x="0" y="0"/>
                <wp:positionH relativeFrom="column">
                  <wp:posOffset>-648970</wp:posOffset>
                </wp:positionH>
                <wp:positionV relativeFrom="paragraph">
                  <wp:posOffset>144145</wp:posOffset>
                </wp:positionV>
                <wp:extent cx="173990" cy="173990"/>
                <wp:effectExtent l="0" t="0" r="6985" b="6985"/>
                <wp:wrapNone/>
                <wp:docPr id="8" name="对话框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73990" cy="173990"/>
                        </a:xfrm>
                        <a:custGeom>
                          <a:avLst/>
                          <a:gdLst>
                            <a:gd name="T0" fmla="*/ 1678361 w 3644"/>
                            <a:gd name="T1" fmla="*/ 0 h 3384"/>
                            <a:gd name="T2" fmla="*/ 122036 w 3644"/>
                            <a:gd name="T3" fmla="*/ 0 h 3384"/>
                            <a:gd name="T4" fmla="*/ 0 w 3644"/>
                            <a:gd name="T5" fmla="*/ 122102 h 3384"/>
                            <a:gd name="T6" fmla="*/ 0 w 3644"/>
                            <a:gd name="T7" fmla="*/ 1180975 h 3384"/>
                            <a:gd name="T8" fmla="*/ 122036 w 3644"/>
                            <a:gd name="T9" fmla="*/ 1303077 h 3384"/>
                            <a:gd name="T10" fmla="*/ 1012847 w 3644"/>
                            <a:gd name="T11" fmla="*/ 1303077 h 3384"/>
                            <a:gd name="T12" fmla="*/ 1269764 w 3644"/>
                            <a:gd name="T13" fmla="*/ 1672842 h 3384"/>
                            <a:gd name="T14" fmla="*/ 1253954 w 3644"/>
                            <a:gd name="T15" fmla="*/ 1303077 h 3384"/>
                            <a:gd name="T16" fmla="*/ 1678361 w 3644"/>
                            <a:gd name="T17" fmla="*/ 1303077 h 3384"/>
                            <a:gd name="T18" fmla="*/ 1800397 w 3644"/>
                            <a:gd name="T19" fmla="*/ 1180975 h 3384"/>
                            <a:gd name="T20" fmla="*/ 1800397 w 3644"/>
                            <a:gd name="T21" fmla="*/ 122102 h 3384"/>
                            <a:gd name="T22" fmla="*/ 1678361 w 3644"/>
                            <a:gd name="T23" fmla="*/ 0 h 3384"/>
                            <a:gd name="T24" fmla="*/ 1069171 w 3644"/>
                            <a:gd name="T25" fmla="*/ 932817 h 3384"/>
                            <a:gd name="T26" fmla="*/ 369566 w 3644"/>
                            <a:gd name="T27" fmla="*/ 932817 h 3384"/>
                            <a:gd name="T28" fmla="*/ 313241 w 3644"/>
                            <a:gd name="T29" fmla="*/ 876957 h 3384"/>
                            <a:gd name="T30" fmla="*/ 369566 w 3644"/>
                            <a:gd name="T31" fmla="*/ 820602 h 3384"/>
                            <a:gd name="T32" fmla="*/ 1069171 w 3644"/>
                            <a:gd name="T33" fmla="*/ 820602 h 3384"/>
                            <a:gd name="T34" fmla="*/ 1125495 w 3644"/>
                            <a:gd name="T35" fmla="*/ 876957 h 3384"/>
                            <a:gd name="T36" fmla="*/ 1069171 w 3644"/>
                            <a:gd name="T37" fmla="*/ 932817 h 3384"/>
                            <a:gd name="T38" fmla="*/ 1430831 w 3644"/>
                            <a:gd name="T39" fmla="*/ 691580 h 3384"/>
                            <a:gd name="T40" fmla="*/ 369566 w 3644"/>
                            <a:gd name="T41" fmla="*/ 691580 h 3384"/>
                            <a:gd name="T42" fmla="*/ 313241 w 3644"/>
                            <a:gd name="T43" fmla="*/ 635225 h 3384"/>
                            <a:gd name="T44" fmla="*/ 369566 w 3644"/>
                            <a:gd name="T45" fmla="*/ 579365 h 3384"/>
                            <a:gd name="T46" fmla="*/ 1430831 w 3644"/>
                            <a:gd name="T47" fmla="*/ 579365 h 3384"/>
                            <a:gd name="T48" fmla="*/ 1487156 w 3644"/>
                            <a:gd name="T49" fmla="*/ 635225 h 3384"/>
                            <a:gd name="T50" fmla="*/ 1430831 w 3644"/>
                            <a:gd name="T51" fmla="*/ 691580 h 3384"/>
                            <a:gd name="T52" fmla="*/ 1430831 w 3644"/>
                            <a:gd name="T53" fmla="*/ 450343 h 3384"/>
                            <a:gd name="T54" fmla="*/ 369566 w 3644"/>
                            <a:gd name="T55" fmla="*/ 450343 h 3384"/>
                            <a:gd name="T56" fmla="*/ 313241 w 3644"/>
                            <a:gd name="T57" fmla="*/ 393988 h 3384"/>
                            <a:gd name="T58" fmla="*/ 369566 w 3644"/>
                            <a:gd name="T59" fmla="*/ 337633 h 3384"/>
                            <a:gd name="T60" fmla="*/ 1430831 w 3644"/>
                            <a:gd name="T61" fmla="*/ 337633 h 3384"/>
                            <a:gd name="T62" fmla="*/ 1487156 w 3644"/>
                            <a:gd name="T63" fmla="*/ 393988 h 3384"/>
                            <a:gd name="T64" fmla="*/ 1430831 w 3644"/>
                            <a:gd name="T65" fmla="*/ 450343 h 3384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  <a:gd name="T75" fmla="*/ 0 60000 65536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</a:gdLst>
                          <a:ahLst/>
                          <a:cxnLst>
                            <a:cxn ang="T66">
                              <a:pos x="T0" y="T1"/>
                            </a:cxn>
                            <a:cxn ang="T67">
                              <a:pos x="T2" y="T3"/>
                            </a:cxn>
                            <a:cxn ang="T68">
                              <a:pos x="T4" y="T5"/>
                            </a:cxn>
                            <a:cxn ang="T69">
                              <a:pos x="T6" y="T7"/>
                            </a:cxn>
                            <a:cxn ang="T70">
                              <a:pos x="T8" y="T9"/>
                            </a:cxn>
                            <a:cxn ang="T71">
                              <a:pos x="T10" y="T11"/>
                            </a:cxn>
                            <a:cxn ang="T72">
                              <a:pos x="T12" y="T13"/>
                            </a:cxn>
                            <a:cxn ang="T73">
                              <a:pos x="T14" y="T15"/>
                            </a:cxn>
                            <a:cxn ang="T74">
                              <a:pos x="T16" y="T17"/>
                            </a:cxn>
                            <a:cxn ang="T75">
                              <a:pos x="T18" y="T19"/>
                            </a:cxn>
                            <a:cxn ang="T76">
                              <a:pos x="T20" y="T21"/>
                            </a:cxn>
                            <a:cxn ang="T77">
                              <a:pos x="T22" y="T23"/>
                            </a:cxn>
                            <a:cxn ang="T78">
                              <a:pos x="T24" y="T25"/>
                            </a:cxn>
                            <a:cxn ang="T79">
                              <a:pos x="T26" y="T27"/>
                            </a:cxn>
                            <a:cxn ang="T80">
                              <a:pos x="T28" y="T29"/>
                            </a:cxn>
                            <a:cxn ang="T81">
                              <a:pos x="T30" y="T31"/>
                            </a:cxn>
                            <a:cxn ang="T82">
                              <a:pos x="T32" y="T33"/>
                            </a:cxn>
                            <a:cxn ang="T83">
                              <a:pos x="T34" y="T35"/>
                            </a:cxn>
                            <a:cxn ang="T84">
                              <a:pos x="T36" y="T37"/>
                            </a:cxn>
                            <a:cxn ang="T85">
                              <a:pos x="T38" y="T39"/>
                            </a:cxn>
                            <a:cxn ang="T86">
                              <a:pos x="T40" y="T41"/>
                            </a:cxn>
                            <a:cxn ang="T87">
                              <a:pos x="T42" y="T43"/>
                            </a:cxn>
                            <a:cxn ang="T88">
                              <a:pos x="T44" y="T45"/>
                            </a:cxn>
                            <a:cxn ang="T89">
                              <a:pos x="T46" y="T47"/>
                            </a:cxn>
                            <a:cxn ang="T90">
                              <a:pos x="T48" y="T49"/>
                            </a:cxn>
                            <a:cxn ang="T91">
                              <a:pos x="T50" y="T51"/>
                            </a:cxn>
                            <a:cxn ang="T92">
                              <a:pos x="T52" y="T53"/>
                            </a:cxn>
                            <a:cxn ang="T93">
                              <a:pos x="T54" y="T55"/>
                            </a:cxn>
                            <a:cxn ang="T94">
                              <a:pos x="T56" y="T57"/>
                            </a:cxn>
                            <a:cxn ang="T95">
                              <a:pos x="T58" y="T59"/>
                            </a:cxn>
                            <a:cxn ang="T96">
                              <a:pos x="T60" y="T61"/>
                            </a:cxn>
                            <a:cxn ang="T97">
                              <a:pos x="T62" y="T63"/>
                            </a:cxn>
                            <a:cxn ang="T98">
                              <a:pos x="T64" y="T65"/>
                            </a:cxn>
                          </a:cxnLst>
                          <a:rect l="0" t="0" r="r" b="b"/>
                          <a:pathLst>
                            <a:path w="3644" h="3384">
                              <a:moveTo>
                                <a:pt x="3397" y="0"/>
                              </a:moveTo>
                              <a:cubicBezTo>
                                <a:pt x="247" y="0"/>
                                <a:pt x="247" y="0"/>
                                <a:pt x="247" y="0"/>
                              </a:cubicBezTo>
                              <a:cubicBezTo>
                                <a:pt x="110" y="0"/>
                                <a:pt x="0" y="111"/>
                                <a:pt x="0" y="247"/>
                              </a:cubicBezTo>
                              <a:cubicBezTo>
                                <a:pt x="0" y="2389"/>
                                <a:pt x="0" y="2389"/>
                                <a:pt x="0" y="2389"/>
                              </a:cubicBezTo>
                              <a:cubicBezTo>
                                <a:pt x="0" y="2525"/>
                                <a:pt x="110" y="2636"/>
                                <a:pt x="247" y="2636"/>
                              </a:cubicBezTo>
                              <a:cubicBezTo>
                                <a:pt x="2050" y="2636"/>
                                <a:pt x="2050" y="2636"/>
                                <a:pt x="2050" y="2636"/>
                              </a:cubicBezTo>
                              <a:cubicBezTo>
                                <a:pt x="2570" y="3384"/>
                                <a:pt x="2570" y="3384"/>
                                <a:pt x="2570" y="3384"/>
                              </a:cubicBezTo>
                              <a:cubicBezTo>
                                <a:pt x="2538" y="2636"/>
                                <a:pt x="2538" y="2636"/>
                                <a:pt x="2538" y="2636"/>
                              </a:cubicBezTo>
                              <a:cubicBezTo>
                                <a:pt x="3397" y="2636"/>
                                <a:pt x="3397" y="2636"/>
                                <a:pt x="3397" y="2636"/>
                              </a:cubicBezTo>
                              <a:cubicBezTo>
                                <a:pt x="3534" y="2636"/>
                                <a:pt x="3644" y="2525"/>
                                <a:pt x="3644" y="2389"/>
                              </a:cubicBezTo>
                              <a:cubicBezTo>
                                <a:pt x="3644" y="247"/>
                                <a:pt x="3644" y="247"/>
                                <a:pt x="3644" y="247"/>
                              </a:cubicBezTo>
                              <a:cubicBezTo>
                                <a:pt x="3644" y="111"/>
                                <a:pt x="3534" y="0"/>
                                <a:pt x="3397" y="0"/>
                              </a:cubicBezTo>
                              <a:close/>
                              <a:moveTo>
                                <a:pt x="2164" y="1887"/>
                              </a:moveTo>
                              <a:cubicBezTo>
                                <a:pt x="748" y="1887"/>
                                <a:pt x="748" y="1887"/>
                                <a:pt x="748" y="1887"/>
                              </a:cubicBezTo>
                              <a:cubicBezTo>
                                <a:pt x="685" y="1887"/>
                                <a:pt x="634" y="1837"/>
                                <a:pt x="634" y="1774"/>
                              </a:cubicBezTo>
                              <a:cubicBezTo>
                                <a:pt x="634" y="1711"/>
                                <a:pt x="685" y="1660"/>
                                <a:pt x="748" y="1660"/>
                              </a:cubicBezTo>
                              <a:cubicBezTo>
                                <a:pt x="2164" y="1660"/>
                                <a:pt x="2164" y="1660"/>
                                <a:pt x="2164" y="1660"/>
                              </a:cubicBezTo>
                              <a:cubicBezTo>
                                <a:pt x="2227" y="1660"/>
                                <a:pt x="2278" y="1711"/>
                                <a:pt x="2278" y="1774"/>
                              </a:cubicBezTo>
                              <a:cubicBezTo>
                                <a:pt x="2278" y="1837"/>
                                <a:pt x="2227" y="1887"/>
                                <a:pt x="2164" y="1887"/>
                              </a:cubicBezTo>
                              <a:close/>
                              <a:moveTo>
                                <a:pt x="2896" y="1399"/>
                              </a:moveTo>
                              <a:cubicBezTo>
                                <a:pt x="748" y="1399"/>
                                <a:pt x="748" y="1399"/>
                                <a:pt x="748" y="1399"/>
                              </a:cubicBezTo>
                              <a:cubicBezTo>
                                <a:pt x="685" y="1399"/>
                                <a:pt x="634" y="1348"/>
                                <a:pt x="634" y="1285"/>
                              </a:cubicBezTo>
                              <a:cubicBezTo>
                                <a:pt x="634" y="1223"/>
                                <a:pt x="685" y="1172"/>
                                <a:pt x="748" y="1172"/>
                              </a:cubicBezTo>
                              <a:cubicBezTo>
                                <a:pt x="2896" y="1172"/>
                                <a:pt x="2896" y="1172"/>
                                <a:pt x="2896" y="1172"/>
                              </a:cubicBezTo>
                              <a:cubicBezTo>
                                <a:pt x="2959" y="1172"/>
                                <a:pt x="3010" y="1223"/>
                                <a:pt x="3010" y="1285"/>
                              </a:cubicBezTo>
                              <a:cubicBezTo>
                                <a:pt x="3010" y="1348"/>
                                <a:pt x="2959" y="1399"/>
                                <a:pt x="2896" y="1399"/>
                              </a:cubicBezTo>
                              <a:close/>
                              <a:moveTo>
                                <a:pt x="2896" y="911"/>
                              </a:moveTo>
                              <a:cubicBezTo>
                                <a:pt x="748" y="911"/>
                                <a:pt x="748" y="911"/>
                                <a:pt x="748" y="911"/>
                              </a:cubicBezTo>
                              <a:cubicBezTo>
                                <a:pt x="685" y="911"/>
                                <a:pt x="634" y="860"/>
                                <a:pt x="634" y="797"/>
                              </a:cubicBezTo>
                              <a:cubicBezTo>
                                <a:pt x="634" y="734"/>
                                <a:pt x="685" y="683"/>
                                <a:pt x="748" y="683"/>
                              </a:cubicBezTo>
                              <a:cubicBezTo>
                                <a:pt x="2896" y="683"/>
                                <a:pt x="2896" y="683"/>
                                <a:pt x="2896" y="683"/>
                              </a:cubicBezTo>
                              <a:cubicBezTo>
                                <a:pt x="2959" y="683"/>
                                <a:pt x="3010" y="734"/>
                                <a:pt x="3010" y="797"/>
                              </a:cubicBezTo>
                              <a:cubicBezTo>
                                <a:pt x="3010" y="860"/>
                                <a:pt x="2959" y="911"/>
                                <a:pt x="2896" y="911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bodyPr anchor="ctr" anchorCtr="1"/>
                    </wps:wsp>
                  </a:graphicData>
                </a:graphic>
              </wp:anchor>
            </w:drawing>
          </mc:Choice>
          <mc:Fallback>
            <w:pict>
              <v:shape id="对话框" o:spid="_x0000_s1026" o:spt="100" style="position:absolute;left:0pt;margin-left:-51.1pt;margin-top:11.35pt;height:13.7pt;width:13.7pt;z-index:251625472;v-text-anchor:middle-center;mso-width-relative:page;mso-height-relative:page;" fillcolor="#C64847 [3209]" filled="t" stroked="f" coordsize="3644,3384" o:gfxdata="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" path="m3397,0c247,0,247,0,247,0c110,0,0,111,0,247c0,2389,0,2389,0,2389c0,2525,110,2636,247,2636c2050,2636,2050,2636,2050,2636c2570,3384,2570,3384,2570,3384c2538,2636,2538,2636,2538,2636c3397,2636,3397,2636,3397,2636c3534,2636,3644,2525,3644,2389c3644,247,3644,247,3644,247c3644,111,3534,0,3397,0xm2164,1887c748,1887,748,1887,748,1887c685,1887,634,1837,634,1774c634,1711,685,1660,748,1660c2164,1660,2164,1660,2164,1660c2227,1660,2278,1711,2278,1774c2278,1837,2227,1887,2164,1887xm2896,1399c748,1399,748,1399,748,1399c685,1399,634,1348,634,1285c634,1223,685,1172,748,1172c2896,1172,2896,1172,2896,1172c2959,1172,3010,1223,3010,1285c3010,1348,2959,1399,2896,1399xm2896,911c748,911,748,911,748,911c685,911,634,860,634,797c634,734,685,683,748,683c2896,683,2896,683,2896,683c2959,683,3010,734,3010,797c3010,860,2959,911,2896,911xe">
                <v:path o:connectlocs="80136671,0;5826850,0;0,6277933;0,60720401;5826850,66998335;48360386,66998335;60627398,86009982;59872518,66998335;80136671,66998335;85963521,60720401;85963521,6277933;80136671,0;51049687,47961238;17645660,47961238;14956312,45089169;17645660,42191649;51049687,42191649;53738988,45089169;51049687,47961238;68317861,35557920;17645660,35557920;14956312,32660401;17645660,29788332;68317861,29788332;71007209,32660401;68317861,35557920;68317861,23154603;17645660,23154603;14956312,20257083;17645660,17359564;68317861,17359564;71007209,20257083;68317861,23154603" o:connectangles="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/>
    <w:p/>
    <w:p/>
    <w:p/>
    <w:p>
      <w:r>
        <w:rPr>
          <w:sz w:val="21"/>
        </w:rPr>
        <mc:AlternateContent>
          <mc:Choice Requires="wpg">
            <w:drawing>
              <wp:anchor distT="0" distB="0" distL="114300" distR="114300" simplePos="0" relativeHeight="251599872" behindDoc="0" locked="0" layoutInCell="1" allowOverlap="1">
                <wp:simplePos x="0" y="0"/>
                <wp:positionH relativeFrom="column">
                  <wp:posOffset>2279015</wp:posOffset>
                </wp:positionH>
                <wp:positionV relativeFrom="paragraph">
                  <wp:posOffset>143510</wp:posOffset>
                </wp:positionV>
                <wp:extent cx="3861435" cy="361950"/>
                <wp:effectExtent l="5080" t="20955" r="635" b="74295"/>
                <wp:wrapNone/>
                <wp:docPr id="114" name="组合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1435" cy="361950"/>
                          <a:chOff x="748" y="4888"/>
                          <a:chExt cx="6081" cy="570"/>
                        </a:xfrm>
                      </wpg:grpSpPr>
                      <wpg:grpSp>
                        <wpg:cNvPr id="115" name="组合 11"/>
                        <wpg:cNvGrpSpPr/>
                        <wpg:grpSpPr>
                          <a:xfrm>
                            <a:off x="748" y="4888"/>
                            <a:ext cx="736" cy="570"/>
                            <a:chOff x="674" y="4851"/>
                            <a:chExt cx="832" cy="644"/>
                          </a:xfrm>
                        </wpg:grpSpPr>
                        <wps:wsp>
                          <wps:cNvPr id="116" name="椭圆 6"/>
                          <wps:cNvSpPr/>
                          <wps:spPr>
                            <a:xfrm>
                              <a:off x="674" y="4851"/>
                              <a:ext cx="644" cy="644"/>
                            </a:xfrm>
                            <a:prstGeom prst="ellipse">
                              <a:avLst/>
                            </a:prstGeom>
                            <a:solidFill>
                              <a:schemeClr val="accent6"/>
                            </a:solidFill>
                            <a:ln w="6350">
                              <a:gradFill>
                                <a:gsLst>
                                  <a:gs pos="100000">
                                    <a:schemeClr val="bg1">
                                      <a:lumMod val="95000"/>
                                    </a:schemeClr>
                                  </a:gs>
                                  <a:gs pos="0">
                                    <a:schemeClr val="bg1">
                                      <a:lumMod val="85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</a:ln>
                            <a:effectLst>
                              <a:innerShdw blurRad="63500" dist="25400" dir="13500000">
                                <a:prstClr val="black">
                                  <a:alpha val="50000"/>
                                </a:prstClr>
                              </a:inn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17" name="椭圆 9"/>
                          <wps:cNvSpPr/>
                          <wps:spPr>
                            <a:xfrm>
                              <a:off x="862" y="4851"/>
                              <a:ext cx="644" cy="644"/>
                            </a:xfrm>
                            <a:prstGeom prst="ellipse">
                              <a:avLst/>
                            </a:prstGeom>
                            <a:gradFill>
                              <a:gsLst>
                                <a:gs pos="100000">
                                  <a:schemeClr val="bg1"/>
                                </a:gs>
                                <a:gs pos="0">
                                  <a:schemeClr val="bg1">
                                    <a:lumMod val="85000"/>
                                  </a:schemeClr>
                                </a:gs>
                              </a:gsLst>
                              <a:lin ang="2700000" scaled="0"/>
                            </a:gradFill>
                            <a:ln w="6350">
                              <a:gradFill>
                                <a:gsLst>
                                  <a:gs pos="100000">
                                    <a:schemeClr val="bg1">
                                      <a:lumMod val="95000"/>
                                    </a:schemeClr>
                                  </a:gs>
                                  <a:gs pos="0">
                                    <a:schemeClr val="bg1">
                                      <a:lumMod val="85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s:wsp>
                        <wps:cNvPr id="118" name="直接连接符 12"/>
                        <wps:cNvCnPr/>
                        <wps:spPr>
                          <a:xfrm>
                            <a:off x="2851" y="5158"/>
                            <a:ext cx="3978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9.45pt;margin-top:11.3pt;height:28.5pt;width:304.05pt;z-index:251599872;mso-width-relative:page;mso-height-relative:page;" coordorigin="748,4888" coordsize="6081,570" o:gfxdata="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">
                <o:lock v:ext="edit" aspectratio="f"/>
                <v:group id="组合 11" o:spid="_x0000_s1026" o:spt="203" style="position:absolute;left:748;top:4888;height:570;width:736;" coordorigin="674,4851" coordsize="832,644" o:gfxdata="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GDSolL0AAADcAAAADwAAAAAAAAABACAAAAAiAAAAZHJzL2Rvd25yZXYueG1s&#10;UEsBAhQAFAAAAAgAh07iQDMvBZ47AAAAOQAAABUAAAAAAAAAAQAgAAAADAEAAGRycy9ncm91cHNo&#10;YXBleG1sLnhtbFBLBQYAAAAABgAGAGABAADJAwAAAAA=&#10;">
                  <o:lock v:ext="edit" aspectratio="f"/>
                  <v:shape id="椭圆 6" o:spid="_x0000_s1026" o:spt="3" type="#_x0000_t3" style="position:absolute;left:674;top:4851;height:644;width:644;v-text-anchor:middle;" fillcolor="#C64847 [3209]" filled="t" stroked="t" coordsize="21600,21600" o:gfxdata="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+4xxbsAAADc&#10;AAAADwAAAAAAAAABACAAAAAiAAAAZHJzL2Rvd25yZXYueG1sUEsBAhQAFAAAAAgAh07iQDMvBZ47&#10;AAAAOQAAABAAAAAAAAAAAQAgAAAACgEAAGRycy9zaGFwZXhtbC54bWxQSwUGAAAAAAYABgBbAQAA&#10;tAMAAAAA&#10;">
                    <v:fill on="t" focussize="0,0"/>
                    <v:stroke weight="0.5pt" color="#000000" miterlimit="8" joinstyle="miter"/>
                    <v:imagedata o:title=""/>
                    <o:lock v:ext="edit" aspectratio="f"/>
                  </v:shape>
                  <v:shape id="椭圆 9" o:spid="_x0000_s1026" o:spt="3" type="#_x0000_t3" style="position:absolute;left:862;top:4851;height:644;width:644;v-text-anchor:middle;" fillcolor="#D9D9D9 [2732]" filled="t" stroked="t" coordsize="21600,21600" o:gfxdata="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bejlO8AAAA&#10;3AAAAA8AAAAAAAAAAQAgAAAAIgAAAGRycy9kb3ducmV2LnhtbFBLAQIUABQAAAAIAIdO4kAzLwWe&#10;OwAAADkAAAAQAAAAAAAAAAEAIAAAAAsBAABkcnMvc2hhcGV4bWwueG1sUEsFBgAAAAAGAAYAWwEA&#10;ALUDAAAAAA==&#10;">
                    <v:fill type="gradient" on="t" color2="#FFFFFF [3212]" angle="45" focus="100%" focussize="0,0" rotate="t">
                      <o:fill type="gradientUnscaled" v:ext="backwardCompatible"/>
                    </v:fill>
                    <v:stroke weight="0.5pt" color="#000000" miterlimit="8" joinstyle="miter"/>
                    <v:imagedata o:title=""/>
                    <o:lock v:ext="edit" aspectratio="f"/>
                    <v:shadow on="t" color="#000000" opacity="13107f" offset="2.12133858267717pt,2.12133858267717pt" origin="-32768f,-32768f" matrix="65536f,0f,0f,65536f"/>
                  </v:shape>
                </v:group>
                <v:line id="直接连接符 12" o:spid="_x0000_s1026" o:spt="20" style="position:absolute;left:2851;top:5158;height:0;width:3978;" filled="f" stroked="t" coordsize="21600,21600" o:gfxdata="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0dl9+&#10;wAAAANwAAAAPAAAAAAAAAAEAIAAAACIAAABkcnMvZG93bnJldi54bWxQSwECFAAUAAAACACHTuJA&#10;My8FnjsAAAA5AAAAEAAAAAAAAAABACAAAAAPAQAAZHJzL3NoYXBleG1sLnhtbFBLBQYAAAAABgAG&#10;AFsBAAC5AwAAAAA=&#10;">
                  <v:fill on="f" focussize="0,0"/>
                  <v:stroke weight="0.5pt" color="#BFBFBF [2412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5232" behindDoc="0" locked="0" layoutInCell="1" allowOverlap="1">
                <wp:simplePos x="0" y="0"/>
                <wp:positionH relativeFrom="column">
                  <wp:posOffset>2329180</wp:posOffset>
                </wp:positionH>
                <wp:positionV relativeFrom="paragraph">
                  <wp:posOffset>127635</wp:posOffset>
                </wp:positionV>
                <wp:extent cx="3876675" cy="1628140"/>
                <wp:effectExtent l="0" t="0" r="0" b="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6675" cy="162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4"/>
                              <w:tblW w:w="5964" w:type="dxa"/>
                              <w:tblInd w:w="0" w:type="dxa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730"/>
                              <w:gridCol w:w="3509"/>
                              <w:gridCol w:w="1725"/>
                            </w:tblGrid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730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  <w:szCs w:val="24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34" w:type="dxa"/>
                                  <w:gridSpan w:val="2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  <w:szCs w:val="24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  <w:szCs w:val="24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教育经历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168" w:hRule="atLeast"/>
                              </w:trPr>
                              <w:tc>
                                <w:tcPr>
                                  <w:tcW w:w="730" w:type="dxa"/>
                                  <w:tcBorders>
                                    <w:top w:val="nil"/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/>
                              </w:tc>
                              <w:tc>
                                <w:tcPr>
                                  <w:tcW w:w="5234" w:type="dxa"/>
                                  <w:gridSpan w:val="2"/>
                                  <w:tcBorders>
                                    <w:top w:val="nil"/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4"/>
                                      <w:szCs w:val="24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40" w:hRule="exact"/>
                              </w:trPr>
                              <w:tc>
                                <w:tcPr>
                                  <w:tcW w:w="4239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color w:val="C64847" w:themeColor="accent6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C64847" w:themeColor="accent6"/>
                                      <w:sz w:val="20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  <w:t xml:space="preserve">国际经济与贸易          </w:t>
                                  </w:r>
                                </w:p>
                              </w:tc>
                              <w:tc>
                                <w:tcPr>
                                  <w:tcW w:w="1725" w:type="dxa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jc w:val="right"/>
                                    <w:rPr>
                                      <w:rFonts w:ascii="黑体" w:hAnsi="黑体" w:eastAsia="黑体" w:cs="黑体"/>
                                      <w:color w:val="C64847" w:themeColor="accent6"/>
                                      <w:sz w:val="20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C64847" w:themeColor="accent6"/>
                                      <w:sz w:val="20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  <w:t>20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C64847" w:themeColor="accent6"/>
                                      <w:sz w:val="20"/>
                                      <w:lang w:val="en-US" w:eastAsia="zh-CN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  <w:t>xx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C64847" w:themeColor="accent6"/>
                                      <w:sz w:val="20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  <w:t>-2010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40" w:hRule="exact"/>
                              </w:trPr>
                              <w:tc>
                                <w:tcPr>
                                  <w:tcW w:w="5964" w:type="dxa"/>
                                  <w:gridSpan w:val="3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北京师范大学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254" w:hRule="exact"/>
                              </w:trPr>
                              <w:tc>
                                <w:tcPr>
                                  <w:tcW w:w="5964" w:type="dxa"/>
                                  <w:gridSpan w:val="3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r>
                                    <w:rPr>
                                      <w:rFonts w:hint="eastAsia" w:ascii="黑体" w:hAnsi="黑体" w:eastAsia="黑体" w:cs="黑体"/>
                                      <w:color w:val="595959"/>
                                      <w:sz w:val="20"/>
                                    </w:rPr>
                                    <w:t>专业绩点（4.58/5），专业排名（5）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673" w:hRule="exact"/>
                              </w:trPr>
                              <w:tc>
                                <w:tcPr>
                                  <w:tcW w:w="5964" w:type="dxa"/>
                                  <w:gridSpan w:val="3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r>
                                    <w:rPr>
                                      <w:rFonts w:hint="eastAsia" w:ascii="黑体" w:hAnsi="黑体" w:eastAsia="黑体" w:cs="黑体"/>
                                      <w:color w:val="595959"/>
                                      <w:sz w:val="20"/>
                                    </w:rPr>
                                    <w:t>政治经济学（92）、西方经济学（85）、国际经济学（83）、计量经济学（93）、世界经济概论（90）、国际贸易理论与实务（85）。</w:t>
                                  </w:r>
                                </w:p>
                              </w:tc>
                            </w:tr>
                          </w:tbl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3.4pt;margin-top:10.05pt;height:128.2pt;width:305.25pt;z-index:251615232;mso-width-relative:page;mso-height-relative:page;" filled="f" stroked="f" coordsize="21600,21600" o:gfxdata="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4AU1MtsAAAAKAQAADwAAAAAAAAABACAAAAAiAAAAZHJzL2Rvd25yZXYueG1sUEsBAhQAFAAAAAgA&#10;h07iQN5m2RciAgAAGw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tbl>
                      <w:tblPr>
                        <w:tblStyle w:val="4"/>
                        <w:tblW w:w="5964" w:type="dxa"/>
                        <w:tblInd w:w="0" w:type="dxa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730"/>
                        <w:gridCol w:w="3509"/>
                        <w:gridCol w:w="1725"/>
                      </w:tblGrid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730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595959" w:themeColor="text1" w:themeTint="A6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5234" w:type="dxa"/>
                            <w:gridSpan w:val="2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595959" w:themeColor="text1" w:themeTint="A6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595959" w:themeColor="text1" w:themeTint="A6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教育经历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168" w:hRule="atLeast"/>
                        </w:trPr>
                        <w:tc>
                          <w:tcPr>
                            <w:tcW w:w="730" w:type="dxa"/>
                            <w:tcBorders>
                              <w:top w:val="nil"/>
                              <w:tl2br w:val="nil"/>
                              <w:tr2bl w:val="nil"/>
                            </w:tcBorders>
                            <w:vAlign w:val="center"/>
                          </w:tcPr>
                          <w:p/>
                        </w:tc>
                        <w:tc>
                          <w:tcPr>
                            <w:tcW w:w="5234" w:type="dxa"/>
                            <w:gridSpan w:val="2"/>
                            <w:tcBorders>
                              <w:top w:val="nil"/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40" w:hRule="exact"/>
                        </w:trPr>
                        <w:tc>
                          <w:tcPr>
                            <w:tcW w:w="4239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color w:val="C64847" w:themeColor="accent6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C64847" w:themeColor="accent6"/>
                                <w:sz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 xml:space="preserve">国际经济与贸易          </w:t>
                            </w:r>
                          </w:p>
                        </w:tc>
                        <w:tc>
                          <w:tcPr>
                            <w:tcW w:w="1725" w:type="dxa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jc w:val="right"/>
                              <w:rPr>
                                <w:rFonts w:ascii="黑体" w:hAnsi="黑体" w:eastAsia="黑体" w:cs="黑体"/>
                                <w:color w:val="C64847" w:themeColor="accent6"/>
                                <w:sz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C64847" w:themeColor="accent6"/>
                                <w:sz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C64847" w:themeColor="accent6"/>
                                <w:sz w:val="20"/>
                                <w:lang w:val="en-US" w:eastAsia="zh-CN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C64847" w:themeColor="accent6"/>
                                <w:sz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-2010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40" w:hRule="exact"/>
                        </w:trPr>
                        <w:tc>
                          <w:tcPr>
                            <w:tcW w:w="5964" w:type="dxa"/>
                            <w:gridSpan w:val="3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北京师范大学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254" w:hRule="exact"/>
                        </w:trPr>
                        <w:tc>
                          <w:tcPr>
                            <w:tcW w:w="5964" w:type="dxa"/>
                            <w:gridSpan w:val="3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r>
                              <w:rPr>
                                <w:rFonts w:hint="eastAsia" w:ascii="黑体" w:hAnsi="黑体" w:eastAsia="黑体" w:cs="黑体"/>
                                <w:color w:val="595959"/>
                                <w:sz w:val="20"/>
                              </w:rPr>
                              <w:t>专业绩点（4.58/5），专业排名（5）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673" w:hRule="exact"/>
                        </w:trPr>
                        <w:tc>
                          <w:tcPr>
                            <w:tcW w:w="5964" w:type="dxa"/>
                            <w:gridSpan w:val="3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r>
                              <w:rPr>
                                <w:rFonts w:hint="eastAsia" w:ascii="黑体" w:hAnsi="黑体" w:eastAsia="黑体" w:cs="黑体"/>
                                <w:color w:val="595959"/>
                                <w:sz w:val="20"/>
                              </w:rPr>
                              <w:t>政治经济学（92）、西方经济学（85）、国际经济学（83）、计量经济学（93）、世界经济概论（90）、国际贸易理论与实务（85）。</w:t>
                            </w:r>
                          </w:p>
                        </w:tc>
                      </w:tr>
                    </w:tbl>
                    <w:p/>
                  </w:txbxContent>
                </v:textbox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28544" behindDoc="0" locked="0" layoutInCell="1" allowOverlap="1">
                <wp:simplePos x="0" y="0"/>
                <wp:positionH relativeFrom="column">
                  <wp:posOffset>2449195</wp:posOffset>
                </wp:positionH>
                <wp:positionV relativeFrom="paragraph">
                  <wp:posOffset>36830</wp:posOffset>
                </wp:positionV>
                <wp:extent cx="217170" cy="168910"/>
                <wp:effectExtent l="0" t="0" r="1905" b="2540"/>
                <wp:wrapNone/>
                <wp:docPr id="65" name="学士帽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17170" cy="168910"/>
                        </a:xfrm>
                        <a:custGeom>
                          <a:avLst/>
                          <a:gdLst>
                            <a:gd name="T0" fmla="*/ 1395067 w 3931"/>
                            <a:gd name="T1" fmla="*/ 589725 h 2392"/>
                            <a:gd name="T2" fmla="*/ 928365 w 3931"/>
                            <a:gd name="T3" fmla="*/ 389484 h 2392"/>
                            <a:gd name="T4" fmla="*/ 403040 w 3931"/>
                            <a:gd name="T5" fmla="*/ 589725 h 2392"/>
                            <a:gd name="T6" fmla="*/ 256480 w 3931"/>
                            <a:gd name="T7" fmla="*/ 528782 h 2392"/>
                            <a:gd name="T8" fmla="*/ 256480 w 3931"/>
                            <a:gd name="T9" fmla="*/ 708403 h 2392"/>
                            <a:gd name="T10" fmla="*/ 296326 w 3931"/>
                            <a:gd name="T11" fmla="*/ 763389 h 2392"/>
                            <a:gd name="T12" fmla="*/ 255564 w 3931"/>
                            <a:gd name="T13" fmla="*/ 818375 h 2392"/>
                            <a:gd name="T14" fmla="*/ 299074 w 3931"/>
                            <a:gd name="T15" fmla="*/ 1011742 h 2392"/>
                            <a:gd name="T16" fmla="*/ 170834 w 3931"/>
                            <a:gd name="T17" fmla="*/ 1011742 h 2392"/>
                            <a:gd name="T18" fmla="*/ 214802 w 3931"/>
                            <a:gd name="T19" fmla="*/ 817458 h 2392"/>
                            <a:gd name="T20" fmla="*/ 179078 w 3931"/>
                            <a:gd name="T21" fmla="*/ 763389 h 2392"/>
                            <a:gd name="T22" fmla="*/ 213428 w 3931"/>
                            <a:gd name="T23" fmla="*/ 709777 h 2392"/>
                            <a:gd name="T24" fmla="*/ 213428 w 3931"/>
                            <a:gd name="T25" fmla="*/ 510911 h 2392"/>
                            <a:gd name="T26" fmla="*/ 0 w 3931"/>
                            <a:gd name="T27" fmla="*/ 421559 h 2392"/>
                            <a:gd name="T28" fmla="*/ 938899 w 3931"/>
                            <a:gd name="T29" fmla="*/ 0 h 2392"/>
                            <a:gd name="T30" fmla="*/ 1800397 w 3931"/>
                            <a:gd name="T31" fmla="*/ 427058 h 2392"/>
                            <a:gd name="T32" fmla="*/ 1395067 w 3931"/>
                            <a:gd name="T33" fmla="*/ 589725 h 2392"/>
                            <a:gd name="T34" fmla="*/ 917831 w 3931"/>
                            <a:gd name="T35" fmla="*/ 491208 h 2392"/>
                            <a:gd name="T36" fmla="*/ 1341481 w 3931"/>
                            <a:gd name="T37" fmla="*/ 635088 h 2392"/>
                            <a:gd name="T38" fmla="*/ 1341481 w 3931"/>
                            <a:gd name="T39" fmla="*/ 983791 h 2392"/>
                            <a:gd name="T40" fmla="*/ 896306 w 3931"/>
                            <a:gd name="T41" fmla="*/ 1096054 h 2392"/>
                            <a:gd name="T42" fmla="*/ 503342 w 3931"/>
                            <a:gd name="T43" fmla="*/ 983791 h 2392"/>
                            <a:gd name="T44" fmla="*/ 503342 w 3931"/>
                            <a:gd name="T45" fmla="*/ 635088 h 2392"/>
                            <a:gd name="T46" fmla="*/ 917831 w 3931"/>
                            <a:gd name="T47" fmla="*/ 491208 h 2392"/>
                            <a:gd name="T48" fmla="*/ 912335 w 3931"/>
                            <a:gd name="T49" fmla="*/ 1031904 h 2392"/>
                            <a:gd name="T50" fmla="*/ 1254003 w 3931"/>
                            <a:gd name="T51" fmla="*/ 946675 h 2392"/>
                            <a:gd name="T52" fmla="*/ 912335 w 3931"/>
                            <a:gd name="T53" fmla="*/ 860989 h 2392"/>
                            <a:gd name="T54" fmla="*/ 571126 w 3931"/>
                            <a:gd name="T55" fmla="*/ 946675 h 2392"/>
                            <a:gd name="T56" fmla="*/ 912335 w 3931"/>
                            <a:gd name="T57" fmla="*/ 1031904 h 2392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  <a:gd name="T75" fmla="*/ 0 60000 65536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</a:gdLst>
                          <a:ahLst/>
                          <a:cxnLst>
                            <a:cxn ang="T58">
                              <a:pos x="T0" y="T1"/>
                            </a:cxn>
                            <a:cxn ang="T59">
                              <a:pos x="T2" y="T3"/>
                            </a:cxn>
                            <a:cxn ang="T60">
                              <a:pos x="T4" y="T5"/>
                            </a:cxn>
                            <a:cxn ang="T61">
                              <a:pos x="T6" y="T7"/>
                            </a:cxn>
                            <a:cxn ang="T62">
                              <a:pos x="T8" y="T9"/>
                            </a:cxn>
                            <a:cxn ang="T63">
                              <a:pos x="T10" y="T11"/>
                            </a:cxn>
                            <a:cxn ang="T64">
                              <a:pos x="T12" y="T13"/>
                            </a:cxn>
                            <a:cxn ang="T65">
                              <a:pos x="T14" y="T15"/>
                            </a:cxn>
                            <a:cxn ang="T66">
                              <a:pos x="T16" y="T17"/>
                            </a:cxn>
                            <a:cxn ang="T67">
                              <a:pos x="T18" y="T19"/>
                            </a:cxn>
                            <a:cxn ang="T68">
                              <a:pos x="T20" y="T21"/>
                            </a:cxn>
                            <a:cxn ang="T69">
                              <a:pos x="T22" y="T23"/>
                            </a:cxn>
                            <a:cxn ang="T70">
                              <a:pos x="T24" y="T25"/>
                            </a:cxn>
                            <a:cxn ang="T71">
                              <a:pos x="T26" y="T27"/>
                            </a:cxn>
                            <a:cxn ang="T72">
                              <a:pos x="T28" y="T29"/>
                            </a:cxn>
                            <a:cxn ang="T73">
                              <a:pos x="T30" y="T31"/>
                            </a:cxn>
                            <a:cxn ang="T74">
                              <a:pos x="T32" y="T33"/>
                            </a:cxn>
                            <a:cxn ang="T75">
                              <a:pos x="T34" y="T35"/>
                            </a:cxn>
                            <a:cxn ang="T76">
                              <a:pos x="T36" y="T37"/>
                            </a:cxn>
                            <a:cxn ang="T77">
                              <a:pos x="T38" y="T39"/>
                            </a:cxn>
                            <a:cxn ang="T78">
                              <a:pos x="T40" y="T41"/>
                            </a:cxn>
                            <a:cxn ang="T79">
                              <a:pos x="T42" y="T43"/>
                            </a:cxn>
                            <a:cxn ang="T80">
                              <a:pos x="T44" y="T45"/>
                            </a:cxn>
                            <a:cxn ang="T81">
                              <a:pos x="T46" y="T47"/>
                            </a:cxn>
                            <a:cxn ang="T82">
                              <a:pos x="T48" y="T49"/>
                            </a:cxn>
                            <a:cxn ang="T83">
                              <a:pos x="T50" y="T51"/>
                            </a:cxn>
                            <a:cxn ang="T84">
                              <a:pos x="T52" y="T53"/>
                            </a:cxn>
                            <a:cxn ang="T85">
                              <a:pos x="T54" y="T55"/>
                            </a:cxn>
                            <a:cxn ang="T86">
                              <a:pos x="T56" y="T57"/>
                            </a:cxn>
                          </a:cxnLst>
                          <a:rect l="0" t="0" r="r" b="b"/>
                          <a:pathLst>
                            <a:path w="3931" h="2392">
                              <a:moveTo>
                                <a:pt x="3046" y="1287"/>
                              </a:moveTo>
                              <a:cubicBezTo>
                                <a:pt x="3046" y="1287"/>
                                <a:pt x="2618" y="850"/>
                                <a:pt x="2027" y="850"/>
                              </a:cubicBezTo>
                              <a:cubicBezTo>
                                <a:pt x="1450" y="850"/>
                                <a:pt x="880" y="1287"/>
                                <a:pt x="880" y="1287"/>
                              </a:cubicBezTo>
                              <a:cubicBezTo>
                                <a:pt x="560" y="1154"/>
                                <a:pt x="560" y="1154"/>
                                <a:pt x="560" y="1154"/>
                              </a:cubicBezTo>
                              <a:cubicBezTo>
                                <a:pt x="560" y="1546"/>
                                <a:pt x="560" y="1546"/>
                                <a:pt x="560" y="1546"/>
                              </a:cubicBezTo>
                              <a:cubicBezTo>
                                <a:pt x="610" y="1563"/>
                                <a:pt x="647" y="1610"/>
                                <a:pt x="647" y="1666"/>
                              </a:cubicBezTo>
                              <a:cubicBezTo>
                                <a:pt x="647" y="1723"/>
                                <a:pt x="609" y="1769"/>
                                <a:pt x="558" y="1786"/>
                              </a:cubicBezTo>
                              <a:cubicBezTo>
                                <a:pt x="653" y="2208"/>
                                <a:pt x="653" y="2208"/>
                                <a:pt x="653" y="2208"/>
                              </a:cubicBezTo>
                              <a:cubicBezTo>
                                <a:pt x="373" y="2208"/>
                                <a:pt x="373" y="2208"/>
                                <a:pt x="373" y="2208"/>
                              </a:cubicBezTo>
                              <a:cubicBezTo>
                                <a:pt x="469" y="1784"/>
                                <a:pt x="469" y="1784"/>
                                <a:pt x="469" y="1784"/>
                              </a:cubicBezTo>
                              <a:cubicBezTo>
                                <a:pt x="423" y="1764"/>
                                <a:pt x="391" y="1719"/>
                                <a:pt x="391" y="1666"/>
                              </a:cubicBezTo>
                              <a:cubicBezTo>
                                <a:pt x="391" y="1614"/>
                                <a:pt x="422" y="1570"/>
                                <a:pt x="466" y="1549"/>
                              </a:cubicBezTo>
                              <a:cubicBezTo>
                                <a:pt x="466" y="1115"/>
                                <a:pt x="466" y="1115"/>
                                <a:pt x="466" y="1115"/>
                              </a:cubicBezTo>
                              <a:cubicBezTo>
                                <a:pt x="0" y="920"/>
                                <a:pt x="0" y="920"/>
                                <a:pt x="0" y="920"/>
                              </a:cubicBezTo>
                              <a:cubicBezTo>
                                <a:pt x="2050" y="0"/>
                                <a:pt x="2050" y="0"/>
                                <a:pt x="2050" y="0"/>
                              </a:cubicBezTo>
                              <a:cubicBezTo>
                                <a:pt x="3931" y="932"/>
                                <a:pt x="3931" y="932"/>
                                <a:pt x="3931" y="932"/>
                              </a:cubicBezTo>
                              <a:lnTo>
                                <a:pt x="3046" y="1287"/>
                              </a:lnTo>
                              <a:close/>
                              <a:moveTo>
                                <a:pt x="2004" y="1072"/>
                              </a:moveTo>
                              <a:cubicBezTo>
                                <a:pt x="2598" y="1072"/>
                                <a:pt x="2929" y="1386"/>
                                <a:pt x="2929" y="1386"/>
                              </a:cubicBezTo>
                              <a:cubicBezTo>
                                <a:pt x="2929" y="2147"/>
                                <a:pt x="2929" y="2147"/>
                                <a:pt x="2929" y="2147"/>
                              </a:cubicBezTo>
                              <a:cubicBezTo>
                                <a:pt x="2929" y="2147"/>
                                <a:pt x="2586" y="2392"/>
                                <a:pt x="1957" y="2392"/>
                              </a:cubicBezTo>
                              <a:cubicBezTo>
                                <a:pt x="1328" y="2392"/>
                                <a:pt x="1099" y="2147"/>
                                <a:pt x="1099" y="2147"/>
                              </a:cubicBezTo>
                              <a:cubicBezTo>
                                <a:pt x="1099" y="1386"/>
                                <a:pt x="1099" y="1386"/>
                                <a:pt x="1099" y="1386"/>
                              </a:cubicBezTo>
                              <a:cubicBezTo>
                                <a:pt x="1099" y="1386"/>
                                <a:pt x="1410" y="1072"/>
                                <a:pt x="2004" y="1072"/>
                              </a:cubicBezTo>
                              <a:close/>
                              <a:moveTo>
                                <a:pt x="1992" y="2252"/>
                              </a:moveTo>
                              <a:cubicBezTo>
                                <a:pt x="2404" y="2252"/>
                                <a:pt x="2738" y="2168"/>
                                <a:pt x="2738" y="2066"/>
                              </a:cubicBezTo>
                              <a:cubicBezTo>
                                <a:pt x="2738" y="1963"/>
                                <a:pt x="2404" y="1879"/>
                                <a:pt x="1992" y="1879"/>
                              </a:cubicBezTo>
                              <a:cubicBezTo>
                                <a:pt x="1581" y="1879"/>
                                <a:pt x="1247" y="1963"/>
                                <a:pt x="1247" y="2066"/>
                              </a:cubicBezTo>
                              <a:cubicBezTo>
                                <a:pt x="1247" y="2168"/>
                                <a:pt x="1581" y="2252"/>
                                <a:pt x="1992" y="2252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bodyPr anchor="ctr" anchorCtr="1"/>
                    </wps:wsp>
                  </a:graphicData>
                </a:graphic>
              </wp:anchor>
            </w:drawing>
          </mc:Choice>
          <mc:Fallback>
            <w:pict>
              <v:shape id="学士帽" o:spid="_x0000_s1026" o:spt="100" style="position:absolute;left:0pt;margin-left:192.85pt;margin-top:2.9pt;height:13.3pt;width:17.1pt;z-index:251628544;v-text-anchor:middle-center;mso-width-relative:page;mso-height-relative:page;" fillcolor="#C64847 [3209]" filled="t" stroked="f" coordsize="3931,2392" o:gfxdata="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" path="m3046,1287c3046,1287,2618,850,2027,850c1450,850,880,1287,880,1287c560,1154,560,1154,560,1154c560,1546,560,1546,560,1546c610,1563,647,1610,647,1666c647,1723,609,1769,558,1786c653,2208,653,2208,653,2208c373,2208,373,2208,373,2208c469,1784,469,1784,469,1784c423,1764,391,1719,391,1666c391,1614,422,1570,466,1549c466,1115,466,1115,466,1115c0,920,0,920,0,920c2050,0,2050,0,2050,0c3931,932,3931,932,3931,932l3046,1287xm2004,1072c2598,1072,2929,1386,2929,1386c2929,2147,2929,2147,2929,2147c2929,2147,2586,2392,1957,2392c1328,2392,1099,2147,1099,2147c1099,1386,1099,1386,1099,1386c1099,1386,1410,1072,2004,1072xm1992,2252c2404,2252,2738,2168,2738,2066c2738,1963,2404,1879,1992,1879c1581,1879,1247,1963,1247,2066c1247,2168,1581,2252,1992,2252xe">
                <v:path o:connectlocs="77071152,41643164;51287974,27503236;22266140,41643164;14169361,37339702;14169361,50023557;16370673,53906369;14118757,57789181;16522488,71443704;9437807,71443704;11866840,57724427;9893250,53906369;11790933,50120582;11790933,36077749;0,29768198;51869930,0;99463804,30156507;77071152,41643164;50706018,34686431;74110767,44846452;74110767,69469957;49516859,77397358;27807372,69469957;27807372,44846452;50706018,34686431;50402389,72867435;69278003,66849027;50402389,60798349;31552132,66849027;50402389,72867435" o:connectangles="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/>
    <w:p/>
    <w:p/>
    <w:p/>
    <w:p>
      <w:r>
        <w:rPr>
          <w:sz w:val="21"/>
        </w:rPr>
        <mc:AlternateContent>
          <mc:Choice Requires="wpg">
            <w:drawing>
              <wp:anchor distT="0" distB="0" distL="114300" distR="114300" simplePos="0" relativeHeight="251627520" behindDoc="0" locked="0" layoutInCell="1" allowOverlap="1">
                <wp:simplePos x="0" y="0"/>
                <wp:positionH relativeFrom="column">
                  <wp:posOffset>-847725</wp:posOffset>
                </wp:positionH>
                <wp:positionV relativeFrom="paragraph">
                  <wp:posOffset>32385</wp:posOffset>
                </wp:positionV>
                <wp:extent cx="2592705" cy="361950"/>
                <wp:effectExtent l="5080" t="20955" r="12065" b="74295"/>
                <wp:wrapNone/>
                <wp:docPr id="14" name="组合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2705" cy="361950"/>
                          <a:chOff x="748" y="4888"/>
                          <a:chExt cx="4083" cy="570"/>
                        </a:xfrm>
                      </wpg:grpSpPr>
                      <wpg:grpSp>
                        <wpg:cNvPr id="16" name="组合 11"/>
                        <wpg:cNvGrpSpPr/>
                        <wpg:grpSpPr>
                          <a:xfrm>
                            <a:off x="748" y="4888"/>
                            <a:ext cx="736" cy="570"/>
                            <a:chOff x="674" y="4851"/>
                            <a:chExt cx="832" cy="644"/>
                          </a:xfrm>
                        </wpg:grpSpPr>
                        <wps:wsp>
                          <wps:cNvPr id="17" name="椭圆 6"/>
                          <wps:cNvSpPr/>
                          <wps:spPr>
                            <a:xfrm>
                              <a:off x="674" y="4851"/>
                              <a:ext cx="644" cy="644"/>
                            </a:xfrm>
                            <a:prstGeom prst="ellipse">
                              <a:avLst/>
                            </a:prstGeom>
                            <a:solidFill>
                              <a:schemeClr val="accent6"/>
                            </a:solidFill>
                            <a:ln w="6350">
                              <a:gradFill>
                                <a:gsLst>
                                  <a:gs pos="100000">
                                    <a:schemeClr val="bg1">
                                      <a:lumMod val="95000"/>
                                    </a:schemeClr>
                                  </a:gs>
                                  <a:gs pos="0">
                                    <a:schemeClr val="bg1">
                                      <a:lumMod val="85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</a:ln>
                            <a:effectLst>
                              <a:innerShdw blurRad="63500" dist="25400" dir="13500000">
                                <a:prstClr val="black">
                                  <a:alpha val="50000"/>
                                </a:prstClr>
                              </a:inn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20" name="椭圆 9"/>
                          <wps:cNvSpPr/>
                          <wps:spPr>
                            <a:xfrm>
                              <a:off x="862" y="4851"/>
                              <a:ext cx="644" cy="644"/>
                            </a:xfrm>
                            <a:prstGeom prst="ellipse">
                              <a:avLst/>
                            </a:prstGeom>
                            <a:gradFill>
                              <a:gsLst>
                                <a:gs pos="100000">
                                  <a:schemeClr val="bg1"/>
                                </a:gs>
                                <a:gs pos="0">
                                  <a:schemeClr val="bg1">
                                    <a:lumMod val="85000"/>
                                  </a:schemeClr>
                                </a:gs>
                              </a:gsLst>
                              <a:lin ang="2700000" scaled="0"/>
                            </a:gradFill>
                            <a:ln w="6350">
                              <a:gradFill>
                                <a:gsLst>
                                  <a:gs pos="100000">
                                    <a:schemeClr val="bg1">
                                      <a:lumMod val="95000"/>
                                    </a:schemeClr>
                                  </a:gs>
                                  <a:gs pos="0">
                                    <a:schemeClr val="bg1">
                                      <a:lumMod val="85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s:wsp>
                        <wps:cNvPr id="21" name="直接连接符 12"/>
                        <wps:cNvCnPr/>
                        <wps:spPr>
                          <a:xfrm>
                            <a:off x="2851" y="5158"/>
                            <a:ext cx="1981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6.75pt;margin-top:2.55pt;height:28.5pt;width:204.15pt;z-index:251627520;mso-width-relative:page;mso-height-relative:page;" coordorigin="748,4888" coordsize="4083,570" o:gfxdata="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">
                <o:lock v:ext="edit" aspectratio="f"/>
                <v:group id="组合 11" o:spid="_x0000_s1026" o:spt="203" style="position:absolute;left:748;top:4888;height:570;width:736;" coordorigin="674,4851" coordsize="832,644" o:gfxdata="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BKrrPq7AAAA2wAAAA8AAAAAAAAAAQAgAAAAIgAAAGRycy9kb3ducmV2LnhtbFBL&#10;AQIUABQAAAAIAIdO4kAzLwWeOwAAADkAAAAVAAAAAAAAAAEAIAAAAAoBAABkcnMvZ3JvdXBzaGFw&#10;ZXhtbC54bWxQSwUGAAAAAAYABgBgAQAAxwMAAAAA&#10;">
                  <o:lock v:ext="edit" aspectratio="f"/>
                  <v:shape id="椭圆 6" o:spid="_x0000_s1026" o:spt="3" type="#_x0000_t3" style="position:absolute;left:674;top:4851;height:644;width:644;v-text-anchor:middle;" fillcolor="#C64847 [3209]" filled="t" stroked="t" coordsize="21600,21600" o:gfxdata="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NQDG/ugAAANsA&#10;AAAPAAAAAAAAAAEAIAAAACIAAABkcnMvZG93bnJldi54bWxQSwECFAAUAAAACACHTuJAMy8FnjsA&#10;AAA5AAAAEAAAAAAAAAABACAAAAAJAQAAZHJzL3NoYXBleG1sLnhtbFBLBQYAAAAABgAGAFsBAACz&#10;AwAAAAA=&#10;">
                    <v:fill on="t" focussize="0,0"/>
                    <v:stroke weight="0.5pt" color="#000000" miterlimit="8" joinstyle="miter"/>
                    <v:imagedata o:title=""/>
                    <o:lock v:ext="edit" aspectratio="f"/>
                  </v:shape>
                  <v:shape id="椭圆 9" o:spid="_x0000_s1026" o:spt="3" type="#_x0000_t3" style="position:absolute;left:862;top:4851;height:644;width:644;v-text-anchor:middle;" fillcolor="#D9D9D9 [2732]" filled="t" stroked="t" coordsize="21600,21600" o:gfxdata="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aRdQG5AAAA2wAA&#10;AA8AAAAAAAAAAQAgAAAAIgAAAGRycy9kb3ducmV2LnhtbFBLAQIUABQAAAAIAIdO4kAzLwWeOwAA&#10;ADkAAAAQAAAAAAAAAAEAIAAAAAgBAABkcnMvc2hhcGV4bWwueG1sUEsFBgAAAAAGAAYAWwEAALID&#10;AAAAAA==&#10;">
                    <v:fill type="gradient" on="t" color2="#FFFFFF [3212]" angle="45" focus="100%" focussize="0,0" rotate="t">
                      <o:fill type="gradientUnscaled" v:ext="backwardCompatible"/>
                    </v:fill>
                    <v:stroke weight="0.5pt" color="#000000" miterlimit="8" joinstyle="miter"/>
                    <v:imagedata o:title=""/>
                    <o:lock v:ext="edit" aspectratio="f"/>
                    <v:shadow on="t" color="#000000" opacity="13107f" offset="2.12133858267717pt,2.12133858267717pt" origin="-32768f,-32768f" matrix="65536f,0f,0f,65536f"/>
                  </v:shape>
                </v:group>
                <v:line id="直接连接符 12" o:spid="_x0000_s1026" o:spt="20" style="position:absolute;left:2851;top:5158;height:0;width:1981;" filled="f" stroked="t" coordsize="21600,21600" o:gfxdata="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PZv2r4A&#10;AADbAAAADwAAAAAAAAABACAAAAAiAAAAZHJzL2Rvd25yZXYueG1sUEsBAhQAFAAAAAgAh07iQDMv&#10;BZ47AAAAOQAAABAAAAAAAAAAAQAgAAAADQEAAGRycy9zaGFwZXhtbC54bWxQSwUGAAAAAAYABgBb&#10;AQAAtwMAAAAA&#10;">
                  <v:fill on="f" focussize="0,0"/>
                  <v:stroke weight="0.5pt" color="#BFBFBF [2412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08064" behindDoc="0" locked="0" layoutInCell="1" allowOverlap="1">
                <wp:simplePos x="0" y="0"/>
                <wp:positionH relativeFrom="column">
                  <wp:posOffset>-807085</wp:posOffset>
                </wp:positionH>
                <wp:positionV relativeFrom="paragraph">
                  <wp:posOffset>16510</wp:posOffset>
                </wp:positionV>
                <wp:extent cx="2715895" cy="1651635"/>
                <wp:effectExtent l="0" t="0" r="0" b="0"/>
                <wp:wrapNone/>
                <wp:docPr id="90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5895" cy="16516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tbl>
                            <w:tblPr>
                              <w:tblStyle w:val="4"/>
                              <w:tblW w:w="3968" w:type="dxa"/>
                              <w:tblInd w:w="11" w:type="dxa"/>
                              <w:tblBorders>
                                <w:top w:val="none" w:color="auto" w:sz="0" w:space="0"/>
                                <w:left w:val="none" w:color="auto" w:sz="0" w:space="0"/>
                                <w:bottom w:val="single" w:color="595959" w:themeColor="text1" w:themeTint="A5" w:sz="4" w:space="0"/>
                                <w:right w:val="none" w:color="auto" w:sz="0" w:space="0"/>
                                <w:insideH w:val="single" w:color="595959" w:themeColor="text1" w:themeTint="A5" w:sz="4" w:space="0"/>
                                <w:insideV w:val="none" w:color="auto" w:sz="0" w:space="0"/>
                              </w:tblBorders>
                              <w:shd w:val="clear" w:color="auto" w:fill="FFFFFF" w:themeFill="background1"/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724"/>
                              <w:gridCol w:w="492"/>
                              <w:gridCol w:w="2752"/>
                            </w:tblGrid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single" w:color="595959" w:themeColor="text1" w:themeTint="A5" w:sz="4" w:space="0"/>
                                  <w:right w:val="none" w:color="auto" w:sz="0" w:space="0"/>
                                  <w:insideH w:val="single" w:color="595959" w:themeColor="text1" w:themeTint="A5" w:sz="4" w:space="0"/>
                                  <w:insideV w:val="none" w:color="auto" w:sz="0" w:space="0"/>
                                </w:tblBorders>
                                <w:shd w:val="clear" w:color="auto" w:fill="FFFFFF" w:themeFill="background1"/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72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jc w:val="distribute"/>
                                    <w:rPr>
                                      <w:rFonts w:ascii="黑体" w:hAnsi="黑体" w:eastAsia="黑体" w:cs="黑体"/>
                                      <w:color w:val="595959" w:themeColor="text1" w:themeTint="A6"/>
                                      <w:sz w:val="20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4" w:type="dxa"/>
                                  <w:gridSpan w:val="2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595959" w:themeColor="text1" w:themeTint="A6"/>
                                      <w:sz w:val="20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  <w:szCs w:val="24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基本信息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single" w:color="595959" w:themeColor="text1" w:themeTint="A5" w:sz="4" w:space="0"/>
                                  <w:right w:val="none" w:color="auto" w:sz="0" w:space="0"/>
                                  <w:insideH w:val="single" w:color="595959" w:themeColor="text1" w:themeTint="A5" w:sz="4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162" w:hRule="atLeast"/>
                              </w:trPr>
                              <w:tc>
                                <w:tcPr>
                                  <w:tcW w:w="1216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jc w:val="distribute"/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5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single" w:color="595959" w:themeColor="text1" w:themeTint="A5" w:sz="4" w:space="0"/>
                                  <w:right w:val="none" w:color="auto" w:sz="0" w:space="0"/>
                                  <w:insideH w:val="single" w:color="595959" w:themeColor="text1" w:themeTint="A5" w:sz="4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87" w:hRule="atLeast"/>
                              </w:trPr>
                              <w:tc>
                                <w:tcPr>
                                  <w:tcW w:w="1216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jc w:val="distribute"/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 xml:space="preserve">年龄： </w:t>
                                  </w:r>
                                </w:p>
                              </w:tc>
                              <w:tc>
                                <w:tcPr>
                                  <w:tcW w:w="275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28周岁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single" w:color="595959" w:themeColor="text1" w:themeTint="A5" w:sz="4" w:space="0"/>
                                  <w:right w:val="none" w:color="auto" w:sz="0" w:space="0"/>
                                  <w:insideH w:val="single" w:color="595959" w:themeColor="text1" w:themeTint="A5" w:sz="4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98" w:hRule="atLeast"/>
                              </w:trPr>
                              <w:tc>
                                <w:tcPr>
                                  <w:tcW w:w="1216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jc w:val="distribute"/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籍贯：</w:t>
                                  </w:r>
                                </w:p>
                              </w:tc>
                              <w:tc>
                                <w:tcPr>
                                  <w:tcW w:w="275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北京市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single" w:color="595959" w:themeColor="text1" w:themeTint="A5" w:sz="4" w:space="0"/>
                                  <w:right w:val="none" w:color="auto" w:sz="0" w:space="0"/>
                                  <w:insideH w:val="single" w:color="595959" w:themeColor="text1" w:themeTint="A5" w:sz="4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98" w:hRule="atLeast"/>
                              </w:trPr>
                              <w:tc>
                                <w:tcPr>
                                  <w:tcW w:w="1216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jc w:val="distribute"/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民族：</w:t>
                                  </w:r>
                                </w:p>
                              </w:tc>
                              <w:tc>
                                <w:tcPr>
                                  <w:tcW w:w="275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汉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single" w:color="595959" w:themeColor="text1" w:themeTint="A5" w:sz="4" w:space="0"/>
                                  <w:right w:val="none" w:color="auto" w:sz="0" w:space="0"/>
                                  <w:insideH w:val="single" w:color="595959" w:themeColor="text1" w:themeTint="A5" w:sz="4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07" w:hRule="atLeast"/>
                              </w:trPr>
                              <w:tc>
                                <w:tcPr>
                                  <w:tcW w:w="1216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jc w:val="distribute"/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政治面貌：</w:t>
                                  </w:r>
                                </w:p>
                              </w:tc>
                              <w:tc>
                                <w:tcPr>
                                  <w:tcW w:w="275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党员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jc w:val="left"/>
                              <w:rPr>
                                <w:rFonts w:ascii="黑体" w:hAnsi="黑体" w:eastAsia="黑体" w:cs="黑体"/>
                                <w:b/>
                                <w:bCs/>
                                <w:color w:val="FFFFFF" w:themeColor="background1"/>
                                <w:sz w:val="24"/>
                                <w:szCs w:val="3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rPr>
                                <w:color w:val="FFFFFF" w:themeColor="background1"/>
                                <w:u w:val="thick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" o:spid="_x0000_s1026" o:spt="202" type="#_x0000_t202" style="position:absolute;left:0pt;margin-left:-63.55pt;margin-top:1.3pt;height:130.05pt;width:213.85pt;z-index:251608064;mso-width-relative:page;mso-height-relative:page;" filled="f" stroked="f" coordsize="21600,21600" o:gfxdata="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AUYKwXaAAAACgEAAA8AAAAAAAAAAQAgAAAAIgAAAGRycy9kb3ducmV2LnhtbFBLAQIUABQA&#10;AAAIAIdO4kDKpKmHJwIAACkEAAAOAAAAAAAAAAEAIAAAACkBAABkcnMvZTJvRG9jLnhtbFBLBQYA&#10;AAAABgAGAFkBAADC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tbl>
                      <w:tblPr>
                        <w:tblStyle w:val="4"/>
                        <w:tblW w:w="3968" w:type="dxa"/>
                        <w:tblInd w:w="11" w:type="dxa"/>
                        <w:tblBorders>
                          <w:top w:val="none" w:color="auto" w:sz="0" w:space="0"/>
                          <w:left w:val="none" w:color="auto" w:sz="0" w:space="0"/>
                          <w:bottom w:val="single" w:color="595959" w:themeColor="text1" w:themeTint="A5" w:sz="4" w:space="0"/>
                          <w:right w:val="none" w:color="auto" w:sz="0" w:space="0"/>
                          <w:insideH w:val="single" w:color="595959" w:themeColor="text1" w:themeTint="A5" w:sz="4" w:space="0"/>
                          <w:insideV w:val="none" w:color="auto" w:sz="0" w:space="0"/>
                        </w:tblBorders>
                        <w:shd w:val="clear" w:color="auto" w:fill="FFFFFF" w:themeFill="background1"/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724"/>
                        <w:gridCol w:w="492"/>
                        <w:gridCol w:w="2752"/>
                      </w:tblGrid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single" w:color="595959" w:themeColor="text1" w:themeTint="A5" w:sz="4" w:space="0"/>
                            <w:right w:val="none" w:color="auto" w:sz="0" w:space="0"/>
                            <w:insideH w:val="single" w:color="595959" w:themeColor="text1" w:themeTint="A5" w:sz="4" w:space="0"/>
                            <w:insideV w:val="none" w:color="auto" w:sz="0" w:space="0"/>
                          </w:tblBorders>
                          <w:shd w:val="clear" w:color="auto" w:fill="FFFFFF" w:themeFill="background1"/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72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jc w:val="distribute"/>
                              <w:rPr>
                                <w:rFonts w:ascii="黑体" w:hAnsi="黑体" w:eastAsia="黑体" w:cs="黑体"/>
                                <w:color w:val="595959" w:themeColor="text1" w:themeTint="A6"/>
                                <w:sz w:val="20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3244" w:type="dxa"/>
                            <w:gridSpan w:val="2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595959" w:themeColor="text1" w:themeTint="A6"/>
                                <w:sz w:val="20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595959" w:themeColor="text1" w:themeTint="A6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基本信息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single" w:color="595959" w:themeColor="text1" w:themeTint="A5" w:sz="4" w:space="0"/>
                            <w:right w:val="none" w:color="auto" w:sz="0" w:space="0"/>
                            <w:insideH w:val="single" w:color="595959" w:themeColor="text1" w:themeTint="A5" w:sz="4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162" w:hRule="atLeast"/>
                        </w:trPr>
                        <w:tc>
                          <w:tcPr>
                            <w:tcW w:w="1216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jc w:val="distribute"/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275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single" w:color="595959" w:themeColor="text1" w:themeTint="A5" w:sz="4" w:space="0"/>
                            <w:right w:val="none" w:color="auto" w:sz="0" w:space="0"/>
                            <w:insideH w:val="single" w:color="595959" w:themeColor="text1" w:themeTint="A5" w:sz="4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87" w:hRule="atLeast"/>
                        </w:trPr>
                        <w:tc>
                          <w:tcPr>
                            <w:tcW w:w="1216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jc w:val="distribute"/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 xml:space="preserve">年龄： </w:t>
                            </w:r>
                          </w:p>
                        </w:tc>
                        <w:tc>
                          <w:tcPr>
                            <w:tcW w:w="275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28周岁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single" w:color="595959" w:themeColor="text1" w:themeTint="A5" w:sz="4" w:space="0"/>
                            <w:right w:val="none" w:color="auto" w:sz="0" w:space="0"/>
                            <w:insideH w:val="single" w:color="595959" w:themeColor="text1" w:themeTint="A5" w:sz="4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98" w:hRule="atLeast"/>
                        </w:trPr>
                        <w:tc>
                          <w:tcPr>
                            <w:tcW w:w="1216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jc w:val="distribute"/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籍贯：</w:t>
                            </w:r>
                          </w:p>
                        </w:tc>
                        <w:tc>
                          <w:tcPr>
                            <w:tcW w:w="275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北京市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single" w:color="595959" w:themeColor="text1" w:themeTint="A5" w:sz="4" w:space="0"/>
                            <w:right w:val="none" w:color="auto" w:sz="0" w:space="0"/>
                            <w:insideH w:val="single" w:color="595959" w:themeColor="text1" w:themeTint="A5" w:sz="4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98" w:hRule="atLeast"/>
                        </w:trPr>
                        <w:tc>
                          <w:tcPr>
                            <w:tcW w:w="1216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jc w:val="distribute"/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民族：</w:t>
                            </w:r>
                          </w:p>
                        </w:tc>
                        <w:tc>
                          <w:tcPr>
                            <w:tcW w:w="275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汉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single" w:color="595959" w:themeColor="text1" w:themeTint="A5" w:sz="4" w:space="0"/>
                            <w:right w:val="none" w:color="auto" w:sz="0" w:space="0"/>
                            <w:insideH w:val="single" w:color="595959" w:themeColor="text1" w:themeTint="A5" w:sz="4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07" w:hRule="atLeast"/>
                        </w:trPr>
                        <w:tc>
                          <w:tcPr>
                            <w:tcW w:w="1216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jc w:val="distribute"/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政治面貌：</w:t>
                            </w:r>
                          </w:p>
                        </w:tc>
                        <w:tc>
                          <w:tcPr>
                            <w:tcW w:w="275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党员</w:t>
                            </w:r>
                          </w:p>
                        </w:tc>
                      </w:tr>
                    </w:tbl>
                    <w:p>
                      <w:pPr>
                        <w:jc w:val="left"/>
                        <w:rPr>
                          <w:rFonts w:ascii="黑体" w:hAnsi="黑体" w:eastAsia="黑体" w:cs="黑体"/>
                          <w:b/>
                          <w:bCs/>
                          <w:color w:val="FFFFFF" w:themeColor="background1"/>
                          <w:sz w:val="24"/>
                          <w:szCs w:val="3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</w:p>
                    <w:p>
                      <w:pPr>
                        <w:rPr>
                          <w:color w:val="FFFFFF" w:themeColor="background1"/>
                          <w:u w:val="thick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1616" behindDoc="0" locked="0" layoutInCell="1" allowOverlap="1">
                <wp:simplePos x="0" y="0"/>
                <wp:positionH relativeFrom="column">
                  <wp:posOffset>-639445</wp:posOffset>
                </wp:positionH>
                <wp:positionV relativeFrom="paragraph">
                  <wp:posOffset>121920</wp:posOffset>
                </wp:positionV>
                <wp:extent cx="153035" cy="195580"/>
                <wp:effectExtent l="0" t="0" r="8890" b="4445"/>
                <wp:wrapNone/>
                <wp:docPr id="7" name="人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53035" cy="195580"/>
                        </a:xfrm>
                        <a:custGeom>
                          <a:avLst/>
                          <a:gdLst>
                            <a:gd name="T0" fmla="*/ 508479 w 1679575"/>
                            <a:gd name="T1" fmla="*/ 933537 h 2125662"/>
                            <a:gd name="T2" fmla="*/ 645344 w 1679575"/>
                            <a:gd name="T3" fmla="*/ 1004349 h 2125662"/>
                            <a:gd name="T4" fmla="*/ 637947 w 1679575"/>
                            <a:gd name="T5" fmla="*/ 1045870 h 2125662"/>
                            <a:gd name="T6" fmla="*/ 629410 w 1679575"/>
                            <a:gd name="T7" fmla="*/ 1095637 h 2125662"/>
                            <a:gd name="T8" fmla="*/ 645913 w 1679575"/>
                            <a:gd name="T9" fmla="*/ 1148533 h 2125662"/>
                            <a:gd name="T10" fmla="*/ 923628 w 1679575"/>
                            <a:gd name="T11" fmla="*/ 1679766 h 2125662"/>
                            <a:gd name="T12" fmla="*/ 886068 w 1679575"/>
                            <a:gd name="T13" fmla="*/ 1137442 h 2125662"/>
                            <a:gd name="T14" fmla="*/ 896597 w 1679575"/>
                            <a:gd name="T15" fmla="*/ 1083408 h 2125662"/>
                            <a:gd name="T16" fmla="*/ 885214 w 1679575"/>
                            <a:gd name="T17" fmla="*/ 1039044 h 2125662"/>
                            <a:gd name="T18" fmla="*/ 917083 w 1679575"/>
                            <a:gd name="T19" fmla="*/ 999799 h 2125662"/>
                            <a:gd name="T20" fmla="*/ 1048543 w 1679575"/>
                            <a:gd name="T21" fmla="*/ 927280 h 2125662"/>
                            <a:gd name="T22" fmla="*/ 1168905 w 1679575"/>
                            <a:gd name="T23" fmla="*/ 933822 h 2125662"/>
                            <a:gd name="T24" fmla="*/ 1257397 w 1679575"/>
                            <a:gd name="T25" fmla="*/ 1021128 h 2125662"/>
                            <a:gd name="T26" fmla="*/ 1333655 w 1679575"/>
                            <a:gd name="T27" fmla="*/ 1118957 h 2125662"/>
                            <a:gd name="T28" fmla="*/ 1397392 w 1679575"/>
                            <a:gd name="T29" fmla="*/ 1227592 h 2125662"/>
                            <a:gd name="T30" fmla="*/ 1446903 w 1679575"/>
                            <a:gd name="T31" fmla="*/ 1349025 h 2125662"/>
                            <a:gd name="T32" fmla="*/ 1482186 w 1679575"/>
                            <a:gd name="T33" fmla="*/ 1483540 h 2125662"/>
                            <a:gd name="T34" fmla="*/ 1501820 w 1679575"/>
                            <a:gd name="T35" fmla="*/ 1632274 h 2125662"/>
                            <a:gd name="T36" fmla="*/ 1439790 w 1679575"/>
                            <a:gd name="T37" fmla="*/ 1742331 h 2125662"/>
                            <a:gd name="T38" fmla="*/ 1242601 w 1679575"/>
                            <a:gd name="T39" fmla="*/ 1826794 h 2125662"/>
                            <a:gd name="T40" fmla="*/ 1035738 w 1679575"/>
                            <a:gd name="T41" fmla="*/ 1881112 h 2125662"/>
                            <a:gd name="T42" fmla="*/ 822331 w 1679575"/>
                            <a:gd name="T43" fmla="*/ 1904432 h 2125662"/>
                            <a:gd name="T44" fmla="*/ 596403 w 1679575"/>
                            <a:gd name="T45" fmla="*/ 1894194 h 2125662"/>
                            <a:gd name="T46" fmla="*/ 373036 w 1679575"/>
                            <a:gd name="T47" fmla="*/ 1847838 h 2125662"/>
                            <a:gd name="T48" fmla="*/ 159344 w 1679575"/>
                            <a:gd name="T49" fmla="*/ 1766788 h 2125662"/>
                            <a:gd name="T50" fmla="*/ 0 w 1679575"/>
                            <a:gd name="T51" fmla="*/ 1676354 h 2125662"/>
                            <a:gd name="T52" fmla="*/ 15365 w 1679575"/>
                            <a:gd name="T53" fmla="*/ 1518519 h 2125662"/>
                            <a:gd name="T54" fmla="*/ 47234 w 1679575"/>
                            <a:gd name="T55" fmla="*/ 1376611 h 2125662"/>
                            <a:gd name="T56" fmla="*/ 94468 w 1679575"/>
                            <a:gd name="T57" fmla="*/ 1249206 h 2125662"/>
                            <a:gd name="T58" fmla="*/ 155930 w 1679575"/>
                            <a:gd name="T59" fmla="*/ 1135735 h 2125662"/>
                            <a:gd name="T60" fmla="*/ 230765 w 1679575"/>
                            <a:gd name="T61" fmla="*/ 1035348 h 2125662"/>
                            <a:gd name="T62" fmla="*/ 317835 w 1679575"/>
                            <a:gd name="T63" fmla="*/ 946334 h 2125662"/>
                            <a:gd name="T64" fmla="*/ 427669 w 1679575"/>
                            <a:gd name="T65" fmla="*/ 860449 h 2125662"/>
                            <a:gd name="T66" fmla="*/ 831848 w 1679575"/>
                            <a:gd name="T67" fmla="*/ 5125 h 2125662"/>
                            <a:gd name="T68" fmla="*/ 927152 w 1679575"/>
                            <a:gd name="T69" fmla="*/ 31035 h 2125662"/>
                            <a:gd name="T70" fmla="*/ 1013353 w 1679575"/>
                            <a:gd name="T71" fmla="*/ 76590 h 2125662"/>
                            <a:gd name="T72" fmla="*/ 1087035 w 1679575"/>
                            <a:gd name="T73" fmla="*/ 138945 h 2125662"/>
                            <a:gd name="T74" fmla="*/ 1145356 w 1679575"/>
                            <a:gd name="T75" fmla="*/ 215250 h 2125662"/>
                            <a:gd name="T76" fmla="*/ 1186607 w 1679575"/>
                            <a:gd name="T77" fmla="*/ 303514 h 2125662"/>
                            <a:gd name="T78" fmla="*/ 1207944 w 1679575"/>
                            <a:gd name="T79" fmla="*/ 401174 h 2125662"/>
                            <a:gd name="T80" fmla="*/ 1205383 w 1679575"/>
                            <a:gd name="T81" fmla="*/ 513924 h 2125662"/>
                            <a:gd name="T82" fmla="*/ 1172382 w 1679575"/>
                            <a:gd name="T83" fmla="*/ 626673 h 2125662"/>
                            <a:gd name="T84" fmla="*/ 1112924 w 1679575"/>
                            <a:gd name="T85" fmla="*/ 725187 h 2125662"/>
                            <a:gd name="T86" fmla="*/ 1030706 w 1679575"/>
                            <a:gd name="T87" fmla="*/ 804625 h 2125662"/>
                            <a:gd name="T88" fmla="*/ 915204 w 1679575"/>
                            <a:gd name="T89" fmla="*/ 867264 h 2125662"/>
                            <a:gd name="T90" fmla="*/ 837253 w 1679575"/>
                            <a:gd name="T91" fmla="*/ 887764 h 2125662"/>
                            <a:gd name="T92" fmla="*/ 753044 w 1679575"/>
                            <a:gd name="T93" fmla="*/ 893458 h 2125662"/>
                            <a:gd name="T94" fmla="*/ 658879 w 1679575"/>
                            <a:gd name="T95" fmla="*/ 881215 h 2125662"/>
                            <a:gd name="T96" fmla="*/ 572394 w 1679575"/>
                            <a:gd name="T97" fmla="*/ 850180 h 2125662"/>
                            <a:gd name="T98" fmla="*/ 494728 w 1679575"/>
                            <a:gd name="T99" fmla="*/ 802917 h 2125662"/>
                            <a:gd name="T100" fmla="*/ 424459 w 1679575"/>
                            <a:gd name="T101" fmla="*/ 736576 h 2125662"/>
                            <a:gd name="T102" fmla="*/ 366992 w 1679575"/>
                            <a:gd name="T103" fmla="*/ 651159 h 2125662"/>
                            <a:gd name="T104" fmla="*/ 330578 w 1679575"/>
                            <a:gd name="T105" fmla="*/ 553500 h 2125662"/>
                            <a:gd name="T106" fmla="*/ 317206 w 1679575"/>
                            <a:gd name="T107" fmla="*/ 446729 h 2125662"/>
                            <a:gd name="T108" fmla="*/ 328586 w 1679575"/>
                            <a:gd name="T109" fmla="*/ 345653 h 2125662"/>
                            <a:gd name="T110" fmla="*/ 361587 w 1679575"/>
                            <a:gd name="T111" fmla="*/ 253403 h 2125662"/>
                            <a:gd name="T112" fmla="*/ 412795 w 1679575"/>
                            <a:gd name="T113" fmla="*/ 171118 h 2125662"/>
                            <a:gd name="T114" fmla="*/ 479934 w 1679575"/>
                            <a:gd name="T115" fmla="*/ 101931 h 2125662"/>
                            <a:gd name="T116" fmla="*/ 560729 w 1679575"/>
                            <a:gd name="T117" fmla="*/ 48972 h 2125662"/>
                            <a:gd name="T118" fmla="*/ 652620 w 1679575"/>
                            <a:gd name="T119" fmla="*/ 13952 h 2125662"/>
                            <a:gd name="T120" fmla="*/ 752191 w 1679575"/>
                            <a:gd name="T121" fmla="*/ 0 h 2125662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679575" h="2125662">
                              <a:moveTo>
                                <a:pt x="481421" y="957262"/>
                              </a:moveTo>
                              <a:lnTo>
                                <a:pt x="484914" y="961070"/>
                              </a:lnTo>
                              <a:lnTo>
                                <a:pt x="490948" y="968686"/>
                              </a:lnTo>
                              <a:lnTo>
                                <a:pt x="497299" y="975667"/>
                              </a:lnTo>
                              <a:lnTo>
                                <a:pt x="510319" y="990264"/>
                              </a:lnTo>
                              <a:lnTo>
                                <a:pt x="523657" y="1003909"/>
                              </a:lnTo>
                              <a:lnTo>
                                <a:pt x="537947" y="1017237"/>
                              </a:lnTo>
                              <a:lnTo>
                                <a:pt x="552237" y="1029613"/>
                              </a:lnTo>
                              <a:lnTo>
                                <a:pt x="567480" y="1041671"/>
                              </a:lnTo>
                              <a:lnTo>
                                <a:pt x="583040" y="1053095"/>
                              </a:lnTo>
                              <a:lnTo>
                                <a:pt x="598601" y="1063884"/>
                              </a:lnTo>
                              <a:lnTo>
                                <a:pt x="615114" y="1074039"/>
                              </a:lnTo>
                              <a:lnTo>
                                <a:pt x="631627" y="1083558"/>
                              </a:lnTo>
                              <a:lnTo>
                                <a:pt x="649093" y="1092126"/>
                              </a:lnTo>
                              <a:lnTo>
                                <a:pt x="666241" y="1100377"/>
                              </a:lnTo>
                              <a:lnTo>
                                <a:pt x="684025" y="1107993"/>
                              </a:lnTo>
                              <a:lnTo>
                                <a:pt x="701808" y="1114657"/>
                              </a:lnTo>
                              <a:lnTo>
                                <a:pt x="720226" y="1120686"/>
                              </a:lnTo>
                              <a:lnTo>
                                <a:pt x="738645" y="1125763"/>
                              </a:lnTo>
                              <a:lnTo>
                                <a:pt x="734517" y="1130840"/>
                              </a:lnTo>
                              <a:lnTo>
                                <a:pt x="730706" y="1135283"/>
                              </a:lnTo>
                              <a:lnTo>
                                <a:pt x="727213" y="1140043"/>
                              </a:lnTo>
                              <a:lnTo>
                                <a:pt x="723402" y="1145437"/>
                              </a:lnTo>
                              <a:lnTo>
                                <a:pt x="720544" y="1150515"/>
                              </a:lnTo>
                              <a:lnTo>
                                <a:pt x="717368" y="1155909"/>
                              </a:lnTo>
                              <a:lnTo>
                                <a:pt x="714510" y="1161304"/>
                              </a:lnTo>
                              <a:lnTo>
                                <a:pt x="711970" y="1167016"/>
                              </a:lnTo>
                              <a:lnTo>
                                <a:pt x="710064" y="1172410"/>
                              </a:lnTo>
                              <a:lnTo>
                                <a:pt x="708159" y="1178439"/>
                              </a:lnTo>
                              <a:lnTo>
                                <a:pt x="706254" y="1184151"/>
                              </a:lnTo>
                              <a:lnTo>
                                <a:pt x="704983" y="1190498"/>
                              </a:lnTo>
                              <a:lnTo>
                                <a:pt x="704031" y="1196210"/>
                              </a:lnTo>
                              <a:lnTo>
                                <a:pt x="702761" y="1202556"/>
                              </a:lnTo>
                              <a:lnTo>
                                <a:pt x="702443" y="1208903"/>
                              </a:lnTo>
                              <a:lnTo>
                                <a:pt x="702125" y="1215249"/>
                              </a:lnTo>
                              <a:lnTo>
                                <a:pt x="702443" y="1222548"/>
                              </a:lnTo>
                              <a:lnTo>
                                <a:pt x="703078" y="1229529"/>
                              </a:lnTo>
                              <a:lnTo>
                                <a:pt x="704348" y="1236510"/>
                              </a:lnTo>
                              <a:lnTo>
                                <a:pt x="705619" y="1243174"/>
                              </a:lnTo>
                              <a:lnTo>
                                <a:pt x="707206" y="1249838"/>
                              </a:lnTo>
                              <a:lnTo>
                                <a:pt x="709112" y="1256819"/>
                              </a:lnTo>
                              <a:lnTo>
                                <a:pt x="711652" y="1263166"/>
                              </a:lnTo>
                              <a:lnTo>
                                <a:pt x="714193" y="1269512"/>
                              </a:lnTo>
                              <a:lnTo>
                                <a:pt x="717686" y="1275542"/>
                              </a:lnTo>
                              <a:lnTo>
                                <a:pt x="720861" y="1281571"/>
                              </a:lnTo>
                              <a:lnTo>
                                <a:pt x="724355" y="1287283"/>
                              </a:lnTo>
                              <a:lnTo>
                                <a:pt x="728483" y="1292995"/>
                              </a:lnTo>
                              <a:lnTo>
                                <a:pt x="732611" y="1298389"/>
                              </a:lnTo>
                              <a:lnTo>
                                <a:pt x="737057" y="1303784"/>
                              </a:lnTo>
                              <a:lnTo>
                                <a:pt x="742138" y="1308861"/>
                              </a:lnTo>
                              <a:lnTo>
                                <a:pt x="746901" y="1313304"/>
                              </a:lnTo>
                              <a:lnTo>
                                <a:pt x="672275" y="1874339"/>
                              </a:lnTo>
                              <a:lnTo>
                                <a:pt x="854237" y="2050773"/>
                              </a:lnTo>
                              <a:lnTo>
                                <a:pt x="1030800" y="1874339"/>
                              </a:lnTo>
                              <a:lnTo>
                                <a:pt x="956173" y="1313304"/>
                              </a:lnTo>
                              <a:lnTo>
                                <a:pt x="961572" y="1308544"/>
                              </a:lnTo>
                              <a:lnTo>
                                <a:pt x="966018" y="1303466"/>
                              </a:lnTo>
                              <a:lnTo>
                                <a:pt x="970781" y="1298072"/>
                              </a:lnTo>
                              <a:lnTo>
                                <a:pt x="974910" y="1292995"/>
                              </a:lnTo>
                              <a:lnTo>
                                <a:pt x="978720" y="1286965"/>
                              </a:lnTo>
                              <a:lnTo>
                                <a:pt x="982531" y="1281571"/>
                              </a:lnTo>
                              <a:lnTo>
                                <a:pt x="986024" y="1275224"/>
                              </a:lnTo>
                              <a:lnTo>
                                <a:pt x="988882" y="1269195"/>
                              </a:lnTo>
                              <a:lnTo>
                                <a:pt x="991423" y="1262849"/>
                              </a:lnTo>
                              <a:lnTo>
                                <a:pt x="994281" y="1256502"/>
                              </a:lnTo>
                              <a:lnTo>
                                <a:pt x="996186" y="1249838"/>
                              </a:lnTo>
                              <a:lnTo>
                                <a:pt x="997774" y="1243174"/>
                              </a:lnTo>
                              <a:lnTo>
                                <a:pt x="999044" y="1236510"/>
                              </a:lnTo>
                              <a:lnTo>
                                <a:pt x="999997" y="1229212"/>
                              </a:lnTo>
                              <a:lnTo>
                                <a:pt x="1000632" y="1222548"/>
                              </a:lnTo>
                              <a:lnTo>
                                <a:pt x="1000632" y="1215249"/>
                              </a:lnTo>
                              <a:lnTo>
                                <a:pt x="1000632" y="1208903"/>
                              </a:lnTo>
                              <a:lnTo>
                                <a:pt x="1000314" y="1203191"/>
                              </a:lnTo>
                              <a:lnTo>
                                <a:pt x="999679" y="1197479"/>
                              </a:lnTo>
                              <a:lnTo>
                                <a:pt x="998727" y="1191767"/>
                              </a:lnTo>
                              <a:lnTo>
                                <a:pt x="997456" y="1186055"/>
                              </a:lnTo>
                              <a:lnTo>
                                <a:pt x="996186" y="1180661"/>
                              </a:lnTo>
                              <a:lnTo>
                                <a:pt x="994598" y="1175266"/>
                              </a:lnTo>
                              <a:lnTo>
                                <a:pt x="992375" y="1169872"/>
                              </a:lnTo>
                              <a:lnTo>
                                <a:pt x="990152" y="1164794"/>
                              </a:lnTo>
                              <a:lnTo>
                                <a:pt x="987929" y="1159400"/>
                              </a:lnTo>
                              <a:lnTo>
                                <a:pt x="985389" y="1154640"/>
                              </a:lnTo>
                              <a:lnTo>
                                <a:pt x="982849" y="1149563"/>
                              </a:lnTo>
                              <a:lnTo>
                                <a:pt x="979355" y="1144803"/>
                              </a:lnTo>
                              <a:lnTo>
                                <a:pt x="976497" y="1139725"/>
                              </a:lnTo>
                              <a:lnTo>
                                <a:pt x="973004" y="1135283"/>
                              </a:lnTo>
                              <a:lnTo>
                                <a:pt x="969829" y="1130840"/>
                              </a:lnTo>
                              <a:lnTo>
                                <a:pt x="987612" y="1126398"/>
                              </a:lnTo>
                              <a:lnTo>
                                <a:pt x="1005713" y="1121320"/>
                              </a:lnTo>
                              <a:lnTo>
                                <a:pt x="1023496" y="1115609"/>
                              </a:lnTo>
                              <a:lnTo>
                                <a:pt x="1041280" y="1109262"/>
                              </a:lnTo>
                              <a:lnTo>
                                <a:pt x="1058428" y="1101963"/>
                              </a:lnTo>
                              <a:lnTo>
                                <a:pt x="1075576" y="1094665"/>
                              </a:lnTo>
                              <a:lnTo>
                                <a:pt x="1092089" y="1086097"/>
                              </a:lnTo>
                              <a:lnTo>
                                <a:pt x="1108602" y="1076895"/>
                              </a:lnTo>
                              <a:lnTo>
                                <a:pt x="1124480" y="1067375"/>
                              </a:lnTo>
                              <a:lnTo>
                                <a:pt x="1140041" y="1056903"/>
                              </a:lnTo>
                              <a:lnTo>
                                <a:pt x="1155601" y="1046114"/>
                              </a:lnTo>
                              <a:lnTo>
                                <a:pt x="1170209" y="1034690"/>
                              </a:lnTo>
                              <a:lnTo>
                                <a:pt x="1184817" y="1022632"/>
                              </a:lnTo>
                              <a:lnTo>
                                <a:pt x="1198472" y="1009938"/>
                              </a:lnTo>
                              <a:lnTo>
                                <a:pt x="1211809" y="996928"/>
                              </a:lnTo>
                              <a:lnTo>
                                <a:pt x="1225147" y="983283"/>
                              </a:lnTo>
                              <a:lnTo>
                                <a:pt x="1228640" y="979792"/>
                              </a:lnTo>
                              <a:lnTo>
                                <a:pt x="1232451" y="982966"/>
                              </a:lnTo>
                              <a:lnTo>
                                <a:pt x="1257220" y="1002005"/>
                              </a:lnTo>
                              <a:lnTo>
                                <a:pt x="1281037" y="1021680"/>
                              </a:lnTo>
                              <a:lnTo>
                                <a:pt x="1304537" y="1041989"/>
                              </a:lnTo>
                              <a:lnTo>
                                <a:pt x="1316604" y="1052143"/>
                              </a:lnTo>
                              <a:lnTo>
                                <a:pt x="1327719" y="1062615"/>
                              </a:lnTo>
                              <a:lnTo>
                                <a:pt x="1338833" y="1073404"/>
                              </a:lnTo>
                              <a:lnTo>
                                <a:pt x="1349948" y="1084193"/>
                              </a:lnTo>
                              <a:lnTo>
                                <a:pt x="1361062" y="1094982"/>
                              </a:lnTo>
                              <a:lnTo>
                                <a:pt x="1371860" y="1105771"/>
                              </a:lnTo>
                              <a:lnTo>
                                <a:pt x="1382339" y="1116561"/>
                              </a:lnTo>
                              <a:lnTo>
                                <a:pt x="1392818" y="1127984"/>
                              </a:lnTo>
                              <a:lnTo>
                                <a:pt x="1403298" y="1139408"/>
                              </a:lnTo>
                              <a:lnTo>
                                <a:pt x="1413460" y="1150832"/>
                              </a:lnTo>
                              <a:lnTo>
                                <a:pt x="1423304" y="1162573"/>
                              </a:lnTo>
                              <a:lnTo>
                                <a:pt x="1433149" y="1174314"/>
                              </a:lnTo>
                              <a:lnTo>
                                <a:pt x="1442675" y="1186373"/>
                              </a:lnTo>
                              <a:lnTo>
                                <a:pt x="1452202" y="1198748"/>
                              </a:lnTo>
                              <a:lnTo>
                                <a:pt x="1461411" y="1210807"/>
                              </a:lnTo>
                              <a:lnTo>
                                <a:pt x="1470621" y="1223183"/>
                              </a:lnTo>
                              <a:lnTo>
                                <a:pt x="1479830" y="1235876"/>
                              </a:lnTo>
                              <a:lnTo>
                                <a:pt x="1488404" y="1248569"/>
                              </a:lnTo>
                              <a:lnTo>
                                <a:pt x="1496978" y="1261262"/>
                              </a:lnTo>
                              <a:lnTo>
                                <a:pt x="1505552" y="1274272"/>
                              </a:lnTo>
                              <a:lnTo>
                                <a:pt x="1513809" y="1287600"/>
                              </a:lnTo>
                              <a:lnTo>
                                <a:pt x="1521748" y="1300611"/>
                              </a:lnTo>
                              <a:lnTo>
                                <a:pt x="1529687" y="1314573"/>
                              </a:lnTo>
                              <a:lnTo>
                                <a:pt x="1537308" y="1328218"/>
                              </a:lnTo>
                              <a:lnTo>
                                <a:pt x="1544930" y="1341863"/>
                              </a:lnTo>
                              <a:lnTo>
                                <a:pt x="1552234" y="1355826"/>
                              </a:lnTo>
                              <a:lnTo>
                                <a:pt x="1559537" y="1369788"/>
                              </a:lnTo>
                              <a:lnTo>
                                <a:pt x="1566206" y="1384385"/>
                              </a:lnTo>
                              <a:lnTo>
                                <a:pt x="1573193" y="1398982"/>
                              </a:lnTo>
                              <a:lnTo>
                                <a:pt x="1579544" y="1413579"/>
                              </a:lnTo>
                              <a:lnTo>
                                <a:pt x="1586213" y="1428176"/>
                              </a:lnTo>
                              <a:lnTo>
                                <a:pt x="1592246" y="1443725"/>
                              </a:lnTo>
                              <a:lnTo>
                                <a:pt x="1598280" y="1458640"/>
                              </a:lnTo>
                              <a:lnTo>
                                <a:pt x="1603996" y="1473871"/>
                              </a:lnTo>
                              <a:lnTo>
                                <a:pt x="1609712" y="1489738"/>
                              </a:lnTo>
                              <a:lnTo>
                                <a:pt x="1614793" y="1505287"/>
                              </a:lnTo>
                              <a:lnTo>
                                <a:pt x="1620191" y="1521153"/>
                              </a:lnTo>
                              <a:lnTo>
                                <a:pt x="1624955" y="1537337"/>
                              </a:lnTo>
                              <a:lnTo>
                                <a:pt x="1630036" y="1553521"/>
                              </a:lnTo>
                              <a:lnTo>
                                <a:pt x="1634482" y="1570339"/>
                              </a:lnTo>
                              <a:lnTo>
                                <a:pt x="1638610" y="1586840"/>
                              </a:lnTo>
                              <a:lnTo>
                                <a:pt x="1643056" y="1603976"/>
                              </a:lnTo>
                              <a:lnTo>
                                <a:pt x="1646867" y="1620794"/>
                              </a:lnTo>
                              <a:lnTo>
                                <a:pt x="1650677" y="1637930"/>
                              </a:lnTo>
                              <a:lnTo>
                                <a:pt x="1654170" y="1655383"/>
                              </a:lnTo>
                              <a:lnTo>
                                <a:pt x="1657664" y="1673153"/>
                              </a:lnTo>
                              <a:lnTo>
                                <a:pt x="1660522" y="1690923"/>
                              </a:lnTo>
                              <a:lnTo>
                                <a:pt x="1663697" y="1709011"/>
                              </a:lnTo>
                              <a:lnTo>
                                <a:pt x="1666238" y="1727099"/>
                              </a:lnTo>
                              <a:lnTo>
                                <a:pt x="1668461" y="1745821"/>
                              </a:lnTo>
                              <a:lnTo>
                                <a:pt x="1670684" y="1764226"/>
                              </a:lnTo>
                              <a:lnTo>
                                <a:pt x="1672589" y="1783266"/>
                              </a:lnTo>
                              <a:lnTo>
                                <a:pt x="1674177" y="1802305"/>
                              </a:lnTo>
                              <a:lnTo>
                                <a:pt x="1676082" y="1821345"/>
                              </a:lnTo>
                              <a:lnTo>
                                <a:pt x="1677352" y="1841019"/>
                              </a:lnTo>
                              <a:lnTo>
                                <a:pt x="1678305" y="1860694"/>
                              </a:lnTo>
                              <a:lnTo>
                                <a:pt x="1679258" y="1880368"/>
                              </a:lnTo>
                              <a:lnTo>
                                <a:pt x="1679575" y="1900677"/>
                              </a:lnTo>
                              <a:lnTo>
                                <a:pt x="1679575" y="1903850"/>
                              </a:lnTo>
                              <a:lnTo>
                                <a:pt x="1677035" y="1905437"/>
                              </a:lnTo>
                              <a:lnTo>
                                <a:pt x="1653853" y="1918765"/>
                              </a:lnTo>
                              <a:lnTo>
                                <a:pt x="1630353" y="1931775"/>
                              </a:lnTo>
                              <a:lnTo>
                                <a:pt x="1606854" y="1944151"/>
                              </a:lnTo>
                              <a:lnTo>
                                <a:pt x="1583037" y="1956209"/>
                              </a:lnTo>
                              <a:lnTo>
                                <a:pt x="1558902" y="1967950"/>
                              </a:lnTo>
                              <a:lnTo>
                                <a:pt x="1534768" y="1979374"/>
                              </a:lnTo>
                              <a:lnTo>
                                <a:pt x="1510316" y="1990163"/>
                              </a:lnTo>
                              <a:lnTo>
                                <a:pt x="1485864" y="2000635"/>
                              </a:lnTo>
                              <a:lnTo>
                                <a:pt x="1461411" y="2010790"/>
                              </a:lnTo>
                              <a:lnTo>
                                <a:pt x="1436642" y="2020627"/>
                              </a:lnTo>
                              <a:lnTo>
                                <a:pt x="1411872" y="2029512"/>
                              </a:lnTo>
                              <a:lnTo>
                                <a:pt x="1386785" y="2038397"/>
                              </a:lnTo>
                              <a:lnTo>
                                <a:pt x="1361380" y="2046965"/>
                              </a:lnTo>
                              <a:lnTo>
                                <a:pt x="1335975" y="2054581"/>
                              </a:lnTo>
                              <a:lnTo>
                                <a:pt x="1310570" y="2062514"/>
                              </a:lnTo>
                              <a:lnTo>
                                <a:pt x="1285166" y="2069495"/>
                              </a:lnTo>
                              <a:lnTo>
                                <a:pt x="1259443" y="2076159"/>
                              </a:lnTo>
                              <a:lnTo>
                                <a:pt x="1233403" y="2082506"/>
                              </a:lnTo>
                              <a:lnTo>
                                <a:pt x="1207681" y="2088535"/>
                              </a:lnTo>
                              <a:lnTo>
                                <a:pt x="1181959" y="2093929"/>
                              </a:lnTo>
                              <a:lnTo>
                                <a:pt x="1155919" y="2099007"/>
                              </a:lnTo>
                              <a:lnTo>
                                <a:pt x="1129561" y="2103767"/>
                              </a:lnTo>
                              <a:lnTo>
                                <a:pt x="1103204" y="2107892"/>
                              </a:lnTo>
                              <a:lnTo>
                                <a:pt x="1077164" y="2111382"/>
                              </a:lnTo>
                              <a:lnTo>
                                <a:pt x="1050806" y="2114873"/>
                              </a:lnTo>
                              <a:lnTo>
                                <a:pt x="1024131" y="2117729"/>
                              </a:lnTo>
                              <a:lnTo>
                                <a:pt x="997774" y="2119950"/>
                              </a:lnTo>
                              <a:lnTo>
                                <a:pt x="971099" y="2121854"/>
                              </a:lnTo>
                              <a:lnTo>
                                <a:pt x="944424" y="2123441"/>
                              </a:lnTo>
                              <a:lnTo>
                                <a:pt x="917749" y="2125028"/>
                              </a:lnTo>
                              <a:lnTo>
                                <a:pt x="891074" y="2125662"/>
                              </a:lnTo>
                              <a:lnTo>
                                <a:pt x="864399" y="2125662"/>
                              </a:lnTo>
                              <a:lnTo>
                                <a:pt x="835818" y="2125662"/>
                              </a:lnTo>
                              <a:lnTo>
                                <a:pt x="807238" y="2124710"/>
                              </a:lnTo>
                              <a:lnTo>
                                <a:pt x="778657" y="2123124"/>
                              </a:lnTo>
                              <a:lnTo>
                                <a:pt x="750395" y="2121537"/>
                              </a:lnTo>
                              <a:lnTo>
                                <a:pt x="722132" y="2119316"/>
                              </a:lnTo>
                              <a:lnTo>
                                <a:pt x="693869" y="2116777"/>
                              </a:lnTo>
                              <a:lnTo>
                                <a:pt x="665606" y="2113604"/>
                              </a:lnTo>
                              <a:lnTo>
                                <a:pt x="637661" y="2109478"/>
                              </a:lnTo>
                              <a:lnTo>
                                <a:pt x="609398" y="2105353"/>
                              </a:lnTo>
                              <a:lnTo>
                                <a:pt x="581453" y="2100593"/>
                              </a:lnTo>
                              <a:lnTo>
                                <a:pt x="553825" y="2095199"/>
                              </a:lnTo>
                              <a:lnTo>
                                <a:pt x="525880" y="2089487"/>
                              </a:lnTo>
                              <a:lnTo>
                                <a:pt x="498252" y="2083458"/>
                              </a:lnTo>
                              <a:lnTo>
                                <a:pt x="470624" y="2076476"/>
                              </a:lnTo>
                              <a:lnTo>
                                <a:pt x="443314" y="2069495"/>
                              </a:lnTo>
                              <a:lnTo>
                                <a:pt x="416321" y="2061879"/>
                              </a:lnTo>
                              <a:lnTo>
                                <a:pt x="389011" y="2053629"/>
                              </a:lnTo>
                              <a:lnTo>
                                <a:pt x="362019" y="2045378"/>
                              </a:lnTo>
                              <a:lnTo>
                                <a:pt x="335343" y="2036176"/>
                              </a:lnTo>
                              <a:lnTo>
                                <a:pt x="308668" y="2026656"/>
                              </a:lnTo>
                              <a:lnTo>
                                <a:pt x="282311" y="2016502"/>
                              </a:lnTo>
                              <a:lnTo>
                                <a:pt x="255953" y="2006030"/>
                              </a:lnTo>
                              <a:lnTo>
                                <a:pt x="229913" y="1994923"/>
                              </a:lnTo>
                              <a:lnTo>
                                <a:pt x="203556" y="1983499"/>
                              </a:lnTo>
                              <a:lnTo>
                                <a:pt x="177833" y="1971441"/>
                              </a:lnTo>
                              <a:lnTo>
                                <a:pt x="152429" y="1959065"/>
                              </a:lnTo>
                              <a:lnTo>
                                <a:pt x="127024" y="1946372"/>
                              </a:lnTo>
                              <a:lnTo>
                                <a:pt x="101619" y="1933044"/>
                              </a:lnTo>
                              <a:lnTo>
                                <a:pt x="76532" y="1919399"/>
                              </a:lnTo>
                              <a:lnTo>
                                <a:pt x="51762" y="1905437"/>
                              </a:lnTo>
                              <a:lnTo>
                                <a:pt x="27310" y="1890523"/>
                              </a:lnTo>
                              <a:lnTo>
                                <a:pt x="2858" y="1875291"/>
                              </a:lnTo>
                              <a:lnTo>
                                <a:pt x="0" y="1888301"/>
                              </a:lnTo>
                              <a:lnTo>
                                <a:pt x="0" y="1870531"/>
                              </a:lnTo>
                              <a:lnTo>
                                <a:pt x="952" y="1850222"/>
                              </a:lnTo>
                              <a:lnTo>
                                <a:pt x="2223" y="1829913"/>
                              </a:lnTo>
                              <a:lnTo>
                                <a:pt x="3493" y="1809604"/>
                              </a:lnTo>
                              <a:lnTo>
                                <a:pt x="5398" y="1790247"/>
                              </a:lnTo>
                              <a:lnTo>
                                <a:pt x="6986" y="1770573"/>
                              </a:lnTo>
                              <a:lnTo>
                                <a:pt x="9209" y="1750898"/>
                              </a:lnTo>
                              <a:lnTo>
                                <a:pt x="11749" y="1732176"/>
                              </a:lnTo>
                              <a:lnTo>
                                <a:pt x="14290" y="1713136"/>
                              </a:lnTo>
                              <a:lnTo>
                                <a:pt x="17148" y="1694414"/>
                              </a:lnTo>
                              <a:lnTo>
                                <a:pt x="20006" y="1676009"/>
                              </a:lnTo>
                              <a:lnTo>
                                <a:pt x="23499" y="1657604"/>
                              </a:lnTo>
                              <a:lnTo>
                                <a:pt x="26992" y="1639834"/>
                              </a:lnTo>
                              <a:lnTo>
                                <a:pt x="30486" y="1621746"/>
                              </a:lnTo>
                              <a:lnTo>
                                <a:pt x="34931" y="1604293"/>
                              </a:lnTo>
                              <a:lnTo>
                                <a:pt x="38742" y="1586840"/>
                              </a:lnTo>
                              <a:lnTo>
                                <a:pt x="43188" y="1569704"/>
                              </a:lnTo>
                              <a:lnTo>
                                <a:pt x="47951" y="1552569"/>
                              </a:lnTo>
                              <a:lnTo>
                                <a:pt x="52715" y="1536068"/>
                              </a:lnTo>
                              <a:lnTo>
                                <a:pt x="57796" y="1519249"/>
                              </a:lnTo>
                              <a:lnTo>
                                <a:pt x="62877" y="1503066"/>
                              </a:lnTo>
                              <a:lnTo>
                                <a:pt x="68593" y="1486564"/>
                              </a:lnTo>
                              <a:lnTo>
                                <a:pt x="73991" y="1470698"/>
                              </a:lnTo>
                              <a:lnTo>
                                <a:pt x="80025" y="1455149"/>
                              </a:lnTo>
                              <a:lnTo>
                                <a:pt x="86059" y="1439283"/>
                              </a:lnTo>
                              <a:lnTo>
                                <a:pt x="92410" y="1424051"/>
                              </a:lnTo>
                              <a:lnTo>
                                <a:pt x="98761" y="1409137"/>
                              </a:lnTo>
                              <a:lnTo>
                                <a:pt x="105430" y="1393905"/>
                              </a:lnTo>
                              <a:lnTo>
                                <a:pt x="112098" y="1378990"/>
                              </a:lnTo>
                              <a:lnTo>
                                <a:pt x="119402" y="1364393"/>
                              </a:lnTo>
                              <a:lnTo>
                                <a:pt x="126706" y="1350114"/>
                              </a:lnTo>
                              <a:lnTo>
                                <a:pt x="134010" y="1335834"/>
                              </a:lnTo>
                              <a:lnTo>
                                <a:pt x="141632" y="1321871"/>
                              </a:lnTo>
                              <a:lnTo>
                                <a:pt x="149571" y="1307909"/>
                              </a:lnTo>
                              <a:lnTo>
                                <a:pt x="157510" y="1294264"/>
                              </a:lnTo>
                              <a:lnTo>
                                <a:pt x="165766" y="1280936"/>
                              </a:lnTo>
                              <a:lnTo>
                                <a:pt x="174023" y="1267291"/>
                              </a:lnTo>
                              <a:lnTo>
                                <a:pt x="182597" y="1253963"/>
                              </a:lnTo>
                              <a:lnTo>
                                <a:pt x="191171" y="1241270"/>
                              </a:lnTo>
                              <a:lnTo>
                                <a:pt x="200380" y="1228260"/>
                              </a:lnTo>
                              <a:lnTo>
                                <a:pt x="209589" y="1215884"/>
                              </a:lnTo>
                              <a:lnTo>
                                <a:pt x="218799" y="1203191"/>
                              </a:lnTo>
                              <a:lnTo>
                                <a:pt x="228008" y="1191133"/>
                              </a:lnTo>
                              <a:lnTo>
                                <a:pt x="237852" y="1178757"/>
                              </a:lnTo>
                              <a:lnTo>
                                <a:pt x="247697" y="1167016"/>
                              </a:lnTo>
                              <a:lnTo>
                                <a:pt x="257541" y="1155275"/>
                              </a:lnTo>
                              <a:lnTo>
                                <a:pt x="267703" y="1143533"/>
                              </a:lnTo>
                              <a:lnTo>
                                <a:pt x="278182" y="1132110"/>
                              </a:lnTo>
                              <a:lnTo>
                                <a:pt x="288662" y="1120686"/>
                              </a:lnTo>
                              <a:lnTo>
                                <a:pt x="298824" y="1109579"/>
                              </a:lnTo>
                              <a:lnTo>
                                <a:pt x="309938" y="1098473"/>
                              </a:lnTo>
                              <a:lnTo>
                                <a:pt x="320735" y="1087684"/>
                              </a:lnTo>
                              <a:lnTo>
                                <a:pt x="331850" y="1076895"/>
                              </a:lnTo>
                              <a:lnTo>
                                <a:pt x="343282" y="1066423"/>
                              </a:lnTo>
                              <a:lnTo>
                                <a:pt x="354715" y="1055951"/>
                              </a:lnTo>
                              <a:lnTo>
                                <a:pt x="366147" y="1045797"/>
                              </a:lnTo>
                              <a:lnTo>
                                <a:pt x="377897" y="1035642"/>
                              </a:lnTo>
                              <a:lnTo>
                                <a:pt x="389964" y="1025805"/>
                              </a:lnTo>
                              <a:lnTo>
                                <a:pt x="401714" y="1015968"/>
                              </a:lnTo>
                              <a:lnTo>
                                <a:pt x="414099" y="1006448"/>
                              </a:lnTo>
                              <a:lnTo>
                                <a:pt x="426801" y="996928"/>
                              </a:lnTo>
                              <a:lnTo>
                                <a:pt x="439186" y="987408"/>
                              </a:lnTo>
                              <a:lnTo>
                                <a:pt x="451571" y="977888"/>
                              </a:lnTo>
                              <a:lnTo>
                                <a:pt x="477293" y="960118"/>
                              </a:lnTo>
                              <a:lnTo>
                                <a:pt x="481421" y="957262"/>
                              </a:lnTo>
                              <a:close/>
                              <a:moveTo>
                                <a:pt x="839471" y="0"/>
                              </a:moveTo>
                              <a:lnTo>
                                <a:pt x="852171" y="0"/>
                              </a:lnTo>
                              <a:lnTo>
                                <a:pt x="865506" y="0"/>
                              </a:lnTo>
                              <a:lnTo>
                                <a:pt x="878206" y="636"/>
                              </a:lnTo>
                              <a:lnTo>
                                <a:pt x="890906" y="1271"/>
                              </a:lnTo>
                              <a:lnTo>
                                <a:pt x="903288" y="2542"/>
                              </a:lnTo>
                              <a:lnTo>
                                <a:pt x="915988" y="3813"/>
                              </a:lnTo>
                              <a:lnTo>
                                <a:pt x="928371" y="5719"/>
                              </a:lnTo>
                              <a:lnTo>
                                <a:pt x="940436" y="7943"/>
                              </a:lnTo>
                              <a:lnTo>
                                <a:pt x="952818" y="10167"/>
                              </a:lnTo>
                              <a:lnTo>
                                <a:pt x="964883" y="12708"/>
                              </a:lnTo>
                              <a:lnTo>
                                <a:pt x="976631" y="15568"/>
                              </a:lnTo>
                              <a:lnTo>
                                <a:pt x="988696" y="19062"/>
                              </a:lnTo>
                              <a:lnTo>
                                <a:pt x="1000443" y="22239"/>
                              </a:lnTo>
                              <a:lnTo>
                                <a:pt x="1011873" y="26052"/>
                              </a:lnTo>
                              <a:lnTo>
                                <a:pt x="1023621" y="30182"/>
                              </a:lnTo>
                              <a:lnTo>
                                <a:pt x="1034733" y="34630"/>
                              </a:lnTo>
                              <a:lnTo>
                                <a:pt x="1046163" y="39395"/>
                              </a:lnTo>
                              <a:lnTo>
                                <a:pt x="1057276" y="44161"/>
                              </a:lnTo>
                              <a:lnTo>
                                <a:pt x="1068388" y="48926"/>
                              </a:lnTo>
                              <a:lnTo>
                                <a:pt x="1079183" y="54645"/>
                              </a:lnTo>
                              <a:lnTo>
                                <a:pt x="1089661" y="60046"/>
                              </a:lnTo>
                              <a:lnTo>
                                <a:pt x="1100456" y="66082"/>
                              </a:lnTo>
                              <a:lnTo>
                                <a:pt x="1110616" y="72119"/>
                              </a:lnTo>
                              <a:lnTo>
                                <a:pt x="1120776" y="78790"/>
                              </a:lnTo>
                              <a:lnTo>
                                <a:pt x="1130936" y="85462"/>
                              </a:lnTo>
                              <a:lnTo>
                                <a:pt x="1140461" y="92134"/>
                              </a:lnTo>
                              <a:lnTo>
                                <a:pt x="1150303" y="99123"/>
                              </a:lnTo>
                              <a:lnTo>
                                <a:pt x="1159828" y="106430"/>
                              </a:lnTo>
                              <a:lnTo>
                                <a:pt x="1169353" y="114055"/>
                              </a:lnTo>
                              <a:lnTo>
                                <a:pt x="1178561" y="121680"/>
                              </a:lnTo>
                              <a:lnTo>
                                <a:pt x="1187133" y="129623"/>
                              </a:lnTo>
                              <a:lnTo>
                                <a:pt x="1196023" y="137883"/>
                              </a:lnTo>
                              <a:lnTo>
                                <a:pt x="1204596" y="146143"/>
                              </a:lnTo>
                              <a:lnTo>
                                <a:pt x="1213168" y="155039"/>
                              </a:lnTo>
                              <a:lnTo>
                                <a:pt x="1221106" y="163299"/>
                              </a:lnTo>
                              <a:lnTo>
                                <a:pt x="1229043" y="172513"/>
                              </a:lnTo>
                              <a:lnTo>
                                <a:pt x="1236981" y="181726"/>
                              </a:lnTo>
                              <a:lnTo>
                                <a:pt x="1244283" y="190939"/>
                              </a:lnTo>
                              <a:lnTo>
                                <a:pt x="1251586" y="200153"/>
                              </a:lnTo>
                              <a:lnTo>
                                <a:pt x="1258888" y="210001"/>
                              </a:lnTo>
                              <a:lnTo>
                                <a:pt x="1265556" y="219850"/>
                              </a:lnTo>
                              <a:lnTo>
                                <a:pt x="1272223" y="230017"/>
                              </a:lnTo>
                              <a:lnTo>
                                <a:pt x="1278256" y="240183"/>
                              </a:lnTo>
                              <a:lnTo>
                                <a:pt x="1284606" y="250667"/>
                              </a:lnTo>
                              <a:lnTo>
                                <a:pt x="1290321" y="261151"/>
                              </a:lnTo>
                              <a:lnTo>
                                <a:pt x="1296353" y="271953"/>
                              </a:lnTo>
                              <a:lnTo>
                                <a:pt x="1301433" y="282755"/>
                              </a:lnTo>
                              <a:lnTo>
                                <a:pt x="1306831" y="293239"/>
                              </a:lnTo>
                              <a:lnTo>
                                <a:pt x="1311593" y="304359"/>
                              </a:lnTo>
                              <a:lnTo>
                                <a:pt x="1316356" y="315796"/>
                              </a:lnTo>
                              <a:lnTo>
                                <a:pt x="1320483" y="327234"/>
                              </a:lnTo>
                              <a:lnTo>
                                <a:pt x="1324293" y="338671"/>
                              </a:lnTo>
                              <a:lnTo>
                                <a:pt x="1328421" y="350426"/>
                              </a:lnTo>
                              <a:lnTo>
                                <a:pt x="1331913" y="362181"/>
                              </a:lnTo>
                              <a:lnTo>
                                <a:pt x="1335088" y="373936"/>
                              </a:lnTo>
                              <a:lnTo>
                                <a:pt x="1337946" y="386009"/>
                              </a:lnTo>
                              <a:lnTo>
                                <a:pt x="1340803" y="398081"/>
                              </a:lnTo>
                              <a:lnTo>
                                <a:pt x="1343026" y="410472"/>
                              </a:lnTo>
                              <a:lnTo>
                                <a:pt x="1344931" y="422862"/>
                              </a:lnTo>
                              <a:lnTo>
                                <a:pt x="1346518" y="435252"/>
                              </a:lnTo>
                              <a:lnTo>
                                <a:pt x="1348106" y="447643"/>
                              </a:lnTo>
                              <a:lnTo>
                                <a:pt x="1349058" y="460033"/>
                              </a:lnTo>
                              <a:lnTo>
                                <a:pt x="1350011" y="472741"/>
                              </a:lnTo>
                              <a:lnTo>
                                <a:pt x="1350646" y="485449"/>
                              </a:lnTo>
                              <a:lnTo>
                                <a:pt x="1350963" y="498475"/>
                              </a:lnTo>
                              <a:lnTo>
                                <a:pt x="1350646" y="513407"/>
                              </a:lnTo>
                              <a:lnTo>
                                <a:pt x="1349693" y="528975"/>
                              </a:lnTo>
                              <a:lnTo>
                                <a:pt x="1348423" y="543907"/>
                              </a:lnTo>
                              <a:lnTo>
                                <a:pt x="1347153" y="558521"/>
                              </a:lnTo>
                              <a:lnTo>
                                <a:pt x="1345248" y="573453"/>
                              </a:lnTo>
                              <a:lnTo>
                                <a:pt x="1342708" y="588067"/>
                              </a:lnTo>
                              <a:lnTo>
                                <a:pt x="1339851" y="602682"/>
                              </a:lnTo>
                              <a:lnTo>
                                <a:pt x="1336358" y="616660"/>
                              </a:lnTo>
                              <a:lnTo>
                                <a:pt x="1332866" y="631275"/>
                              </a:lnTo>
                              <a:lnTo>
                                <a:pt x="1328738" y="645254"/>
                              </a:lnTo>
                              <a:lnTo>
                                <a:pt x="1324293" y="658915"/>
                              </a:lnTo>
                              <a:lnTo>
                                <a:pt x="1319531" y="672576"/>
                              </a:lnTo>
                              <a:lnTo>
                                <a:pt x="1314133" y="685920"/>
                              </a:lnTo>
                              <a:lnTo>
                                <a:pt x="1308418" y="699263"/>
                              </a:lnTo>
                              <a:lnTo>
                                <a:pt x="1302386" y="712607"/>
                              </a:lnTo>
                              <a:lnTo>
                                <a:pt x="1296353" y="725315"/>
                              </a:lnTo>
                              <a:lnTo>
                                <a:pt x="1289368" y="738023"/>
                              </a:lnTo>
                              <a:lnTo>
                                <a:pt x="1282383" y="750413"/>
                              </a:lnTo>
                              <a:lnTo>
                                <a:pt x="1275081" y="762486"/>
                              </a:lnTo>
                              <a:lnTo>
                                <a:pt x="1267143" y="774559"/>
                              </a:lnTo>
                              <a:lnTo>
                                <a:pt x="1259206" y="786313"/>
                              </a:lnTo>
                              <a:lnTo>
                                <a:pt x="1250633" y="797751"/>
                              </a:lnTo>
                              <a:lnTo>
                                <a:pt x="1242061" y="809188"/>
                              </a:lnTo>
                              <a:lnTo>
                                <a:pt x="1232853" y="819990"/>
                              </a:lnTo>
                              <a:lnTo>
                                <a:pt x="1223963" y="830792"/>
                              </a:lnTo>
                              <a:lnTo>
                                <a:pt x="1214121" y="841276"/>
                              </a:lnTo>
                              <a:lnTo>
                                <a:pt x="1204278" y="851442"/>
                              </a:lnTo>
                              <a:lnTo>
                                <a:pt x="1193801" y="860974"/>
                              </a:lnTo>
                              <a:lnTo>
                                <a:pt x="1183323" y="870822"/>
                              </a:lnTo>
                              <a:lnTo>
                                <a:pt x="1172528" y="880036"/>
                              </a:lnTo>
                              <a:lnTo>
                                <a:pt x="1161733" y="889249"/>
                              </a:lnTo>
                              <a:lnTo>
                                <a:pt x="1150303" y="897827"/>
                              </a:lnTo>
                              <a:lnTo>
                                <a:pt x="1134746" y="909264"/>
                              </a:lnTo>
                              <a:lnTo>
                                <a:pt x="1118236" y="920066"/>
                              </a:lnTo>
                              <a:lnTo>
                                <a:pt x="1101408" y="929915"/>
                              </a:lnTo>
                              <a:lnTo>
                                <a:pt x="1084581" y="939446"/>
                              </a:lnTo>
                              <a:lnTo>
                                <a:pt x="1066801" y="948342"/>
                              </a:lnTo>
                              <a:lnTo>
                                <a:pt x="1048703" y="956602"/>
                              </a:lnTo>
                              <a:lnTo>
                                <a:pt x="1040131" y="960414"/>
                              </a:lnTo>
                              <a:lnTo>
                                <a:pt x="1030606" y="963909"/>
                              </a:lnTo>
                              <a:lnTo>
                                <a:pt x="1021398" y="967722"/>
                              </a:lnTo>
                              <a:lnTo>
                                <a:pt x="1011873" y="970899"/>
                              </a:lnTo>
                              <a:lnTo>
                                <a:pt x="1002348" y="973758"/>
                              </a:lnTo>
                              <a:lnTo>
                                <a:pt x="993141" y="976617"/>
                              </a:lnTo>
                              <a:lnTo>
                                <a:pt x="983616" y="979794"/>
                              </a:lnTo>
                              <a:lnTo>
                                <a:pt x="973773" y="982018"/>
                              </a:lnTo>
                              <a:lnTo>
                                <a:pt x="963931" y="984560"/>
                              </a:lnTo>
                              <a:lnTo>
                                <a:pt x="954088" y="986466"/>
                              </a:lnTo>
                              <a:lnTo>
                                <a:pt x="944246" y="988372"/>
                              </a:lnTo>
                              <a:lnTo>
                                <a:pt x="934403" y="990596"/>
                              </a:lnTo>
                              <a:lnTo>
                                <a:pt x="924561" y="991867"/>
                              </a:lnTo>
                              <a:lnTo>
                                <a:pt x="914401" y="993455"/>
                              </a:lnTo>
                              <a:lnTo>
                                <a:pt x="904241" y="994409"/>
                              </a:lnTo>
                              <a:lnTo>
                                <a:pt x="893763" y="995362"/>
                              </a:lnTo>
                              <a:lnTo>
                                <a:pt x="883603" y="995997"/>
                              </a:lnTo>
                              <a:lnTo>
                                <a:pt x="873126" y="996632"/>
                              </a:lnTo>
                              <a:lnTo>
                                <a:pt x="862648" y="996950"/>
                              </a:lnTo>
                              <a:lnTo>
                                <a:pt x="852171" y="996950"/>
                              </a:lnTo>
                              <a:lnTo>
                                <a:pt x="840423" y="996950"/>
                              </a:lnTo>
                              <a:lnTo>
                                <a:pt x="828358" y="996315"/>
                              </a:lnTo>
                              <a:lnTo>
                                <a:pt x="816293" y="995679"/>
                              </a:lnTo>
                              <a:lnTo>
                                <a:pt x="804546" y="994726"/>
                              </a:lnTo>
                              <a:lnTo>
                                <a:pt x="792798" y="993455"/>
                              </a:lnTo>
                              <a:lnTo>
                                <a:pt x="781368" y="992185"/>
                              </a:lnTo>
                              <a:lnTo>
                                <a:pt x="769621" y="990278"/>
                              </a:lnTo>
                              <a:lnTo>
                                <a:pt x="758191" y="988054"/>
                              </a:lnTo>
                              <a:lnTo>
                                <a:pt x="746761" y="985831"/>
                              </a:lnTo>
                              <a:lnTo>
                                <a:pt x="735331" y="983289"/>
                              </a:lnTo>
                              <a:lnTo>
                                <a:pt x="724218" y="980430"/>
                              </a:lnTo>
                              <a:lnTo>
                                <a:pt x="713106" y="977253"/>
                              </a:lnTo>
                              <a:lnTo>
                                <a:pt x="702311" y="973758"/>
                              </a:lnTo>
                              <a:lnTo>
                                <a:pt x="691198" y="970263"/>
                              </a:lnTo>
                              <a:lnTo>
                                <a:pt x="680721" y="966768"/>
                              </a:lnTo>
                              <a:lnTo>
                                <a:pt x="670243" y="962321"/>
                              </a:lnTo>
                              <a:lnTo>
                                <a:pt x="659448" y="958190"/>
                              </a:lnTo>
                              <a:lnTo>
                                <a:pt x="648971" y="953425"/>
                              </a:lnTo>
                              <a:lnTo>
                                <a:pt x="638811" y="948659"/>
                              </a:lnTo>
                              <a:lnTo>
                                <a:pt x="628651" y="943894"/>
                              </a:lnTo>
                              <a:lnTo>
                                <a:pt x="618491" y="938493"/>
                              </a:lnTo>
                              <a:lnTo>
                                <a:pt x="608648" y="933410"/>
                              </a:lnTo>
                              <a:lnTo>
                                <a:pt x="599123" y="927373"/>
                              </a:lnTo>
                              <a:lnTo>
                                <a:pt x="589281" y="921655"/>
                              </a:lnTo>
                              <a:lnTo>
                                <a:pt x="579756" y="915618"/>
                              </a:lnTo>
                              <a:lnTo>
                                <a:pt x="570548" y="909264"/>
                              </a:lnTo>
                              <a:lnTo>
                                <a:pt x="561023" y="902910"/>
                              </a:lnTo>
                              <a:lnTo>
                                <a:pt x="552133" y="895921"/>
                              </a:lnTo>
                              <a:lnTo>
                                <a:pt x="543561" y="889249"/>
                              </a:lnTo>
                              <a:lnTo>
                                <a:pt x="534671" y="881942"/>
                              </a:lnTo>
                              <a:lnTo>
                                <a:pt x="526098" y="874952"/>
                              </a:lnTo>
                              <a:lnTo>
                                <a:pt x="517526" y="867328"/>
                              </a:lnTo>
                              <a:lnTo>
                                <a:pt x="508318" y="858750"/>
                              </a:lnTo>
                              <a:lnTo>
                                <a:pt x="499428" y="849854"/>
                              </a:lnTo>
                              <a:lnTo>
                                <a:pt x="490538" y="840958"/>
                              </a:lnTo>
                              <a:lnTo>
                                <a:pt x="481648" y="831427"/>
                              </a:lnTo>
                              <a:lnTo>
                                <a:pt x="473711" y="821896"/>
                              </a:lnTo>
                              <a:lnTo>
                                <a:pt x="465456" y="812047"/>
                              </a:lnTo>
                              <a:lnTo>
                                <a:pt x="457518" y="801881"/>
                              </a:lnTo>
                              <a:lnTo>
                                <a:pt x="449898" y="791714"/>
                              </a:lnTo>
                              <a:lnTo>
                                <a:pt x="442596" y="781548"/>
                              </a:lnTo>
                              <a:lnTo>
                                <a:pt x="435293" y="770746"/>
                              </a:lnTo>
                              <a:lnTo>
                                <a:pt x="428626" y="759944"/>
                              </a:lnTo>
                              <a:lnTo>
                                <a:pt x="421958" y="749142"/>
                              </a:lnTo>
                              <a:lnTo>
                                <a:pt x="415608" y="738023"/>
                              </a:lnTo>
                              <a:lnTo>
                                <a:pt x="409576" y="726585"/>
                              </a:lnTo>
                              <a:lnTo>
                                <a:pt x="403861" y="715148"/>
                              </a:lnTo>
                              <a:lnTo>
                                <a:pt x="398463" y="703393"/>
                              </a:lnTo>
                              <a:lnTo>
                                <a:pt x="393383" y="691638"/>
                              </a:lnTo>
                              <a:lnTo>
                                <a:pt x="388303" y="679566"/>
                              </a:lnTo>
                              <a:lnTo>
                                <a:pt x="383858" y="667493"/>
                              </a:lnTo>
                              <a:lnTo>
                                <a:pt x="379731" y="655420"/>
                              </a:lnTo>
                              <a:lnTo>
                                <a:pt x="375603" y="643030"/>
                              </a:lnTo>
                              <a:lnTo>
                                <a:pt x="372111" y="630322"/>
                              </a:lnTo>
                              <a:lnTo>
                                <a:pt x="368936" y="617614"/>
                              </a:lnTo>
                              <a:lnTo>
                                <a:pt x="365443" y="604588"/>
                              </a:lnTo>
                              <a:lnTo>
                                <a:pt x="362903" y="591880"/>
                              </a:lnTo>
                              <a:lnTo>
                                <a:pt x="360681" y="578854"/>
                              </a:lnTo>
                              <a:lnTo>
                                <a:pt x="358776" y="565828"/>
                              </a:lnTo>
                              <a:lnTo>
                                <a:pt x="357188" y="552485"/>
                              </a:lnTo>
                              <a:lnTo>
                                <a:pt x="355601" y="539141"/>
                              </a:lnTo>
                              <a:lnTo>
                                <a:pt x="354648" y="525480"/>
                              </a:lnTo>
                              <a:lnTo>
                                <a:pt x="354331" y="511819"/>
                              </a:lnTo>
                              <a:lnTo>
                                <a:pt x="354013" y="498475"/>
                              </a:lnTo>
                              <a:lnTo>
                                <a:pt x="354331" y="485449"/>
                              </a:lnTo>
                              <a:lnTo>
                                <a:pt x="354648" y="472741"/>
                              </a:lnTo>
                              <a:lnTo>
                                <a:pt x="355601" y="460033"/>
                              </a:lnTo>
                              <a:lnTo>
                                <a:pt x="356871" y="447643"/>
                              </a:lnTo>
                              <a:lnTo>
                                <a:pt x="358141" y="434935"/>
                              </a:lnTo>
                              <a:lnTo>
                                <a:pt x="360046" y="422544"/>
                              </a:lnTo>
                              <a:lnTo>
                                <a:pt x="361951" y="410472"/>
                              </a:lnTo>
                              <a:lnTo>
                                <a:pt x="364173" y="397763"/>
                              </a:lnTo>
                              <a:lnTo>
                                <a:pt x="366713" y="385691"/>
                              </a:lnTo>
                              <a:lnTo>
                                <a:pt x="369888" y="373936"/>
                              </a:lnTo>
                              <a:lnTo>
                                <a:pt x="373063" y="361863"/>
                              </a:lnTo>
                              <a:lnTo>
                                <a:pt x="376556" y="350108"/>
                              </a:lnTo>
                              <a:lnTo>
                                <a:pt x="380683" y="338671"/>
                              </a:lnTo>
                              <a:lnTo>
                                <a:pt x="384493" y="326916"/>
                              </a:lnTo>
                              <a:lnTo>
                                <a:pt x="388621" y="315796"/>
                              </a:lnTo>
                              <a:lnTo>
                                <a:pt x="393383" y="304359"/>
                              </a:lnTo>
                              <a:lnTo>
                                <a:pt x="398146" y="293239"/>
                              </a:lnTo>
                              <a:lnTo>
                                <a:pt x="403543" y="282755"/>
                              </a:lnTo>
                              <a:lnTo>
                                <a:pt x="408623" y="271636"/>
                              </a:lnTo>
                              <a:lnTo>
                                <a:pt x="414656" y="261151"/>
                              </a:lnTo>
                              <a:lnTo>
                                <a:pt x="420371" y="250667"/>
                              </a:lnTo>
                              <a:lnTo>
                                <a:pt x="426721" y="240183"/>
                              </a:lnTo>
                              <a:lnTo>
                                <a:pt x="432753" y="230017"/>
                              </a:lnTo>
                              <a:lnTo>
                                <a:pt x="439421" y="219850"/>
                              </a:lnTo>
                              <a:lnTo>
                                <a:pt x="446088" y="210001"/>
                              </a:lnTo>
                              <a:lnTo>
                                <a:pt x="453391" y="200153"/>
                              </a:lnTo>
                              <a:lnTo>
                                <a:pt x="460693" y="190939"/>
                              </a:lnTo>
                              <a:lnTo>
                                <a:pt x="467996" y="181408"/>
                              </a:lnTo>
                              <a:lnTo>
                                <a:pt x="475933" y="172195"/>
                              </a:lnTo>
                              <a:lnTo>
                                <a:pt x="483871" y="163299"/>
                              </a:lnTo>
                              <a:lnTo>
                                <a:pt x="491808" y="154403"/>
                              </a:lnTo>
                              <a:lnTo>
                                <a:pt x="500381" y="146143"/>
                              </a:lnTo>
                              <a:lnTo>
                                <a:pt x="508953" y="137565"/>
                              </a:lnTo>
                              <a:lnTo>
                                <a:pt x="517526" y="129305"/>
                              </a:lnTo>
                              <a:lnTo>
                                <a:pt x="526416" y="121680"/>
                              </a:lnTo>
                              <a:lnTo>
                                <a:pt x="535623" y="113738"/>
                              </a:lnTo>
                              <a:lnTo>
                                <a:pt x="545148" y="106113"/>
                              </a:lnTo>
                              <a:lnTo>
                                <a:pt x="554673" y="99123"/>
                              </a:lnTo>
                              <a:lnTo>
                                <a:pt x="564516" y="92134"/>
                              </a:lnTo>
                              <a:lnTo>
                                <a:pt x="574041" y="85462"/>
                              </a:lnTo>
                              <a:lnTo>
                                <a:pt x="584201" y="78473"/>
                              </a:lnTo>
                              <a:lnTo>
                                <a:pt x="594361" y="72119"/>
                              </a:lnTo>
                              <a:lnTo>
                                <a:pt x="604838" y="66082"/>
                              </a:lnTo>
                              <a:lnTo>
                                <a:pt x="615316" y="60046"/>
                              </a:lnTo>
                              <a:lnTo>
                                <a:pt x="625793" y="54645"/>
                              </a:lnTo>
                              <a:lnTo>
                                <a:pt x="636906" y="48926"/>
                              </a:lnTo>
                              <a:lnTo>
                                <a:pt x="647701" y="44161"/>
                              </a:lnTo>
                              <a:lnTo>
                                <a:pt x="658813" y="39395"/>
                              </a:lnTo>
                              <a:lnTo>
                                <a:pt x="670243" y="34630"/>
                              </a:lnTo>
                              <a:lnTo>
                                <a:pt x="681356" y="30182"/>
                              </a:lnTo>
                              <a:lnTo>
                                <a:pt x="693103" y="26052"/>
                              </a:lnTo>
                              <a:lnTo>
                                <a:pt x="704533" y="22239"/>
                              </a:lnTo>
                              <a:lnTo>
                                <a:pt x="716281" y="19062"/>
                              </a:lnTo>
                              <a:lnTo>
                                <a:pt x="728346" y="15568"/>
                              </a:lnTo>
                              <a:lnTo>
                                <a:pt x="740093" y="12708"/>
                              </a:lnTo>
                              <a:lnTo>
                                <a:pt x="752158" y="10167"/>
                              </a:lnTo>
                              <a:lnTo>
                                <a:pt x="764541" y="7625"/>
                              </a:lnTo>
                              <a:lnTo>
                                <a:pt x="776606" y="5719"/>
                              </a:lnTo>
                              <a:lnTo>
                                <a:pt x="788988" y="3813"/>
                              </a:lnTo>
                              <a:lnTo>
                                <a:pt x="801688" y="2542"/>
                              </a:lnTo>
                              <a:lnTo>
                                <a:pt x="814071" y="1271"/>
                              </a:lnTo>
                              <a:lnTo>
                                <a:pt x="826771" y="636"/>
                              </a:lnTo>
                              <a:lnTo>
                                <a:pt x="839471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人" o:spid="_x0000_s1026" o:spt="100" style="position:absolute;left:0pt;margin-left:-50.35pt;margin-top:9.6pt;height:15.4pt;width:12.05pt;z-index:251631616;v-text-anchor:middle;mso-width-relative:page;mso-height-relative:page;" fillcolor="#C64847 [3209]" filled="t" stroked="f" coordsize="1679575,2125662" o:gfxdata="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<v:path o:connectlocs="46330,85893;58800,92409;58126,96229;57348,100808;58852,105675;84156,154553;80734,104654;81693,99683;80656,95601;83560,91990;95538,85318;106505,85920;114568,93952;121516,102954;127323,112949;131835,124122;135049,136499;136838,150183;131186,160310;113219,168081;94371,173079;74926,175224;54341,174282;33989,170017;14518,162560;0,154239;1399,139717;4303,126660;8607,114938;14207,104497;21026,95261;28959,87071;38967,79169;75794,471;84477,2855;92331,7046;99045,12784;104359,19804;108118,27926;110062,36911;109828,47285;106821,57659;101404,66723;93913,74032;83389,79796;76286,81682;68613,82206;60033,81079;52153,78224;45077,73875;38674,67771;33438,59912;30120,50926;28902,41103;29939,31803;32946,23315;37611,15744;43729,9378;51090,4505;59463,1283;68536,0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/>
    <w:p/>
    <w:p>
      <w:r>
        <w:rPr>
          <w:sz w:val="21"/>
        </w:rPr>
        <mc:AlternateContent>
          <mc:Choice Requires="wpg">
            <w:drawing>
              <wp:anchor distT="0" distB="0" distL="114300" distR="114300" simplePos="0" relativeHeight="251600896" behindDoc="0" locked="0" layoutInCell="1" allowOverlap="1">
                <wp:simplePos x="0" y="0"/>
                <wp:positionH relativeFrom="column">
                  <wp:posOffset>2279015</wp:posOffset>
                </wp:positionH>
                <wp:positionV relativeFrom="paragraph">
                  <wp:posOffset>180340</wp:posOffset>
                </wp:positionV>
                <wp:extent cx="3861435" cy="361950"/>
                <wp:effectExtent l="5080" t="20955" r="635" b="74295"/>
                <wp:wrapNone/>
                <wp:docPr id="119" name="组合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1435" cy="361950"/>
                          <a:chOff x="748" y="4888"/>
                          <a:chExt cx="6081" cy="570"/>
                        </a:xfrm>
                      </wpg:grpSpPr>
                      <wpg:grpSp>
                        <wpg:cNvPr id="120" name="组合 11"/>
                        <wpg:cNvGrpSpPr/>
                        <wpg:grpSpPr>
                          <a:xfrm>
                            <a:off x="748" y="4888"/>
                            <a:ext cx="736" cy="570"/>
                            <a:chOff x="674" y="4851"/>
                            <a:chExt cx="832" cy="644"/>
                          </a:xfrm>
                        </wpg:grpSpPr>
                        <wps:wsp>
                          <wps:cNvPr id="121" name="椭圆 6"/>
                          <wps:cNvSpPr/>
                          <wps:spPr>
                            <a:xfrm>
                              <a:off x="674" y="4851"/>
                              <a:ext cx="644" cy="644"/>
                            </a:xfrm>
                            <a:prstGeom prst="ellipse">
                              <a:avLst/>
                            </a:prstGeom>
                            <a:solidFill>
                              <a:schemeClr val="accent6"/>
                            </a:solidFill>
                            <a:ln w="6350">
                              <a:gradFill>
                                <a:gsLst>
                                  <a:gs pos="100000">
                                    <a:schemeClr val="bg1">
                                      <a:lumMod val="95000"/>
                                    </a:schemeClr>
                                  </a:gs>
                                  <a:gs pos="0">
                                    <a:schemeClr val="bg1">
                                      <a:lumMod val="85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</a:ln>
                            <a:effectLst>
                              <a:innerShdw blurRad="63500" dist="25400" dir="13500000">
                                <a:prstClr val="black">
                                  <a:alpha val="50000"/>
                                </a:prstClr>
                              </a:inn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22" name="椭圆 9"/>
                          <wps:cNvSpPr/>
                          <wps:spPr>
                            <a:xfrm>
                              <a:off x="862" y="4851"/>
                              <a:ext cx="644" cy="644"/>
                            </a:xfrm>
                            <a:prstGeom prst="ellipse">
                              <a:avLst/>
                            </a:prstGeom>
                            <a:gradFill>
                              <a:gsLst>
                                <a:gs pos="100000">
                                  <a:schemeClr val="bg1"/>
                                </a:gs>
                                <a:gs pos="0">
                                  <a:schemeClr val="bg1">
                                    <a:lumMod val="85000"/>
                                  </a:schemeClr>
                                </a:gs>
                              </a:gsLst>
                              <a:lin ang="2700000" scaled="0"/>
                            </a:gradFill>
                            <a:ln w="6350">
                              <a:gradFill>
                                <a:gsLst>
                                  <a:gs pos="100000">
                                    <a:schemeClr val="bg1">
                                      <a:lumMod val="95000"/>
                                    </a:schemeClr>
                                  </a:gs>
                                  <a:gs pos="0">
                                    <a:schemeClr val="bg1">
                                      <a:lumMod val="85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s:wsp>
                        <wps:cNvPr id="123" name="直接连接符 12"/>
                        <wps:cNvCnPr/>
                        <wps:spPr>
                          <a:xfrm>
                            <a:off x="2851" y="5158"/>
                            <a:ext cx="3978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9.45pt;margin-top:14.2pt;height:28.5pt;width:304.05pt;z-index:251600896;mso-width-relative:page;mso-height-relative:page;" coordorigin="748,4888" coordsize="6081,570" o:gfxdata="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">
                <o:lock v:ext="edit" aspectratio="f"/>
                <v:group id="组合 11" o:spid="_x0000_s1026" o:spt="203" style="position:absolute;left:748;top:4888;height:570;width:736;" coordorigin="674,4851" coordsize="832,644" o:gfxdata="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MYvwbG+AAAA3AAAAA8AAAAAAAAAAQAgAAAAIgAAAGRycy9kb3ducmV2Lnht&#10;bFBLAQIUABQAAAAIAIdO4kAzLwWeOwAAADkAAAAVAAAAAAAAAAEAIAAAAA0BAABkcnMvZ3JvdXBz&#10;aGFwZXhtbC54bWxQSwUGAAAAAAYABgBgAQAAygMAAAAA&#10;">
                  <o:lock v:ext="edit" aspectratio="f"/>
                  <v:shape id="椭圆 6" o:spid="_x0000_s1026" o:spt="3" type="#_x0000_t3" style="position:absolute;left:674;top:4851;height:644;width:644;v-text-anchor:middle;" fillcolor="#C64847 [3209]" filled="t" stroked="t" coordsize="21600,21600" o:gfxdata="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mtjDLsAAADc&#10;AAAADwAAAAAAAAABACAAAAAiAAAAZHJzL2Rvd25yZXYueG1sUEsBAhQAFAAAAAgAh07iQDMvBZ47&#10;AAAAOQAAABAAAAAAAAAAAQAgAAAACgEAAGRycy9zaGFwZXhtbC54bWxQSwUGAAAAAAYABgBbAQAA&#10;tAMAAAAA&#10;">
                    <v:fill on="t" focussize="0,0"/>
                    <v:stroke weight="0.5pt" color="#000000" miterlimit="8" joinstyle="miter"/>
                    <v:imagedata o:title=""/>
                    <o:lock v:ext="edit" aspectratio="f"/>
                  </v:shape>
                  <v:shape id="椭圆 9" o:spid="_x0000_s1026" o:spt="3" type="#_x0000_t3" style="position:absolute;left:862;top:4851;height:644;width:644;v-text-anchor:middle;" fillcolor="#D9D9D9 [2732]" filled="t" stroked="t" coordsize="21600,21600" o:gfxdata="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jF53a8AAAA&#10;3AAAAA8AAAAAAAAAAQAgAAAAIgAAAGRycy9kb3ducmV2LnhtbFBLAQIUABQAAAAIAIdO4kAzLwWe&#10;OwAAADkAAAAQAAAAAAAAAAEAIAAAAAsBAABkcnMvc2hhcGV4bWwueG1sUEsFBgAAAAAGAAYAWwEA&#10;ALUDAAAAAA==&#10;">
                    <v:fill type="gradient" on="t" color2="#FFFFFF [3212]" angle="45" focus="100%" focussize="0,0" rotate="t">
                      <o:fill type="gradientUnscaled" v:ext="backwardCompatible"/>
                    </v:fill>
                    <v:stroke weight="0.5pt" color="#000000" miterlimit="8" joinstyle="miter"/>
                    <v:imagedata o:title=""/>
                    <o:lock v:ext="edit" aspectratio="f"/>
                    <v:shadow on="t" color="#000000" opacity="13107f" offset="2.12133858267717pt,2.12133858267717pt" origin="-32768f,-32768f" matrix="65536f,0f,0f,65536f"/>
                  </v:shape>
                </v:group>
                <v:line id="直接连接符 12" o:spid="_x0000_s1026" o:spt="20" style="position:absolute;left:2851;top:5158;height:0;width:3978;" filled="f" stroked="t" coordsize="21600,21600" o:gfxdata="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0vgeyvQAA&#10;ANwAAAAPAAAAAAAAAAEAIAAAACIAAABkcnMvZG93bnJldi54bWxQSwECFAAUAAAACACHTuJAMy8F&#10;njsAAAA5AAAAEAAAAAAAAAABACAAAAAMAQAAZHJzL3NoYXBleG1sLnhtbFBLBQYAAAAABgAGAFsB&#10;AAC2AwAAAAA=&#10;">
                  <v:fill on="f" focussize="0,0"/>
                  <v:stroke weight="0.5pt" color="#BFBFBF [2412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4208" behindDoc="0" locked="0" layoutInCell="1" allowOverlap="1">
                <wp:simplePos x="0" y="0"/>
                <wp:positionH relativeFrom="column">
                  <wp:posOffset>2329180</wp:posOffset>
                </wp:positionH>
                <wp:positionV relativeFrom="paragraph">
                  <wp:posOffset>166370</wp:posOffset>
                </wp:positionV>
                <wp:extent cx="3876675" cy="1581785"/>
                <wp:effectExtent l="0" t="0" r="0" b="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6675" cy="1581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4"/>
                              <w:tblW w:w="5964" w:type="dxa"/>
                              <w:tblInd w:w="0" w:type="dxa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738"/>
                              <w:gridCol w:w="488"/>
                              <w:gridCol w:w="4738"/>
                            </w:tblGrid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738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  <w:szCs w:val="24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26" w:type="dxa"/>
                                  <w:gridSpan w:val="2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  <w:szCs w:val="24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  <w:szCs w:val="24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获奖经历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90" w:hRule="atLeast"/>
                              </w:trPr>
                              <w:tc>
                                <w:tcPr>
                                  <w:tcW w:w="738" w:type="dxa"/>
                                  <w:tcBorders>
                                    <w:top w:val="nil"/>
                                    <w:tl2br w:val="nil"/>
                                    <w:tr2bl w:val="nil"/>
                                  </w:tcBorders>
                                </w:tcPr>
                                <w:p/>
                              </w:tc>
                              <w:tc>
                                <w:tcPr>
                                  <w:tcW w:w="5226" w:type="dxa"/>
                                  <w:gridSpan w:val="2"/>
                                  <w:tcBorders>
                                    <w:top w:val="nil"/>
                                    <w:tl2br w:val="nil"/>
                                    <w:tr2bl w:val="nil"/>
                                  </w:tcBorders>
                                </w:tcPr>
                                <w:p/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40" w:hRule="exact"/>
                              </w:trPr>
                              <w:tc>
                                <w:tcPr>
                                  <w:tcW w:w="1226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20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  <w:lang w:val="en-US" w:eastAsia="zh-CN"/>
                                    </w:rPr>
                                    <w:t>xx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 xml:space="preserve"> 年</w:t>
                                  </w:r>
                                </w:p>
                              </w:tc>
                              <w:tc>
                                <w:tcPr>
                                  <w:tcW w:w="4738" w:type="dxa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全国大学生英语竞赛一等奖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40" w:hRule="exact"/>
                              </w:trPr>
                              <w:tc>
                                <w:tcPr>
                                  <w:tcW w:w="1226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20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  <w:lang w:val="en-US" w:eastAsia="zh-CN"/>
                                    </w:rPr>
                                    <w:t>xx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 xml:space="preserve"> 年</w:t>
                                  </w:r>
                                </w:p>
                              </w:tc>
                              <w:tc>
                                <w:tcPr>
                                  <w:tcW w:w="4738" w:type="dxa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国家级一等奖学金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40" w:hRule="exact"/>
                              </w:trPr>
                              <w:tc>
                                <w:tcPr>
                                  <w:tcW w:w="1226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20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  <w:lang w:val="en-US" w:eastAsia="zh-CN"/>
                                    </w:rPr>
                                    <w:t>xx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 xml:space="preserve"> 年</w:t>
                                  </w:r>
                                </w:p>
                              </w:tc>
                              <w:tc>
                                <w:tcPr>
                                  <w:tcW w:w="4738" w:type="dxa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大学英语6级证书（CET-6）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40" w:hRule="exact"/>
                              </w:trPr>
                              <w:tc>
                                <w:tcPr>
                                  <w:tcW w:w="1226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20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  <w:lang w:val="en-US" w:eastAsia="zh-CN"/>
                                    </w:rPr>
                                    <w:t>xx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 xml:space="preserve"> 年</w:t>
                                  </w:r>
                                </w:p>
                              </w:tc>
                              <w:tc>
                                <w:tcPr>
                                  <w:tcW w:w="4738" w:type="dxa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北京师范大学“旅行的意义”摄影大赛一等奖</w:t>
                                  </w:r>
                                </w:p>
                              </w:tc>
                            </w:tr>
                          </w:tbl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3.4pt;margin-top:13.1pt;height:124.55pt;width:305.25pt;z-index:251614208;mso-width-relative:page;mso-height-relative:page;" filled="f" stroked="f" coordsize="21600,21600" o:gfxdata="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Jd88cHcAAAACgEAAA8AAAAAAAAAAQAgAAAAIgAAAGRycy9kb3ducmV2LnhtbFBLAQIUABQAAAAI&#10;AIdO4kAz2QUxIgIAABs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tbl>
                      <w:tblPr>
                        <w:tblStyle w:val="4"/>
                        <w:tblW w:w="5964" w:type="dxa"/>
                        <w:tblInd w:w="0" w:type="dxa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738"/>
                        <w:gridCol w:w="488"/>
                        <w:gridCol w:w="4738"/>
                      </w:tblGrid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738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595959" w:themeColor="text1" w:themeTint="A6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5226" w:type="dxa"/>
                            <w:gridSpan w:val="2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595959" w:themeColor="text1" w:themeTint="A6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595959" w:themeColor="text1" w:themeTint="A6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获奖经历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90" w:hRule="atLeast"/>
                        </w:trPr>
                        <w:tc>
                          <w:tcPr>
                            <w:tcW w:w="738" w:type="dxa"/>
                            <w:tcBorders>
                              <w:top w:val="nil"/>
                              <w:tl2br w:val="nil"/>
                              <w:tr2bl w:val="nil"/>
                            </w:tcBorders>
                          </w:tcPr>
                          <w:p/>
                        </w:tc>
                        <w:tc>
                          <w:tcPr>
                            <w:tcW w:w="5226" w:type="dxa"/>
                            <w:gridSpan w:val="2"/>
                            <w:tcBorders>
                              <w:top w:val="nil"/>
                              <w:tl2br w:val="nil"/>
                              <w:tr2bl w:val="nil"/>
                            </w:tcBorders>
                          </w:tcPr>
                          <w:p/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40" w:hRule="exact"/>
                        </w:trPr>
                        <w:tc>
                          <w:tcPr>
                            <w:tcW w:w="1226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20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 xml:space="preserve"> 年</w:t>
                            </w:r>
                          </w:p>
                        </w:tc>
                        <w:tc>
                          <w:tcPr>
                            <w:tcW w:w="4738" w:type="dxa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全国大学生英语竞赛一等奖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40" w:hRule="exact"/>
                        </w:trPr>
                        <w:tc>
                          <w:tcPr>
                            <w:tcW w:w="1226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20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 xml:space="preserve"> 年</w:t>
                            </w:r>
                          </w:p>
                        </w:tc>
                        <w:tc>
                          <w:tcPr>
                            <w:tcW w:w="4738" w:type="dxa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国家级一等奖学金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40" w:hRule="exact"/>
                        </w:trPr>
                        <w:tc>
                          <w:tcPr>
                            <w:tcW w:w="1226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20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 xml:space="preserve"> 年</w:t>
                            </w:r>
                          </w:p>
                        </w:tc>
                        <w:tc>
                          <w:tcPr>
                            <w:tcW w:w="4738" w:type="dxa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大学英语6级证书（CET-6）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40" w:hRule="exact"/>
                        </w:trPr>
                        <w:tc>
                          <w:tcPr>
                            <w:tcW w:w="1226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20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 xml:space="preserve"> 年</w:t>
                            </w:r>
                          </w:p>
                        </w:tc>
                        <w:tc>
                          <w:tcPr>
                            <w:tcW w:w="4738" w:type="dxa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北京师范大学“旅行的意义”摄影大赛一等奖</w:t>
                            </w:r>
                          </w:p>
                        </w:tc>
                      </w:tr>
                    </w:tbl>
                    <w:p/>
                  </w:txbxContent>
                </v:textbox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29568" behindDoc="0" locked="0" layoutInCell="1" allowOverlap="1">
                <wp:simplePos x="0" y="0"/>
                <wp:positionH relativeFrom="column">
                  <wp:posOffset>2469515</wp:posOffset>
                </wp:positionH>
                <wp:positionV relativeFrom="paragraph">
                  <wp:posOffset>72390</wp:posOffset>
                </wp:positionV>
                <wp:extent cx="176530" cy="176530"/>
                <wp:effectExtent l="0" t="0" r="4445" b="4445"/>
                <wp:wrapNone/>
                <wp:docPr id="64" name="奖杯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76530" cy="176530"/>
                        </a:xfrm>
                        <a:custGeom>
                          <a:avLst/>
                          <a:gdLst>
                            <a:gd name="T0" fmla="*/ 2147483646 w 4409"/>
                            <a:gd name="T1" fmla="*/ 2147483646 h 4408"/>
                            <a:gd name="T2" fmla="*/ 2147483646 w 4409"/>
                            <a:gd name="T3" fmla="*/ 2147483646 h 4408"/>
                            <a:gd name="T4" fmla="*/ 2147483646 w 4409"/>
                            <a:gd name="T5" fmla="*/ 2147483646 h 4408"/>
                            <a:gd name="T6" fmla="*/ 2147483646 w 4409"/>
                            <a:gd name="T7" fmla="*/ 2147483646 h 4408"/>
                            <a:gd name="T8" fmla="*/ 2147483646 w 4409"/>
                            <a:gd name="T9" fmla="*/ 2147483646 h 4408"/>
                            <a:gd name="T10" fmla="*/ 2147483646 w 4409"/>
                            <a:gd name="T11" fmla="*/ 2147483646 h 4408"/>
                            <a:gd name="T12" fmla="*/ 2147483646 w 4409"/>
                            <a:gd name="T13" fmla="*/ 2147483646 h 4408"/>
                            <a:gd name="T14" fmla="*/ 2147483646 w 4409"/>
                            <a:gd name="T15" fmla="*/ 2147483646 h 4408"/>
                            <a:gd name="T16" fmla="*/ 481718167 w 4409"/>
                            <a:gd name="T17" fmla="*/ 2147483646 h 4408"/>
                            <a:gd name="T18" fmla="*/ 321145301 w 4409"/>
                            <a:gd name="T19" fmla="*/ 2147483646 h 4408"/>
                            <a:gd name="T20" fmla="*/ 2147483646 w 4409"/>
                            <a:gd name="T21" fmla="*/ 2147483646 h 4408"/>
                            <a:gd name="T22" fmla="*/ 2147483646 w 4409"/>
                            <a:gd name="T23" fmla="*/ 2147483646 h 4408"/>
                            <a:gd name="T24" fmla="*/ 2147483646 w 4409"/>
                            <a:gd name="T25" fmla="*/ 2147483646 h 4408"/>
                            <a:gd name="T26" fmla="*/ 2147483646 w 4409"/>
                            <a:gd name="T27" fmla="*/ 2147483646 h 4408"/>
                            <a:gd name="T28" fmla="*/ 2147483646 w 4409"/>
                            <a:gd name="T29" fmla="*/ 2147483646 h 4408"/>
                            <a:gd name="T30" fmla="*/ 2147483646 w 4409"/>
                            <a:gd name="T31" fmla="*/ 2147483646 h 4408"/>
                            <a:gd name="T32" fmla="*/ 2147483646 w 4409"/>
                            <a:gd name="T33" fmla="*/ 2147483646 h 4408"/>
                            <a:gd name="T34" fmla="*/ 2147483646 w 4409"/>
                            <a:gd name="T35" fmla="*/ 2147483646 h 4408"/>
                            <a:gd name="T36" fmla="*/ 2147483646 w 4409"/>
                            <a:gd name="T37" fmla="*/ 2147483646 h 4408"/>
                            <a:gd name="T38" fmla="*/ 2147483646 w 4409"/>
                            <a:gd name="T39" fmla="*/ 2147483646 h 4408"/>
                            <a:gd name="T40" fmla="*/ 2147483646 w 4409"/>
                            <a:gd name="T41" fmla="*/ 2147483646 h 4408"/>
                            <a:gd name="T42" fmla="*/ 2147483646 w 4409"/>
                            <a:gd name="T43" fmla="*/ 2147483646 h 4408"/>
                            <a:gd name="T44" fmla="*/ 2147483646 w 4409"/>
                            <a:gd name="T45" fmla="*/ 2147483646 h 4408"/>
                            <a:gd name="T46" fmla="*/ 2147483646 w 4409"/>
                            <a:gd name="T47" fmla="*/ 2147483646 h 4408"/>
                            <a:gd name="T48" fmla="*/ 2147483646 w 4409"/>
                            <a:gd name="T49" fmla="*/ 2147483646 h 4408"/>
                            <a:gd name="T50" fmla="*/ 2147483646 w 4409"/>
                            <a:gd name="T51" fmla="*/ 2147483646 h 4408"/>
                            <a:gd name="T52" fmla="*/ 2147483646 w 4409"/>
                            <a:gd name="T53" fmla="*/ 2147483646 h 4408"/>
                            <a:gd name="T54" fmla="*/ 2147483646 w 4409"/>
                            <a:gd name="T55" fmla="*/ 2147483646 h 4408"/>
                            <a:gd name="T56" fmla="*/ 2147483646 w 4409"/>
                            <a:gd name="T57" fmla="*/ 2147483646 h 4408"/>
                            <a:gd name="T58" fmla="*/ 2147483646 w 4409"/>
                            <a:gd name="T59" fmla="*/ 2147483646 h 4408"/>
                            <a:gd name="T60" fmla="*/ 2147483646 w 4409"/>
                            <a:gd name="T61" fmla="*/ 2147483646 h 4408"/>
                            <a:gd name="T62" fmla="*/ 2147483646 w 4409"/>
                            <a:gd name="T63" fmla="*/ 2147483646 h 4408"/>
                            <a:gd name="T64" fmla="*/ 2147483646 w 4409"/>
                            <a:gd name="T65" fmla="*/ 2147483646 h 4408"/>
                            <a:gd name="T66" fmla="*/ 2147483646 w 4409"/>
                            <a:gd name="T67" fmla="*/ 2147483646 h 4408"/>
                            <a:gd name="T68" fmla="*/ 2147483646 w 4409"/>
                            <a:gd name="T69" fmla="*/ 2147483646 h 4408"/>
                            <a:gd name="T70" fmla="*/ 2147483646 w 4409"/>
                            <a:gd name="T71" fmla="*/ 2147483646 h 4408"/>
                            <a:gd name="T72" fmla="*/ 2147483646 w 4409"/>
                            <a:gd name="T73" fmla="*/ 2147483646 h 4408"/>
                            <a:gd name="T74" fmla="*/ 2147483646 w 4409"/>
                            <a:gd name="T75" fmla="*/ 2147483646 h 4408"/>
                            <a:gd name="T76" fmla="*/ 2147483646 w 4409"/>
                            <a:gd name="T77" fmla="*/ 2147483646 h 4408"/>
                            <a:gd name="T78" fmla="*/ 2147483646 w 4409"/>
                            <a:gd name="T79" fmla="*/ 2147483646 h 4408"/>
                            <a:gd name="T80" fmla="*/ 2147483646 w 4409"/>
                            <a:gd name="T81" fmla="*/ 2147483646 h 4408"/>
                            <a:gd name="T82" fmla="*/ 2147483646 w 4409"/>
                            <a:gd name="T83" fmla="*/ 2147483646 h 4408"/>
                            <a:gd name="T84" fmla="*/ 2147483646 w 4409"/>
                            <a:gd name="T85" fmla="*/ 2147483646 h 4408"/>
                            <a:gd name="T86" fmla="*/ 2147483646 w 4409"/>
                            <a:gd name="T87" fmla="*/ 2147483646 h 4408"/>
                            <a:gd name="T88" fmla="*/ 2147483646 w 4409"/>
                            <a:gd name="T89" fmla="*/ 2147483646 h 4408"/>
                            <a:gd name="T90" fmla="*/ 2147483646 w 4409"/>
                            <a:gd name="T91" fmla="*/ 2147483646 h 4408"/>
                            <a:gd name="T92" fmla="*/ 2147483646 w 4409"/>
                            <a:gd name="T93" fmla="*/ 2147483646 h 4408"/>
                            <a:gd name="T94" fmla="*/ 2147483646 w 4409"/>
                            <a:gd name="T95" fmla="*/ 2147483646 h 4408"/>
                            <a:gd name="T96" fmla="*/ 2147483646 w 4409"/>
                            <a:gd name="T97" fmla="*/ 2147483646 h 4408"/>
                            <a:gd name="T98" fmla="*/ 2147483646 w 4409"/>
                            <a:gd name="T99" fmla="*/ 2147483646 h 4408"/>
                            <a:gd name="T100" fmla="*/ 2147483646 w 4409"/>
                            <a:gd name="T101" fmla="*/ 2147483646 h 4408"/>
                            <a:gd name="T102" fmla="*/ 2147483646 w 4409"/>
                            <a:gd name="T103" fmla="*/ 2147483646 h 4408"/>
                            <a:gd name="T104" fmla="*/ 2147483646 w 4409"/>
                            <a:gd name="T105" fmla="*/ 2147483646 h 4408"/>
                            <a:gd name="T106" fmla="*/ 2147483646 w 4409"/>
                            <a:gd name="T107" fmla="*/ 2147483646 h 4408"/>
                            <a:gd name="T108" fmla="*/ 2147483646 w 4409"/>
                            <a:gd name="T109" fmla="*/ 2147483646 h 4408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</a:gdLst>
                          <a:ahLst/>
                          <a:cxnLst>
                            <a:cxn ang="T110">
                              <a:pos x="T0" y="T1"/>
                            </a:cxn>
                            <a:cxn ang="T111">
                              <a:pos x="T2" y="T3"/>
                            </a:cxn>
                            <a:cxn ang="T112">
                              <a:pos x="T4" y="T5"/>
                            </a:cxn>
                            <a:cxn ang="T113">
                              <a:pos x="T6" y="T7"/>
                            </a:cxn>
                            <a:cxn ang="T114">
                              <a:pos x="T8" y="T9"/>
                            </a:cxn>
                            <a:cxn ang="T115">
                              <a:pos x="T10" y="T11"/>
                            </a:cxn>
                            <a:cxn ang="T116">
                              <a:pos x="T12" y="T13"/>
                            </a:cxn>
                            <a:cxn ang="T117">
                              <a:pos x="T14" y="T15"/>
                            </a:cxn>
                            <a:cxn ang="T118">
                              <a:pos x="T16" y="T17"/>
                            </a:cxn>
                            <a:cxn ang="T119">
                              <a:pos x="T18" y="T19"/>
                            </a:cxn>
                            <a:cxn ang="T120">
                              <a:pos x="T20" y="T21"/>
                            </a:cxn>
                            <a:cxn ang="T121">
                              <a:pos x="T22" y="T23"/>
                            </a:cxn>
                            <a:cxn ang="T122">
                              <a:pos x="T24" y="T25"/>
                            </a:cxn>
                            <a:cxn ang="T123">
                              <a:pos x="T26" y="T27"/>
                            </a:cxn>
                            <a:cxn ang="T124">
                              <a:pos x="T28" y="T29"/>
                            </a:cxn>
                            <a:cxn ang="T125">
                              <a:pos x="T30" y="T31"/>
                            </a:cxn>
                            <a:cxn ang="T126">
                              <a:pos x="T32" y="T33"/>
                            </a:cxn>
                            <a:cxn ang="T127">
                              <a:pos x="T34" y="T35"/>
                            </a:cxn>
                            <a:cxn ang="T128">
                              <a:pos x="T36" y="T37"/>
                            </a:cxn>
                            <a:cxn ang="T129">
                              <a:pos x="T38" y="T39"/>
                            </a:cxn>
                            <a:cxn ang="T130">
                              <a:pos x="T40" y="T41"/>
                            </a:cxn>
                            <a:cxn ang="T131">
                              <a:pos x="T42" y="T43"/>
                            </a:cxn>
                            <a:cxn ang="T132">
                              <a:pos x="T44" y="T45"/>
                            </a:cxn>
                            <a:cxn ang="T133">
                              <a:pos x="T46" y="T47"/>
                            </a:cxn>
                            <a:cxn ang="T134">
                              <a:pos x="T48" y="T49"/>
                            </a:cxn>
                            <a:cxn ang="T135">
                              <a:pos x="T50" y="T51"/>
                            </a:cxn>
                            <a:cxn ang="T136">
                              <a:pos x="T52" y="T53"/>
                            </a:cxn>
                            <a:cxn ang="T137">
                              <a:pos x="T54" y="T55"/>
                            </a:cxn>
                            <a:cxn ang="T138">
                              <a:pos x="T56" y="T57"/>
                            </a:cxn>
                            <a:cxn ang="T139">
                              <a:pos x="T58" y="T59"/>
                            </a:cxn>
                            <a:cxn ang="T140">
                              <a:pos x="T60" y="T61"/>
                            </a:cxn>
                            <a:cxn ang="T141">
                              <a:pos x="T62" y="T63"/>
                            </a:cxn>
                            <a:cxn ang="T142">
                              <a:pos x="T64" y="T65"/>
                            </a:cxn>
                            <a:cxn ang="T143">
                              <a:pos x="T66" y="T67"/>
                            </a:cxn>
                            <a:cxn ang="T144">
                              <a:pos x="T68" y="T69"/>
                            </a:cxn>
                            <a:cxn ang="T145">
                              <a:pos x="T70" y="T71"/>
                            </a:cxn>
                            <a:cxn ang="T146">
                              <a:pos x="T72" y="T73"/>
                            </a:cxn>
                            <a:cxn ang="T147">
                              <a:pos x="T74" y="T75"/>
                            </a:cxn>
                            <a:cxn ang="T148">
                              <a:pos x="T76" y="T77"/>
                            </a:cxn>
                            <a:cxn ang="T149">
                              <a:pos x="T78" y="T79"/>
                            </a:cxn>
                            <a:cxn ang="T150">
                              <a:pos x="T80" y="T81"/>
                            </a:cxn>
                            <a:cxn ang="T151">
                              <a:pos x="T82" y="T83"/>
                            </a:cxn>
                            <a:cxn ang="T152">
                              <a:pos x="T84" y="T85"/>
                            </a:cxn>
                            <a:cxn ang="T153">
                              <a:pos x="T86" y="T87"/>
                            </a:cxn>
                            <a:cxn ang="T154">
                              <a:pos x="T88" y="T89"/>
                            </a:cxn>
                            <a:cxn ang="T155">
                              <a:pos x="T90" y="T91"/>
                            </a:cxn>
                            <a:cxn ang="T156">
                              <a:pos x="T92" y="T93"/>
                            </a:cxn>
                            <a:cxn ang="T157">
                              <a:pos x="T94" y="T95"/>
                            </a:cxn>
                            <a:cxn ang="T158">
                              <a:pos x="T96" y="T97"/>
                            </a:cxn>
                            <a:cxn ang="T159">
                              <a:pos x="T98" y="T99"/>
                            </a:cxn>
                            <a:cxn ang="T160">
                              <a:pos x="T100" y="T101"/>
                            </a:cxn>
                            <a:cxn ang="T161">
                              <a:pos x="T102" y="T103"/>
                            </a:cxn>
                            <a:cxn ang="T162">
                              <a:pos x="T104" y="T105"/>
                            </a:cxn>
                            <a:cxn ang="T163">
                              <a:pos x="T106" y="T107"/>
                            </a:cxn>
                            <a:cxn ang="T164">
                              <a:pos x="T108" y="T109"/>
                            </a:cxn>
                          </a:cxnLst>
                          <a:rect l="0" t="0" r="r" b="b"/>
                          <a:pathLst>
                            <a:path w="4409" h="4408">
                              <a:moveTo>
                                <a:pt x="3025" y="2127"/>
                              </a:moveTo>
                              <a:lnTo>
                                <a:pt x="3025" y="2127"/>
                              </a:lnTo>
                              <a:lnTo>
                                <a:pt x="3097" y="2107"/>
                              </a:lnTo>
                              <a:lnTo>
                                <a:pt x="3179" y="2081"/>
                              </a:lnTo>
                              <a:lnTo>
                                <a:pt x="3271" y="2053"/>
                              </a:lnTo>
                              <a:lnTo>
                                <a:pt x="3375" y="2020"/>
                              </a:lnTo>
                              <a:lnTo>
                                <a:pt x="3429" y="2002"/>
                              </a:lnTo>
                              <a:lnTo>
                                <a:pt x="3481" y="1982"/>
                              </a:lnTo>
                              <a:lnTo>
                                <a:pt x="3532" y="1961"/>
                              </a:lnTo>
                              <a:lnTo>
                                <a:pt x="3580" y="1938"/>
                              </a:lnTo>
                              <a:lnTo>
                                <a:pt x="3626" y="1914"/>
                              </a:lnTo>
                              <a:lnTo>
                                <a:pt x="3672" y="1889"/>
                              </a:lnTo>
                              <a:lnTo>
                                <a:pt x="3715" y="1861"/>
                              </a:lnTo>
                              <a:lnTo>
                                <a:pt x="3756" y="1834"/>
                              </a:lnTo>
                              <a:lnTo>
                                <a:pt x="3797" y="1804"/>
                              </a:lnTo>
                              <a:lnTo>
                                <a:pt x="3834" y="1774"/>
                              </a:lnTo>
                              <a:lnTo>
                                <a:pt x="3871" y="1744"/>
                              </a:lnTo>
                              <a:lnTo>
                                <a:pt x="3906" y="1711"/>
                              </a:lnTo>
                              <a:lnTo>
                                <a:pt x="3940" y="1679"/>
                              </a:lnTo>
                              <a:lnTo>
                                <a:pt x="3971" y="1644"/>
                              </a:lnTo>
                              <a:lnTo>
                                <a:pt x="4002" y="1610"/>
                              </a:lnTo>
                              <a:lnTo>
                                <a:pt x="4031" y="1575"/>
                              </a:lnTo>
                              <a:lnTo>
                                <a:pt x="4059" y="1539"/>
                              </a:lnTo>
                              <a:lnTo>
                                <a:pt x="4085" y="1502"/>
                              </a:lnTo>
                              <a:lnTo>
                                <a:pt x="4110" y="1466"/>
                              </a:lnTo>
                              <a:lnTo>
                                <a:pt x="4134" y="1428"/>
                              </a:lnTo>
                              <a:lnTo>
                                <a:pt x="4157" y="1390"/>
                              </a:lnTo>
                              <a:lnTo>
                                <a:pt x="4177" y="1351"/>
                              </a:lnTo>
                              <a:lnTo>
                                <a:pt x="4198" y="1312"/>
                              </a:lnTo>
                              <a:lnTo>
                                <a:pt x="4217" y="1274"/>
                              </a:lnTo>
                              <a:lnTo>
                                <a:pt x="4234" y="1235"/>
                              </a:lnTo>
                              <a:lnTo>
                                <a:pt x="4251" y="1196"/>
                              </a:lnTo>
                              <a:lnTo>
                                <a:pt x="4267" y="1156"/>
                              </a:lnTo>
                              <a:lnTo>
                                <a:pt x="4281" y="1117"/>
                              </a:lnTo>
                              <a:lnTo>
                                <a:pt x="4295" y="1078"/>
                              </a:lnTo>
                              <a:lnTo>
                                <a:pt x="4307" y="1039"/>
                              </a:lnTo>
                              <a:lnTo>
                                <a:pt x="4319" y="1000"/>
                              </a:lnTo>
                              <a:lnTo>
                                <a:pt x="4329" y="961"/>
                              </a:lnTo>
                              <a:lnTo>
                                <a:pt x="4340" y="923"/>
                              </a:lnTo>
                              <a:lnTo>
                                <a:pt x="4349" y="884"/>
                              </a:lnTo>
                              <a:lnTo>
                                <a:pt x="4357" y="847"/>
                              </a:lnTo>
                              <a:lnTo>
                                <a:pt x="4365" y="809"/>
                              </a:lnTo>
                              <a:lnTo>
                                <a:pt x="4377" y="736"/>
                              </a:lnTo>
                              <a:lnTo>
                                <a:pt x="4387" y="665"/>
                              </a:lnTo>
                              <a:lnTo>
                                <a:pt x="4395" y="598"/>
                              </a:lnTo>
                              <a:lnTo>
                                <a:pt x="4401" y="534"/>
                              </a:lnTo>
                              <a:lnTo>
                                <a:pt x="4405" y="474"/>
                              </a:lnTo>
                              <a:lnTo>
                                <a:pt x="4407" y="418"/>
                              </a:lnTo>
                              <a:lnTo>
                                <a:pt x="4409" y="367"/>
                              </a:lnTo>
                              <a:lnTo>
                                <a:pt x="4409" y="321"/>
                              </a:lnTo>
                              <a:lnTo>
                                <a:pt x="4409" y="281"/>
                              </a:lnTo>
                              <a:lnTo>
                                <a:pt x="4407" y="247"/>
                              </a:lnTo>
                              <a:lnTo>
                                <a:pt x="4404" y="201"/>
                              </a:lnTo>
                              <a:lnTo>
                                <a:pt x="4403" y="183"/>
                              </a:lnTo>
                              <a:lnTo>
                                <a:pt x="3786" y="183"/>
                              </a:lnTo>
                              <a:lnTo>
                                <a:pt x="3491" y="183"/>
                              </a:lnTo>
                              <a:lnTo>
                                <a:pt x="3491" y="0"/>
                              </a:lnTo>
                              <a:lnTo>
                                <a:pt x="919" y="0"/>
                              </a:lnTo>
                              <a:lnTo>
                                <a:pt x="919" y="183"/>
                              </a:lnTo>
                              <a:lnTo>
                                <a:pt x="624" y="183"/>
                              </a:lnTo>
                              <a:lnTo>
                                <a:pt x="6" y="183"/>
                              </a:lnTo>
                              <a:lnTo>
                                <a:pt x="5" y="201"/>
                              </a:lnTo>
                              <a:lnTo>
                                <a:pt x="2" y="247"/>
                              </a:lnTo>
                              <a:lnTo>
                                <a:pt x="1" y="282"/>
                              </a:lnTo>
                              <a:lnTo>
                                <a:pt x="0" y="321"/>
                              </a:lnTo>
                              <a:lnTo>
                                <a:pt x="1" y="367"/>
                              </a:lnTo>
                              <a:lnTo>
                                <a:pt x="2" y="419"/>
                              </a:lnTo>
                              <a:lnTo>
                                <a:pt x="4" y="475"/>
                              </a:lnTo>
                              <a:lnTo>
                                <a:pt x="8" y="535"/>
                              </a:lnTo>
                              <a:lnTo>
                                <a:pt x="14" y="599"/>
                              </a:lnTo>
                              <a:lnTo>
                                <a:pt x="22" y="667"/>
                              </a:lnTo>
                              <a:lnTo>
                                <a:pt x="32" y="737"/>
                              </a:lnTo>
                              <a:lnTo>
                                <a:pt x="45" y="811"/>
                              </a:lnTo>
                              <a:lnTo>
                                <a:pt x="52" y="848"/>
                              </a:lnTo>
                              <a:lnTo>
                                <a:pt x="61" y="886"/>
                              </a:lnTo>
                              <a:lnTo>
                                <a:pt x="69" y="924"/>
                              </a:lnTo>
                              <a:lnTo>
                                <a:pt x="79" y="962"/>
                              </a:lnTo>
                              <a:lnTo>
                                <a:pt x="91" y="1002"/>
                              </a:lnTo>
                              <a:lnTo>
                                <a:pt x="102" y="1041"/>
                              </a:lnTo>
                              <a:lnTo>
                                <a:pt x="115" y="1080"/>
                              </a:lnTo>
                              <a:lnTo>
                                <a:pt x="128" y="1120"/>
                              </a:lnTo>
                              <a:lnTo>
                                <a:pt x="142" y="1158"/>
                              </a:lnTo>
                              <a:lnTo>
                                <a:pt x="159" y="1198"/>
                              </a:lnTo>
                              <a:lnTo>
                                <a:pt x="175" y="1237"/>
                              </a:lnTo>
                              <a:lnTo>
                                <a:pt x="193" y="1276"/>
                              </a:lnTo>
                              <a:lnTo>
                                <a:pt x="211" y="1315"/>
                              </a:lnTo>
                              <a:lnTo>
                                <a:pt x="232" y="1354"/>
                              </a:lnTo>
                              <a:lnTo>
                                <a:pt x="253" y="1392"/>
                              </a:lnTo>
                              <a:lnTo>
                                <a:pt x="275" y="1430"/>
                              </a:lnTo>
                              <a:lnTo>
                                <a:pt x="299" y="1468"/>
                              </a:lnTo>
                              <a:lnTo>
                                <a:pt x="324" y="1504"/>
                              </a:lnTo>
                              <a:lnTo>
                                <a:pt x="350" y="1541"/>
                              </a:lnTo>
                              <a:lnTo>
                                <a:pt x="378" y="1577"/>
                              </a:lnTo>
                              <a:lnTo>
                                <a:pt x="407" y="1612"/>
                              </a:lnTo>
                              <a:lnTo>
                                <a:pt x="438" y="1646"/>
                              </a:lnTo>
                              <a:lnTo>
                                <a:pt x="470" y="1681"/>
                              </a:lnTo>
                              <a:lnTo>
                                <a:pt x="503" y="1713"/>
                              </a:lnTo>
                              <a:lnTo>
                                <a:pt x="538" y="1746"/>
                              </a:lnTo>
                              <a:lnTo>
                                <a:pt x="574" y="1776"/>
                              </a:lnTo>
                              <a:lnTo>
                                <a:pt x="613" y="1806"/>
                              </a:lnTo>
                              <a:lnTo>
                                <a:pt x="653" y="1835"/>
                              </a:lnTo>
                              <a:lnTo>
                                <a:pt x="694" y="1863"/>
                              </a:lnTo>
                              <a:lnTo>
                                <a:pt x="738" y="1890"/>
                              </a:lnTo>
                              <a:lnTo>
                                <a:pt x="782" y="1915"/>
                              </a:lnTo>
                              <a:lnTo>
                                <a:pt x="829" y="1939"/>
                              </a:lnTo>
                              <a:lnTo>
                                <a:pt x="878" y="1962"/>
                              </a:lnTo>
                              <a:lnTo>
                                <a:pt x="928" y="1983"/>
                              </a:lnTo>
                              <a:lnTo>
                                <a:pt x="981" y="2002"/>
                              </a:lnTo>
                              <a:lnTo>
                                <a:pt x="1035" y="2020"/>
                              </a:lnTo>
                              <a:lnTo>
                                <a:pt x="1137" y="2053"/>
                              </a:lnTo>
                              <a:lnTo>
                                <a:pt x="1230" y="2080"/>
                              </a:lnTo>
                              <a:lnTo>
                                <a:pt x="1311" y="2105"/>
                              </a:lnTo>
                              <a:lnTo>
                                <a:pt x="1384" y="2125"/>
                              </a:lnTo>
                              <a:lnTo>
                                <a:pt x="1417" y="2164"/>
                              </a:lnTo>
                              <a:lnTo>
                                <a:pt x="1452" y="2203"/>
                              </a:lnTo>
                              <a:lnTo>
                                <a:pt x="1488" y="2241"/>
                              </a:lnTo>
                              <a:lnTo>
                                <a:pt x="1525" y="2275"/>
                              </a:lnTo>
                              <a:lnTo>
                                <a:pt x="1562" y="2309"/>
                              </a:lnTo>
                              <a:lnTo>
                                <a:pt x="1600" y="2340"/>
                              </a:lnTo>
                              <a:lnTo>
                                <a:pt x="1639" y="2370"/>
                              </a:lnTo>
                              <a:lnTo>
                                <a:pt x="1679" y="2398"/>
                              </a:lnTo>
                              <a:lnTo>
                                <a:pt x="1720" y="2424"/>
                              </a:lnTo>
                              <a:lnTo>
                                <a:pt x="1761" y="2449"/>
                              </a:lnTo>
                              <a:lnTo>
                                <a:pt x="1803" y="2471"/>
                              </a:lnTo>
                              <a:lnTo>
                                <a:pt x="1845" y="2490"/>
                              </a:lnTo>
                              <a:lnTo>
                                <a:pt x="1888" y="2508"/>
                              </a:lnTo>
                              <a:lnTo>
                                <a:pt x="1933" y="2525"/>
                              </a:lnTo>
                              <a:lnTo>
                                <a:pt x="1976" y="2538"/>
                              </a:lnTo>
                              <a:lnTo>
                                <a:pt x="2021" y="2549"/>
                              </a:lnTo>
                              <a:lnTo>
                                <a:pt x="2021" y="3864"/>
                              </a:lnTo>
                              <a:lnTo>
                                <a:pt x="1963" y="3868"/>
                              </a:lnTo>
                              <a:lnTo>
                                <a:pt x="1906" y="3873"/>
                              </a:lnTo>
                              <a:lnTo>
                                <a:pt x="1850" y="3880"/>
                              </a:lnTo>
                              <a:lnTo>
                                <a:pt x="1795" y="3887"/>
                              </a:lnTo>
                              <a:lnTo>
                                <a:pt x="1741" y="3895"/>
                              </a:lnTo>
                              <a:lnTo>
                                <a:pt x="1688" y="3904"/>
                              </a:lnTo>
                              <a:lnTo>
                                <a:pt x="1636" y="3915"/>
                              </a:lnTo>
                              <a:lnTo>
                                <a:pt x="1587" y="3926"/>
                              </a:lnTo>
                              <a:lnTo>
                                <a:pt x="1537" y="3939"/>
                              </a:lnTo>
                              <a:lnTo>
                                <a:pt x="1489" y="3951"/>
                              </a:lnTo>
                              <a:lnTo>
                                <a:pt x="1444" y="3965"/>
                              </a:lnTo>
                              <a:lnTo>
                                <a:pt x="1399" y="3980"/>
                              </a:lnTo>
                              <a:lnTo>
                                <a:pt x="1355" y="3995"/>
                              </a:lnTo>
                              <a:lnTo>
                                <a:pt x="1314" y="4012"/>
                              </a:lnTo>
                              <a:lnTo>
                                <a:pt x="1274" y="4029"/>
                              </a:lnTo>
                              <a:lnTo>
                                <a:pt x="1237" y="4046"/>
                              </a:lnTo>
                              <a:lnTo>
                                <a:pt x="1200" y="4065"/>
                              </a:lnTo>
                              <a:lnTo>
                                <a:pt x="1166" y="4085"/>
                              </a:lnTo>
                              <a:lnTo>
                                <a:pt x="1134" y="4104"/>
                              </a:lnTo>
                              <a:lnTo>
                                <a:pt x="1104" y="4124"/>
                              </a:lnTo>
                              <a:lnTo>
                                <a:pt x="1076" y="4146"/>
                              </a:lnTo>
                              <a:lnTo>
                                <a:pt x="1049" y="4167"/>
                              </a:lnTo>
                              <a:lnTo>
                                <a:pt x="1026" y="4189"/>
                              </a:lnTo>
                              <a:lnTo>
                                <a:pt x="1004" y="4211"/>
                              </a:lnTo>
                              <a:lnTo>
                                <a:pt x="984" y="4235"/>
                              </a:lnTo>
                              <a:lnTo>
                                <a:pt x="968" y="4259"/>
                              </a:lnTo>
                              <a:lnTo>
                                <a:pt x="953" y="4282"/>
                              </a:lnTo>
                              <a:lnTo>
                                <a:pt x="947" y="4295"/>
                              </a:lnTo>
                              <a:lnTo>
                                <a:pt x="941" y="4307"/>
                              </a:lnTo>
                              <a:lnTo>
                                <a:pt x="936" y="4320"/>
                              </a:lnTo>
                              <a:lnTo>
                                <a:pt x="931" y="4332"/>
                              </a:lnTo>
                              <a:lnTo>
                                <a:pt x="927" y="4344"/>
                              </a:lnTo>
                              <a:lnTo>
                                <a:pt x="924" y="4358"/>
                              </a:lnTo>
                              <a:lnTo>
                                <a:pt x="922" y="4370"/>
                              </a:lnTo>
                              <a:lnTo>
                                <a:pt x="920" y="4383"/>
                              </a:lnTo>
                              <a:lnTo>
                                <a:pt x="919" y="4396"/>
                              </a:lnTo>
                              <a:lnTo>
                                <a:pt x="919" y="4408"/>
                              </a:lnTo>
                              <a:lnTo>
                                <a:pt x="3491" y="4408"/>
                              </a:lnTo>
                              <a:lnTo>
                                <a:pt x="3491" y="4396"/>
                              </a:lnTo>
                              <a:lnTo>
                                <a:pt x="3490" y="4383"/>
                              </a:lnTo>
                              <a:lnTo>
                                <a:pt x="3488" y="4370"/>
                              </a:lnTo>
                              <a:lnTo>
                                <a:pt x="3486" y="4358"/>
                              </a:lnTo>
                              <a:lnTo>
                                <a:pt x="3482" y="4344"/>
                              </a:lnTo>
                              <a:lnTo>
                                <a:pt x="3478" y="4332"/>
                              </a:lnTo>
                              <a:lnTo>
                                <a:pt x="3474" y="4320"/>
                              </a:lnTo>
                              <a:lnTo>
                                <a:pt x="3469" y="4307"/>
                              </a:lnTo>
                              <a:lnTo>
                                <a:pt x="3463" y="4295"/>
                              </a:lnTo>
                              <a:lnTo>
                                <a:pt x="3457" y="4282"/>
                              </a:lnTo>
                              <a:lnTo>
                                <a:pt x="3443" y="4259"/>
                              </a:lnTo>
                              <a:lnTo>
                                <a:pt x="3426" y="4235"/>
                              </a:lnTo>
                              <a:lnTo>
                                <a:pt x="3406" y="4211"/>
                              </a:lnTo>
                              <a:lnTo>
                                <a:pt x="3384" y="4189"/>
                              </a:lnTo>
                              <a:lnTo>
                                <a:pt x="3361" y="4167"/>
                              </a:lnTo>
                              <a:lnTo>
                                <a:pt x="3334" y="4146"/>
                              </a:lnTo>
                              <a:lnTo>
                                <a:pt x="3306" y="4124"/>
                              </a:lnTo>
                              <a:lnTo>
                                <a:pt x="3276" y="4104"/>
                              </a:lnTo>
                              <a:lnTo>
                                <a:pt x="3244" y="4085"/>
                              </a:lnTo>
                              <a:lnTo>
                                <a:pt x="3210" y="4065"/>
                              </a:lnTo>
                              <a:lnTo>
                                <a:pt x="3173" y="4046"/>
                              </a:lnTo>
                              <a:lnTo>
                                <a:pt x="3136" y="4029"/>
                              </a:lnTo>
                              <a:lnTo>
                                <a:pt x="3096" y="4012"/>
                              </a:lnTo>
                              <a:lnTo>
                                <a:pt x="3054" y="3995"/>
                              </a:lnTo>
                              <a:lnTo>
                                <a:pt x="3011" y="3980"/>
                              </a:lnTo>
                              <a:lnTo>
                                <a:pt x="2966" y="3965"/>
                              </a:lnTo>
                              <a:lnTo>
                                <a:pt x="2921" y="3951"/>
                              </a:lnTo>
                              <a:lnTo>
                                <a:pt x="2873" y="3939"/>
                              </a:lnTo>
                              <a:lnTo>
                                <a:pt x="2823" y="3926"/>
                              </a:lnTo>
                              <a:lnTo>
                                <a:pt x="2773" y="3915"/>
                              </a:lnTo>
                              <a:lnTo>
                                <a:pt x="2722" y="3904"/>
                              </a:lnTo>
                              <a:lnTo>
                                <a:pt x="2669" y="3895"/>
                              </a:lnTo>
                              <a:lnTo>
                                <a:pt x="2615" y="3887"/>
                              </a:lnTo>
                              <a:lnTo>
                                <a:pt x="2559" y="3880"/>
                              </a:lnTo>
                              <a:lnTo>
                                <a:pt x="2504" y="3873"/>
                              </a:lnTo>
                              <a:lnTo>
                                <a:pt x="2447" y="3868"/>
                              </a:lnTo>
                              <a:lnTo>
                                <a:pt x="2389" y="3864"/>
                              </a:lnTo>
                              <a:lnTo>
                                <a:pt x="2389" y="2549"/>
                              </a:lnTo>
                              <a:lnTo>
                                <a:pt x="2434" y="2538"/>
                              </a:lnTo>
                              <a:lnTo>
                                <a:pt x="2477" y="2525"/>
                              </a:lnTo>
                              <a:lnTo>
                                <a:pt x="2521" y="2508"/>
                              </a:lnTo>
                              <a:lnTo>
                                <a:pt x="2565" y="2491"/>
                              </a:lnTo>
                              <a:lnTo>
                                <a:pt x="2607" y="2471"/>
                              </a:lnTo>
                              <a:lnTo>
                                <a:pt x="2649" y="2449"/>
                              </a:lnTo>
                              <a:lnTo>
                                <a:pt x="2689" y="2425"/>
                              </a:lnTo>
                              <a:lnTo>
                                <a:pt x="2730" y="2399"/>
                              </a:lnTo>
                              <a:lnTo>
                                <a:pt x="2769" y="2370"/>
                              </a:lnTo>
                              <a:lnTo>
                                <a:pt x="2809" y="2341"/>
                              </a:lnTo>
                              <a:lnTo>
                                <a:pt x="2846" y="2310"/>
                              </a:lnTo>
                              <a:lnTo>
                                <a:pt x="2884" y="2276"/>
                              </a:lnTo>
                              <a:lnTo>
                                <a:pt x="2921" y="2242"/>
                              </a:lnTo>
                              <a:lnTo>
                                <a:pt x="2956" y="2205"/>
                              </a:lnTo>
                              <a:lnTo>
                                <a:pt x="2992" y="2167"/>
                              </a:lnTo>
                              <a:lnTo>
                                <a:pt x="3025" y="2127"/>
                              </a:lnTo>
                              <a:close/>
                              <a:moveTo>
                                <a:pt x="3491" y="791"/>
                              </a:moveTo>
                              <a:lnTo>
                                <a:pt x="3491" y="367"/>
                              </a:lnTo>
                              <a:lnTo>
                                <a:pt x="3786" y="367"/>
                              </a:lnTo>
                              <a:lnTo>
                                <a:pt x="4226" y="367"/>
                              </a:lnTo>
                              <a:lnTo>
                                <a:pt x="4226" y="403"/>
                              </a:lnTo>
                              <a:lnTo>
                                <a:pt x="4225" y="441"/>
                              </a:lnTo>
                              <a:lnTo>
                                <a:pt x="4223" y="482"/>
                              </a:lnTo>
                              <a:lnTo>
                                <a:pt x="4220" y="525"/>
                              </a:lnTo>
                              <a:lnTo>
                                <a:pt x="4216" y="570"/>
                              </a:lnTo>
                              <a:lnTo>
                                <a:pt x="4211" y="617"/>
                              </a:lnTo>
                              <a:lnTo>
                                <a:pt x="4205" y="665"/>
                              </a:lnTo>
                              <a:lnTo>
                                <a:pt x="4198" y="716"/>
                              </a:lnTo>
                              <a:lnTo>
                                <a:pt x="4188" y="767"/>
                              </a:lnTo>
                              <a:lnTo>
                                <a:pt x="4177" y="819"/>
                              </a:lnTo>
                              <a:lnTo>
                                <a:pt x="4165" y="873"/>
                              </a:lnTo>
                              <a:lnTo>
                                <a:pt x="4152" y="927"/>
                              </a:lnTo>
                              <a:lnTo>
                                <a:pt x="4136" y="982"/>
                              </a:lnTo>
                              <a:lnTo>
                                <a:pt x="4117" y="1037"/>
                              </a:lnTo>
                              <a:lnTo>
                                <a:pt x="4097" y="1091"/>
                              </a:lnTo>
                              <a:lnTo>
                                <a:pt x="4075" y="1146"/>
                              </a:lnTo>
                              <a:lnTo>
                                <a:pt x="4050" y="1201"/>
                              </a:lnTo>
                              <a:lnTo>
                                <a:pt x="4037" y="1227"/>
                              </a:lnTo>
                              <a:lnTo>
                                <a:pt x="4023" y="1255"/>
                              </a:lnTo>
                              <a:lnTo>
                                <a:pt x="4009" y="1281"/>
                              </a:lnTo>
                              <a:lnTo>
                                <a:pt x="3994" y="1307"/>
                              </a:lnTo>
                              <a:lnTo>
                                <a:pt x="3977" y="1334"/>
                              </a:lnTo>
                              <a:lnTo>
                                <a:pt x="3961" y="1360"/>
                              </a:lnTo>
                              <a:lnTo>
                                <a:pt x="3944" y="1385"/>
                              </a:lnTo>
                              <a:lnTo>
                                <a:pt x="3926" y="1412"/>
                              </a:lnTo>
                              <a:lnTo>
                                <a:pt x="3907" y="1436"/>
                              </a:lnTo>
                              <a:lnTo>
                                <a:pt x="3887" y="1462"/>
                              </a:lnTo>
                              <a:lnTo>
                                <a:pt x="3867" y="1486"/>
                              </a:lnTo>
                              <a:lnTo>
                                <a:pt x="3847" y="1510"/>
                              </a:lnTo>
                              <a:lnTo>
                                <a:pt x="3824" y="1534"/>
                              </a:lnTo>
                              <a:lnTo>
                                <a:pt x="3802" y="1557"/>
                              </a:lnTo>
                              <a:lnTo>
                                <a:pt x="3779" y="1579"/>
                              </a:lnTo>
                              <a:lnTo>
                                <a:pt x="3754" y="1602"/>
                              </a:lnTo>
                              <a:lnTo>
                                <a:pt x="3729" y="1623"/>
                              </a:lnTo>
                              <a:lnTo>
                                <a:pt x="3703" y="1644"/>
                              </a:lnTo>
                              <a:lnTo>
                                <a:pt x="3676" y="1664"/>
                              </a:lnTo>
                              <a:lnTo>
                                <a:pt x="3649" y="1685"/>
                              </a:lnTo>
                              <a:lnTo>
                                <a:pt x="3619" y="1704"/>
                              </a:lnTo>
                              <a:lnTo>
                                <a:pt x="3590" y="1722"/>
                              </a:lnTo>
                              <a:lnTo>
                                <a:pt x="3560" y="1740"/>
                              </a:lnTo>
                              <a:lnTo>
                                <a:pt x="3528" y="1758"/>
                              </a:lnTo>
                              <a:lnTo>
                                <a:pt x="3496" y="1775"/>
                              </a:lnTo>
                              <a:lnTo>
                                <a:pt x="3462" y="1790"/>
                              </a:lnTo>
                              <a:lnTo>
                                <a:pt x="3428" y="1805"/>
                              </a:lnTo>
                              <a:lnTo>
                                <a:pt x="3392" y="1820"/>
                              </a:lnTo>
                              <a:lnTo>
                                <a:pt x="3357" y="1833"/>
                              </a:lnTo>
                              <a:lnTo>
                                <a:pt x="3319" y="1846"/>
                              </a:lnTo>
                              <a:lnTo>
                                <a:pt x="3192" y="1886"/>
                              </a:lnTo>
                              <a:lnTo>
                                <a:pt x="3227" y="1825"/>
                              </a:lnTo>
                              <a:lnTo>
                                <a:pt x="3258" y="1763"/>
                              </a:lnTo>
                              <a:lnTo>
                                <a:pt x="3289" y="1700"/>
                              </a:lnTo>
                              <a:lnTo>
                                <a:pt x="3317" y="1635"/>
                              </a:lnTo>
                              <a:lnTo>
                                <a:pt x="3345" y="1569"/>
                              </a:lnTo>
                              <a:lnTo>
                                <a:pt x="3369" y="1501"/>
                              </a:lnTo>
                              <a:lnTo>
                                <a:pt x="3391" y="1433"/>
                              </a:lnTo>
                              <a:lnTo>
                                <a:pt x="3411" y="1364"/>
                              </a:lnTo>
                              <a:lnTo>
                                <a:pt x="3430" y="1294"/>
                              </a:lnTo>
                              <a:lnTo>
                                <a:pt x="3446" y="1223"/>
                              </a:lnTo>
                              <a:lnTo>
                                <a:pt x="3459" y="1152"/>
                              </a:lnTo>
                              <a:lnTo>
                                <a:pt x="3470" y="1080"/>
                              </a:lnTo>
                              <a:lnTo>
                                <a:pt x="3475" y="1044"/>
                              </a:lnTo>
                              <a:lnTo>
                                <a:pt x="3479" y="1008"/>
                              </a:lnTo>
                              <a:lnTo>
                                <a:pt x="3482" y="972"/>
                              </a:lnTo>
                              <a:lnTo>
                                <a:pt x="3486" y="936"/>
                              </a:lnTo>
                              <a:lnTo>
                                <a:pt x="3488" y="900"/>
                              </a:lnTo>
                              <a:lnTo>
                                <a:pt x="3490" y="863"/>
                              </a:lnTo>
                              <a:lnTo>
                                <a:pt x="3491" y="828"/>
                              </a:lnTo>
                              <a:lnTo>
                                <a:pt x="3491" y="791"/>
                              </a:lnTo>
                              <a:close/>
                              <a:moveTo>
                                <a:pt x="1091" y="1846"/>
                              </a:moveTo>
                              <a:lnTo>
                                <a:pt x="1091" y="1846"/>
                              </a:lnTo>
                              <a:lnTo>
                                <a:pt x="1053" y="1833"/>
                              </a:lnTo>
                              <a:lnTo>
                                <a:pt x="1017" y="1820"/>
                              </a:lnTo>
                              <a:lnTo>
                                <a:pt x="981" y="1805"/>
                              </a:lnTo>
                              <a:lnTo>
                                <a:pt x="947" y="1791"/>
                              </a:lnTo>
                              <a:lnTo>
                                <a:pt x="913" y="1775"/>
                              </a:lnTo>
                              <a:lnTo>
                                <a:pt x="881" y="1759"/>
                              </a:lnTo>
                              <a:lnTo>
                                <a:pt x="849" y="1741"/>
                              </a:lnTo>
                              <a:lnTo>
                                <a:pt x="819" y="1723"/>
                              </a:lnTo>
                              <a:lnTo>
                                <a:pt x="789" y="1705"/>
                              </a:lnTo>
                              <a:lnTo>
                                <a:pt x="760" y="1686"/>
                              </a:lnTo>
                              <a:lnTo>
                                <a:pt x="733" y="1665"/>
                              </a:lnTo>
                              <a:lnTo>
                                <a:pt x="705" y="1645"/>
                              </a:lnTo>
                              <a:lnTo>
                                <a:pt x="680" y="1624"/>
                              </a:lnTo>
                              <a:lnTo>
                                <a:pt x="655" y="1603"/>
                              </a:lnTo>
                              <a:lnTo>
                                <a:pt x="630" y="1580"/>
                              </a:lnTo>
                              <a:lnTo>
                                <a:pt x="607" y="1558"/>
                              </a:lnTo>
                              <a:lnTo>
                                <a:pt x="585" y="1535"/>
                              </a:lnTo>
                              <a:lnTo>
                                <a:pt x="562" y="1511"/>
                              </a:lnTo>
                              <a:lnTo>
                                <a:pt x="541" y="1487"/>
                              </a:lnTo>
                              <a:lnTo>
                                <a:pt x="521" y="1463"/>
                              </a:lnTo>
                              <a:lnTo>
                                <a:pt x="501" y="1438"/>
                              </a:lnTo>
                              <a:lnTo>
                                <a:pt x="483" y="1413"/>
                              </a:lnTo>
                              <a:lnTo>
                                <a:pt x="465" y="1387"/>
                              </a:lnTo>
                              <a:lnTo>
                                <a:pt x="448" y="1361"/>
                              </a:lnTo>
                              <a:lnTo>
                                <a:pt x="431" y="1336"/>
                              </a:lnTo>
                              <a:lnTo>
                                <a:pt x="415" y="1309"/>
                              </a:lnTo>
                              <a:lnTo>
                                <a:pt x="400" y="1283"/>
                              </a:lnTo>
                              <a:lnTo>
                                <a:pt x="386" y="1256"/>
                              </a:lnTo>
                              <a:lnTo>
                                <a:pt x="372" y="1229"/>
                              </a:lnTo>
                              <a:lnTo>
                                <a:pt x="358" y="1202"/>
                              </a:lnTo>
                              <a:lnTo>
                                <a:pt x="334" y="1147"/>
                              </a:lnTo>
                              <a:lnTo>
                                <a:pt x="312" y="1092"/>
                              </a:lnTo>
                              <a:lnTo>
                                <a:pt x="291" y="1038"/>
                              </a:lnTo>
                              <a:lnTo>
                                <a:pt x="273" y="983"/>
                              </a:lnTo>
                              <a:lnTo>
                                <a:pt x="258" y="928"/>
                              </a:lnTo>
                              <a:lnTo>
                                <a:pt x="244" y="874"/>
                              </a:lnTo>
                              <a:lnTo>
                                <a:pt x="232" y="820"/>
                              </a:lnTo>
                              <a:lnTo>
                                <a:pt x="221" y="768"/>
                              </a:lnTo>
                              <a:lnTo>
                                <a:pt x="212" y="716"/>
                              </a:lnTo>
                              <a:lnTo>
                                <a:pt x="204" y="666"/>
                              </a:lnTo>
                              <a:lnTo>
                                <a:pt x="198" y="618"/>
                              </a:lnTo>
                              <a:lnTo>
                                <a:pt x="194" y="570"/>
                              </a:lnTo>
                              <a:lnTo>
                                <a:pt x="190" y="525"/>
                              </a:lnTo>
                              <a:lnTo>
                                <a:pt x="187" y="482"/>
                              </a:lnTo>
                              <a:lnTo>
                                <a:pt x="185" y="441"/>
                              </a:lnTo>
                              <a:lnTo>
                                <a:pt x="184" y="404"/>
                              </a:lnTo>
                              <a:lnTo>
                                <a:pt x="184" y="367"/>
                              </a:lnTo>
                              <a:lnTo>
                                <a:pt x="624" y="367"/>
                              </a:lnTo>
                              <a:lnTo>
                                <a:pt x="919" y="367"/>
                              </a:lnTo>
                              <a:lnTo>
                                <a:pt x="919" y="791"/>
                              </a:lnTo>
                              <a:lnTo>
                                <a:pt x="919" y="828"/>
                              </a:lnTo>
                              <a:lnTo>
                                <a:pt x="920" y="863"/>
                              </a:lnTo>
                              <a:lnTo>
                                <a:pt x="922" y="900"/>
                              </a:lnTo>
                              <a:lnTo>
                                <a:pt x="924" y="936"/>
                              </a:lnTo>
                              <a:lnTo>
                                <a:pt x="927" y="972"/>
                              </a:lnTo>
                              <a:lnTo>
                                <a:pt x="930" y="1008"/>
                              </a:lnTo>
                              <a:lnTo>
                                <a:pt x="935" y="1044"/>
                              </a:lnTo>
                              <a:lnTo>
                                <a:pt x="940" y="1080"/>
                              </a:lnTo>
                              <a:lnTo>
                                <a:pt x="951" y="1151"/>
                              </a:lnTo>
                              <a:lnTo>
                                <a:pt x="964" y="1223"/>
                              </a:lnTo>
                              <a:lnTo>
                                <a:pt x="980" y="1293"/>
                              </a:lnTo>
                              <a:lnTo>
                                <a:pt x="998" y="1363"/>
                              </a:lnTo>
                              <a:lnTo>
                                <a:pt x="1019" y="1432"/>
                              </a:lnTo>
                              <a:lnTo>
                                <a:pt x="1041" y="1501"/>
                              </a:lnTo>
                              <a:lnTo>
                                <a:pt x="1065" y="1568"/>
                              </a:lnTo>
                              <a:lnTo>
                                <a:pt x="1092" y="1634"/>
                              </a:lnTo>
                              <a:lnTo>
                                <a:pt x="1120" y="1699"/>
                              </a:lnTo>
                              <a:lnTo>
                                <a:pt x="1151" y="1763"/>
                              </a:lnTo>
                              <a:lnTo>
                                <a:pt x="1183" y="1825"/>
                              </a:lnTo>
                              <a:lnTo>
                                <a:pt x="1217" y="1885"/>
                              </a:lnTo>
                              <a:lnTo>
                                <a:pt x="1091" y="1846"/>
                              </a:lnTo>
                              <a:close/>
                              <a:moveTo>
                                <a:pt x="2205" y="1626"/>
                              </a:moveTo>
                              <a:lnTo>
                                <a:pt x="1637" y="2020"/>
                              </a:lnTo>
                              <a:lnTo>
                                <a:pt x="1837" y="1359"/>
                              </a:lnTo>
                              <a:lnTo>
                                <a:pt x="1287" y="940"/>
                              </a:lnTo>
                              <a:lnTo>
                                <a:pt x="1978" y="927"/>
                              </a:lnTo>
                              <a:lnTo>
                                <a:pt x="2205" y="274"/>
                              </a:lnTo>
                              <a:lnTo>
                                <a:pt x="2433" y="927"/>
                              </a:lnTo>
                              <a:lnTo>
                                <a:pt x="3123" y="940"/>
                              </a:lnTo>
                              <a:lnTo>
                                <a:pt x="2573" y="1359"/>
                              </a:lnTo>
                              <a:lnTo>
                                <a:pt x="2772" y="2020"/>
                              </a:lnTo>
                              <a:lnTo>
                                <a:pt x="2205" y="162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奖杯" o:spid="_x0000_s1026" o:spt="100" style="position:absolute;left:0pt;margin-left:194.45pt;margin-top:5.7pt;height:13.9pt;width:13.9pt;z-index:251629568;v-text-anchor:middle;mso-width-relative:page;mso-height-relative:page;" fillcolor="#C64847 [3209]" filled="t" stroked="f" coordsize="4409,4408" o:gfxdata="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" path="m3025,2127l3025,2127,3097,2107,3179,2081,3271,2053,3375,2020,3429,2002,3481,1982,3532,1961,3580,1938,3626,1914,3672,1889,3715,1861,3756,1834,3797,1804,3834,1774,3871,1744,3906,1711,3940,1679,3971,1644,4002,1610,4031,1575,4059,1539,4085,1502,4110,1466,4134,1428,4157,1390,4177,1351,4198,1312,4217,1274,4234,1235,4251,1196,4267,1156,4281,1117,4295,1078,4307,1039,4319,1000,4329,961,4340,923,4349,884,4357,847,4365,809,4377,736,4387,665,4395,598,4401,534,4405,474,4407,418,4409,367,4409,321,4409,281,4407,247,4404,201,4403,183,3786,183,3491,183,3491,0,919,0,919,183,624,183,6,183,5,201,2,247,1,282,0,321,1,367,2,419,4,475,8,535,14,599,22,667,32,737,45,811,52,848,61,886,69,924,79,962,91,1002,102,1041,115,1080,128,1120,142,1158,159,1198,175,1237,193,1276,211,1315,232,1354,253,1392,275,1430,299,1468,324,1504,350,1541,378,1577,407,1612,438,1646,470,1681,503,1713,538,1746,574,1776,613,1806,653,1835,694,1863,738,1890,782,1915,829,1939,878,1962,928,1983,981,2002,1035,2020,1137,2053,1230,2080,1311,2105,1384,2125,1417,2164,1452,2203,1488,2241,1525,2275,1562,2309,1600,2340,1639,2370,1679,2398,1720,2424,1761,2449,1803,2471,1845,2490,1888,2508,1933,2525,1976,2538,2021,2549,2021,3864,1963,3868,1906,3873,1850,3880,1795,3887,1741,3895,1688,3904,1636,3915,1587,3926,1537,3939,1489,3951,1444,3965,1399,3980,1355,3995,1314,4012,1274,4029,1237,4046,1200,4065,1166,4085,1134,4104,1104,4124,1076,4146,1049,4167,1026,4189,1004,4211,984,4235,968,4259,953,4282,947,4295,941,4307,936,4320,931,4332,927,4344,924,4358,922,4370,920,4383,919,4396,919,4408,3491,4408,3491,4396,3490,4383,3488,4370,3486,4358,3482,4344,3478,4332,3474,4320,3469,4307,3463,4295,3457,4282,3443,4259,3426,4235,3406,4211,3384,4189,3361,4167,3334,4146,3306,4124,3276,4104,3244,4085,3210,4065,3173,4046,3136,4029,3096,4012,3054,3995,3011,3980,2966,3965,2921,3951,2873,3939,2823,3926,2773,3915,2722,3904,2669,3895,2615,3887,2559,3880,2504,3873,2447,3868,2389,3864,2389,2549,2434,2538,2477,2525,2521,2508,2565,2491,2607,2471,2649,2449,2689,2425,2730,2399,2769,2370,2809,2341,2846,2310,2884,2276,2921,2242,2956,2205,2992,2167,3025,2127xm3491,791l3491,367,3786,367,4226,367,4226,403,4225,441,4223,482,4220,525,4216,570,4211,617,4205,665,4198,716,4188,767,4177,819,4165,873,4152,927,4136,982,4117,1037,4097,1091,4075,1146,4050,1201,4037,1227,4023,1255,4009,1281,3994,1307,3977,1334,3961,1360,3944,1385,3926,1412,3907,1436,3887,1462,3867,1486,3847,1510,3824,1534,3802,1557,3779,1579,3754,1602,3729,1623,3703,1644,3676,1664,3649,1685,3619,1704,3590,1722,3560,1740,3528,1758,3496,1775,3462,1790,3428,1805,3392,1820,3357,1833,3319,1846,3192,1886,3227,1825,3258,1763,3289,1700,3317,1635,3345,1569,3369,1501,3391,1433,3411,1364,3430,1294,3446,1223,3459,1152,3470,1080,3475,1044,3479,1008,3482,972,3486,936,3488,900,3490,863,3491,828,3491,791xm1091,1846l1091,1846,1053,1833,1017,1820,981,1805,947,1791,913,1775,881,1759,849,1741,819,1723,789,1705,760,1686,733,1665,705,1645,680,1624,655,1603,630,1580,607,1558,585,1535,562,1511,541,1487,521,1463,501,1438,483,1413,465,1387,448,1361,431,1336,415,1309,400,1283,386,1256,372,1229,358,1202,334,1147,312,1092,291,1038,273,983,258,928,244,874,232,820,221,768,212,716,204,666,198,618,194,570,190,525,187,482,185,441,184,404,184,367,624,367,919,367,919,791,919,828,920,863,922,900,924,936,927,972,930,1008,935,1044,940,1080,951,1151,964,1223,980,1293,998,1363,1019,1432,1041,1501,1065,1568,1092,1634,1120,1699,1151,1763,1183,1825,1217,1885,1091,1846xm2205,1626l1637,2020,1837,1359,1287,940,1978,927,2205,274,2433,927,3123,940,2573,1359,2772,2020,2205,1626xe">
                <v:path o:connectlocs="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bookmarkStart w:id="0" w:name="_GoBack"/>
      <w:bookmarkEnd w:id="0"/>
    </w:p>
    <w:p/>
    <w:p/>
    <w:p>
      <w:r>
        <mc:AlternateContent>
          <mc:Choice Requires="wps">
            <w:drawing>
              <wp:anchor distT="0" distB="0" distL="114300" distR="114300" simplePos="0" relativeHeight="251610112" behindDoc="0" locked="0" layoutInCell="1" allowOverlap="1">
                <wp:simplePos x="0" y="0"/>
                <wp:positionH relativeFrom="column">
                  <wp:posOffset>-796925</wp:posOffset>
                </wp:positionH>
                <wp:positionV relativeFrom="paragraph">
                  <wp:posOffset>184150</wp:posOffset>
                </wp:positionV>
                <wp:extent cx="2705735" cy="1684020"/>
                <wp:effectExtent l="0" t="0" r="0" b="0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735" cy="1684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4"/>
                              <w:tblW w:w="3980" w:type="dxa"/>
                              <w:tblInd w:w="0" w:type="dxa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719"/>
                              <w:gridCol w:w="178"/>
                              <w:gridCol w:w="3083"/>
                            </w:tblGrid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719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rPr>
                                      <w:color w:val="595959" w:themeColor="text1" w:themeTint="A6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61" w:type="dxa"/>
                                  <w:gridSpan w:val="2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  <w:szCs w:val="24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  <w:szCs w:val="24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职业技能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182" w:hRule="atLeast"/>
                              </w:trPr>
                              <w:tc>
                                <w:tcPr>
                                  <w:tcW w:w="897" w:type="dxa"/>
                                  <w:gridSpan w:val="2"/>
                                  <w:tcBorders>
                                    <w:top w:val="nil"/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color w:val="595959" w:themeColor="text1" w:themeTint="A6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083" w:type="dxa"/>
                                  <w:tcBorders>
                                    <w:top w:val="nil"/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  <w:szCs w:val="24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40" w:hRule="exact"/>
                              </w:trPr>
                              <w:tc>
                                <w:tcPr>
                                  <w:tcW w:w="897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Word</w:t>
                                  </w:r>
                                </w:p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083" w:type="dxa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595959" w:themeColor="text1" w:themeTint="A6"/>
                                      <w:sz w:val="20"/>
                                      <w:szCs w:val="20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40" w:hRule="exact"/>
                              </w:trPr>
                              <w:tc>
                                <w:tcPr>
                                  <w:tcW w:w="897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Excel</w:t>
                                  </w:r>
                                </w:p>
                              </w:tc>
                              <w:tc>
                                <w:tcPr>
                                  <w:tcW w:w="3083" w:type="dxa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595959" w:themeColor="text1" w:themeTint="A6"/>
                                      <w:sz w:val="20"/>
                                      <w:szCs w:val="20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40" w:hRule="exact"/>
                              </w:trPr>
                              <w:tc>
                                <w:tcPr>
                                  <w:tcW w:w="897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PPT</w:t>
                                  </w:r>
                                </w:p>
                              </w:tc>
                              <w:tc>
                                <w:tcPr>
                                  <w:tcW w:w="3083" w:type="dxa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595959" w:themeColor="text1" w:themeTint="A6"/>
                                      <w:sz w:val="20"/>
                                      <w:szCs w:val="20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40" w:hRule="exact"/>
                              </w:trPr>
                              <w:tc>
                                <w:tcPr>
                                  <w:tcW w:w="897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PS</w:t>
                                  </w:r>
                                </w:p>
                              </w:tc>
                              <w:tc>
                                <w:tcPr>
                                  <w:tcW w:w="3083" w:type="dxa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595959" w:themeColor="text1" w:themeTint="A6"/>
                                      <w:sz w:val="20"/>
                                      <w:szCs w:val="20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40" w:hRule="exact"/>
                              </w:trPr>
                              <w:tc>
                                <w:tcPr>
                                  <w:tcW w:w="897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AI</w:t>
                                  </w:r>
                                </w:p>
                              </w:tc>
                              <w:tc>
                                <w:tcPr>
                                  <w:tcW w:w="3083" w:type="dxa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595959" w:themeColor="text1" w:themeTint="A6"/>
                                      <w:sz w:val="20"/>
                                      <w:szCs w:val="20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</w:tr>
                          </w:tbl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2.75pt;margin-top:14.5pt;height:132.6pt;width:213.05pt;z-index:251610112;mso-width-relative:page;mso-height-relative:page;" filled="f" stroked="f" coordsize="21600,21600" o:gfxdata="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DT2c+raAAAACwEAAA8AAAAAAAAAAQAgAAAAIgAAAGRycy9kb3ducmV2LnhtbFBLAQIUABQAAAAI&#10;AIdO4kD3EFrGJAIAABsEAAAOAAAAAAAAAAEAIAAAACk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tbl>
                      <w:tblPr>
                        <w:tblStyle w:val="4"/>
                        <w:tblW w:w="3980" w:type="dxa"/>
                        <w:tblInd w:w="0" w:type="dxa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719"/>
                        <w:gridCol w:w="178"/>
                        <w:gridCol w:w="3083"/>
                      </w:tblGrid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719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rPr>
                                <w:color w:val="595959" w:themeColor="text1" w:themeTint="A6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3261" w:type="dxa"/>
                            <w:gridSpan w:val="2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b/>
                                <w:bCs/>
                                <w:color w:val="595959" w:themeColor="text1" w:themeTint="A6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595959" w:themeColor="text1" w:themeTint="A6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职业技能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182" w:hRule="atLeast"/>
                        </w:trPr>
                        <w:tc>
                          <w:tcPr>
                            <w:tcW w:w="897" w:type="dxa"/>
                            <w:gridSpan w:val="2"/>
                            <w:tcBorders>
                              <w:top w:val="nil"/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color w:val="595959" w:themeColor="text1" w:themeTint="A6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3083" w:type="dxa"/>
                            <w:tcBorders>
                              <w:top w:val="nil"/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b/>
                                <w:bCs/>
                                <w:color w:val="595959" w:themeColor="text1" w:themeTint="A6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40" w:hRule="exact"/>
                        </w:trPr>
                        <w:tc>
                          <w:tcPr>
                            <w:tcW w:w="897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Word</w:t>
                            </w:r>
                          </w:p>
                          <w:p>
                            <w:pPr>
                              <w:rPr>
                                <w:rFonts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3083" w:type="dxa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595959" w:themeColor="text1" w:themeTint="A6"/>
                                <w:sz w:val="20"/>
                                <w:szCs w:val="20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40" w:hRule="exact"/>
                        </w:trPr>
                        <w:tc>
                          <w:tcPr>
                            <w:tcW w:w="897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Excel</w:t>
                            </w:r>
                          </w:p>
                        </w:tc>
                        <w:tc>
                          <w:tcPr>
                            <w:tcW w:w="3083" w:type="dxa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595959" w:themeColor="text1" w:themeTint="A6"/>
                                <w:sz w:val="20"/>
                                <w:szCs w:val="20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40" w:hRule="exact"/>
                        </w:trPr>
                        <w:tc>
                          <w:tcPr>
                            <w:tcW w:w="897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PPT</w:t>
                            </w:r>
                          </w:p>
                        </w:tc>
                        <w:tc>
                          <w:tcPr>
                            <w:tcW w:w="3083" w:type="dxa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595959" w:themeColor="text1" w:themeTint="A6"/>
                                <w:sz w:val="20"/>
                                <w:szCs w:val="20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40" w:hRule="exact"/>
                        </w:trPr>
                        <w:tc>
                          <w:tcPr>
                            <w:tcW w:w="897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PS</w:t>
                            </w:r>
                          </w:p>
                        </w:tc>
                        <w:tc>
                          <w:tcPr>
                            <w:tcW w:w="3083" w:type="dxa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595959" w:themeColor="text1" w:themeTint="A6"/>
                                <w:sz w:val="20"/>
                                <w:szCs w:val="20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40" w:hRule="exact"/>
                        </w:trPr>
                        <w:tc>
                          <w:tcPr>
                            <w:tcW w:w="897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AI</w:t>
                            </w:r>
                          </w:p>
                        </w:tc>
                        <w:tc>
                          <w:tcPr>
                            <w:tcW w:w="3083" w:type="dxa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595959" w:themeColor="text1" w:themeTint="A6"/>
                                <w:sz w:val="20"/>
                                <w:szCs w:val="20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</w:tr>
                    </w:tbl>
                    <w:p/>
                  </w:txbxContent>
                </v:textbox>
              </v:shape>
            </w:pict>
          </mc:Fallback>
        </mc:AlternateContent>
      </w:r>
    </w:p>
    <w:p>
      <w:r>
        <w:rPr>
          <w:sz w:val="21"/>
        </w:rPr>
        <mc:AlternateContent>
          <mc:Choice Requires="wpg">
            <w:drawing>
              <wp:anchor distT="0" distB="0" distL="114300" distR="114300" simplePos="0" relativeHeight="251603968" behindDoc="0" locked="0" layoutInCell="1" allowOverlap="1">
                <wp:simplePos x="0" y="0"/>
                <wp:positionH relativeFrom="column">
                  <wp:posOffset>-847725</wp:posOffset>
                </wp:positionH>
                <wp:positionV relativeFrom="paragraph">
                  <wp:posOffset>635</wp:posOffset>
                </wp:positionV>
                <wp:extent cx="2592705" cy="361950"/>
                <wp:effectExtent l="5080" t="20955" r="12065" b="74295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2705" cy="361950"/>
                          <a:chOff x="748" y="4888"/>
                          <a:chExt cx="4083" cy="570"/>
                        </a:xfrm>
                      </wpg:grpSpPr>
                      <wpg:grpSp>
                        <wpg:cNvPr id="23" name="组合 11"/>
                        <wpg:cNvGrpSpPr/>
                        <wpg:grpSpPr>
                          <a:xfrm>
                            <a:off x="748" y="4888"/>
                            <a:ext cx="736" cy="570"/>
                            <a:chOff x="674" y="4851"/>
                            <a:chExt cx="832" cy="644"/>
                          </a:xfrm>
                        </wpg:grpSpPr>
                        <wps:wsp>
                          <wps:cNvPr id="25" name="椭圆 6"/>
                          <wps:cNvSpPr/>
                          <wps:spPr>
                            <a:xfrm>
                              <a:off x="674" y="4851"/>
                              <a:ext cx="644" cy="644"/>
                            </a:xfrm>
                            <a:prstGeom prst="ellipse">
                              <a:avLst/>
                            </a:prstGeom>
                            <a:solidFill>
                              <a:schemeClr val="accent6"/>
                            </a:solidFill>
                            <a:ln w="6350">
                              <a:gradFill>
                                <a:gsLst>
                                  <a:gs pos="100000">
                                    <a:schemeClr val="bg1">
                                      <a:lumMod val="95000"/>
                                    </a:schemeClr>
                                  </a:gs>
                                  <a:gs pos="0">
                                    <a:schemeClr val="bg1">
                                      <a:lumMod val="85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</a:ln>
                            <a:effectLst>
                              <a:innerShdw blurRad="63500" dist="25400" dir="13500000">
                                <a:prstClr val="black">
                                  <a:alpha val="50000"/>
                                </a:prstClr>
                              </a:inn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26" name="椭圆 9"/>
                          <wps:cNvSpPr/>
                          <wps:spPr>
                            <a:xfrm>
                              <a:off x="862" y="4851"/>
                              <a:ext cx="644" cy="644"/>
                            </a:xfrm>
                            <a:prstGeom prst="ellipse">
                              <a:avLst/>
                            </a:prstGeom>
                            <a:gradFill>
                              <a:gsLst>
                                <a:gs pos="100000">
                                  <a:schemeClr val="bg1"/>
                                </a:gs>
                                <a:gs pos="0">
                                  <a:schemeClr val="bg1">
                                    <a:lumMod val="85000"/>
                                  </a:schemeClr>
                                </a:gs>
                              </a:gsLst>
                              <a:lin ang="2700000" scaled="0"/>
                            </a:gradFill>
                            <a:ln w="6350">
                              <a:gradFill>
                                <a:gsLst>
                                  <a:gs pos="100000">
                                    <a:schemeClr val="bg1">
                                      <a:lumMod val="95000"/>
                                    </a:schemeClr>
                                  </a:gs>
                                  <a:gs pos="0">
                                    <a:schemeClr val="bg1">
                                      <a:lumMod val="85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s:wsp>
                        <wps:cNvPr id="27" name="直接连接符 12"/>
                        <wps:cNvCnPr/>
                        <wps:spPr>
                          <a:xfrm>
                            <a:off x="2851" y="5158"/>
                            <a:ext cx="1981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6.75pt;margin-top:0.05pt;height:28.5pt;width:204.15pt;z-index:251603968;mso-width-relative:page;mso-height-relative:page;" coordorigin="748,4888" coordsize="4083,570" o:gfxdata="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">
                <o:lock v:ext="edit" aspectratio="f"/>
                <v:group id="组合 11" o:spid="_x0000_s1026" o:spt="203" style="position:absolute;left:748;top:4888;height:570;width:736;" coordorigin="674,4851" coordsize="832,644" o:gfxdata="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zLDF37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椭圆 6" o:spid="_x0000_s1026" o:spt="3" type="#_x0000_t3" style="position:absolute;left:674;top:4851;height:644;width:644;v-text-anchor:middle;" fillcolor="#C64847 [3209]" filled="t" stroked="t" coordsize="21600,21600" o:gfxdata="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yywO68AAAA&#10;2wAAAA8AAAAAAAAAAQAgAAAAIgAAAGRycy9kb3ducmV2LnhtbFBLAQIUABQAAAAIAIdO4kAzLwWe&#10;OwAAADkAAAAQAAAAAAAAAAEAIAAAAAsBAABkcnMvc2hhcGV4bWwueG1sUEsFBgAAAAAGAAYAWwEA&#10;ALUDAAAAAA==&#10;">
                    <v:fill on="t" focussize="0,0"/>
                    <v:stroke weight="0.5pt" color="#000000" miterlimit="8" joinstyle="miter"/>
                    <v:imagedata o:title=""/>
                    <o:lock v:ext="edit" aspectratio="f"/>
                  </v:shape>
                  <v:shape id="椭圆 9" o:spid="_x0000_s1026" o:spt="3" type="#_x0000_t3" style="position:absolute;left:862;top:4851;height:644;width:644;v-text-anchor:middle;" fillcolor="#D9D9D9 [2732]" filled="t" stroked="t" coordsize="21600,21600" o:gfxdata="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jRI7r4A&#10;AADbAAAADwAAAAAAAAABACAAAAAiAAAAZHJzL2Rvd25yZXYueG1sUEsBAhQAFAAAAAgAh07iQDMv&#10;BZ47AAAAOQAAABAAAAAAAAAAAQAgAAAADQEAAGRycy9zaGFwZXhtbC54bWxQSwUGAAAAAAYABgBb&#10;AQAAtwMAAAAA&#10;">
                    <v:fill type="gradient" on="t" color2="#FFFFFF [3212]" angle="45" focus="100%" focussize="0,0" rotate="t">
                      <o:fill type="gradientUnscaled" v:ext="backwardCompatible"/>
                    </v:fill>
                    <v:stroke weight="0.5pt" color="#000000" miterlimit="8" joinstyle="miter"/>
                    <v:imagedata o:title=""/>
                    <o:lock v:ext="edit" aspectratio="f"/>
                    <v:shadow on="t" color="#000000" opacity="13107f" offset="2.12133858267717pt,2.12133858267717pt" origin="-32768f,-32768f" matrix="65536f,0f,0f,65536f"/>
                  </v:shape>
                </v:group>
                <v:line id="直接连接符 12" o:spid="_x0000_s1026" o:spt="20" style="position:absolute;left:2851;top:5158;height:0;width:1981;" filled="f" stroked="t" coordsize="21600,21600" o:gfxdata="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BTUjW/&#10;AAAA2wAAAA8AAAAAAAAAAQAgAAAAIgAAAGRycy9kb3ducmV2LnhtbFBLAQIUABQAAAAIAIdO4kAz&#10;LwWeOwAAADkAAAAQAAAAAAAAAAEAIAAAAA4BAABkcnMvc2hhcGV4bWwueG1sUEsFBgAAAAAGAAYA&#10;WwEAALgDAAAAAA==&#10;">
                  <v:fill on="f" focussize="0,0"/>
                  <v:stroke weight="0.5pt" color="#BFBFBF [2412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0592" behindDoc="0" locked="0" layoutInCell="1" allowOverlap="1">
                <wp:simplePos x="0" y="0"/>
                <wp:positionH relativeFrom="column">
                  <wp:posOffset>-656590</wp:posOffset>
                </wp:positionH>
                <wp:positionV relativeFrom="paragraph">
                  <wp:posOffset>83185</wp:posOffset>
                </wp:positionV>
                <wp:extent cx="193040" cy="193040"/>
                <wp:effectExtent l="0" t="0" r="6985" b="6985"/>
                <wp:wrapNone/>
                <wp:docPr id="63" name="齿轮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93040" cy="193040"/>
                        </a:xfrm>
                        <a:custGeom>
                          <a:avLst/>
                          <a:gdLst>
                            <a:gd name="T0" fmla="*/ 1678526 w 2768"/>
                            <a:gd name="T1" fmla="*/ 720029 h 2768"/>
                            <a:gd name="T2" fmla="*/ 1532963 w 2768"/>
                            <a:gd name="T3" fmla="*/ 720029 h 2768"/>
                            <a:gd name="T4" fmla="*/ 1472528 w 2768"/>
                            <a:gd name="T5" fmla="*/ 574982 h 2768"/>
                            <a:gd name="T6" fmla="*/ 1577152 w 2768"/>
                            <a:gd name="T7" fmla="*/ 469612 h 2768"/>
                            <a:gd name="T8" fmla="*/ 1577152 w 2768"/>
                            <a:gd name="T9" fmla="*/ 299199 h 2768"/>
                            <a:gd name="T10" fmla="*/ 1492023 w 2768"/>
                            <a:gd name="T11" fmla="*/ 213992 h 2768"/>
                            <a:gd name="T12" fmla="*/ 1321766 w 2768"/>
                            <a:gd name="T13" fmla="*/ 213992 h 2768"/>
                            <a:gd name="T14" fmla="*/ 1215193 w 2768"/>
                            <a:gd name="T15" fmla="*/ 320663 h 2768"/>
                            <a:gd name="T16" fmla="*/ 1079378 w 2768"/>
                            <a:gd name="T17" fmla="*/ 265376 h 2768"/>
                            <a:gd name="T18" fmla="*/ 1079378 w 2768"/>
                            <a:gd name="T19" fmla="*/ 119680 h 2768"/>
                            <a:gd name="T20" fmla="*/ 959158 w 2768"/>
                            <a:gd name="T21" fmla="*/ 0 h 2768"/>
                            <a:gd name="T22" fmla="*/ 839588 w 2768"/>
                            <a:gd name="T23" fmla="*/ 0 h 2768"/>
                            <a:gd name="T24" fmla="*/ 719368 w 2768"/>
                            <a:gd name="T25" fmla="*/ 119680 h 2768"/>
                            <a:gd name="T26" fmla="*/ 719368 w 2768"/>
                            <a:gd name="T27" fmla="*/ 265376 h 2768"/>
                            <a:gd name="T28" fmla="*/ 579004 w 2768"/>
                            <a:gd name="T29" fmla="*/ 323265 h 2768"/>
                            <a:gd name="T30" fmla="*/ 469182 w 2768"/>
                            <a:gd name="T31" fmla="*/ 213992 h 2768"/>
                            <a:gd name="T32" fmla="*/ 298925 w 2768"/>
                            <a:gd name="T33" fmla="*/ 213992 h 2768"/>
                            <a:gd name="T34" fmla="*/ 213796 w 2768"/>
                            <a:gd name="T35" fmla="*/ 299199 h 2768"/>
                            <a:gd name="T36" fmla="*/ 213796 w 2768"/>
                            <a:gd name="T37" fmla="*/ 469612 h 2768"/>
                            <a:gd name="T38" fmla="*/ 322968 w 2768"/>
                            <a:gd name="T39" fmla="*/ 579535 h 2768"/>
                            <a:gd name="T40" fmla="*/ 265133 w 2768"/>
                            <a:gd name="T41" fmla="*/ 720029 h 2768"/>
                            <a:gd name="T42" fmla="*/ 119570 w 2768"/>
                            <a:gd name="T43" fmla="*/ 720029 h 2768"/>
                            <a:gd name="T44" fmla="*/ 0 w 2768"/>
                            <a:gd name="T45" fmla="*/ 839708 h 2768"/>
                            <a:gd name="T46" fmla="*/ 0 w 2768"/>
                            <a:gd name="T47" fmla="*/ 960038 h 2768"/>
                            <a:gd name="T48" fmla="*/ 119570 w 2768"/>
                            <a:gd name="T49" fmla="*/ 1080368 h 2768"/>
                            <a:gd name="T50" fmla="*/ 265133 w 2768"/>
                            <a:gd name="T51" fmla="*/ 1080368 h 2768"/>
                            <a:gd name="T52" fmla="*/ 320369 w 2768"/>
                            <a:gd name="T53" fmla="*/ 1216309 h 2768"/>
                            <a:gd name="T54" fmla="*/ 213796 w 2768"/>
                            <a:gd name="T55" fmla="*/ 1322980 h 2768"/>
                            <a:gd name="T56" fmla="*/ 213796 w 2768"/>
                            <a:gd name="T57" fmla="*/ 1493393 h 2768"/>
                            <a:gd name="T58" fmla="*/ 298925 w 2768"/>
                            <a:gd name="T59" fmla="*/ 1578600 h 2768"/>
                            <a:gd name="T60" fmla="*/ 469182 w 2768"/>
                            <a:gd name="T61" fmla="*/ 1578600 h 2768"/>
                            <a:gd name="T62" fmla="*/ 573805 w 2768"/>
                            <a:gd name="T63" fmla="*/ 1473880 h 2768"/>
                            <a:gd name="T64" fmla="*/ 719368 w 2768"/>
                            <a:gd name="T65" fmla="*/ 1534370 h 2768"/>
                            <a:gd name="T66" fmla="*/ 719368 w 2768"/>
                            <a:gd name="T67" fmla="*/ 1680067 h 2768"/>
                            <a:gd name="T68" fmla="*/ 839588 w 2768"/>
                            <a:gd name="T69" fmla="*/ 1800397 h 2768"/>
                            <a:gd name="T70" fmla="*/ 959158 w 2768"/>
                            <a:gd name="T71" fmla="*/ 1800397 h 2768"/>
                            <a:gd name="T72" fmla="*/ 1079378 w 2768"/>
                            <a:gd name="T73" fmla="*/ 1680067 h 2768"/>
                            <a:gd name="T74" fmla="*/ 1079378 w 2768"/>
                            <a:gd name="T75" fmla="*/ 1534370 h 2768"/>
                            <a:gd name="T76" fmla="*/ 1219742 w 2768"/>
                            <a:gd name="T77" fmla="*/ 1476482 h 2768"/>
                            <a:gd name="T78" fmla="*/ 1321766 w 2768"/>
                            <a:gd name="T79" fmla="*/ 1578600 h 2768"/>
                            <a:gd name="T80" fmla="*/ 1492023 w 2768"/>
                            <a:gd name="T81" fmla="*/ 1578600 h 2768"/>
                            <a:gd name="T82" fmla="*/ 1577152 w 2768"/>
                            <a:gd name="T83" fmla="*/ 1493393 h 2768"/>
                            <a:gd name="T84" fmla="*/ 1577152 w 2768"/>
                            <a:gd name="T85" fmla="*/ 1322980 h 2768"/>
                            <a:gd name="T86" fmla="*/ 1475128 w 2768"/>
                            <a:gd name="T87" fmla="*/ 1220862 h 2768"/>
                            <a:gd name="T88" fmla="*/ 1532963 w 2768"/>
                            <a:gd name="T89" fmla="*/ 1080368 h 2768"/>
                            <a:gd name="T90" fmla="*/ 1678526 w 2768"/>
                            <a:gd name="T91" fmla="*/ 1080368 h 2768"/>
                            <a:gd name="T92" fmla="*/ 1798746 w 2768"/>
                            <a:gd name="T93" fmla="*/ 960038 h 2768"/>
                            <a:gd name="T94" fmla="*/ 1798746 w 2768"/>
                            <a:gd name="T95" fmla="*/ 839708 h 2768"/>
                            <a:gd name="T96" fmla="*/ 1678526 w 2768"/>
                            <a:gd name="T97" fmla="*/ 720029 h 2768"/>
                            <a:gd name="T98" fmla="*/ 899373 w 2768"/>
                            <a:gd name="T99" fmla="*/ 1259888 h 2768"/>
                            <a:gd name="T100" fmla="*/ 539364 w 2768"/>
                            <a:gd name="T101" fmla="*/ 900199 h 2768"/>
                            <a:gd name="T102" fmla="*/ 899373 w 2768"/>
                            <a:gd name="T103" fmla="*/ 539859 h 2768"/>
                            <a:gd name="T104" fmla="*/ 1258732 w 2768"/>
                            <a:gd name="T105" fmla="*/ 900199 h 2768"/>
                            <a:gd name="T106" fmla="*/ 899373 w 2768"/>
                            <a:gd name="T107" fmla="*/ 1259888 h 2768"/>
                            <a:gd name="T108" fmla="*/ 899373 w 2768"/>
                            <a:gd name="T109" fmla="*/ 720029 h 2768"/>
                            <a:gd name="T110" fmla="*/ 719368 w 2768"/>
                            <a:gd name="T111" fmla="*/ 900199 h 2768"/>
                            <a:gd name="T112" fmla="*/ 899373 w 2768"/>
                            <a:gd name="T113" fmla="*/ 1080368 h 2768"/>
                            <a:gd name="T114" fmla="*/ 1079378 w 2768"/>
                            <a:gd name="T115" fmla="*/ 900199 h 2768"/>
                            <a:gd name="T116" fmla="*/ 899373 w 2768"/>
                            <a:gd name="T117" fmla="*/ 720029 h 2768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2768" h="2768">
                              <a:moveTo>
                                <a:pt x="2583" y="1107"/>
                              </a:moveTo>
                              <a:cubicBezTo>
                                <a:pt x="2359" y="1107"/>
                                <a:pt x="2359" y="1107"/>
                                <a:pt x="2359" y="1107"/>
                              </a:cubicBezTo>
                              <a:cubicBezTo>
                                <a:pt x="2337" y="1028"/>
                                <a:pt x="2306" y="953"/>
                                <a:pt x="2266" y="884"/>
                              </a:cubicBezTo>
                              <a:cubicBezTo>
                                <a:pt x="2427" y="722"/>
                                <a:pt x="2427" y="722"/>
                                <a:pt x="2427" y="722"/>
                              </a:cubicBezTo>
                              <a:cubicBezTo>
                                <a:pt x="2500" y="650"/>
                                <a:pt x="2500" y="532"/>
                                <a:pt x="2427" y="460"/>
                              </a:cubicBezTo>
                              <a:cubicBezTo>
                                <a:pt x="2296" y="329"/>
                                <a:pt x="2296" y="329"/>
                                <a:pt x="2296" y="329"/>
                              </a:cubicBezTo>
                              <a:cubicBezTo>
                                <a:pt x="2224" y="256"/>
                                <a:pt x="2106" y="256"/>
                                <a:pt x="2034" y="329"/>
                              </a:cubicBezTo>
                              <a:cubicBezTo>
                                <a:pt x="1870" y="493"/>
                                <a:pt x="1870" y="493"/>
                                <a:pt x="1870" y="493"/>
                              </a:cubicBezTo>
                              <a:cubicBezTo>
                                <a:pt x="1804" y="457"/>
                                <a:pt x="1734" y="429"/>
                                <a:pt x="1661" y="408"/>
                              </a:cubicBezTo>
                              <a:cubicBezTo>
                                <a:pt x="1661" y="184"/>
                                <a:pt x="1661" y="184"/>
                                <a:pt x="1661" y="184"/>
                              </a:cubicBezTo>
                              <a:cubicBezTo>
                                <a:pt x="1661" y="83"/>
                                <a:pt x="1578" y="0"/>
                                <a:pt x="1476" y="0"/>
                              </a:cubicBezTo>
                              <a:cubicBezTo>
                                <a:pt x="1292" y="0"/>
                                <a:pt x="1292" y="0"/>
                                <a:pt x="1292" y="0"/>
                              </a:cubicBezTo>
                              <a:cubicBezTo>
                                <a:pt x="1190" y="0"/>
                                <a:pt x="1107" y="83"/>
                                <a:pt x="1107" y="184"/>
                              </a:cubicBezTo>
                              <a:cubicBezTo>
                                <a:pt x="1107" y="408"/>
                                <a:pt x="1107" y="408"/>
                                <a:pt x="1107" y="408"/>
                              </a:cubicBezTo>
                              <a:cubicBezTo>
                                <a:pt x="1031" y="430"/>
                                <a:pt x="958" y="459"/>
                                <a:pt x="891" y="497"/>
                              </a:cubicBezTo>
                              <a:cubicBezTo>
                                <a:pt x="722" y="329"/>
                                <a:pt x="722" y="329"/>
                                <a:pt x="722" y="329"/>
                              </a:cubicBezTo>
                              <a:cubicBezTo>
                                <a:pt x="650" y="256"/>
                                <a:pt x="532" y="256"/>
                                <a:pt x="460" y="329"/>
                              </a:cubicBezTo>
                              <a:cubicBezTo>
                                <a:pt x="329" y="460"/>
                                <a:pt x="329" y="460"/>
                                <a:pt x="329" y="460"/>
                              </a:cubicBezTo>
                              <a:cubicBezTo>
                                <a:pt x="256" y="532"/>
                                <a:pt x="256" y="650"/>
                                <a:pt x="329" y="722"/>
                              </a:cubicBezTo>
                              <a:cubicBezTo>
                                <a:pt x="497" y="891"/>
                                <a:pt x="497" y="891"/>
                                <a:pt x="497" y="891"/>
                              </a:cubicBezTo>
                              <a:cubicBezTo>
                                <a:pt x="460" y="958"/>
                                <a:pt x="430" y="1031"/>
                                <a:pt x="408" y="1107"/>
                              </a:cubicBezTo>
                              <a:cubicBezTo>
                                <a:pt x="184" y="1107"/>
                                <a:pt x="184" y="1107"/>
                                <a:pt x="184" y="1107"/>
                              </a:cubicBezTo>
                              <a:cubicBezTo>
                                <a:pt x="83" y="1107"/>
                                <a:pt x="0" y="1190"/>
                                <a:pt x="0" y="1291"/>
                              </a:cubicBezTo>
                              <a:cubicBezTo>
                                <a:pt x="0" y="1476"/>
                                <a:pt x="0" y="1476"/>
                                <a:pt x="0" y="1476"/>
                              </a:cubicBezTo>
                              <a:cubicBezTo>
                                <a:pt x="0" y="1578"/>
                                <a:pt x="83" y="1661"/>
                                <a:pt x="184" y="1661"/>
                              </a:cubicBezTo>
                              <a:cubicBezTo>
                                <a:pt x="408" y="1661"/>
                                <a:pt x="408" y="1661"/>
                                <a:pt x="408" y="1661"/>
                              </a:cubicBezTo>
                              <a:cubicBezTo>
                                <a:pt x="429" y="1734"/>
                                <a:pt x="457" y="1804"/>
                                <a:pt x="493" y="1870"/>
                              </a:cubicBezTo>
                              <a:cubicBezTo>
                                <a:pt x="329" y="2034"/>
                                <a:pt x="329" y="2034"/>
                                <a:pt x="329" y="2034"/>
                              </a:cubicBezTo>
                              <a:cubicBezTo>
                                <a:pt x="256" y="2106"/>
                                <a:pt x="256" y="2224"/>
                                <a:pt x="329" y="2296"/>
                              </a:cubicBezTo>
                              <a:cubicBezTo>
                                <a:pt x="460" y="2427"/>
                                <a:pt x="460" y="2427"/>
                                <a:pt x="460" y="2427"/>
                              </a:cubicBezTo>
                              <a:cubicBezTo>
                                <a:pt x="532" y="2500"/>
                                <a:pt x="650" y="2500"/>
                                <a:pt x="722" y="2427"/>
                              </a:cubicBezTo>
                              <a:cubicBezTo>
                                <a:pt x="883" y="2266"/>
                                <a:pt x="883" y="2266"/>
                                <a:pt x="883" y="2266"/>
                              </a:cubicBezTo>
                              <a:cubicBezTo>
                                <a:pt x="953" y="2306"/>
                                <a:pt x="1028" y="2337"/>
                                <a:pt x="1107" y="2359"/>
                              </a:cubicBezTo>
                              <a:cubicBezTo>
                                <a:pt x="1107" y="2583"/>
                                <a:pt x="1107" y="2583"/>
                                <a:pt x="1107" y="2583"/>
                              </a:cubicBezTo>
                              <a:cubicBezTo>
                                <a:pt x="1107" y="2685"/>
                                <a:pt x="1190" y="2768"/>
                                <a:pt x="1292" y="2768"/>
                              </a:cubicBezTo>
                              <a:cubicBezTo>
                                <a:pt x="1476" y="2768"/>
                                <a:pt x="1476" y="2768"/>
                                <a:pt x="1476" y="2768"/>
                              </a:cubicBezTo>
                              <a:cubicBezTo>
                                <a:pt x="1578" y="2768"/>
                                <a:pt x="1661" y="2685"/>
                                <a:pt x="1661" y="2583"/>
                              </a:cubicBezTo>
                              <a:cubicBezTo>
                                <a:pt x="1661" y="2359"/>
                                <a:pt x="1661" y="2359"/>
                                <a:pt x="1661" y="2359"/>
                              </a:cubicBezTo>
                              <a:cubicBezTo>
                                <a:pt x="1737" y="2338"/>
                                <a:pt x="1809" y="2308"/>
                                <a:pt x="1877" y="2270"/>
                              </a:cubicBezTo>
                              <a:cubicBezTo>
                                <a:pt x="2034" y="2427"/>
                                <a:pt x="2034" y="2427"/>
                                <a:pt x="2034" y="2427"/>
                              </a:cubicBezTo>
                              <a:cubicBezTo>
                                <a:pt x="2106" y="2500"/>
                                <a:pt x="2224" y="2500"/>
                                <a:pt x="2296" y="2427"/>
                              </a:cubicBezTo>
                              <a:cubicBezTo>
                                <a:pt x="2427" y="2296"/>
                                <a:pt x="2427" y="2296"/>
                                <a:pt x="2427" y="2296"/>
                              </a:cubicBezTo>
                              <a:cubicBezTo>
                                <a:pt x="2500" y="2224"/>
                                <a:pt x="2500" y="2106"/>
                                <a:pt x="2427" y="2034"/>
                              </a:cubicBezTo>
                              <a:cubicBezTo>
                                <a:pt x="2270" y="1877"/>
                                <a:pt x="2270" y="1877"/>
                                <a:pt x="2270" y="1877"/>
                              </a:cubicBezTo>
                              <a:cubicBezTo>
                                <a:pt x="2308" y="1809"/>
                                <a:pt x="2338" y="1737"/>
                                <a:pt x="2359" y="1661"/>
                              </a:cubicBezTo>
                              <a:cubicBezTo>
                                <a:pt x="2583" y="1661"/>
                                <a:pt x="2583" y="1661"/>
                                <a:pt x="2583" y="1661"/>
                              </a:cubicBezTo>
                              <a:cubicBezTo>
                                <a:pt x="2685" y="1661"/>
                                <a:pt x="2768" y="1578"/>
                                <a:pt x="2768" y="1476"/>
                              </a:cubicBezTo>
                              <a:cubicBezTo>
                                <a:pt x="2768" y="1291"/>
                                <a:pt x="2768" y="1291"/>
                                <a:pt x="2768" y="1291"/>
                              </a:cubicBezTo>
                              <a:cubicBezTo>
                                <a:pt x="2768" y="1190"/>
                                <a:pt x="2685" y="1107"/>
                                <a:pt x="2583" y="1107"/>
                              </a:cubicBezTo>
                              <a:close/>
                              <a:moveTo>
                                <a:pt x="1384" y="1937"/>
                              </a:moveTo>
                              <a:cubicBezTo>
                                <a:pt x="1078" y="1937"/>
                                <a:pt x="830" y="1690"/>
                                <a:pt x="830" y="1384"/>
                              </a:cubicBezTo>
                              <a:cubicBezTo>
                                <a:pt x="830" y="1078"/>
                                <a:pt x="1078" y="830"/>
                                <a:pt x="1384" y="830"/>
                              </a:cubicBezTo>
                              <a:cubicBezTo>
                                <a:pt x="1689" y="830"/>
                                <a:pt x="1937" y="1078"/>
                                <a:pt x="1937" y="1384"/>
                              </a:cubicBezTo>
                              <a:cubicBezTo>
                                <a:pt x="1937" y="1690"/>
                                <a:pt x="1689" y="1937"/>
                                <a:pt x="1384" y="1937"/>
                              </a:cubicBezTo>
                              <a:close/>
                              <a:moveTo>
                                <a:pt x="1384" y="1107"/>
                              </a:moveTo>
                              <a:cubicBezTo>
                                <a:pt x="1231" y="1107"/>
                                <a:pt x="1107" y="1231"/>
                                <a:pt x="1107" y="1384"/>
                              </a:cubicBezTo>
                              <a:cubicBezTo>
                                <a:pt x="1107" y="1537"/>
                                <a:pt x="1231" y="1661"/>
                                <a:pt x="1384" y="1661"/>
                              </a:cubicBezTo>
                              <a:cubicBezTo>
                                <a:pt x="1537" y="1661"/>
                                <a:pt x="1661" y="1537"/>
                                <a:pt x="1661" y="1384"/>
                              </a:cubicBezTo>
                              <a:cubicBezTo>
                                <a:pt x="1661" y="1231"/>
                                <a:pt x="1537" y="1107"/>
                                <a:pt x="1384" y="110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bodyPr anchor="ctr" anchorCtr="1"/>
                    </wps:wsp>
                  </a:graphicData>
                </a:graphic>
              </wp:anchor>
            </w:drawing>
          </mc:Choice>
          <mc:Fallback>
            <w:pict>
              <v:shape id="齿轮" o:spid="_x0000_s1026" o:spt="100" style="position:absolute;left:0pt;margin-left:-51.7pt;margin-top:6.55pt;height:15.2pt;width:15.2pt;z-index:251630592;v-text-anchor:middle-center;mso-width-relative:page;mso-height-relative:page;" fillcolor="#C64847 [3209]" filled="t" stroked="f" coordsize="2768,2768" o:gfxdata="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" path="m2583,1107c2359,1107,2359,1107,2359,1107c2337,1028,2306,953,2266,884c2427,722,2427,722,2427,722c2500,650,2500,532,2427,460c2296,329,2296,329,2296,329c2224,256,2106,256,2034,329c1870,493,1870,493,1870,493c1804,457,1734,429,1661,408c1661,184,1661,184,1661,184c1661,83,1578,0,1476,0c1292,0,1292,0,1292,0c1190,0,1107,83,1107,184c1107,408,1107,408,1107,408c1031,430,958,459,891,497c722,329,722,329,722,329c650,256,532,256,460,329c329,460,329,460,329,460c256,532,256,650,329,722c497,891,497,891,497,891c460,958,430,1031,408,1107c184,1107,184,1107,184,1107c83,1107,0,1190,0,1291c0,1476,0,1476,0,1476c0,1578,83,1661,184,1661c408,1661,408,1661,408,1661c429,1734,457,1804,493,1870c329,2034,329,2034,329,2034c256,2106,256,2224,329,2296c460,2427,460,2427,460,2427c532,2500,650,2500,722,2427c883,2266,883,2266,883,2266c953,2306,1028,2337,1107,2359c1107,2583,1107,2583,1107,2583c1107,2685,1190,2768,1292,2768c1476,2768,1476,2768,1476,2768c1578,2768,1661,2685,1661,2583c1661,2359,1661,2359,1661,2359c1737,2338,1809,2308,1877,2270c2034,2427,2034,2427,2034,2427c2106,2500,2224,2500,2296,2427c2427,2296,2427,2296,2427,2296c2500,2224,2500,2106,2427,2034c2270,1877,2270,1877,2270,1877c2308,1809,2338,1737,2359,1661c2583,1661,2583,1661,2583,1661c2685,1661,2768,1578,2768,1476c2768,1291,2768,1291,2768,1291c2768,1190,2685,1107,2583,1107xm1384,1937c1078,1937,830,1690,830,1384c830,1078,1078,830,1384,830c1689,830,1937,1078,1937,1384c1937,1690,1689,1937,1384,1937xm1384,1107c1231,1107,1107,1231,1107,1384c1107,1537,1231,1661,1384,1661c1537,1661,1661,1537,1661,1384c1661,1231,1537,1107,1384,1107xe">
                <v:path o:connectlocs="117060209,50214739;106908662,50214739;102693932,40099178;109990398,32750686;109990398,20866103;104053511,14923777;92179808,14923777;84747419,22363000;75275696,18507291;75275696,8346469;66891568,0;58552770,0;50168641,8346469;50168641,18507291;40379672,22544463;32720698,14923777;20846994,14923777;14910108,20866103;14910108,32750686;22523750,40416703;18490344,50214739;8338797,50214739;0,58561138;0,66952939;8338797,75344739;18490344,75344739;22342497,84825249;14910108,92264472;14910108,104149055;20846994,110091381;32720698,110091381;40017094,102788220;50168641,107006786;50168641,117167678;58552770,125559478;66891568,125559478;75275696,117167678;75275696,107006786;85064666,102969683;92179808,110091381;104053511,110091381;109990398,104149055;109990398,92264472;102875256,85142774;106908662,75344739;117060209,75344739;125444338,66952939;125444338,58561138;117060209,50214739;62722169,87864443;37615183,62779774;62722169,37649704;87783824,62779774;62722169,87864443;62722169,50214739;50168641,62779774;62722169,75344739;75275696,62779774;62722169,50214739" o:connectangles="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/>
    <w:p/>
    <w:p>
      <w:r>
        <w:rPr>
          <w:sz w:val="21"/>
        </w:rPr>
        <mc:AlternateContent>
          <mc:Choice Requires="wpg">
            <w:drawing>
              <wp:anchor distT="0" distB="0" distL="114300" distR="114300" simplePos="0" relativeHeight="251601920" behindDoc="0" locked="0" layoutInCell="1" allowOverlap="1">
                <wp:simplePos x="0" y="0"/>
                <wp:positionH relativeFrom="column">
                  <wp:posOffset>2279015</wp:posOffset>
                </wp:positionH>
                <wp:positionV relativeFrom="paragraph">
                  <wp:posOffset>41275</wp:posOffset>
                </wp:positionV>
                <wp:extent cx="3861435" cy="361950"/>
                <wp:effectExtent l="5080" t="20955" r="635" b="74295"/>
                <wp:wrapNone/>
                <wp:docPr id="124" name="组合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1435" cy="361950"/>
                          <a:chOff x="748" y="4888"/>
                          <a:chExt cx="6081" cy="570"/>
                        </a:xfrm>
                      </wpg:grpSpPr>
                      <wpg:grpSp>
                        <wpg:cNvPr id="125" name="组合 11"/>
                        <wpg:cNvGrpSpPr/>
                        <wpg:grpSpPr>
                          <a:xfrm>
                            <a:off x="748" y="4888"/>
                            <a:ext cx="736" cy="570"/>
                            <a:chOff x="674" y="4851"/>
                            <a:chExt cx="832" cy="644"/>
                          </a:xfrm>
                        </wpg:grpSpPr>
                        <wps:wsp>
                          <wps:cNvPr id="126" name="椭圆 6"/>
                          <wps:cNvSpPr/>
                          <wps:spPr>
                            <a:xfrm>
                              <a:off x="674" y="4851"/>
                              <a:ext cx="644" cy="644"/>
                            </a:xfrm>
                            <a:prstGeom prst="ellipse">
                              <a:avLst/>
                            </a:prstGeom>
                            <a:solidFill>
                              <a:schemeClr val="accent6"/>
                            </a:solidFill>
                            <a:ln w="6350">
                              <a:gradFill>
                                <a:gsLst>
                                  <a:gs pos="100000">
                                    <a:schemeClr val="bg1">
                                      <a:lumMod val="95000"/>
                                    </a:schemeClr>
                                  </a:gs>
                                  <a:gs pos="0">
                                    <a:schemeClr val="bg1">
                                      <a:lumMod val="85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</a:ln>
                            <a:effectLst>
                              <a:innerShdw blurRad="63500" dist="25400" dir="13500000">
                                <a:prstClr val="black">
                                  <a:alpha val="50000"/>
                                </a:prstClr>
                              </a:inn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27" name="椭圆 9"/>
                          <wps:cNvSpPr/>
                          <wps:spPr>
                            <a:xfrm>
                              <a:off x="862" y="4851"/>
                              <a:ext cx="644" cy="644"/>
                            </a:xfrm>
                            <a:prstGeom prst="ellipse">
                              <a:avLst/>
                            </a:prstGeom>
                            <a:gradFill>
                              <a:gsLst>
                                <a:gs pos="100000">
                                  <a:schemeClr val="bg1"/>
                                </a:gs>
                                <a:gs pos="0">
                                  <a:schemeClr val="bg1">
                                    <a:lumMod val="85000"/>
                                  </a:schemeClr>
                                </a:gs>
                              </a:gsLst>
                              <a:lin ang="2700000" scaled="0"/>
                            </a:gradFill>
                            <a:ln w="6350">
                              <a:gradFill>
                                <a:gsLst>
                                  <a:gs pos="100000">
                                    <a:schemeClr val="bg1">
                                      <a:lumMod val="95000"/>
                                    </a:schemeClr>
                                  </a:gs>
                                  <a:gs pos="0">
                                    <a:schemeClr val="bg1">
                                      <a:lumMod val="85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s:wsp>
                        <wps:cNvPr id="128" name="直接连接符 12"/>
                        <wps:cNvCnPr/>
                        <wps:spPr>
                          <a:xfrm>
                            <a:off x="2851" y="5158"/>
                            <a:ext cx="3978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9.45pt;margin-top:3.25pt;height:28.5pt;width:304.05pt;z-index:251601920;mso-width-relative:page;mso-height-relative:page;" coordorigin="748,4888" coordsize="6081,570" o:gfxdata="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">
                <o:lock v:ext="edit" aspectratio="f"/>
                <v:group id="组合 11" o:spid="_x0000_s1026" o:spt="203" style="position:absolute;left:748;top:4888;height:570;width:736;" coordorigin="674,4851" coordsize="832,644" o:gfxdata="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DWWGIpvAAAANwAAAAPAAAAAAAAAAEAIAAAACIAAABkcnMvZG93bnJldi54bWxQ&#10;SwECFAAUAAAACACHTuJAMy8FnjsAAAA5AAAAFQAAAAAAAAABACAAAAALAQAAZHJzL2dyb3Vwc2hh&#10;cGV4bWwueG1sUEsFBgAAAAAGAAYAYAEAAMgDAAAAAA==&#10;">
                  <o:lock v:ext="edit" aspectratio="f"/>
                  <v:shape id="椭圆 6" o:spid="_x0000_s1026" o:spt="3" type="#_x0000_t3" style="position:absolute;left:674;top:4851;height:644;width:644;v-text-anchor:middle;" fillcolor="#C64847 [3209]" filled="t" stroked="t" coordsize="21600,21600" o:gfxdata="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tgvt4ugAAANwA&#10;AAAPAAAAAAAAAAEAIAAAACIAAABkcnMvZG93bnJldi54bWxQSwECFAAUAAAACACHTuJAMy8FnjsA&#10;AAA5AAAAEAAAAAAAAAABACAAAAAJAQAAZHJzL3NoYXBleG1sLnhtbFBLBQYAAAAABgAGAFsBAACz&#10;AwAAAAA=&#10;">
                    <v:fill on="t" focussize="0,0"/>
                    <v:stroke weight="0.5pt" color="#000000" miterlimit="8" joinstyle="miter"/>
                    <v:imagedata o:title=""/>
                    <o:lock v:ext="edit" aspectratio="f"/>
                  </v:shape>
                  <v:shape id="椭圆 9" o:spid="_x0000_s1026" o:spt="3" type="#_x0000_t3" style="position:absolute;left:862;top:4851;height:644;width:644;v-text-anchor:middle;" fillcolor="#D9D9D9 [2732]" filled="t" stroked="t" coordsize="21600,21600" o:gfxdata="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iyRO68AAAA&#10;3AAAAA8AAAAAAAAAAQAgAAAAIgAAAGRycy9kb3ducmV2LnhtbFBLAQIUABQAAAAIAIdO4kAzLwWe&#10;OwAAADkAAAAQAAAAAAAAAAEAIAAAAAsBAABkcnMvc2hhcGV4bWwueG1sUEsFBgAAAAAGAAYAWwEA&#10;ALUDAAAAAA==&#10;">
                    <v:fill type="gradient" on="t" color2="#FFFFFF [3212]" angle="45" focus="100%" focussize="0,0" rotate="t">
                      <o:fill type="gradientUnscaled" v:ext="backwardCompatible"/>
                    </v:fill>
                    <v:stroke weight="0.5pt" color="#000000" miterlimit="8" joinstyle="miter"/>
                    <v:imagedata o:title=""/>
                    <o:lock v:ext="edit" aspectratio="f"/>
                    <v:shadow on="t" color="#000000" opacity="13107f" offset="2.12133858267717pt,2.12133858267717pt" origin="-32768f,-32768f" matrix="65536f,0f,0f,65536f"/>
                  </v:shape>
                </v:group>
                <v:line id="直接连接符 12" o:spid="_x0000_s1026" o:spt="20" style="position:absolute;left:2851;top:5158;height:0;width:3978;" filled="f" stroked="t" coordsize="21600,21600" o:gfxdata="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6GpXD&#10;wAAAANwAAAAPAAAAAAAAAAEAIAAAACIAAABkcnMvZG93bnJldi54bWxQSwECFAAUAAAACACHTuJA&#10;My8FnjsAAAA5AAAAEAAAAAAAAAABACAAAAAPAQAAZHJzL3NoYXBleG1sLnhtbFBLBQYAAAAABgAG&#10;AFsBAAC5AwAAAAA=&#10;">
                  <v:fill on="f" focussize="0,0"/>
                  <v:stroke weight="0.5pt" color="#BFBFBF [2412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2640" behindDoc="0" locked="0" layoutInCell="1" allowOverlap="1">
                <wp:simplePos x="0" y="0"/>
                <wp:positionH relativeFrom="column">
                  <wp:posOffset>2459355</wp:posOffset>
                </wp:positionH>
                <wp:positionV relativeFrom="paragraph">
                  <wp:posOffset>124460</wp:posOffset>
                </wp:positionV>
                <wp:extent cx="196850" cy="188595"/>
                <wp:effectExtent l="0" t="0" r="3175" b="1905"/>
                <wp:wrapNone/>
                <wp:docPr id="62" name="头像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96850" cy="188595"/>
                        </a:xfrm>
                        <a:custGeom>
                          <a:avLst/>
                          <a:gdLst>
                            <a:gd name="T0" fmla="*/ 998361 w 2143126"/>
                            <a:gd name="T1" fmla="*/ 954845 h 2003425"/>
                            <a:gd name="T2" fmla="*/ 1036226 w 2143126"/>
                            <a:gd name="T3" fmla="*/ 1068994 h 2003425"/>
                            <a:gd name="T4" fmla="*/ 960496 w 2143126"/>
                            <a:gd name="T5" fmla="*/ 1088058 h 2003425"/>
                            <a:gd name="T6" fmla="*/ 904757 w 2143126"/>
                            <a:gd name="T7" fmla="*/ 1138896 h 2003425"/>
                            <a:gd name="T8" fmla="*/ 878416 w 2143126"/>
                            <a:gd name="T9" fmla="*/ 1211621 h 2003425"/>
                            <a:gd name="T10" fmla="*/ 887119 w 2143126"/>
                            <a:gd name="T11" fmla="*/ 1461808 h 2003425"/>
                            <a:gd name="T12" fmla="*/ 929687 w 2143126"/>
                            <a:gd name="T13" fmla="*/ 1524884 h 2003425"/>
                            <a:gd name="T14" fmla="*/ 996480 w 2143126"/>
                            <a:gd name="T15" fmla="*/ 1561130 h 2003425"/>
                            <a:gd name="T16" fmla="*/ 1061391 w 2143126"/>
                            <a:gd name="T17" fmla="*/ 1588431 h 2003425"/>
                            <a:gd name="T18" fmla="*/ 912989 w 2143126"/>
                            <a:gd name="T19" fmla="*/ 1679515 h 2003425"/>
                            <a:gd name="T20" fmla="*/ 741538 w 2143126"/>
                            <a:gd name="T21" fmla="*/ 1734354 h 2003425"/>
                            <a:gd name="T22" fmla="*/ 582554 w 2143126"/>
                            <a:gd name="T23" fmla="*/ 1752947 h 2003425"/>
                            <a:gd name="T24" fmla="*/ 426391 w 2143126"/>
                            <a:gd name="T25" fmla="*/ 1735060 h 2003425"/>
                            <a:gd name="T26" fmla="*/ 305270 w 2143126"/>
                            <a:gd name="T27" fmla="*/ 1700933 h 2003425"/>
                            <a:gd name="T28" fmla="*/ 189795 w 2143126"/>
                            <a:gd name="T29" fmla="*/ 1648919 h 2003425"/>
                            <a:gd name="T30" fmla="*/ 92428 w 2143126"/>
                            <a:gd name="T31" fmla="*/ 1579252 h 2003425"/>
                            <a:gd name="T32" fmla="*/ 24930 w 2143126"/>
                            <a:gd name="T33" fmla="*/ 1491934 h 2003425"/>
                            <a:gd name="T34" fmla="*/ 0 w 2143126"/>
                            <a:gd name="T35" fmla="*/ 1387435 h 2003425"/>
                            <a:gd name="T36" fmla="*/ 27046 w 2143126"/>
                            <a:gd name="T37" fmla="*/ 1200560 h 2003425"/>
                            <a:gd name="T38" fmla="*/ 103011 w 2143126"/>
                            <a:gd name="T39" fmla="*/ 1036279 h 2003425"/>
                            <a:gd name="T40" fmla="*/ 219427 w 2143126"/>
                            <a:gd name="T41" fmla="*/ 904242 h 2003425"/>
                            <a:gd name="T42" fmla="*/ 1563597 w 2143126"/>
                            <a:gd name="T43" fmla="*/ 863771 h 2003425"/>
                            <a:gd name="T44" fmla="*/ 1589461 w 2143126"/>
                            <a:gd name="T45" fmla="*/ 911758 h 2003425"/>
                            <a:gd name="T46" fmla="*/ 1888071 w 2143126"/>
                            <a:gd name="T47" fmla="*/ 1186744 h 2003425"/>
                            <a:gd name="T48" fmla="*/ 1904765 w 2143126"/>
                            <a:gd name="T49" fmla="*/ 1413273 h 2003425"/>
                            <a:gd name="T50" fmla="*/ 1874434 w 2143126"/>
                            <a:gd name="T51" fmla="*/ 1458437 h 2003425"/>
                            <a:gd name="T52" fmla="*/ 1586640 w 2143126"/>
                            <a:gd name="T53" fmla="*/ 1740480 h 2003425"/>
                            <a:gd name="T54" fmla="*/ 1548549 w 2143126"/>
                            <a:gd name="T55" fmla="*/ 1778588 h 2003425"/>
                            <a:gd name="T56" fmla="*/ 1319067 w 2143126"/>
                            <a:gd name="T57" fmla="*/ 1771296 h 2003425"/>
                            <a:gd name="T58" fmla="*/ 1293439 w 2143126"/>
                            <a:gd name="T59" fmla="*/ 1723073 h 2003425"/>
                            <a:gd name="T60" fmla="*/ 998826 w 2143126"/>
                            <a:gd name="T61" fmla="*/ 1452086 h 2003425"/>
                            <a:gd name="T62" fmla="*/ 977900 w 2143126"/>
                            <a:gd name="T63" fmla="*/ 1406918 h 2003425"/>
                            <a:gd name="T64" fmla="*/ 994829 w 2143126"/>
                            <a:gd name="T65" fmla="*/ 1186744 h 2003425"/>
                            <a:gd name="T66" fmla="*/ 1293439 w 2143126"/>
                            <a:gd name="T67" fmla="*/ 1169336 h 2003425"/>
                            <a:gd name="T68" fmla="*/ 1314600 w 2143126"/>
                            <a:gd name="T69" fmla="*/ 867064 h 2003425"/>
                            <a:gd name="T70" fmla="*/ 603832 w 2143126"/>
                            <a:gd name="T71" fmla="*/ 471 h 2003425"/>
                            <a:gd name="T72" fmla="*/ 704462 w 2143126"/>
                            <a:gd name="T73" fmla="*/ 18605 h 2003425"/>
                            <a:gd name="T74" fmla="*/ 794983 w 2143126"/>
                            <a:gd name="T75" fmla="*/ 59582 h 2003425"/>
                            <a:gd name="T76" fmla="*/ 872336 w 2143126"/>
                            <a:gd name="T77" fmla="*/ 120106 h 2003425"/>
                            <a:gd name="T78" fmla="*/ 932761 w 2143126"/>
                            <a:gd name="T79" fmla="*/ 197587 h 2003425"/>
                            <a:gd name="T80" fmla="*/ 973672 w 2143126"/>
                            <a:gd name="T81" fmla="*/ 288019 h 2003425"/>
                            <a:gd name="T82" fmla="*/ 991541 w 2143126"/>
                            <a:gd name="T83" fmla="*/ 389049 h 2003425"/>
                            <a:gd name="T84" fmla="*/ 983782 w 2143126"/>
                            <a:gd name="T85" fmla="*/ 492671 h 2003425"/>
                            <a:gd name="T86" fmla="*/ 951806 w 2143126"/>
                            <a:gd name="T87" fmla="*/ 587578 h 2003425"/>
                            <a:gd name="T88" fmla="*/ 898669 w 2143126"/>
                            <a:gd name="T89" fmla="*/ 670710 h 2003425"/>
                            <a:gd name="T90" fmla="*/ 827664 w 2143126"/>
                            <a:gd name="T91" fmla="*/ 738535 h 2003425"/>
                            <a:gd name="T92" fmla="*/ 742316 w 2143126"/>
                            <a:gd name="T93" fmla="*/ 787519 h 2003425"/>
                            <a:gd name="T94" fmla="*/ 645213 w 2143126"/>
                            <a:gd name="T95" fmla="*/ 815073 h 2003425"/>
                            <a:gd name="T96" fmla="*/ 540820 w 2143126"/>
                            <a:gd name="T97" fmla="*/ 817663 h 2003425"/>
                            <a:gd name="T98" fmla="*/ 442071 w 2143126"/>
                            <a:gd name="T99" fmla="*/ 795055 h 2003425"/>
                            <a:gd name="T100" fmla="*/ 354138 w 2143126"/>
                            <a:gd name="T101" fmla="*/ 749839 h 2003425"/>
                            <a:gd name="T102" fmla="*/ 279840 w 2143126"/>
                            <a:gd name="T103" fmla="*/ 685546 h 2003425"/>
                            <a:gd name="T104" fmla="*/ 222941 w 2143126"/>
                            <a:gd name="T105" fmla="*/ 605476 h 2003425"/>
                            <a:gd name="T106" fmla="*/ 186499 w 2143126"/>
                            <a:gd name="T107" fmla="*/ 512453 h 2003425"/>
                            <a:gd name="T108" fmla="*/ 173567 w 2143126"/>
                            <a:gd name="T109" fmla="*/ 410009 h 2003425"/>
                            <a:gd name="T110" fmla="*/ 186499 w 2143126"/>
                            <a:gd name="T111" fmla="*/ 307566 h 2003425"/>
                            <a:gd name="T112" fmla="*/ 222941 w 2143126"/>
                            <a:gd name="T113" fmla="*/ 214542 h 2003425"/>
                            <a:gd name="T114" fmla="*/ 279840 w 2143126"/>
                            <a:gd name="T115" fmla="*/ 134472 h 2003425"/>
                            <a:gd name="T116" fmla="*/ 354138 w 2143126"/>
                            <a:gd name="T117" fmla="*/ 70179 h 2003425"/>
                            <a:gd name="T118" fmla="*/ 442071 w 2143126"/>
                            <a:gd name="T119" fmla="*/ 24963 h 2003425"/>
                            <a:gd name="T120" fmla="*/ 540820 w 2143126"/>
                            <a:gd name="T121" fmla="*/ 2120 h 2003425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2143126" h="2003425">
                              <a:moveTo>
                                <a:pt x="277813" y="992187"/>
                              </a:moveTo>
                              <a:lnTo>
                                <a:pt x="655373" y="1306682"/>
                              </a:lnTo>
                              <a:lnTo>
                                <a:pt x="1033198" y="992187"/>
                              </a:lnTo>
                              <a:lnTo>
                                <a:pt x="1046957" y="1002776"/>
                              </a:lnTo>
                              <a:lnTo>
                                <a:pt x="1060186" y="1013895"/>
                              </a:lnTo>
                              <a:lnTo>
                                <a:pt x="1073415" y="1025278"/>
                              </a:lnTo>
                              <a:lnTo>
                                <a:pt x="1086379" y="1036926"/>
                              </a:lnTo>
                              <a:lnTo>
                                <a:pt x="1098815" y="1049103"/>
                              </a:lnTo>
                              <a:lnTo>
                                <a:pt x="1111251" y="1061281"/>
                              </a:lnTo>
                              <a:lnTo>
                                <a:pt x="1123157" y="1073988"/>
                              </a:lnTo>
                              <a:lnTo>
                                <a:pt x="1134534" y="1087224"/>
                              </a:lnTo>
                              <a:lnTo>
                                <a:pt x="1145911" y="1100460"/>
                              </a:lnTo>
                              <a:lnTo>
                                <a:pt x="1156759" y="1114226"/>
                              </a:lnTo>
                              <a:lnTo>
                                <a:pt x="1167607" y="1128256"/>
                              </a:lnTo>
                              <a:lnTo>
                                <a:pt x="1177926" y="1142552"/>
                              </a:lnTo>
                              <a:lnTo>
                                <a:pt x="1187980" y="1157112"/>
                              </a:lnTo>
                              <a:lnTo>
                                <a:pt x="1197505" y="1171672"/>
                              </a:lnTo>
                              <a:lnTo>
                                <a:pt x="1207030" y="1187026"/>
                              </a:lnTo>
                              <a:lnTo>
                                <a:pt x="1216026" y="1202380"/>
                              </a:lnTo>
                              <a:lnTo>
                                <a:pt x="1165755" y="1202380"/>
                              </a:lnTo>
                              <a:lnTo>
                                <a:pt x="1156494" y="1202645"/>
                              </a:lnTo>
                              <a:lnTo>
                                <a:pt x="1147499" y="1203174"/>
                              </a:lnTo>
                              <a:lnTo>
                                <a:pt x="1138503" y="1204498"/>
                              </a:lnTo>
                              <a:lnTo>
                                <a:pt x="1129507" y="1206086"/>
                              </a:lnTo>
                              <a:lnTo>
                                <a:pt x="1121040" y="1207939"/>
                              </a:lnTo>
                              <a:lnTo>
                                <a:pt x="1112574" y="1210322"/>
                              </a:lnTo>
                              <a:lnTo>
                                <a:pt x="1104371" y="1213234"/>
                              </a:lnTo>
                              <a:lnTo>
                                <a:pt x="1096434" y="1216410"/>
                              </a:lnTo>
                              <a:lnTo>
                                <a:pt x="1088232" y="1219852"/>
                              </a:lnTo>
                              <a:lnTo>
                                <a:pt x="1080559" y="1223823"/>
                              </a:lnTo>
                              <a:lnTo>
                                <a:pt x="1073150" y="1228323"/>
                              </a:lnTo>
                              <a:lnTo>
                                <a:pt x="1066006" y="1232823"/>
                              </a:lnTo>
                              <a:lnTo>
                                <a:pt x="1059127" y="1237853"/>
                              </a:lnTo>
                              <a:lnTo>
                                <a:pt x="1052248" y="1243148"/>
                              </a:lnTo>
                              <a:lnTo>
                                <a:pt x="1045898" y="1248972"/>
                              </a:lnTo>
                              <a:lnTo>
                                <a:pt x="1039548" y="1254796"/>
                              </a:lnTo>
                              <a:lnTo>
                                <a:pt x="1033727" y="1260884"/>
                              </a:lnTo>
                              <a:lnTo>
                                <a:pt x="1027907" y="1267503"/>
                              </a:lnTo>
                              <a:lnTo>
                                <a:pt x="1022615" y="1274121"/>
                              </a:lnTo>
                              <a:lnTo>
                                <a:pt x="1017852" y="1281004"/>
                              </a:lnTo>
                              <a:lnTo>
                                <a:pt x="1013090" y="1288416"/>
                              </a:lnTo>
                              <a:lnTo>
                                <a:pt x="1008857" y="1295828"/>
                              </a:lnTo>
                              <a:lnTo>
                                <a:pt x="1004888" y="1303505"/>
                              </a:lnTo>
                              <a:lnTo>
                                <a:pt x="1001448" y="1311447"/>
                              </a:lnTo>
                              <a:lnTo>
                                <a:pt x="998009" y="1319389"/>
                              </a:lnTo>
                              <a:lnTo>
                                <a:pt x="995363" y="1327860"/>
                              </a:lnTo>
                              <a:lnTo>
                                <a:pt x="992717" y="1336067"/>
                              </a:lnTo>
                              <a:lnTo>
                                <a:pt x="990865" y="1344803"/>
                              </a:lnTo>
                              <a:lnTo>
                                <a:pt x="989277" y="1353803"/>
                              </a:lnTo>
                              <a:lnTo>
                                <a:pt x="988219" y="1362804"/>
                              </a:lnTo>
                              <a:lnTo>
                                <a:pt x="987425" y="1371540"/>
                              </a:lnTo>
                              <a:lnTo>
                                <a:pt x="987161" y="1380806"/>
                              </a:lnTo>
                              <a:lnTo>
                                <a:pt x="987161" y="1582792"/>
                              </a:lnTo>
                              <a:lnTo>
                                <a:pt x="987425" y="1592057"/>
                              </a:lnTo>
                              <a:lnTo>
                                <a:pt x="988219" y="1601323"/>
                              </a:lnTo>
                              <a:lnTo>
                                <a:pt x="989277" y="1610059"/>
                              </a:lnTo>
                              <a:lnTo>
                                <a:pt x="990865" y="1619059"/>
                              </a:lnTo>
                              <a:lnTo>
                                <a:pt x="992717" y="1627531"/>
                              </a:lnTo>
                              <a:lnTo>
                                <a:pt x="995363" y="1636002"/>
                              </a:lnTo>
                              <a:lnTo>
                                <a:pt x="998009" y="1644208"/>
                              </a:lnTo>
                              <a:lnTo>
                                <a:pt x="1001448" y="1652150"/>
                              </a:lnTo>
                              <a:lnTo>
                                <a:pt x="1004888" y="1660357"/>
                              </a:lnTo>
                              <a:lnTo>
                                <a:pt x="1008857" y="1668034"/>
                              </a:lnTo>
                              <a:lnTo>
                                <a:pt x="1013090" y="1675446"/>
                              </a:lnTo>
                              <a:lnTo>
                                <a:pt x="1017852" y="1682858"/>
                              </a:lnTo>
                              <a:lnTo>
                                <a:pt x="1022615" y="1689477"/>
                              </a:lnTo>
                              <a:lnTo>
                                <a:pt x="1027907" y="1696360"/>
                              </a:lnTo>
                              <a:lnTo>
                                <a:pt x="1033727" y="1702713"/>
                              </a:lnTo>
                              <a:lnTo>
                                <a:pt x="1039548" y="1709066"/>
                              </a:lnTo>
                              <a:lnTo>
                                <a:pt x="1045898" y="1715155"/>
                              </a:lnTo>
                              <a:lnTo>
                                <a:pt x="1052248" y="1720714"/>
                              </a:lnTo>
                              <a:lnTo>
                                <a:pt x="1059127" y="1726009"/>
                              </a:lnTo>
                              <a:lnTo>
                                <a:pt x="1066006" y="1730774"/>
                              </a:lnTo>
                              <a:lnTo>
                                <a:pt x="1073150" y="1735539"/>
                              </a:lnTo>
                              <a:lnTo>
                                <a:pt x="1080559" y="1739775"/>
                              </a:lnTo>
                              <a:lnTo>
                                <a:pt x="1088232" y="1743746"/>
                              </a:lnTo>
                              <a:lnTo>
                                <a:pt x="1096434" y="1747452"/>
                              </a:lnTo>
                              <a:lnTo>
                                <a:pt x="1104371" y="1750628"/>
                              </a:lnTo>
                              <a:lnTo>
                                <a:pt x="1112574" y="1753276"/>
                              </a:lnTo>
                              <a:lnTo>
                                <a:pt x="1121040" y="1755923"/>
                              </a:lnTo>
                              <a:lnTo>
                                <a:pt x="1129507" y="1757776"/>
                              </a:lnTo>
                              <a:lnTo>
                                <a:pt x="1138503" y="1759364"/>
                              </a:lnTo>
                              <a:lnTo>
                                <a:pt x="1147499" y="1760423"/>
                              </a:lnTo>
                              <a:lnTo>
                                <a:pt x="1156494" y="1761218"/>
                              </a:lnTo>
                              <a:lnTo>
                                <a:pt x="1165755" y="1761482"/>
                              </a:lnTo>
                              <a:lnTo>
                                <a:pt x="1220788" y="1761482"/>
                              </a:lnTo>
                              <a:lnTo>
                                <a:pt x="1214703" y="1767836"/>
                              </a:lnTo>
                              <a:lnTo>
                                <a:pt x="1207824" y="1774454"/>
                              </a:lnTo>
                              <a:lnTo>
                                <a:pt x="1201209" y="1780543"/>
                              </a:lnTo>
                              <a:lnTo>
                                <a:pt x="1194065" y="1786631"/>
                              </a:lnTo>
                              <a:lnTo>
                                <a:pt x="1179513" y="1798809"/>
                              </a:lnTo>
                              <a:lnTo>
                                <a:pt x="1164696" y="1810457"/>
                              </a:lnTo>
                              <a:lnTo>
                                <a:pt x="1149086" y="1821575"/>
                              </a:lnTo>
                              <a:lnTo>
                                <a:pt x="1132946" y="1832429"/>
                              </a:lnTo>
                              <a:lnTo>
                                <a:pt x="1116278" y="1842753"/>
                              </a:lnTo>
                              <a:lnTo>
                                <a:pt x="1099079" y="1853078"/>
                              </a:lnTo>
                              <a:lnTo>
                                <a:pt x="1081617" y="1862608"/>
                              </a:lnTo>
                              <a:lnTo>
                                <a:pt x="1063625" y="1871873"/>
                              </a:lnTo>
                              <a:lnTo>
                                <a:pt x="1045369" y="1880344"/>
                              </a:lnTo>
                              <a:lnTo>
                                <a:pt x="1027113" y="1889080"/>
                              </a:lnTo>
                              <a:lnTo>
                                <a:pt x="1008063" y="1897022"/>
                              </a:lnTo>
                              <a:lnTo>
                                <a:pt x="989277" y="1904435"/>
                              </a:lnTo>
                              <a:lnTo>
                                <a:pt x="970227" y="1911847"/>
                              </a:lnTo>
                              <a:lnTo>
                                <a:pt x="950913" y="1918730"/>
                              </a:lnTo>
                              <a:lnTo>
                                <a:pt x="931334" y="1924819"/>
                              </a:lnTo>
                              <a:lnTo>
                                <a:pt x="912019" y="1930907"/>
                              </a:lnTo>
                              <a:lnTo>
                                <a:pt x="892704" y="1936467"/>
                              </a:lnTo>
                              <a:lnTo>
                                <a:pt x="873125" y="1941761"/>
                              </a:lnTo>
                              <a:lnTo>
                                <a:pt x="853811" y="1946526"/>
                              </a:lnTo>
                              <a:lnTo>
                                <a:pt x="834231" y="1950762"/>
                              </a:lnTo>
                              <a:lnTo>
                                <a:pt x="815181" y="1954733"/>
                              </a:lnTo>
                              <a:lnTo>
                                <a:pt x="796131" y="1958174"/>
                              </a:lnTo>
                              <a:lnTo>
                                <a:pt x="777346" y="1961351"/>
                              </a:lnTo>
                              <a:lnTo>
                                <a:pt x="758825" y="1963998"/>
                              </a:lnTo>
                              <a:lnTo>
                                <a:pt x="740569" y="1966381"/>
                              </a:lnTo>
                              <a:lnTo>
                                <a:pt x="722842" y="1968234"/>
                              </a:lnTo>
                              <a:lnTo>
                                <a:pt x="705115" y="1969557"/>
                              </a:lnTo>
                              <a:lnTo>
                                <a:pt x="688181" y="1970881"/>
                              </a:lnTo>
                              <a:lnTo>
                                <a:pt x="671513" y="1971410"/>
                              </a:lnTo>
                              <a:lnTo>
                                <a:pt x="655373" y="1971675"/>
                              </a:lnTo>
                              <a:lnTo>
                                <a:pt x="644261" y="1971410"/>
                              </a:lnTo>
                              <a:lnTo>
                                <a:pt x="632354" y="1971146"/>
                              </a:lnTo>
                              <a:lnTo>
                                <a:pt x="620713" y="1970881"/>
                              </a:lnTo>
                              <a:lnTo>
                                <a:pt x="608806" y="1969822"/>
                              </a:lnTo>
                              <a:lnTo>
                                <a:pt x="596636" y="1969028"/>
                              </a:lnTo>
                              <a:lnTo>
                                <a:pt x="584200" y="1967969"/>
                              </a:lnTo>
                              <a:lnTo>
                                <a:pt x="558800" y="1965057"/>
                              </a:lnTo>
                              <a:lnTo>
                                <a:pt x="532871" y="1961616"/>
                              </a:lnTo>
                              <a:lnTo>
                                <a:pt x="506413" y="1956850"/>
                              </a:lnTo>
                              <a:lnTo>
                                <a:pt x="479690" y="1951556"/>
                              </a:lnTo>
                              <a:lnTo>
                                <a:pt x="465931" y="1948644"/>
                              </a:lnTo>
                              <a:lnTo>
                                <a:pt x="452438" y="1945467"/>
                              </a:lnTo>
                              <a:lnTo>
                                <a:pt x="438944" y="1942026"/>
                              </a:lnTo>
                              <a:lnTo>
                                <a:pt x="425450" y="1938849"/>
                              </a:lnTo>
                              <a:lnTo>
                                <a:pt x="411427" y="1935143"/>
                              </a:lnTo>
                              <a:lnTo>
                                <a:pt x="397933" y="1930907"/>
                              </a:lnTo>
                              <a:lnTo>
                                <a:pt x="384175" y="1926672"/>
                              </a:lnTo>
                              <a:lnTo>
                                <a:pt x="370417" y="1922436"/>
                              </a:lnTo>
                              <a:lnTo>
                                <a:pt x="356923" y="1917671"/>
                              </a:lnTo>
                              <a:lnTo>
                                <a:pt x="343429" y="1913171"/>
                              </a:lnTo>
                              <a:lnTo>
                                <a:pt x="329935" y="1908141"/>
                              </a:lnTo>
                              <a:lnTo>
                                <a:pt x="316442" y="1902846"/>
                              </a:lnTo>
                              <a:lnTo>
                                <a:pt x="302948" y="1897816"/>
                              </a:lnTo>
                              <a:lnTo>
                                <a:pt x="289983" y="1892257"/>
                              </a:lnTo>
                              <a:lnTo>
                                <a:pt x="276754" y="1886433"/>
                              </a:lnTo>
                              <a:lnTo>
                                <a:pt x="263790" y="1880344"/>
                              </a:lnTo>
                              <a:lnTo>
                                <a:pt x="250825" y="1874256"/>
                              </a:lnTo>
                              <a:lnTo>
                                <a:pt x="238390" y="1867902"/>
                              </a:lnTo>
                              <a:lnTo>
                                <a:pt x="225954" y="1861284"/>
                              </a:lnTo>
                              <a:lnTo>
                                <a:pt x="213519" y="1854666"/>
                              </a:lnTo>
                              <a:lnTo>
                                <a:pt x="201613" y="1847783"/>
                              </a:lnTo>
                              <a:lnTo>
                                <a:pt x="189706" y="1840635"/>
                              </a:lnTo>
                              <a:lnTo>
                                <a:pt x="177800" y="1833223"/>
                              </a:lnTo>
                              <a:lnTo>
                                <a:pt x="166423" y="1825546"/>
                              </a:lnTo>
                              <a:lnTo>
                                <a:pt x="155310" y="1817869"/>
                              </a:lnTo>
                              <a:lnTo>
                                <a:pt x="144462" y="1810192"/>
                              </a:lnTo>
                              <a:lnTo>
                                <a:pt x="133879" y="1801721"/>
                              </a:lnTo>
                              <a:lnTo>
                                <a:pt x="123560" y="1793514"/>
                              </a:lnTo>
                              <a:lnTo>
                                <a:pt x="113771" y="1785043"/>
                              </a:lnTo>
                              <a:lnTo>
                                <a:pt x="103981" y="1776307"/>
                              </a:lnTo>
                              <a:lnTo>
                                <a:pt x="94721" y="1767306"/>
                              </a:lnTo>
                              <a:lnTo>
                                <a:pt x="85725" y="1758306"/>
                              </a:lnTo>
                              <a:lnTo>
                                <a:pt x="76994" y="1749040"/>
                              </a:lnTo>
                              <a:lnTo>
                                <a:pt x="68792" y="1739510"/>
                              </a:lnTo>
                              <a:lnTo>
                                <a:pt x="61119" y="1729715"/>
                              </a:lnTo>
                              <a:lnTo>
                                <a:pt x="53710" y="1719655"/>
                              </a:lnTo>
                              <a:lnTo>
                                <a:pt x="46567" y="1709596"/>
                              </a:lnTo>
                              <a:lnTo>
                                <a:pt x="40217" y="1699536"/>
                              </a:lnTo>
                              <a:lnTo>
                                <a:pt x="33867" y="1688947"/>
                              </a:lnTo>
                              <a:lnTo>
                                <a:pt x="28046" y="1678093"/>
                              </a:lnTo>
                              <a:lnTo>
                                <a:pt x="23019" y="1667240"/>
                              </a:lnTo>
                              <a:lnTo>
                                <a:pt x="18256" y="1656386"/>
                              </a:lnTo>
                              <a:lnTo>
                                <a:pt x="14287" y="1645267"/>
                              </a:lnTo>
                              <a:lnTo>
                                <a:pt x="10583" y="1633619"/>
                              </a:lnTo>
                              <a:lnTo>
                                <a:pt x="7144" y="1621971"/>
                              </a:lnTo>
                              <a:lnTo>
                                <a:pt x="4762" y="1610059"/>
                              </a:lnTo>
                              <a:lnTo>
                                <a:pt x="2381" y="1597881"/>
                              </a:lnTo>
                              <a:lnTo>
                                <a:pt x="1058" y="1585969"/>
                              </a:lnTo>
                              <a:lnTo>
                                <a:pt x="265" y="1573262"/>
                              </a:lnTo>
                              <a:lnTo>
                                <a:pt x="0" y="1560555"/>
                              </a:lnTo>
                              <a:lnTo>
                                <a:pt x="265" y="1538847"/>
                              </a:lnTo>
                              <a:lnTo>
                                <a:pt x="1323" y="1517140"/>
                              </a:lnTo>
                              <a:lnTo>
                                <a:pt x="2910" y="1495697"/>
                              </a:lnTo>
                              <a:lnTo>
                                <a:pt x="5027" y="1473989"/>
                              </a:lnTo>
                              <a:lnTo>
                                <a:pt x="7673" y="1452811"/>
                              </a:lnTo>
                              <a:lnTo>
                                <a:pt x="11112" y="1431633"/>
                              </a:lnTo>
                              <a:lnTo>
                                <a:pt x="15081" y="1410984"/>
                              </a:lnTo>
                              <a:lnTo>
                                <a:pt x="19844" y="1390336"/>
                              </a:lnTo>
                              <a:lnTo>
                                <a:pt x="24606" y="1370481"/>
                              </a:lnTo>
                              <a:lnTo>
                                <a:pt x="30427" y="1350362"/>
                              </a:lnTo>
                              <a:lnTo>
                                <a:pt x="36777" y="1330243"/>
                              </a:lnTo>
                              <a:lnTo>
                                <a:pt x="43392" y="1310918"/>
                              </a:lnTo>
                              <a:lnTo>
                                <a:pt x="50800" y="1291857"/>
                              </a:lnTo>
                              <a:lnTo>
                                <a:pt x="58473" y="1272532"/>
                              </a:lnTo>
                              <a:lnTo>
                                <a:pt x="66940" y="1254002"/>
                              </a:lnTo>
                              <a:lnTo>
                                <a:pt x="75935" y="1235735"/>
                              </a:lnTo>
                              <a:lnTo>
                                <a:pt x="85196" y="1217734"/>
                              </a:lnTo>
                              <a:lnTo>
                                <a:pt x="94985" y="1199733"/>
                              </a:lnTo>
                              <a:lnTo>
                                <a:pt x="105040" y="1182525"/>
                              </a:lnTo>
                              <a:lnTo>
                                <a:pt x="115887" y="1165583"/>
                              </a:lnTo>
                              <a:lnTo>
                                <a:pt x="127265" y="1148905"/>
                              </a:lnTo>
                              <a:lnTo>
                                <a:pt x="138642" y="1132757"/>
                              </a:lnTo>
                              <a:lnTo>
                                <a:pt x="151077" y="1116873"/>
                              </a:lnTo>
                              <a:lnTo>
                                <a:pt x="163512" y="1101254"/>
                              </a:lnTo>
                              <a:lnTo>
                                <a:pt x="176213" y="1086165"/>
                              </a:lnTo>
                              <a:lnTo>
                                <a:pt x="189706" y="1071605"/>
                              </a:lnTo>
                              <a:lnTo>
                                <a:pt x="203465" y="1057045"/>
                              </a:lnTo>
                              <a:lnTo>
                                <a:pt x="217752" y="1043279"/>
                              </a:lnTo>
                              <a:lnTo>
                                <a:pt x="232040" y="1030043"/>
                              </a:lnTo>
                              <a:lnTo>
                                <a:pt x="246856" y="1017071"/>
                              </a:lnTo>
                              <a:lnTo>
                                <a:pt x="261938" y="1004364"/>
                              </a:lnTo>
                              <a:lnTo>
                                <a:pt x="277813" y="992187"/>
                              </a:lnTo>
                              <a:close/>
                              <a:moveTo>
                                <a:pt x="1520719" y="960437"/>
                              </a:moveTo>
                              <a:lnTo>
                                <a:pt x="1722545" y="960437"/>
                              </a:lnTo>
                              <a:lnTo>
                                <a:pt x="1729158" y="960966"/>
                              </a:lnTo>
                              <a:lnTo>
                                <a:pt x="1735771" y="961760"/>
                              </a:lnTo>
                              <a:lnTo>
                                <a:pt x="1742119" y="963347"/>
                              </a:lnTo>
                              <a:lnTo>
                                <a:pt x="1747939" y="965464"/>
                              </a:lnTo>
                              <a:lnTo>
                                <a:pt x="1754023" y="968110"/>
                              </a:lnTo>
                              <a:lnTo>
                                <a:pt x="1759048" y="971550"/>
                              </a:lnTo>
                              <a:lnTo>
                                <a:pt x="1764074" y="975254"/>
                              </a:lnTo>
                              <a:lnTo>
                                <a:pt x="1769100" y="979752"/>
                              </a:lnTo>
                              <a:lnTo>
                                <a:pt x="1773068" y="984250"/>
                              </a:lnTo>
                              <a:lnTo>
                                <a:pt x="1776771" y="989277"/>
                              </a:lnTo>
                              <a:lnTo>
                                <a:pt x="1780210" y="994304"/>
                              </a:lnTo>
                              <a:lnTo>
                                <a:pt x="1782855" y="1000389"/>
                              </a:lnTo>
                              <a:lnTo>
                                <a:pt x="1784971" y="1006210"/>
                              </a:lnTo>
                              <a:lnTo>
                                <a:pt x="1786558" y="1012560"/>
                              </a:lnTo>
                              <a:lnTo>
                                <a:pt x="1787881" y="1019175"/>
                              </a:lnTo>
                              <a:lnTo>
                                <a:pt x="1788145" y="1025525"/>
                              </a:lnTo>
                              <a:lnTo>
                                <a:pt x="1788145" y="1315243"/>
                              </a:lnTo>
                              <a:lnTo>
                                <a:pt x="2077526" y="1315243"/>
                              </a:lnTo>
                              <a:lnTo>
                                <a:pt x="2084139" y="1315508"/>
                              </a:lnTo>
                              <a:lnTo>
                                <a:pt x="2090752" y="1316831"/>
                              </a:lnTo>
                              <a:lnTo>
                                <a:pt x="2097100" y="1318418"/>
                              </a:lnTo>
                              <a:lnTo>
                                <a:pt x="2102920" y="1320535"/>
                              </a:lnTo>
                              <a:lnTo>
                                <a:pt x="2108739" y="1323181"/>
                              </a:lnTo>
                              <a:lnTo>
                                <a:pt x="2114029" y="1326621"/>
                              </a:lnTo>
                              <a:lnTo>
                                <a:pt x="2119320" y="1330325"/>
                              </a:lnTo>
                              <a:lnTo>
                                <a:pt x="2124081" y="1334823"/>
                              </a:lnTo>
                              <a:lnTo>
                                <a:pt x="2128049" y="1339321"/>
                              </a:lnTo>
                              <a:lnTo>
                                <a:pt x="2132016" y="1344348"/>
                              </a:lnTo>
                              <a:lnTo>
                                <a:pt x="2134926" y="1349904"/>
                              </a:lnTo>
                              <a:lnTo>
                                <a:pt x="2137836" y="1355460"/>
                              </a:lnTo>
                              <a:lnTo>
                                <a:pt x="2139952" y="1361546"/>
                              </a:lnTo>
                              <a:lnTo>
                                <a:pt x="2141804" y="1367631"/>
                              </a:lnTo>
                              <a:lnTo>
                                <a:pt x="2142862" y="1374246"/>
                              </a:lnTo>
                              <a:lnTo>
                                <a:pt x="2143126" y="1380860"/>
                              </a:lnTo>
                              <a:lnTo>
                                <a:pt x="2143126" y="1582737"/>
                              </a:lnTo>
                              <a:lnTo>
                                <a:pt x="2142862" y="1589617"/>
                              </a:lnTo>
                              <a:lnTo>
                                <a:pt x="2141804" y="1595967"/>
                              </a:lnTo>
                              <a:lnTo>
                                <a:pt x="2139952" y="1602581"/>
                              </a:lnTo>
                              <a:lnTo>
                                <a:pt x="2137836" y="1608402"/>
                              </a:lnTo>
                              <a:lnTo>
                                <a:pt x="2134926" y="1614223"/>
                              </a:lnTo>
                              <a:lnTo>
                                <a:pt x="2132016" y="1619514"/>
                              </a:lnTo>
                              <a:lnTo>
                                <a:pt x="2128049" y="1624806"/>
                              </a:lnTo>
                              <a:lnTo>
                                <a:pt x="2124081" y="1629304"/>
                              </a:lnTo>
                              <a:lnTo>
                                <a:pt x="2119320" y="1633273"/>
                              </a:lnTo>
                              <a:lnTo>
                                <a:pt x="2114029" y="1637242"/>
                              </a:lnTo>
                              <a:lnTo>
                                <a:pt x="2108739" y="1640417"/>
                              </a:lnTo>
                              <a:lnTo>
                                <a:pt x="2102920" y="1643327"/>
                              </a:lnTo>
                              <a:lnTo>
                                <a:pt x="2097100" y="1645708"/>
                              </a:lnTo>
                              <a:lnTo>
                                <a:pt x="2090752" y="1647296"/>
                              </a:lnTo>
                              <a:lnTo>
                                <a:pt x="2084139" y="1648090"/>
                              </a:lnTo>
                              <a:lnTo>
                                <a:pt x="2077526" y="1648354"/>
                              </a:lnTo>
                              <a:lnTo>
                                <a:pt x="1788145" y="1648354"/>
                              </a:lnTo>
                              <a:lnTo>
                                <a:pt x="1788145" y="1938073"/>
                              </a:lnTo>
                              <a:lnTo>
                                <a:pt x="1787881" y="1944688"/>
                              </a:lnTo>
                              <a:lnTo>
                                <a:pt x="1786558" y="1951038"/>
                              </a:lnTo>
                              <a:lnTo>
                                <a:pt x="1784971" y="1957652"/>
                              </a:lnTo>
                              <a:lnTo>
                                <a:pt x="1782855" y="1963473"/>
                              </a:lnTo>
                              <a:lnTo>
                                <a:pt x="1780210" y="1969294"/>
                              </a:lnTo>
                              <a:lnTo>
                                <a:pt x="1776771" y="1974586"/>
                              </a:lnTo>
                              <a:lnTo>
                                <a:pt x="1773068" y="1979877"/>
                              </a:lnTo>
                              <a:lnTo>
                                <a:pt x="1769100" y="1984375"/>
                              </a:lnTo>
                              <a:lnTo>
                                <a:pt x="1764074" y="1988344"/>
                              </a:lnTo>
                              <a:lnTo>
                                <a:pt x="1759048" y="1992313"/>
                              </a:lnTo>
                              <a:lnTo>
                                <a:pt x="1754023" y="1995488"/>
                              </a:lnTo>
                              <a:lnTo>
                                <a:pt x="1747939" y="1998398"/>
                              </a:lnTo>
                              <a:lnTo>
                                <a:pt x="1742119" y="2000515"/>
                              </a:lnTo>
                              <a:lnTo>
                                <a:pt x="1735771" y="2002367"/>
                              </a:lnTo>
                              <a:lnTo>
                                <a:pt x="1729158" y="2003161"/>
                              </a:lnTo>
                              <a:lnTo>
                                <a:pt x="1722545" y="2003425"/>
                              </a:lnTo>
                              <a:lnTo>
                                <a:pt x="1520719" y="2003425"/>
                              </a:lnTo>
                              <a:lnTo>
                                <a:pt x="1513842" y="2003161"/>
                              </a:lnTo>
                              <a:lnTo>
                                <a:pt x="1507493" y="2002367"/>
                              </a:lnTo>
                              <a:lnTo>
                                <a:pt x="1500880" y="2000515"/>
                              </a:lnTo>
                              <a:lnTo>
                                <a:pt x="1495061" y="1998398"/>
                              </a:lnTo>
                              <a:lnTo>
                                <a:pt x="1489242" y="1995488"/>
                              </a:lnTo>
                              <a:lnTo>
                                <a:pt x="1483951" y="1992313"/>
                              </a:lnTo>
                              <a:lnTo>
                                <a:pt x="1478926" y="1988344"/>
                              </a:lnTo>
                              <a:lnTo>
                                <a:pt x="1474429" y="1984375"/>
                              </a:lnTo>
                              <a:lnTo>
                                <a:pt x="1470197" y="1979877"/>
                              </a:lnTo>
                              <a:lnTo>
                                <a:pt x="1466493" y="1974586"/>
                              </a:lnTo>
                              <a:lnTo>
                                <a:pt x="1463055" y="1969294"/>
                              </a:lnTo>
                              <a:lnTo>
                                <a:pt x="1460145" y="1963473"/>
                              </a:lnTo>
                              <a:lnTo>
                                <a:pt x="1458029" y="1957652"/>
                              </a:lnTo>
                              <a:lnTo>
                                <a:pt x="1456442" y="1951038"/>
                              </a:lnTo>
                              <a:lnTo>
                                <a:pt x="1455384" y="1944688"/>
                              </a:lnTo>
                              <a:lnTo>
                                <a:pt x="1455119" y="1938073"/>
                              </a:lnTo>
                              <a:lnTo>
                                <a:pt x="1455119" y="1648354"/>
                              </a:lnTo>
                              <a:lnTo>
                                <a:pt x="1294822" y="1648354"/>
                              </a:lnTo>
                              <a:lnTo>
                                <a:pt x="1165738" y="1648354"/>
                              </a:lnTo>
                              <a:lnTo>
                                <a:pt x="1158861" y="1648090"/>
                              </a:lnTo>
                              <a:lnTo>
                                <a:pt x="1152512" y="1647296"/>
                              </a:lnTo>
                              <a:lnTo>
                                <a:pt x="1145899" y="1645708"/>
                              </a:lnTo>
                              <a:lnTo>
                                <a:pt x="1140080" y="1643327"/>
                              </a:lnTo>
                              <a:lnTo>
                                <a:pt x="1134261" y="1640417"/>
                              </a:lnTo>
                              <a:lnTo>
                                <a:pt x="1128970" y="1637242"/>
                              </a:lnTo>
                              <a:lnTo>
                                <a:pt x="1123680" y="1633273"/>
                              </a:lnTo>
                              <a:lnTo>
                                <a:pt x="1119183" y="1629304"/>
                              </a:lnTo>
                              <a:lnTo>
                                <a:pt x="1115216" y="1624806"/>
                              </a:lnTo>
                              <a:lnTo>
                                <a:pt x="1111248" y="1619514"/>
                              </a:lnTo>
                              <a:lnTo>
                                <a:pt x="1108074" y="1614223"/>
                              </a:lnTo>
                              <a:lnTo>
                                <a:pt x="1105164" y="1608402"/>
                              </a:lnTo>
                              <a:lnTo>
                                <a:pt x="1103048" y="1602581"/>
                              </a:lnTo>
                              <a:lnTo>
                                <a:pt x="1101196" y="1595967"/>
                              </a:lnTo>
                              <a:lnTo>
                                <a:pt x="1100403" y="1589617"/>
                              </a:lnTo>
                              <a:lnTo>
                                <a:pt x="1100138" y="1582737"/>
                              </a:lnTo>
                              <a:lnTo>
                                <a:pt x="1100138" y="1582469"/>
                              </a:lnTo>
                              <a:lnTo>
                                <a:pt x="1100138" y="1381393"/>
                              </a:lnTo>
                              <a:lnTo>
                                <a:pt x="1100138" y="1380860"/>
                              </a:lnTo>
                              <a:lnTo>
                                <a:pt x="1100403" y="1374246"/>
                              </a:lnTo>
                              <a:lnTo>
                                <a:pt x="1101196" y="1367631"/>
                              </a:lnTo>
                              <a:lnTo>
                                <a:pt x="1103048" y="1361546"/>
                              </a:lnTo>
                              <a:lnTo>
                                <a:pt x="1105164" y="1355460"/>
                              </a:lnTo>
                              <a:lnTo>
                                <a:pt x="1108074" y="1349904"/>
                              </a:lnTo>
                              <a:lnTo>
                                <a:pt x="1111248" y="1344348"/>
                              </a:lnTo>
                              <a:lnTo>
                                <a:pt x="1115216" y="1339321"/>
                              </a:lnTo>
                              <a:lnTo>
                                <a:pt x="1119183" y="1334823"/>
                              </a:lnTo>
                              <a:lnTo>
                                <a:pt x="1123680" y="1330325"/>
                              </a:lnTo>
                              <a:lnTo>
                                <a:pt x="1128970" y="1326621"/>
                              </a:lnTo>
                              <a:lnTo>
                                <a:pt x="1134261" y="1323181"/>
                              </a:lnTo>
                              <a:lnTo>
                                <a:pt x="1140080" y="1320535"/>
                              </a:lnTo>
                              <a:lnTo>
                                <a:pt x="1145899" y="1318418"/>
                              </a:lnTo>
                              <a:lnTo>
                                <a:pt x="1152512" y="1316831"/>
                              </a:lnTo>
                              <a:lnTo>
                                <a:pt x="1158861" y="1315508"/>
                              </a:lnTo>
                              <a:lnTo>
                                <a:pt x="1165738" y="1315243"/>
                              </a:lnTo>
                              <a:lnTo>
                                <a:pt x="1268635" y="1315243"/>
                              </a:lnTo>
                              <a:lnTo>
                                <a:pt x="1455119" y="1315243"/>
                              </a:lnTo>
                              <a:lnTo>
                                <a:pt x="1455119" y="1025525"/>
                              </a:lnTo>
                              <a:lnTo>
                                <a:pt x="1455384" y="1019175"/>
                              </a:lnTo>
                              <a:lnTo>
                                <a:pt x="1456442" y="1012560"/>
                              </a:lnTo>
                              <a:lnTo>
                                <a:pt x="1458029" y="1006210"/>
                              </a:lnTo>
                              <a:lnTo>
                                <a:pt x="1460145" y="1000389"/>
                              </a:lnTo>
                              <a:lnTo>
                                <a:pt x="1463055" y="994304"/>
                              </a:lnTo>
                              <a:lnTo>
                                <a:pt x="1466493" y="989277"/>
                              </a:lnTo>
                              <a:lnTo>
                                <a:pt x="1470197" y="984250"/>
                              </a:lnTo>
                              <a:lnTo>
                                <a:pt x="1474429" y="979752"/>
                              </a:lnTo>
                              <a:lnTo>
                                <a:pt x="1478926" y="975254"/>
                              </a:lnTo>
                              <a:lnTo>
                                <a:pt x="1483951" y="971550"/>
                              </a:lnTo>
                              <a:lnTo>
                                <a:pt x="1489242" y="968110"/>
                              </a:lnTo>
                              <a:lnTo>
                                <a:pt x="1495061" y="965464"/>
                              </a:lnTo>
                              <a:lnTo>
                                <a:pt x="1500880" y="963347"/>
                              </a:lnTo>
                              <a:lnTo>
                                <a:pt x="1507493" y="961760"/>
                              </a:lnTo>
                              <a:lnTo>
                                <a:pt x="1513842" y="960966"/>
                              </a:lnTo>
                              <a:lnTo>
                                <a:pt x="1520719" y="960437"/>
                              </a:lnTo>
                              <a:close/>
                              <a:moveTo>
                                <a:pt x="655770" y="0"/>
                              </a:moveTo>
                              <a:lnTo>
                                <a:pt x="667673" y="265"/>
                              </a:lnTo>
                              <a:lnTo>
                                <a:pt x="679311" y="530"/>
                              </a:lnTo>
                              <a:lnTo>
                                <a:pt x="691214" y="1589"/>
                              </a:lnTo>
                              <a:lnTo>
                                <a:pt x="702852" y="2384"/>
                              </a:lnTo>
                              <a:lnTo>
                                <a:pt x="714226" y="3708"/>
                              </a:lnTo>
                              <a:lnTo>
                                <a:pt x="725865" y="5563"/>
                              </a:lnTo>
                              <a:lnTo>
                                <a:pt x="737238" y="7417"/>
                              </a:lnTo>
                              <a:lnTo>
                                <a:pt x="748348" y="9536"/>
                              </a:lnTo>
                              <a:lnTo>
                                <a:pt x="759721" y="11920"/>
                              </a:lnTo>
                              <a:lnTo>
                                <a:pt x="770566" y="14569"/>
                              </a:lnTo>
                              <a:lnTo>
                                <a:pt x="781676" y="17483"/>
                              </a:lnTo>
                              <a:lnTo>
                                <a:pt x="792520" y="20926"/>
                              </a:lnTo>
                              <a:lnTo>
                                <a:pt x="803365" y="24370"/>
                              </a:lnTo>
                              <a:lnTo>
                                <a:pt x="813945" y="28078"/>
                              </a:lnTo>
                              <a:lnTo>
                                <a:pt x="824526" y="32051"/>
                              </a:lnTo>
                              <a:lnTo>
                                <a:pt x="835106" y="36290"/>
                              </a:lnTo>
                              <a:lnTo>
                                <a:pt x="845157" y="40793"/>
                              </a:lnTo>
                              <a:lnTo>
                                <a:pt x="855473" y="45561"/>
                              </a:lnTo>
                              <a:lnTo>
                                <a:pt x="865260" y="50594"/>
                              </a:lnTo>
                              <a:lnTo>
                                <a:pt x="875047" y="55891"/>
                              </a:lnTo>
                              <a:lnTo>
                                <a:pt x="884833" y="61189"/>
                              </a:lnTo>
                              <a:lnTo>
                                <a:pt x="894356" y="67017"/>
                              </a:lnTo>
                              <a:lnTo>
                                <a:pt x="903613" y="72844"/>
                              </a:lnTo>
                              <a:lnTo>
                                <a:pt x="912871" y="78936"/>
                              </a:lnTo>
                              <a:lnTo>
                                <a:pt x="922129" y="85029"/>
                              </a:lnTo>
                              <a:lnTo>
                                <a:pt x="931122" y="91651"/>
                              </a:lnTo>
                              <a:lnTo>
                                <a:pt x="939851" y="98273"/>
                              </a:lnTo>
                              <a:lnTo>
                                <a:pt x="948315" y="105425"/>
                              </a:lnTo>
                              <a:lnTo>
                                <a:pt x="957044" y="112577"/>
                              </a:lnTo>
                              <a:lnTo>
                                <a:pt x="965244" y="119994"/>
                              </a:lnTo>
                              <a:lnTo>
                                <a:pt x="973443" y="127411"/>
                              </a:lnTo>
                              <a:lnTo>
                                <a:pt x="981379" y="135093"/>
                              </a:lnTo>
                              <a:lnTo>
                                <a:pt x="989049" y="143039"/>
                              </a:lnTo>
                              <a:lnTo>
                                <a:pt x="996456" y="151251"/>
                              </a:lnTo>
                              <a:lnTo>
                                <a:pt x="1003862" y="159462"/>
                              </a:lnTo>
                              <a:lnTo>
                                <a:pt x="1011003" y="167939"/>
                              </a:lnTo>
                              <a:lnTo>
                                <a:pt x="1018145" y="176415"/>
                              </a:lnTo>
                              <a:lnTo>
                                <a:pt x="1024493" y="185421"/>
                              </a:lnTo>
                              <a:lnTo>
                                <a:pt x="1031370" y="194427"/>
                              </a:lnTo>
                              <a:lnTo>
                                <a:pt x="1037454" y="203434"/>
                              </a:lnTo>
                              <a:lnTo>
                                <a:pt x="1043538" y="212440"/>
                              </a:lnTo>
                              <a:lnTo>
                                <a:pt x="1049357" y="222241"/>
                              </a:lnTo>
                              <a:lnTo>
                                <a:pt x="1054912" y="231777"/>
                              </a:lnTo>
                              <a:lnTo>
                                <a:pt x="1060466" y="241312"/>
                              </a:lnTo>
                              <a:lnTo>
                                <a:pt x="1065756" y="251113"/>
                              </a:lnTo>
                              <a:lnTo>
                                <a:pt x="1070782" y="261444"/>
                              </a:lnTo>
                              <a:lnTo>
                                <a:pt x="1075279" y="271510"/>
                              </a:lnTo>
                              <a:lnTo>
                                <a:pt x="1080040" y="281575"/>
                              </a:lnTo>
                              <a:lnTo>
                                <a:pt x="1084272" y="292171"/>
                              </a:lnTo>
                              <a:lnTo>
                                <a:pt x="1088240" y="302766"/>
                              </a:lnTo>
                              <a:lnTo>
                                <a:pt x="1091943" y="313097"/>
                              </a:lnTo>
                              <a:lnTo>
                                <a:pt x="1095381" y="323957"/>
                              </a:lnTo>
                              <a:lnTo>
                                <a:pt x="1098820" y="335083"/>
                              </a:lnTo>
                              <a:lnTo>
                                <a:pt x="1101465" y="345943"/>
                              </a:lnTo>
                              <a:lnTo>
                                <a:pt x="1104375" y="357068"/>
                              </a:lnTo>
                              <a:lnTo>
                                <a:pt x="1106755" y="368458"/>
                              </a:lnTo>
                              <a:lnTo>
                                <a:pt x="1108871" y="379584"/>
                              </a:lnTo>
                              <a:lnTo>
                                <a:pt x="1110723" y="390974"/>
                              </a:lnTo>
                              <a:lnTo>
                                <a:pt x="1112310" y="402364"/>
                              </a:lnTo>
                              <a:lnTo>
                                <a:pt x="1113897" y="414019"/>
                              </a:lnTo>
                              <a:lnTo>
                                <a:pt x="1114691" y="425674"/>
                              </a:lnTo>
                              <a:lnTo>
                                <a:pt x="1115484" y="437594"/>
                              </a:lnTo>
                              <a:lnTo>
                                <a:pt x="1116013" y="449249"/>
                              </a:lnTo>
                              <a:lnTo>
                                <a:pt x="1116013" y="461169"/>
                              </a:lnTo>
                              <a:lnTo>
                                <a:pt x="1116013" y="473089"/>
                              </a:lnTo>
                              <a:lnTo>
                                <a:pt x="1115484" y="485009"/>
                              </a:lnTo>
                              <a:lnTo>
                                <a:pt x="1114691" y="496664"/>
                              </a:lnTo>
                              <a:lnTo>
                                <a:pt x="1113897" y="508584"/>
                              </a:lnTo>
                              <a:lnTo>
                                <a:pt x="1112310" y="519974"/>
                              </a:lnTo>
                              <a:lnTo>
                                <a:pt x="1110723" y="531364"/>
                              </a:lnTo>
                              <a:lnTo>
                                <a:pt x="1108871" y="542754"/>
                              </a:lnTo>
                              <a:lnTo>
                                <a:pt x="1106755" y="554145"/>
                              </a:lnTo>
                              <a:lnTo>
                                <a:pt x="1104375" y="565270"/>
                              </a:lnTo>
                              <a:lnTo>
                                <a:pt x="1101465" y="576395"/>
                              </a:lnTo>
                              <a:lnTo>
                                <a:pt x="1098820" y="587520"/>
                              </a:lnTo>
                              <a:lnTo>
                                <a:pt x="1095381" y="598381"/>
                              </a:lnTo>
                              <a:lnTo>
                                <a:pt x="1091943" y="608976"/>
                              </a:lnTo>
                              <a:lnTo>
                                <a:pt x="1088240" y="619572"/>
                              </a:lnTo>
                              <a:lnTo>
                                <a:pt x="1084272" y="630167"/>
                              </a:lnTo>
                              <a:lnTo>
                                <a:pt x="1080040" y="640498"/>
                              </a:lnTo>
                              <a:lnTo>
                                <a:pt x="1075279" y="650828"/>
                              </a:lnTo>
                              <a:lnTo>
                                <a:pt x="1070782" y="660894"/>
                              </a:lnTo>
                              <a:lnTo>
                                <a:pt x="1065756" y="671225"/>
                              </a:lnTo>
                              <a:lnTo>
                                <a:pt x="1060466" y="681026"/>
                              </a:lnTo>
                              <a:lnTo>
                                <a:pt x="1054912" y="690562"/>
                              </a:lnTo>
                              <a:lnTo>
                                <a:pt x="1049357" y="700097"/>
                              </a:lnTo>
                              <a:lnTo>
                                <a:pt x="1043538" y="709633"/>
                              </a:lnTo>
                              <a:lnTo>
                                <a:pt x="1037454" y="718904"/>
                              </a:lnTo>
                              <a:lnTo>
                                <a:pt x="1031370" y="727911"/>
                              </a:lnTo>
                              <a:lnTo>
                                <a:pt x="1024493" y="736917"/>
                              </a:lnTo>
                              <a:lnTo>
                                <a:pt x="1018145" y="745658"/>
                              </a:lnTo>
                              <a:lnTo>
                                <a:pt x="1011003" y="754399"/>
                              </a:lnTo>
                              <a:lnTo>
                                <a:pt x="1003862" y="762611"/>
                              </a:lnTo>
                              <a:lnTo>
                                <a:pt x="996456" y="771087"/>
                              </a:lnTo>
                              <a:lnTo>
                                <a:pt x="989049" y="779034"/>
                              </a:lnTo>
                              <a:lnTo>
                                <a:pt x="981379" y="787245"/>
                              </a:lnTo>
                              <a:lnTo>
                                <a:pt x="973443" y="794927"/>
                              </a:lnTo>
                              <a:lnTo>
                                <a:pt x="965244" y="802344"/>
                              </a:lnTo>
                              <a:lnTo>
                                <a:pt x="957044" y="809761"/>
                              </a:lnTo>
                              <a:lnTo>
                                <a:pt x="948315" y="816648"/>
                              </a:lnTo>
                              <a:lnTo>
                                <a:pt x="939851" y="823800"/>
                              </a:lnTo>
                              <a:lnTo>
                                <a:pt x="931122" y="830687"/>
                              </a:lnTo>
                              <a:lnTo>
                                <a:pt x="922129" y="837044"/>
                              </a:lnTo>
                              <a:lnTo>
                                <a:pt x="912871" y="843402"/>
                              </a:lnTo>
                              <a:lnTo>
                                <a:pt x="903613" y="849494"/>
                              </a:lnTo>
                              <a:lnTo>
                                <a:pt x="894356" y="855321"/>
                              </a:lnTo>
                              <a:lnTo>
                                <a:pt x="884833" y="861149"/>
                              </a:lnTo>
                              <a:lnTo>
                                <a:pt x="875047" y="866447"/>
                              </a:lnTo>
                              <a:lnTo>
                                <a:pt x="865260" y="871744"/>
                              </a:lnTo>
                              <a:lnTo>
                                <a:pt x="855473" y="876512"/>
                              </a:lnTo>
                              <a:lnTo>
                                <a:pt x="845157" y="881545"/>
                              </a:lnTo>
                              <a:lnTo>
                                <a:pt x="835106" y="885783"/>
                              </a:lnTo>
                              <a:lnTo>
                                <a:pt x="824526" y="890287"/>
                              </a:lnTo>
                              <a:lnTo>
                                <a:pt x="813945" y="894260"/>
                              </a:lnTo>
                              <a:lnTo>
                                <a:pt x="803365" y="897968"/>
                              </a:lnTo>
                              <a:lnTo>
                                <a:pt x="792520" y="901412"/>
                              </a:lnTo>
                              <a:lnTo>
                                <a:pt x="781676" y="904590"/>
                              </a:lnTo>
                              <a:lnTo>
                                <a:pt x="770566" y="907769"/>
                              </a:lnTo>
                              <a:lnTo>
                                <a:pt x="759721" y="910153"/>
                              </a:lnTo>
                              <a:lnTo>
                                <a:pt x="748348" y="912802"/>
                              </a:lnTo>
                              <a:lnTo>
                                <a:pt x="737238" y="914921"/>
                              </a:lnTo>
                              <a:lnTo>
                                <a:pt x="725865" y="916775"/>
                              </a:lnTo>
                              <a:lnTo>
                                <a:pt x="714226" y="918629"/>
                              </a:lnTo>
                              <a:lnTo>
                                <a:pt x="702852" y="919689"/>
                              </a:lnTo>
                              <a:lnTo>
                                <a:pt x="691214" y="920749"/>
                              </a:lnTo>
                              <a:lnTo>
                                <a:pt x="679311" y="921543"/>
                              </a:lnTo>
                              <a:lnTo>
                                <a:pt x="667673" y="922073"/>
                              </a:lnTo>
                              <a:lnTo>
                                <a:pt x="655770" y="922338"/>
                              </a:lnTo>
                              <a:lnTo>
                                <a:pt x="643867" y="922073"/>
                              </a:lnTo>
                              <a:lnTo>
                                <a:pt x="631965" y="921543"/>
                              </a:lnTo>
                              <a:lnTo>
                                <a:pt x="620326" y="920749"/>
                              </a:lnTo>
                              <a:lnTo>
                                <a:pt x="608423" y="919689"/>
                              </a:lnTo>
                              <a:lnTo>
                                <a:pt x="597050" y="918629"/>
                              </a:lnTo>
                              <a:lnTo>
                                <a:pt x="585676" y="916775"/>
                              </a:lnTo>
                              <a:lnTo>
                                <a:pt x="574302" y="914921"/>
                              </a:lnTo>
                              <a:lnTo>
                                <a:pt x="562928" y="912802"/>
                              </a:lnTo>
                              <a:lnTo>
                                <a:pt x="551819" y="910153"/>
                              </a:lnTo>
                              <a:lnTo>
                                <a:pt x="540709" y="907769"/>
                              </a:lnTo>
                              <a:lnTo>
                                <a:pt x="529600" y="904590"/>
                              </a:lnTo>
                              <a:lnTo>
                                <a:pt x="518755" y="901412"/>
                              </a:lnTo>
                              <a:lnTo>
                                <a:pt x="508175" y="897968"/>
                              </a:lnTo>
                              <a:lnTo>
                                <a:pt x="497330" y="894260"/>
                              </a:lnTo>
                              <a:lnTo>
                                <a:pt x="486750" y="890287"/>
                              </a:lnTo>
                              <a:lnTo>
                                <a:pt x="476699" y="885783"/>
                              </a:lnTo>
                              <a:lnTo>
                                <a:pt x="466118" y="881545"/>
                              </a:lnTo>
                              <a:lnTo>
                                <a:pt x="456067" y="876512"/>
                              </a:lnTo>
                              <a:lnTo>
                                <a:pt x="446280" y="871744"/>
                              </a:lnTo>
                              <a:lnTo>
                                <a:pt x="436229" y="866447"/>
                              </a:lnTo>
                              <a:lnTo>
                                <a:pt x="426442" y="861149"/>
                              </a:lnTo>
                              <a:lnTo>
                                <a:pt x="416920" y="855321"/>
                              </a:lnTo>
                              <a:lnTo>
                                <a:pt x="407662" y="849494"/>
                              </a:lnTo>
                              <a:lnTo>
                                <a:pt x="398405" y="843402"/>
                              </a:lnTo>
                              <a:lnTo>
                                <a:pt x="389147" y="837044"/>
                              </a:lnTo>
                              <a:lnTo>
                                <a:pt x="380154" y="830687"/>
                              </a:lnTo>
                              <a:lnTo>
                                <a:pt x="371689" y="823800"/>
                              </a:lnTo>
                              <a:lnTo>
                                <a:pt x="362961" y="816648"/>
                              </a:lnTo>
                              <a:lnTo>
                                <a:pt x="354232" y="809761"/>
                              </a:lnTo>
                              <a:lnTo>
                                <a:pt x="346297" y="802344"/>
                              </a:lnTo>
                              <a:lnTo>
                                <a:pt x="338097" y="794927"/>
                              </a:lnTo>
                              <a:lnTo>
                                <a:pt x="330426" y="787245"/>
                              </a:lnTo>
                              <a:lnTo>
                                <a:pt x="322491" y="779034"/>
                              </a:lnTo>
                              <a:lnTo>
                                <a:pt x="314820" y="771087"/>
                              </a:lnTo>
                              <a:lnTo>
                                <a:pt x="307414" y="762611"/>
                              </a:lnTo>
                              <a:lnTo>
                                <a:pt x="300537" y="754399"/>
                              </a:lnTo>
                              <a:lnTo>
                                <a:pt x="293660" y="745658"/>
                              </a:lnTo>
                              <a:lnTo>
                                <a:pt x="286782" y="736917"/>
                              </a:lnTo>
                              <a:lnTo>
                                <a:pt x="280434" y="727911"/>
                              </a:lnTo>
                              <a:lnTo>
                                <a:pt x="273822" y="718904"/>
                              </a:lnTo>
                              <a:lnTo>
                                <a:pt x="267738" y="709633"/>
                              </a:lnTo>
                              <a:lnTo>
                                <a:pt x="261919" y="700097"/>
                              </a:lnTo>
                              <a:lnTo>
                                <a:pt x="256364" y="690562"/>
                              </a:lnTo>
                              <a:lnTo>
                                <a:pt x="250809" y="681026"/>
                              </a:lnTo>
                              <a:lnTo>
                                <a:pt x="245784" y="671225"/>
                              </a:lnTo>
                              <a:lnTo>
                                <a:pt x="240758" y="660894"/>
                              </a:lnTo>
                              <a:lnTo>
                                <a:pt x="235997" y="650828"/>
                              </a:lnTo>
                              <a:lnTo>
                                <a:pt x="231765" y="640498"/>
                              </a:lnTo>
                              <a:lnTo>
                                <a:pt x="227268" y="630167"/>
                              </a:lnTo>
                              <a:lnTo>
                                <a:pt x="223301" y="619572"/>
                              </a:lnTo>
                              <a:lnTo>
                                <a:pt x="219598" y="608976"/>
                              </a:lnTo>
                              <a:lnTo>
                                <a:pt x="215895" y="598381"/>
                              </a:lnTo>
                              <a:lnTo>
                                <a:pt x="212985" y="587520"/>
                              </a:lnTo>
                              <a:lnTo>
                                <a:pt x="209811" y="576395"/>
                              </a:lnTo>
                              <a:lnTo>
                                <a:pt x="207166" y="565270"/>
                              </a:lnTo>
                              <a:lnTo>
                                <a:pt x="204521" y="554145"/>
                              </a:lnTo>
                              <a:lnTo>
                                <a:pt x="202405" y="542754"/>
                              </a:lnTo>
                              <a:lnTo>
                                <a:pt x="200553" y="531364"/>
                              </a:lnTo>
                              <a:lnTo>
                                <a:pt x="198966" y="519974"/>
                              </a:lnTo>
                              <a:lnTo>
                                <a:pt x="197908" y="508584"/>
                              </a:lnTo>
                              <a:lnTo>
                                <a:pt x="196585" y="496664"/>
                              </a:lnTo>
                              <a:lnTo>
                                <a:pt x="196056" y="485009"/>
                              </a:lnTo>
                              <a:lnTo>
                                <a:pt x="195527" y="473089"/>
                              </a:lnTo>
                              <a:lnTo>
                                <a:pt x="195263" y="461169"/>
                              </a:lnTo>
                              <a:lnTo>
                                <a:pt x="195527" y="449249"/>
                              </a:lnTo>
                              <a:lnTo>
                                <a:pt x="196056" y="437594"/>
                              </a:lnTo>
                              <a:lnTo>
                                <a:pt x="196585" y="425674"/>
                              </a:lnTo>
                              <a:lnTo>
                                <a:pt x="197908" y="414019"/>
                              </a:lnTo>
                              <a:lnTo>
                                <a:pt x="198966" y="402364"/>
                              </a:lnTo>
                              <a:lnTo>
                                <a:pt x="200553" y="390974"/>
                              </a:lnTo>
                              <a:lnTo>
                                <a:pt x="202405" y="379584"/>
                              </a:lnTo>
                              <a:lnTo>
                                <a:pt x="204521" y="368458"/>
                              </a:lnTo>
                              <a:lnTo>
                                <a:pt x="207166" y="357068"/>
                              </a:lnTo>
                              <a:lnTo>
                                <a:pt x="209811" y="345943"/>
                              </a:lnTo>
                              <a:lnTo>
                                <a:pt x="212985" y="335083"/>
                              </a:lnTo>
                              <a:lnTo>
                                <a:pt x="215895" y="323957"/>
                              </a:lnTo>
                              <a:lnTo>
                                <a:pt x="219598" y="313097"/>
                              </a:lnTo>
                              <a:lnTo>
                                <a:pt x="223301" y="302766"/>
                              </a:lnTo>
                              <a:lnTo>
                                <a:pt x="227268" y="292171"/>
                              </a:lnTo>
                              <a:lnTo>
                                <a:pt x="231765" y="281575"/>
                              </a:lnTo>
                              <a:lnTo>
                                <a:pt x="235997" y="271510"/>
                              </a:lnTo>
                              <a:lnTo>
                                <a:pt x="240758" y="261444"/>
                              </a:lnTo>
                              <a:lnTo>
                                <a:pt x="245784" y="251113"/>
                              </a:lnTo>
                              <a:lnTo>
                                <a:pt x="250809" y="241312"/>
                              </a:lnTo>
                              <a:lnTo>
                                <a:pt x="256364" y="231777"/>
                              </a:lnTo>
                              <a:lnTo>
                                <a:pt x="261919" y="222241"/>
                              </a:lnTo>
                              <a:lnTo>
                                <a:pt x="267738" y="212440"/>
                              </a:lnTo>
                              <a:lnTo>
                                <a:pt x="273822" y="203434"/>
                              </a:lnTo>
                              <a:lnTo>
                                <a:pt x="280434" y="194427"/>
                              </a:lnTo>
                              <a:lnTo>
                                <a:pt x="286782" y="185421"/>
                              </a:lnTo>
                              <a:lnTo>
                                <a:pt x="293660" y="176415"/>
                              </a:lnTo>
                              <a:lnTo>
                                <a:pt x="300537" y="167939"/>
                              </a:lnTo>
                              <a:lnTo>
                                <a:pt x="307414" y="159462"/>
                              </a:lnTo>
                              <a:lnTo>
                                <a:pt x="314820" y="151251"/>
                              </a:lnTo>
                              <a:lnTo>
                                <a:pt x="322491" y="143039"/>
                              </a:lnTo>
                              <a:lnTo>
                                <a:pt x="330426" y="135093"/>
                              </a:lnTo>
                              <a:lnTo>
                                <a:pt x="338097" y="127411"/>
                              </a:lnTo>
                              <a:lnTo>
                                <a:pt x="346297" y="119994"/>
                              </a:lnTo>
                              <a:lnTo>
                                <a:pt x="354232" y="112577"/>
                              </a:lnTo>
                              <a:lnTo>
                                <a:pt x="362961" y="105425"/>
                              </a:lnTo>
                              <a:lnTo>
                                <a:pt x="371689" y="98273"/>
                              </a:lnTo>
                              <a:lnTo>
                                <a:pt x="380154" y="91651"/>
                              </a:lnTo>
                              <a:lnTo>
                                <a:pt x="389147" y="85029"/>
                              </a:lnTo>
                              <a:lnTo>
                                <a:pt x="398405" y="78936"/>
                              </a:lnTo>
                              <a:lnTo>
                                <a:pt x="407662" y="72844"/>
                              </a:lnTo>
                              <a:lnTo>
                                <a:pt x="416920" y="67017"/>
                              </a:lnTo>
                              <a:lnTo>
                                <a:pt x="426442" y="61189"/>
                              </a:lnTo>
                              <a:lnTo>
                                <a:pt x="436229" y="55891"/>
                              </a:lnTo>
                              <a:lnTo>
                                <a:pt x="446280" y="50594"/>
                              </a:lnTo>
                              <a:lnTo>
                                <a:pt x="456067" y="45561"/>
                              </a:lnTo>
                              <a:lnTo>
                                <a:pt x="466118" y="40793"/>
                              </a:lnTo>
                              <a:lnTo>
                                <a:pt x="476699" y="36290"/>
                              </a:lnTo>
                              <a:lnTo>
                                <a:pt x="486750" y="32051"/>
                              </a:lnTo>
                              <a:lnTo>
                                <a:pt x="497330" y="28078"/>
                              </a:lnTo>
                              <a:lnTo>
                                <a:pt x="508175" y="24370"/>
                              </a:lnTo>
                              <a:lnTo>
                                <a:pt x="518755" y="20926"/>
                              </a:lnTo>
                              <a:lnTo>
                                <a:pt x="529600" y="17483"/>
                              </a:lnTo>
                              <a:lnTo>
                                <a:pt x="540709" y="14569"/>
                              </a:lnTo>
                              <a:lnTo>
                                <a:pt x="551819" y="11920"/>
                              </a:lnTo>
                              <a:lnTo>
                                <a:pt x="562928" y="9536"/>
                              </a:lnTo>
                              <a:lnTo>
                                <a:pt x="574302" y="7417"/>
                              </a:lnTo>
                              <a:lnTo>
                                <a:pt x="585676" y="5563"/>
                              </a:lnTo>
                              <a:lnTo>
                                <a:pt x="597050" y="3708"/>
                              </a:lnTo>
                              <a:lnTo>
                                <a:pt x="608423" y="2384"/>
                              </a:lnTo>
                              <a:lnTo>
                                <a:pt x="620326" y="1589"/>
                              </a:lnTo>
                              <a:lnTo>
                                <a:pt x="631965" y="530"/>
                              </a:lnTo>
                              <a:lnTo>
                                <a:pt x="643867" y="265"/>
                              </a:lnTo>
                              <a:lnTo>
                                <a:pt x="65577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头像" o:spid="_x0000_s1026" o:spt="100" style="position:absolute;left:0pt;margin-left:193.65pt;margin-top:9.8pt;height:14.85pt;width:15.5pt;z-index:251632640;v-text-anchor:middle;mso-width-relative:page;mso-height-relative:page;" fillcolor="#C64847 [3209]" filled="t" stroked="f" coordsize="2143126,2003425" o:gfxdata="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" path="m277813,992187l655373,1306682,1033198,992187,1046957,1002776,1060186,1013895,1073415,1025278,1086379,1036926,1098815,1049103,1111251,1061281,1123157,1073988,1134534,1087224,1145911,1100460,1156759,1114226,1167607,1128256,1177926,1142552,1187980,1157112,1197505,1171672,1207030,1187026,1216026,1202380,1165755,1202380,1156494,1202645,1147499,1203174,1138503,1204498,1129507,1206086,1121040,1207939,1112574,1210322,1104371,1213234,1096434,1216410,1088232,1219852,1080559,1223823,1073150,1228323,1066006,1232823,1059127,1237853,1052248,1243148,1045898,1248972,1039548,1254796,1033727,1260884,1027907,1267503,1022615,1274121,1017852,1281004,1013090,1288416,1008857,1295828,1004888,1303505,1001448,1311447,998009,1319389,995363,1327860,992717,1336067,990865,1344803,989277,1353803,988219,1362804,987425,1371540,987161,1380806,987161,1582792,987425,1592057,988219,1601323,989277,1610059,990865,1619059,992717,1627531,995363,1636002,998009,1644208,1001448,1652150,1004888,1660357,1008857,1668034,1013090,1675446,1017852,1682858,1022615,1689477,1027907,1696360,1033727,1702713,1039548,1709066,1045898,1715155,1052248,1720714,1059127,1726009,1066006,1730774,1073150,1735539,1080559,1739775,1088232,1743746,1096434,1747452,1104371,1750628,1112574,1753276,1121040,1755923,1129507,1757776,1138503,1759364,1147499,1760423,1156494,1761218,1165755,1761482,1220788,1761482,1214703,1767836,1207824,1774454,1201209,1780543,1194065,1786631,1179513,1798809,1164696,1810457,1149086,1821575,1132946,1832429,1116278,1842753,1099079,1853078,1081617,1862608,1063625,1871873,1045369,1880344,1027113,1889080,1008063,1897022,989277,1904435,970227,1911847,950913,1918730,931334,1924819,912019,1930907,892704,1936467,873125,1941761,853811,1946526,834231,1950762,815181,1954733,796131,1958174,777346,1961351,758825,1963998,740569,1966381,722842,1968234,705115,1969557,688181,1970881,671513,1971410,655373,1971675,644261,1971410,632354,1971146,620713,1970881,608806,1969822,596636,1969028,584200,1967969,558800,1965057,532871,1961616,506413,1956850,479690,1951556,465931,1948644,452438,1945467,438944,1942026,425450,1938849,411427,1935143,397933,1930907,384175,1926672,370417,1922436,356923,1917671,343429,1913171,329935,1908141,316442,1902846,302948,1897816,289983,1892257,276754,1886433,263790,1880344,250825,1874256,238390,1867902,225954,1861284,213519,1854666,201613,1847783,189706,1840635,177800,1833223,166423,1825546,155310,1817869,144462,1810192,133879,1801721,123560,1793514,113771,1785043,103981,1776307,94721,1767306,85725,1758306,76994,1749040,68792,1739510,61119,1729715,53710,1719655,46567,1709596,40217,1699536,33867,1688947,28046,1678093,23019,1667240,18256,1656386,14287,1645267,10583,1633619,7144,1621971,4762,1610059,2381,1597881,1058,1585969,265,1573262,0,1560555,265,1538847,1323,1517140,2910,1495697,5027,1473989,7673,1452811,11112,1431633,15081,1410984,19844,1390336,24606,1370481,30427,1350362,36777,1330243,43392,1310918,50800,1291857,58473,1272532,66940,1254002,75935,1235735,85196,1217734,94985,1199733,105040,1182525,115887,1165583,127265,1148905,138642,1132757,151077,1116873,163512,1101254,176213,1086165,189706,1071605,203465,1057045,217752,1043279,232040,1030043,246856,1017071,261938,1004364,277813,992187xm1520719,960437l1722545,960437,1729158,960966,1735771,961760,1742119,963347,1747939,965464,1754023,968110,1759048,971550,1764074,975254,1769100,979752,1773068,984250,1776771,989277,1780210,994304,1782855,1000389,1784971,1006210,1786558,1012560,1787881,1019175,1788145,1025525,1788145,1315243,2077526,1315243,2084139,1315508,2090752,1316831,2097100,1318418,2102920,1320535,2108739,1323181,2114029,1326621,2119320,1330325,2124081,1334823,2128049,1339321,2132016,1344348,2134926,1349904,2137836,1355460,2139952,1361546,2141804,1367631,2142862,1374246,2143126,1380860,2143126,1582737,2142862,1589617,2141804,1595967,2139952,1602581,2137836,1608402,2134926,1614223,2132016,1619514,2128049,1624806,2124081,1629304,2119320,1633273,2114029,1637242,2108739,1640417,2102920,1643327,2097100,1645708,2090752,1647296,2084139,1648090,2077526,1648354,1788145,1648354,1788145,1938073,1787881,1944688,1786558,1951038,1784971,1957652,1782855,1963473,1780210,1969294,1776771,1974586,1773068,1979877,1769100,1984375,1764074,1988344,1759048,1992313,1754023,1995488,1747939,1998398,1742119,2000515,1735771,2002367,1729158,2003161,1722545,2003425,1520719,2003425,1513842,2003161,1507493,2002367,1500880,2000515,1495061,1998398,1489242,1995488,1483951,1992313,1478926,1988344,1474429,1984375,1470197,1979877,1466493,1974586,1463055,1969294,1460145,1963473,1458029,1957652,1456442,1951038,1455384,1944688,1455119,1938073,1455119,1648354,1294822,1648354,1165738,1648354,1158861,1648090,1152512,1647296,1145899,1645708,1140080,1643327,1134261,1640417,1128970,1637242,1123680,1633273,1119183,1629304,1115216,1624806,1111248,1619514,1108074,1614223,1105164,1608402,1103048,1602581,1101196,1595967,1100403,1589617,1100138,1582737,1100138,1582469,1100138,1381393,1100138,1380860,1100403,1374246,1101196,1367631,1103048,1361546,1105164,1355460,1108074,1349904,1111248,1344348,1115216,1339321,1119183,1334823,1123680,1330325,1128970,1326621,1134261,1323181,1140080,1320535,1145899,1318418,1152512,1316831,1158861,1315508,1165738,1315243,1268635,1315243,1455119,1315243,1455119,1025525,1455384,1019175,1456442,1012560,1458029,1006210,1460145,1000389,1463055,994304,1466493,989277,1470197,984250,1474429,979752,1478926,975254,1483951,971550,1489242,968110,1495061,965464,1500880,963347,1507493,961760,1513842,960966,1520719,960437xm655770,0l667673,265,679311,530,691214,1589,702852,2384,714226,3708,725865,5563,737238,7417,748348,9536,759721,11920,770566,14569,781676,17483,792520,20926,803365,24370,813945,28078,824526,32051,835106,36290,845157,40793,855473,45561,865260,50594,875047,55891,884833,61189,894356,67017,903613,72844,912871,78936,922129,85029,931122,91651,939851,98273,948315,105425,957044,112577,965244,119994,973443,127411,981379,135093,989049,143039,996456,151251,1003862,159462,1011003,167939,1018145,176415,1024493,185421,1031370,194427,1037454,203434,1043538,212440,1049357,222241,1054912,231777,1060466,241312,1065756,251113,1070782,261444,1075279,271510,1080040,281575,1084272,292171,1088240,302766,1091943,313097,1095381,323957,1098820,335083,1101465,345943,1104375,357068,1106755,368458,1108871,379584,1110723,390974,1112310,402364,1113897,414019,1114691,425674,1115484,437594,1116013,449249,1116013,461169,1116013,473089,1115484,485009,1114691,496664,1113897,508584,1112310,519974,1110723,531364,1108871,542754,1106755,554145,1104375,565270,1101465,576395,1098820,587520,1095381,598381,1091943,608976,1088240,619572,1084272,630167,1080040,640498,1075279,650828,1070782,660894,1065756,671225,1060466,681026,1054912,690562,1049357,700097,1043538,709633,1037454,718904,1031370,727911,1024493,736917,1018145,745658,1011003,754399,1003862,762611,996456,771087,989049,779034,981379,787245,973443,794927,965244,802344,957044,809761,948315,816648,939851,823800,931122,830687,922129,837044,912871,843402,903613,849494,894356,855321,884833,861149,875047,866447,865260,871744,855473,876512,845157,881545,835106,885783,824526,890287,813945,894260,803365,897968,792520,901412,781676,904590,770566,907769,759721,910153,748348,912802,737238,914921,725865,916775,714226,918629,702852,919689,691214,920749,679311,921543,667673,922073,655770,922338,643867,922073,631965,921543,620326,920749,608423,919689,597050,918629,585676,916775,574302,914921,562928,912802,551819,910153,540709,907769,529600,904590,518755,901412,508175,897968,497330,894260,486750,890287,476699,885783,466118,881545,456067,876512,446280,871744,436229,866447,426442,861149,416920,855321,407662,849494,398405,843402,389147,837044,380154,830687,371689,823800,362961,816648,354232,809761,346297,802344,338097,794927,330426,787245,322491,779034,314820,771087,307414,762611,300537,754399,293660,745658,286782,736917,280434,727911,273822,718904,267738,709633,261919,700097,256364,690562,250809,681026,245784,671225,240758,660894,235997,650828,231765,640498,227268,630167,223301,619572,219598,608976,215895,598381,212985,587520,209811,576395,207166,565270,204521,554145,202405,542754,200553,531364,198966,519974,197908,508584,196585,496664,196056,485009,195527,473089,195263,461169,195527,449249,196056,437594,196585,425674,197908,414019,198966,402364,200553,390974,202405,379584,204521,368458,207166,357068,209811,345943,212985,335083,215895,323957,219598,313097,223301,302766,227268,292171,231765,281575,235997,271510,240758,261444,245784,251113,250809,241312,256364,231777,261919,222241,267738,212440,273822,203434,280434,194427,286782,185421,293660,176415,300537,167939,307414,159462,314820,151251,322491,143039,330426,135093,338097,127411,346297,119994,354232,112577,362961,105425,371689,98273,380154,91651,389147,85029,398405,78936,407662,72844,416920,67017,426442,61189,436229,55891,446280,50594,456067,45561,466118,40793,476699,36290,486750,32051,497330,28078,508175,24370,518755,20926,529600,17483,540709,14569,551819,11920,562928,9536,574302,7417,585676,5563,597050,3708,608423,2384,620326,1589,631965,530,643867,265,655770,0xe">
                <v:path o:connectlocs="91701,89885;95179,100631;88223,102425;83103,107211;80684,114057;81483,137609;85393,143546;91528,146958;97490,149529;83859,158103;68111,163265;53508,165015;39164,163332;28039,160119;17433,155223;8489,148664;2289,140445;0,130607;2484,113016;9461,97551;20154,85121;143619,81312;145994,85829;173422,111715;174956,133040;172170,137291;145735,163842;142237,167429;121158,166743;118804,162203;91743,136693;89821,132442;91376,111715;118804,110076;120748,81622;55463,44;64706,1751;73020,5608;80125,11306;85675,18600;89433,27113;91074,36623;90362,46378;87425,55312;82544,63138;76022,69522;68183,74134;59263,76727;49675,76971;40605,74843;32528,70587;25703,64534;20477,56997;17130,48240;15942,38596;17130,28953;20477,20196;25703,12658;32528,6606;40605,2349;49675,199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-69215</wp:posOffset>
                </wp:positionH>
                <wp:positionV relativeFrom="paragraph">
                  <wp:posOffset>57150</wp:posOffset>
                </wp:positionV>
                <wp:extent cx="1261110" cy="0"/>
                <wp:effectExtent l="34925" t="34925" r="37465" b="41275"/>
                <wp:wrapNone/>
                <wp:docPr id="31" name="直接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073785" y="7509510"/>
                          <a:ext cx="1261110" cy="0"/>
                        </a:xfrm>
                        <a:prstGeom prst="line">
                          <a:avLst/>
                        </a:prstGeom>
                        <a:ln w="69850" cap="rnd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5.45pt;margin-top:4.5pt;height:0pt;width:99.3pt;z-index:251672576;mso-width-relative:page;mso-height-relative:page;" filled="f" stroked="t" coordsize="21600,21600" o:gfxdata="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KOTqSPVAAAABwEAAA8AAAAAAAAA&#10;AQAgAAAAIgAAAGRycy9kb3ducmV2LnhtbFBLAQIUABQAAAAIAIdO4kDF7ga12wEAAHEDAAAOAAAA&#10;AAAAAAEAIAAAACQBAABkcnMvZTJvRG9jLnhtbFBLBQYAAAAABgAGAFkBAABxBQAAAAA=&#10;">
                <v:fill on="f" focussize="0,0"/>
                <v:stroke weight="5.5pt" color="#C64847 [3209]" miterlimit="8" joinstyle="miter" endcap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-69215</wp:posOffset>
                </wp:positionH>
                <wp:positionV relativeFrom="paragraph">
                  <wp:posOffset>57150</wp:posOffset>
                </wp:positionV>
                <wp:extent cx="1713230" cy="0"/>
                <wp:effectExtent l="34925" t="34925" r="42545" b="41275"/>
                <wp:wrapNone/>
                <wp:docPr id="32" name="直接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073785" y="7509510"/>
                          <a:ext cx="1713230" cy="0"/>
                        </a:xfrm>
                        <a:prstGeom prst="line">
                          <a:avLst/>
                        </a:prstGeom>
                        <a:ln w="69850" cap="rnd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5.45pt;margin-top:4.5pt;height:0pt;width:134.9pt;z-index:251671552;mso-width-relative:page;mso-height-relative:page;" filled="f" stroked="t" coordsize="21600,21600" o:gfxdata="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APVnQR0wAAAAcB&#10;AAAPAAAAAAAAAAEAIAAAACIAAABkcnMvZG93bnJldi54bWxQSwECFAAUAAAACACHTuJAZAj/mOcB&#10;AACTAwAADgAAAAAAAAABACAAAAAiAQAAZHJzL2Uyb0RvYy54bWxQSwUGAAAAAAYABgBZAQAAewUA&#10;AAAA&#10;">
                <v:fill on="f" focussize="0,0"/>
                <v:stroke weight="5.5pt" color="#D9D9D9 [2732]" miterlimit="8" joinstyle="miter" endcap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3184" behindDoc="0" locked="0" layoutInCell="1" allowOverlap="1">
                <wp:simplePos x="0" y="0"/>
                <wp:positionH relativeFrom="column">
                  <wp:posOffset>2329180</wp:posOffset>
                </wp:positionH>
                <wp:positionV relativeFrom="paragraph">
                  <wp:posOffset>26670</wp:posOffset>
                </wp:positionV>
                <wp:extent cx="3863975" cy="1541145"/>
                <wp:effectExtent l="0" t="0" r="0" b="0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3975" cy="1541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4"/>
                              <w:tblW w:w="5964" w:type="dxa"/>
                              <w:tblInd w:w="0" w:type="dxa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730"/>
                              <w:gridCol w:w="480"/>
                              <w:gridCol w:w="1945"/>
                              <w:gridCol w:w="921"/>
                              <w:gridCol w:w="1888"/>
                            </w:tblGrid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730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  <w:szCs w:val="24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34" w:type="dxa"/>
                                  <w:gridSpan w:val="4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  <w:szCs w:val="24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  <w:szCs w:val="24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个人能力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147" w:hRule="atLeast"/>
                              </w:trPr>
                              <w:tc>
                                <w:tcPr>
                                  <w:tcW w:w="730" w:type="dxa"/>
                                  <w:tcBorders>
                                    <w:top w:val="nil"/>
                                    <w:tl2br w:val="nil"/>
                                    <w:tr2bl w:val="nil"/>
                                  </w:tcBorders>
                                </w:tcPr>
                                <w:p/>
                              </w:tc>
                              <w:tc>
                                <w:tcPr>
                                  <w:tcW w:w="5234" w:type="dxa"/>
                                  <w:gridSpan w:val="4"/>
                                  <w:tcBorders>
                                    <w:top w:val="nil"/>
                                    <w:tl2br w:val="nil"/>
                                    <w:tr2bl w:val="nil"/>
                                  </w:tcBorders>
                                </w:tcPr>
                                <w:p/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40" w:hRule="exact"/>
                              </w:trPr>
                              <w:tc>
                                <w:tcPr>
                                  <w:tcW w:w="1210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jc w:val="distribute"/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组织能力：</w:t>
                                  </w:r>
                                </w:p>
                              </w:tc>
                              <w:tc>
                                <w:tcPr>
                                  <w:tcW w:w="1945" w:type="dxa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18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C64847" w:themeColor="accent6"/>
                                      <w:sz w:val="16"/>
                                      <w:szCs w:val="20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  <w:t>■■■■■■■■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D9D9D9" w:themeColor="background1" w:themeShade="D9"/>
                                      <w:sz w:val="16"/>
                                      <w:szCs w:val="20"/>
                                    </w:rPr>
                                    <w:t>■■</w:t>
                                  </w:r>
                                </w:p>
                              </w:tc>
                              <w:tc>
                                <w:tcPr>
                                  <w:tcW w:w="921" w:type="dxa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jc w:val="distribute"/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普通话：</w:t>
                                  </w:r>
                                </w:p>
                              </w:tc>
                              <w:tc>
                                <w:tcPr>
                                  <w:tcW w:w="1888" w:type="dxa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18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C64847" w:themeColor="accent6"/>
                                      <w:sz w:val="16"/>
                                      <w:szCs w:val="20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  <w:t>■■■■■■■■■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D9D9D9" w:themeColor="background1" w:themeShade="D9"/>
                                      <w:sz w:val="16"/>
                                      <w:szCs w:val="20"/>
                                    </w:rPr>
                                    <w:t>■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40" w:hRule="exact"/>
                              </w:trPr>
                              <w:tc>
                                <w:tcPr>
                                  <w:tcW w:w="1210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jc w:val="distribute"/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沟通能力：</w:t>
                                  </w:r>
                                </w:p>
                              </w:tc>
                              <w:tc>
                                <w:tcPr>
                                  <w:tcW w:w="1945" w:type="dxa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18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C64847" w:themeColor="accent6"/>
                                      <w:sz w:val="16"/>
                                      <w:szCs w:val="20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  <w:t>■■■■■■■■■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D9D9D9" w:themeColor="background1" w:themeShade="D9"/>
                                      <w:sz w:val="16"/>
                                      <w:szCs w:val="20"/>
                                    </w:rPr>
                                    <w:t>■</w:t>
                                  </w:r>
                                </w:p>
                              </w:tc>
                              <w:tc>
                                <w:tcPr>
                                  <w:tcW w:w="921" w:type="dxa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jc w:val="distribute"/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英  语：</w:t>
                                  </w:r>
                                </w:p>
                              </w:tc>
                              <w:tc>
                                <w:tcPr>
                                  <w:tcW w:w="1888" w:type="dxa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18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C64847" w:themeColor="accent6"/>
                                      <w:sz w:val="16"/>
                                      <w:szCs w:val="20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  <w:t>■■■■■■■■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D9D9D9" w:themeColor="background1" w:themeShade="D9"/>
                                      <w:sz w:val="16"/>
                                      <w:szCs w:val="20"/>
                                    </w:rPr>
                                    <w:t>■■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40" w:hRule="exact"/>
                              </w:trPr>
                              <w:tc>
                                <w:tcPr>
                                  <w:tcW w:w="1210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jc w:val="distribute"/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创新能力：</w:t>
                                  </w:r>
                                </w:p>
                              </w:tc>
                              <w:tc>
                                <w:tcPr>
                                  <w:tcW w:w="1945" w:type="dxa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18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C64847" w:themeColor="accent6"/>
                                      <w:sz w:val="16"/>
                                      <w:szCs w:val="20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  <w:t>■■■■■■■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D9D9D9" w:themeColor="background1" w:themeShade="D9"/>
                                      <w:sz w:val="16"/>
                                      <w:szCs w:val="20"/>
                                    </w:rPr>
                                    <w:t>■■■</w:t>
                                  </w:r>
                                </w:p>
                              </w:tc>
                              <w:tc>
                                <w:tcPr>
                                  <w:tcW w:w="921" w:type="dxa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jc w:val="distribute"/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俄  语：</w:t>
                                  </w:r>
                                </w:p>
                              </w:tc>
                              <w:tc>
                                <w:tcPr>
                                  <w:tcW w:w="1888" w:type="dxa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18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C64847" w:themeColor="accent6"/>
                                      <w:sz w:val="16"/>
                                      <w:szCs w:val="20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  <w:t>■■■■■■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D9D9D9" w:themeColor="background1" w:themeShade="D9"/>
                                      <w:sz w:val="16"/>
                                      <w:szCs w:val="20"/>
                                    </w:rPr>
                                    <w:t>■■■■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40" w:hRule="exact"/>
                              </w:trPr>
                              <w:tc>
                                <w:tcPr>
                                  <w:tcW w:w="1210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jc w:val="distribute"/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学习能力：</w:t>
                                  </w:r>
                                </w:p>
                              </w:tc>
                              <w:tc>
                                <w:tcPr>
                                  <w:tcW w:w="1945" w:type="dxa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18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C64847" w:themeColor="accent6"/>
                                      <w:sz w:val="16"/>
                                      <w:szCs w:val="20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  <w:t>■■■■■■■■■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D9D9D9" w:themeColor="background1" w:themeShade="D9"/>
                                      <w:sz w:val="16"/>
                                      <w:szCs w:val="20"/>
                                    </w:rPr>
                                    <w:t>■</w:t>
                                  </w:r>
                                </w:p>
                              </w:tc>
                              <w:tc>
                                <w:tcPr>
                                  <w:tcW w:w="921" w:type="dxa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jc w:val="distribute"/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日  语：</w:t>
                                  </w:r>
                                </w:p>
                              </w:tc>
                              <w:tc>
                                <w:tcPr>
                                  <w:tcW w:w="1888" w:type="dxa"/>
                                  <w:tcBorders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18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C64847" w:themeColor="accent6"/>
                                      <w:sz w:val="16"/>
                                      <w:szCs w:val="20"/>
                                      <w14:textFill>
                                        <w14:solidFill>
                                          <w14:schemeClr w14:val="accent6"/>
                                        </w14:solidFill>
                                      </w14:textFill>
                                    </w:rPr>
                                    <w:t>■■■■■■■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D9D9D9" w:themeColor="background1" w:themeShade="D9"/>
                                      <w:sz w:val="16"/>
                                      <w:szCs w:val="20"/>
                                    </w:rPr>
                                    <w:t>■■■</w:t>
                                  </w:r>
                                </w:p>
                              </w:tc>
                            </w:tr>
                          </w:tbl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3.4pt;margin-top:2.1pt;height:121.35pt;width:304.25pt;z-index:251613184;mso-width-relative:page;mso-height-relative:page;" filled="f" stroked="f" coordsize="21600,21600" o:gfxdata="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TPxRodsAAAAJAQAADwAAAAAAAAABACAAAAAiAAAAZHJzL2Rvd25yZXYueG1sUEsBAhQAFAAAAAgA&#10;h07iQPwn8VoiAgAAGw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tbl>
                      <w:tblPr>
                        <w:tblStyle w:val="4"/>
                        <w:tblW w:w="5964" w:type="dxa"/>
                        <w:tblInd w:w="0" w:type="dxa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730"/>
                        <w:gridCol w:w="480"/>
                        <w:gridCol w:w="1945"/>
                        <w:gridCol w:w="921"/>
                        <w:gridCol w:w="1888"/>
                      </w:tblGrid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730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595959" w:themeColor="text1" w:themeTint="A6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5234" w:type="dxa"/>
                            <w:gridSpan w:val="4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595959" w:themeColor="text1" w:themeTint="A6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595959" w:themeColor="text1" w:themeTint="A6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个人能力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147" w:hRule="atLeast"/>
                        </w:trPr>
                        <w:tc>
                          <w:tcPr>
                            <w:tcW w:w="730" w:type="dxa"/>
                            <w:tcBorders>
                              <w:top w:val="nil"/>
                              <w:tl2br w:val="nil"/>
                              <w:tr2bl w:val="nil"/>
                            </w:tcBorders>
                          </w:tcPr>
                          <w:p/>
                        </w:tc>
                        <w:tc>
                          <w:tcPr>
                            <w:tcW w:w="5234" w:type="dxa"/>
                            <w:gridSpan w:val="4"/>
                            <w:tcBorders>
                              <w:top w:val="nil"/>
                              <w:tl2br w:val="nil"/>
                              <w:tr2bl w:val="nil"/>
                            </w:tcBorders>
                          </w:tcPr>
                          <w:p/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40" w:hRule="exact"/>
                        </w:trPr>
                        <w:tc>
                          <w:tcPr>
                            <w:tcW w:w="1210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jc w:val="distribute"/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组织能力：</w:t>
                            </w:r>
                          </w:p>
                        </w:tc>
                        <w:tc>
                          <w:tcPr>
                            <w:tcW w:w="1945" w:type="dxa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C648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■■■■■■■■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D9D9D9" w:themeColor="background1" w:themeShade="D9"/>
                                <w:sz w:val="16"/>
                                <w:szCs w:val="20"/>
                              </w:rPr>
                              <w:t>■■</w:t>
                            </w:r>
                          </w:p>
                        </w:tc>
                        <w:tc>
                          <w:tcPr>
                            <w:tcW w:w="921" w:type="dxa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jc w:val="distribute"/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普通话：</w:t>
                            </w:r>
                          </w:p>
                        </w:tc>
                        <w:tc>
                          <w:tcPr>
                            <w:tcW w:w="1888" w:type="dxa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C648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■■■■■■■■■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D9D9D9" w:themeColor="background1" w:themeShade="D9"/>
                                <w:sz w:val="16"/>
                                <w:szCs w:val="20"/>
                              </w:rPr>
                              <w:t>■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40" w:hRule="exact"/>
                        </w:trPr>
                        <w:tc>
                          <w:tcPr>
                            <w:tcW w:w="1210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jc w:val="distribute"/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沟通能力：</w:t>
                            </w:r>
                          </w:p>
                        </w:tc>
                        <w:tc>
                          <w:tcPr>
                            <w:tcW w:w="1945" w:type="dxa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C648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■■■■■■■■■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D9D9D9" w:themeColor="background1" w:themeShade="D9"/>
                                <w:sz w:val="16"/>
                                <w:szCs w:val="20"/>
                              </w:rPr>
                              <w:t>■</w:t>
                            </w:r>
                          </w:p>
                        </w:tc>
                        <w:tc>
                          <w:tcPr>
                            <w:tcW w:w="921" w:type="dxa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jc w:val="distribute"/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英  语：</w:t>
                            </w:r>
                          </w:p>
                        </w:tc>
                        <w:tc>
                          <w:tcPr>
                            <w:tcW w:w="1888" w:type="dxa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C648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■■■■■■■■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D9D9D9" w:themeColor="background1" w:themeShade="D9"/>
                                <w:sz w:val="16"/>
                                <w:szCs w:val="20"/>
                              </w:rPr>
                              <w:t>■■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40" w:hRule="exact"/>
                        </w:trPr>
                        <w:tc>
                          <w:tcPr>
                            <w:tcW w:w="1210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jc w:val="distribute"/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创新能力：</w:t>
                            </w:r>
                          </w:p>
                        </w:tc>
                        <w:tc>
                          <w:tcPr>
                            <w:tcW w:w="1945" w:type="dxa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C648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■■■■■■■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D9D9D9" w:themeColor="background1" w:themeShade="D9"/>
                                <w:sz w:val="16"/>
                                <w:szCs w:val="20"/>
                              </w:rPr>
                              <w:t>■■■</w:t>
                            </w:r>
                          </w:p>
                        </w:tc>
                        <w:tc>
                          <w:tcPr>
                            <w:tcW w:w="921" w:type="dxa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jc w:val="distribute"/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俄  语：</w:t>
                            </w:r>
                          </w:p>
                        </w:tc>
                        <w:tc>
                          <w:tcPr>
                            <w:tcW w:w="1888" w:type="dxa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C648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■■■■■■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D9D9D9" w:themeColor="background1" w:themeShade="D9"/>
                                <w:sz w:val="16"/>
                                <w:szCs w:val="20"/>
                              </w:rPr>
                              <w:t>■■■■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40" w:hRule="exact"/>
                        </w:trPr>
                        <w:tc>
                          <w:tcPr>
                            <w:tcW w:w="1210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jc w:val="distribute"/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学习能力：</w:t>
                            </w:r>
                          </w:p>
                        </w:tc>
                        <w:tc>
                          <w:tcPr>
                            <w:tcW w:w="1945" w:type="dxa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C648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■■■■■■■■■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D9D9D9" w:themeColor="background1" w:themeShade="D9"/>
                                <w:sz w:val="16"/>
                                <w:szCs w:val="20"/>
                              </w:rPr>
                              <w:t>■</w:t>
                            </w:r>
                          </w:p>
                        </w:tc>
                        <w:tc>
                          <w:tcPr>
                            <w:tcW w:w="921" w:type="dxa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jc w:val="distribute"/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日  语：</w:t>
                            </w:r>
                          </w:p>
                        </w:tc>
                        <w:tc>
                          <w:tcPr>
                            <w:tcW w:w="1888" w:type="dxa"/>
                            <w:tcBorders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C64847" w:themeColor="accent6"/>
                                <w:sz w:val="16"/>
                                <w:szCs w:val="20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>■■■■■■■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D9D9D9" w:themeColor="background1" w:themeShade="D9"/>
                                <w:sz w:val="16"/>
                                <w:szCs w:val="20"/>
                              </w:rPr>
                              <w:t>■■■</w:t>
                            </w:r>
                          </w:p>
                        </w:tc>
                      </w:tr>
                    </w:tbl>
                    <w:p/>
                  </w:txbxContent>
                </v:textbox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-69215</wp:posOffset>
                </wp:positionH>
                <wp:positionV relativeFrom="paragraph">
                  <wp:posOffset>70485</wp:posOffset>
                </wp:positionV>
                <wp:extent cx="1483360" cy="0"/>
                <wp:effectExtent l="34925" t="34925" r="43815" b="41275"/>
                <wp:wrapNone/>
                <wp:docPr id="107" name="直接连接符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073785" y="7720965"/>
                          <a:ext cx="1483360" cy="0"/>
                        </a:xfrm>
                        <a:prstGeom prst="line">
                          <a:avLst/>
                        </a:prstGeom>
                        <a:ln w="69850" cap="rnd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5.45pt;margin-top:5.55pt;height:0pt;width:116.8pt;z-index:251674624;mso-width-relative:page;mso-height-relative:page;" filled="f" stroked="t" coordsize="21600,21600" o:gfxdata="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">
                <v:fill on="f" focussize="0,0"/>
                <v:stroke weight="5.5pt" color="#C64847 [3209]" miterlimit="8" joinstyle="miter" endcap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-69215</wp:posOffset>
                </wp:positionH>
                <wp:positionV relativeFrom="paragraph">
                  <wp:posOffset>70485</wp:posOffset>
                </wp:positionV>
                <wp:extent cx="1713230" cy="0"/>
                <wp:effectExtent l="34925" t="34925" r="42545" b="41275"/>
                <wp:wrapNone/>
                <wp:docPr id="106" name="直接连接符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073785" y="7720965"/>
                          <a:ext cx="1713230" cy="0"/>
                        </a:xfrm>
                        <a:prstGeom prst="line">
                          <a:avLst/>
                        </a:prstGeom>
                        <a:ln w="69850" cap="rnd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5.45pt;margin-top:5.55pt;height:0pt;width:134.9pt;z-index:251673600;mso-width-relative:page;mso-height-relative:page;" filled="f" stroked="t" coordsize="21600,21600" o:gfxdata="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GykJHHUAAAA&#10;CQEAAA8AAAAAAAAAAQAgAAAAIgAAAGRycy9kb3ducmV2LnhtbFBLAQIUABQAAAAIAIdO4kDmwGv0&#10;6AEAAJUDAAAOAAAAAAAAAAEAIAAAACMBAABkcnMvZTJvRG9jLnhtbFBLBQYAAAAABgAGAFkBAAB9&#10;BQAAAAA=&#10;">
                <v:fill on="f" focussize="0,0"/>
                <v:stroke weight="5.5pt" color="#D9D9D9 [2732]" miterlimit="8" joinstyle="miter" endcap="round"/>
                <v:imagedata o:title=""/>
                <o:lock v:ext="edit" aspectratio="f"/>
              </v:lin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-69215</wp:posOffset>
                </wp:positionH>
                <wp:positionV relativeFrom="paragraph">
                  <wp:posOffset>92710</wp:posOffset>
                </wp:positionV>
                <wp:extent cx="1388745" cy="0"/>
                <wp:effectExtent l="34925" t="34925" r="43180" b="41275"/>
                <wp:wrapNone/>
                <wp:docPr id="108" name="直接连接符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073785" y="7941310"/>
                          <a:ext cx="1388745" cy="0"/>
                        </a:xfrm>
                        <a:prstGeom prst="line">
                          <a:avLst/>
                        </a:prstGeom>
                        <a:ln w="69850" cap="rnd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5.45pt;margin-top:7.3pt;height:0pt;width:109.35pt;z-index:251676672;mso-width-relative:page;mso-height-relative:page;" filled="f" stroked="t" coordsize="21600,21600" o:gfxdata="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GrNoqtYAAAAJAQAADwAAAAAA&#10;AAABACAAAAAiAAAAZHJzL2Rvd25yZXYueG1sUEsBAhQAFAAAAAgAh07iQF2QcdjcAQAAcwMAAA4A&#10;AAAAAAAAAQAgAAAAJQEAAGRycy9lMm9Eb2MueG1sUEsFBgAAAAAGAAYAWQEAAHMFAAAAAA==&#10;">
                <v:fill on="f" focussize="0,0"/>
                <v:stroke weight="5.5pt" color="#C64847 [3209]" miterlimit="8" joinstyle="miter" endcap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-69215</wp:posOffset>
                </wp:positionH>
                <wp:positionV relativeFrom="paragraph">
                  <wp:posOffset>92710</wp:posOffset>
                </wp:positionV>
                <wp:extent cx="1713230" cy="0"/>
                <wp:effectExtent l="34925" t="34925" r="42545" b="41275"/>
                <wp:wrapNone/>
                <wp:docPr id="109" name="直接连接符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073785" y="7941310"/>
                          <a:ext cx="1713230" cy="0"/>
                        </a:xfrm>
                        <a:prstGeom prst="line">
                          <a:avLst/>
                        </a:prstGeom>
                        <a:ln w="69850" cap="rnd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5.45pt;margin-top:7.3pt;height:0pt;width:134.9pt;z-index:251675648;mso-width-relative:page;mso-height-relative:page;" filled="f" stroked="t" coordsize="21600,21600" o:gfxdata="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">
                <v:fill on="f" focussize="0,0"/>
                <v:stroke weight="5.5pt" color="#D9D9D9 [2732]" miterlimit="8" joinstyle="miter" endcap="round"/>
                <v:imagedata o:title=""/>
                <o:lock v:ext="edit" aspectratio="f"/>
              </v:lin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-69215</wp:posOffset>
                </wp:positionH>
                <wp:positionV relativeFrom="paragraph">
                  <wp:posOffset>106680</wp:posOffset>
                </wp:positionV>
                <wp:extent cx="1553845" cy="0"/>
                <wp:effectExtent l="34925" t="34925" r="40005" b="41275"/>
                <wp:wrapNone/>
                <wp:docPr id="111" name="直接连接符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073785" y="8153400"/>
                          <a:ext cx="1553845" cy="0"/>
                        </a:xfrm>
                        <a:prstGeom prst="line">
                          <a:avLst/>
                        </a:prstGeom>
                        <a:ln w="69850" cap="rnd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5.45pt;margin-top:8.4pt;height:0pt;width:122.35pt;z-index:251670528;mso-width-relative:page;mso-height-relative:page;" filled="f" stroked="t" coordsize="21600,21600" o:gfxdata="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tSL1NNYAAAAJAQAADwAAAAAA&#10;AAABACAAAAAiAAAAZHJzL2Rvd25yZXYueG1sUEsBAhQAFAAAAAgAh07iQMRZ3lPcAQAAcwMAAA4A&#10;AAAAAAAAAQAgAAAAJQEAAGRycy9lMm9Eb2MueG1sUEsFBgAAAAAGAAYAWQEAAHMFAAAAAA==&#10;">
                <v:fill on="f" focussize="0,0"/>
                <v:stroke weight="5.5pt" color="#C64847 [3209]" miterlimit="8" joinstyle="miter" endcap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-69215</wp:posOffset>
                </wp:positionH>
                <wp:positionV relativeFrom="paragraph">
                  <wp:posOffset>106680</wp:posOffset>
                </wp:positionV>
                <wp:extent cx="1713230" cy="0"/>
                <wp:effectExtent l="34925" t="34925" r="42545" b="41275"/>
                <wp:wrapNone/>
                <wp:docPr id="110" name="直接连接符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073785" y="8153400"/>
                          <a:ext cx="1713230" cy="0"/>
                        </a:xfrm>
                        <a:prstGeom prst="line">
                          <a:avLst/>
                        </a:prstGeom>
                        <a:ln w="69850" cap="rnd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5.45pt;margin-top:8.4pt;height:0pt;width:134.9pt;z-index:251668480;mso-width-relative:page;mso-height-relative:page;" filled="f" stroked="t" coordsize="21600,21600" o:gfxdata="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EaTwZ/UAAAA&#10;CQEAAA8AAAAAAAAAAQAgAAAAIgAAAGRycy9kb3ducmV2LnhtbFBLAQIUABQAAAAIAIdO4kDoC5Cn&#10;6AEAAJUDAAAOAAAAAAAAAAEAIAAAACMBAABkcnMvZTJvRG9jLnhtbFBLBQYAAAAABgAGAFkBAAB9&#10;BQAAAAA=&#10;">
                <v:fill on="f" focussize="0,0"/>
                <v:stroke weight="5.5pt" color="#D9D9D9 [2732]" miterlimit="8" joinstyle="miter" endcap="round"/>
                <v:imagedata o:title=""/>
                <o:lock v:ext="edit" aspectratio="f"/>
              </v:lin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-69215</wp:posOffset>
                </wp:positionH>
                <wp:positionV relativeFrom="paragraph">
                  <wp:posOffset>121920</wp:posOffset>
                </wp:positionV>
                <wp:extent cx="1238250" cy="0"/>
                <wp:effectExtent l="34925" t="34925" r="41275" b="41275"/>
                <wp:wrapNone/>
                <wp:docPr id="112" name="直接连接符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073785" y="8366760"/>
                          <a:ext cx="1238250" cy="0"/>
                        </a:xfrm>
                        <a:prstGeom prst="line">
                          <a:avLst/>
                        </a:prstGeom>
                        <a:ln w="69850" cap="rnd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5.45pt;margin-top:9.6pt;height:0pt;width:97.5pt;z-index:251678720;mso-width-relative:page;mso-height-relative:page;" filled="f" stroked="t" coordsize="21600,21600" o:gfxdata="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">
                <v:fill on="f" focussize="0,0"/>
                <v:stroke weight="5.5pt" color="#C64847 [3209]" miterlimit="8" joinstyle="miter" endcap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-69215</wp:posOffset>
                </wp:positionH>
                <wp:positionV relativeFrom="paragraph">
                  <wp:posOffset>121920</wp:posOffset>
                </wp:positionV>
                <wp:extent cx="1713230" cy="0"/>
                <wp:effectExtent l="34925" t="34925" r="42545" b="41275"/>
                <wp:wrapNone/>
                <wp:docPr id="113" name="直接连接符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073785" y="8366760"/>
                          <a:ext cx="1713230" cy="0"/>
                        </a:xfrm>
                        <a:prstGeom prst="line">
                          <a:avLst/>
                        </a:prstGeom>
                        <a:ln w="69850" cap="rnd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5.45pt;margin-top:9.6pt;height:0pt;width:134.9pt;z-index:251677696;mso-width-relative:page;mso-height-relative:page;" filled="f" stroked="t" coordsize="21600,21600" o:gfxdata="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Pci7/fUAAAA&#10;CQEAAA8AAAAAAAAAAQAgAAAAIgAAAGRycy9kb3ducmV2LnhtbFBLAQIUABQAAAAIAIdO4kAo5I3D&#10;6AEAAJUDAAAOAAAAAAAAAAEAIAAAACMBAABkcnMvZTJvRG9jLnhtbFBLBQYAAAAABgAGAFkBAAB9&#10;BQAAAAA=&#10;">
                <v:fill on="f" focussize="0,0"/>
                <v:stroke weight="5.5pt" color="#D9D9D9 [2732]" miterlimit="8" joinstyle="miter" endcap="round"/>
                <v:imagedata o:title=""/>
                <o:lock v:ext="edit" aspectratio="f"/>
              </v:line>
            </w:pict>
          </mc:Fallback>
        </mc:AlternateContent>
      </w:r>
    </w:p>
    <w:p/>
    <w:p>
      <w:r>
        <w:rPr>
          <w:sz w:val="21"/>
        </w:rPr>
        <mc:AlternateContent>
          <mc:Choice Requires="wpg">
            <w:drawing>
              <wp:anchor distT="0" distB="0" distL="114300" distR="114300" simplePos="0" relativeHeight="251604992" behindDoc="0" locked="0" layoutInCell="1" allowOverlap="1">
                <wp:simplePos x="0" y="0"/>
                <wp:positionH relativeFrom="column">
                  <wp:posOffset>-847725</wp:posOffset>
                </wp:positionH>
                <wp:positionV relativeFrom="paragraph">
                  <wp:posOffset>55245</wp:posOffset>
                </wp:positionV>
                <wp:extent cx="2592705" cy="361950"/>
                <wp:effectExtent l="5080" t="20955" r="12065" b="74295"/>
                <wp:wrapNone/>
                <wp:docPr id="30" name="组合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2705" cy="361950"/>
                          <a:chOff x="748" y="4888"/>
                          <a:chExt cx="4083" cy="570"/>
                        </a:xfrm>
                      </wpg:grpSpPr>
                      <wpg:grpSp>
                        <wpg:cNvPr id="34" name="组合 11"/>
                        <wpg:cNvGrpSpPr/>
                        <wpg:grpSpPr>
                          <a:xfrm>
                            <a:off x="748" y="4888"/>
                            <a:ext cx="736" cy="570"/>
                            <a:chOff x="674" y="4851"/>
                            <a:chExt cx="832" cy="644"/>
                          </a:xfrm>
                        </wpg:grpSpPr>
                        <wps:wsp>
                          <wps:cNvPr id="35" name="椭圆 6"/>
                          <wps:cNvSpPr/>
                          <wps:spPr>
                            <a:xfrm>
                              <a:off x="674" y="4851"/>
                              <a:ext cx="644" cy="644"/>
                            </a:xfrm>
                            <a:prstGeom prst="ellipse">
                              <a:avLst/>
                            </a:prstGeom>
                            <a:solidFill>
                              <a:schemeClr val="accent6"/>
                            </a:solidFill>
                            <a:ln w="6350">
                              <a:gradFill>
                                <a:gsLst>
                                  <a:gs pos="100000">
                                    <a:schemeClr val="bg1">
                                      <a:lumMod val="95000"/>
                                    </a:schemeClr>
                                  </a:gs>
                                  <a:gs pos="0">
                                    <a:schemeClr val="bg1">
                                      <a:lumMod val="85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</a:ln>
                            <a:effectLst>
                              <a:innerShdw blurRad="63500" dist="25400" dir="13500000">
                                <a:prstClr val="black">
                                  <a:alpha val="50000"/>
                                </a:prstClr>
                              </a:inn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36" name="椭圆 9"/>
                          <wps:cNvSpPr/>
                          <wps:spPr>
                            <a:xfrm>
                              <a:off x="862" y="4851"/>
                              <a:ext cx="644" cy="644"/>
                            </a:xfrm>
                            <a:prstGeom prst="ellipse">
                              <a:avLst/>
                            </a:prstGeom>
                            <a:gradFill>
                              <a:gsLst>
                                <a:gs pos="100000">
                                  <a:schemeClr val="bg1"/>
                                </a:gs>
                                <a:gs pos="0">
                                  <a:schemeClr val="bg1">
                                    <a:lumMod val="85000"/>
                                  </a:schemeClr>
                                </a:gs>
                              </a:gsLst>
                              <a:lin ang="2700000" scaled="0"/>
                            </a:gradFill>
                            <a:ln w="6350">
                              <a:gradFill>
                                <a:gsLst>
                                  <a:gs pos="100000">
                                    <a:schemeClr val="bg1">
                                      <a:lumMod val="95000"/>
                                    </a:schemeClr>
                                  </a:gs>
                                  <a:gs pos="0">
                                    <a:schemeClr val="bg1">
                                      <a:lumMod val="85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s:wsp>
                        <wps:cNvPr id="37" name="直接连接符 12"/>
                        <wps:cNvCnPr/>
                        <wps:spPr>
                          <a:xfrm>
                            <a:off x="2851" y="5158"/>
                            <a:ext cx="1981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6.75pt;margin-top:4.35pt;height:28.5pt;width:204.15pt;z-index:251604992;mso-width-relative:page;mso-height-relative:page;" coordorigin="748,4888" coordsize="4083,570" o:gfxdata="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">
                <o:lock v:ext="edit" aspectratio="f"/>
                <v:group id="组合 11" o:spid="_x0000_s1026" o:spt="203" style="position:absolute;left:748;top:4888;height:570;width:736;" coordorigin="674,4851" coordsize="832,644" o:gfxdata="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xoDLdr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椭圆 6" o:spid="_x0000_s1026" o:spt="3" type="#_x0000_t3" style="position:absolute;left:674;top:4851;height:644;width:644;v-text-anchor:middle;" fillcolor="#C64847 [3209]" filled="t" stroked="t" coordsize="21600,21600" o:gfxdata="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lrVjO8AAAA&#10;2wAAAA8AAAAAAAAAAQAgAAAAIgAAAGRycy9kb3ducmV2LnhtbFBLAQIUABQAAAAIAIdO4kAzLwWe&#10;OwAAADkAAAAQAAAAAAAAAAEAIAAAAAsBAABkcnMvc2hhcGV4bWwueG1sUEsFBgAAAAAGAAYAWwEA&#10;ALUDAAAAAA==&#10;">
                    <v:fill on="t" focussize="0,0"/>
                    <v:stroke weight="0.5pt" color="#000000" miterlimit="8" joinstyle="miter"/>
                    <v:imagedata o:title=""/>
                    <o:lock v:ext="edit" aspectratio="f"/>
                  </v:shape>
                  <v:shape id="椭圆 9" o:spid="_x0000_s1026" o:spt="3" type="#_x0000_t3" style="position:absolute;left:862;top:4851;height:644;width:644;v-text-anchor:middle;" fillcolor="#D9D9D9 [2732]" filled="t" stroked="t" coordsize="21600,21600" o:gfxdata="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+3eM74A&#10;AADbAAAADwAAAAAAAAABACAAAAAiAAAAZHJzL2Rvd25yZXYueG1sUEsBAhQAFAAAAAgAh07iQDMv&#10;BZ47AAAAOQAAABAAAAAAAAAAAQAgAAAADQEAAGRycy9zaGFwZXhtbC54bWxQSwUGAAAAAAYABgBb&#10;AQAAtwMAAAAA&#10;">
                    <v:fill type="gradient" on="t" color2="#FFFFFF [3212]" angle="45" focus="100%" focussize="0,0" rotate="t">
                      <o:fill type="gradientUnscaled" v:ext="backwardCompatible"/>
                    </v:fill>
                    <v:stroke weight="0.5pt" color="#000000" miterlimit="8" joinstyle="miter"/>
                    <v:imagedata o:title=""/>
                    <o:lock v:ext="edit" aspectratio="f"/>
                    <v:shadow on="t" color="#000000" opacity="13107f" offset="2.12133858267717pt,2.12133858267717pt" origin="-32768f,-32768f" matrix="65536f,0f,0f,65536f"/>
                  </v:shape>
                </v:group>
                <v:line id="直接连接符 12" o:spid="_x0000_s1026" o:spt="20" style="position:absolute;left:2851;top:5158;height:0;width:1981;" filled="f" stroked="t" coordsize="21600,21600" o:gfxdata="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WKxOi/&#10;AAAA2wAAAA8AAAAAAAAAAQAgAAAAIgAAAGRycy9kb3ducmV2LnhtbFBLAQIUABQAAAAIAIdO4kAz&#10;LwWeOwAAADkAAAAQAAAAAAAAAAEAIAAAAA4BAABkcnMvc2hhcGV4bWwueG1sUEsFBgAAAAAGAAYA&#10;WwEAALgDAAAAAA==&#10;">
                  <v:fill on="f" focussize="0,0"/>
                  <v:stroke weight="0.5pt" color="#BFBFBF [2412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6496" behindDoc="0" locked="0" layoutInCell="1" allowOverlap="1">
                <wp:simplePos x="0" y="0"/>
                <wp:positionH relativeFrom="column">
                  <wp:posOffset>-643255</wp:posOffset>
                </wp:positionH>
                <wp:positionV relativeFrom="paragraph">
                  <wp:posOffset>154305</wp:posOffset>
                </wp:positionV>
                <wp:extent cx="170180" cy="170180"/>
                <wp:effectExtent l="0" t="0" r="1270" b="1270"/>
                <wp:wrapNone/>
                <wp:docPr id="24" name="通讯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0180" cy="170180"/>
                        </a:xfrm>
                        <a:custGeom>
                          <a:avLst/>
                          <a:gdLst/>
                          <a:ahLst/>
                          <a:cxnLst/>
                          <a:rect l="0" t="0" r="r" b="b"/>
                          <a:pathLst>
                            <a:path w="1622425" h="1601788">
                              <a:moveTo>
                                <a:pt x="1477962" y="927100"/>
                              </a:moveTo>
                              <a:lnTo>
                                <a:pt x="1622425" y="927100"/>
                              </a:lnTo>
                              <a:lnTo>
                                <a:pt x="1622425" y="1293813"/>
                              </a:lnTo>
                              <a:lnTo>
                                <a:pt x="1477962" y="1293813"/>
                              </a:lnTo>
                              <a:lnTo>
                                <a:pt x="1477962" y="927100"/>
                              </a:lnTo>
                              <a:close/>
                              <a:moveTo>
                                <a:pt x="1477962" y="463550"/>
                              </a:moveTo>
                              <a:lnTo>
                                <a:pt x="1622425" y="463550"/>
                              </a:lnTo>
                              <a:lnTo>
                                <a:pt x="1622425" y="830263"/>
                              </a:lnTo>
                              <a:lnTo>
                                <a:pt x="1477962" y="830263"/>
                              </a:lnTo>
                              <a:lnTo>
                                <a:pt x="1477962" y="463550"/>
                              </a:lnTo>
                              <a:close/>
                              <a:moveTo>
                                <a:pt x="871932" y="418865"/>
                              </a:moveTo>
                              <a:lnTo>
                                <a:pt x="866214" y="419183"/>
                              </a:lnTo>
                              <a:lnTo>
                                <a:pt x="859861" y="419183"/>
                              </a:lnTo>
                              <a:lnTo>
                                <a:pt x="848426" y="420453"/>
                              </a:lnTo>
                              <a:lnTo>
                                <a:pt x="837309" y="422359"/>
                              </a:lnTo>
                              <a:lnTo>
                                <a:pt x="826509" y="424582"/>
                              </a:lnTo>
                              <a:lnTo>
                                <a:pt x="815709" y="427440"/>
                              </a:lnTo>
                              <a:lnTo>
                                <a:pt x="805862" y="430298"/>
                              </a:lnTo>
                              <a:lnTo>
                                <a:pt x="796650" y="433473"/>
                              </a:lnTo>
                              <a:lnTo>
                                <a:pt x="787439" y="436649"/>
                              </a:lnTo>
                              <a:lnTo>
                                <a:pt x="771874" y="443000"/>
                              </a:lnTo>
                              <a:lnTo>
                                <a:pt x="766792" y="444906"/>
                              </a:lnTo>
                              <a:lnTo>
                                <a:pt x="762027" y="446811"/>
                              </a:lnTo>
                              <a:lnTo>
                                <a:pt x="757262" y="449034"/>
                              </a:lnTo>
                              <a:lnTo>
                                <a:pt x="752498" y="451257"/>
                              </a:lnTo>
                              <a:lnTo>
                                <a:pt x="748051" y="454115"/>
                              </a:lnTo>
                              <a:lnTo>
                                <a:pt x="743921" y="456655"/>
                              </a:lnTo>
                              <a:lnTo>
                                <a:pt x="739792" y="459831"/>
                              </a:lnTo>
                              <a:lnTo>
                                <a:pt x="735345" y="463324"/>
                              </a:lnTo>
                              <a:lnTo>
                                <a:pt x="731533" y="466817"/>
                              </a:lnTo>
                              <a:lnTo>
                                <a:pt x="728039" y="470628"/>
                              </a:lnTo>
                              <a:lnTo>
                                <a:pt x="724545" y="474757"/>
                              </a:lnTo>
                              <a:lnTo>
                                <a:pt x="721051" y="479202"/>
                              </a:lnTo>
                              <a:lnTo>
                                <a:pt x="718192" y="483966"/>
                              </a:lnTo>
                              <a:lnTo>
                                <a:pt x="715333" y="488729"/>
                              </a:lnTo>
                              <a:lnTo>
                                <a:pt x="712792" y="493810"/>
                              </a:lnTo>
                              <a:lnTo>
                                <a:pt x="710251" y="499526"/>
                              </a:lnTo>
                              <a:lnTo>
                                <a:pt x="708028" y="504925"/>
                              </a:lnTo>
                              <a:lnTo>
                                <a:pt x="706122" y="510959"/>
                              </a:lnTo>
                              <a:lnTo>
                                <a:pt x="704216" y="517310"/>
                              </a:lnTo>
                              <a:lnTo>
                                <a:pt x="702628" y="523979"/>
                              </a:lnTo>
                              <a:lnTo>
                                <a:pt x="701357" y="530648"/>
                              </a:lnTo>
                              <a:lnTo>
                                <a:pt x="700404" y="537952"/>
                              </a:lnTo>
                              <a:lnTo>
                                <a:pt x="699769" y="545256"/>
                              </a:lnTo>
                              <a:lnTo>
                                <a:pt x="699451" y="553512"/>
                              </a:lnTo>
                              <a:lnTo>
                                <a:pt x="699451" y="561451"/>
                              </a:lnTo>
                              <a:lnTo>
                                <a:pt x="699451" y="570025"/>
                              </a:lnTo>
                              <a:lnTo>
                                <a:pt x="700087" y="578600"/>
                              </a:lnTo>
                              <a:lnTo>
                                <a:pt x="700722" y="587809"/>
                              </a:lnTo>
                              <a:lnTo>
                                <a:pt x="701992" y="597018"/>
                              </a:lnTo>
                              <a:lnTo>
                                <a:pt x="703263" y="607180"/>
                              </a:lnTo>
                              <a:lnTo>
                                <a:pt x="705169" y="617025"/>
                              </a:lnTo>
                              <a:lnTo>
                                <a:pt x="707392" y="627504"/>
                              </a:lnTo>
                              <a:lnTo>
                                <a:pt x="708028" y="630998"/>
                              </a:lnTo>
                              <a:lnTo>
                                <a:pt x="708028" y="634173"/>
                              </a:lnTo>
                              <a:lnTo>
                                <a:pt x="707710" y="637666"/>
                              </a:lnTo>
                              <a:lnTo>
                                <a:pt x="707392" y="640524"/>
                              </a:lnTo>
                              <a:lnTo>
                                <a:pt x="706757" y="643065"/>
                              </a:lnTo>
                              <a:lnTo>
                                <a:pt x="705804" y="645605"/>
                              </a:lnTo>
                              <a:lnTo>
                                <a:pt x="703263" y="650051"/>
                              </a:lnTo>
                              <a:lnTo>
                                <a:pt x="701039" y="654815"/>
                              </a:lnTo>
                              <a:lnTo>
                                <a:pt x="699134" y="658626"/>
                              </a:lnTo>
                              <a:lnTo>
                                <a:pt x="698498" y="660531"/>
                              </a:lnTo>
                              <a:lnTo>
                                <a:pt x="697863" y="662436"/>
                              </a:lnTo>
                              <a:lnTo>
                                <a:pt x="697545" y="664342"/>
                              </a:lnTo>
                              <a:lnTo>
                                <a:pt x="697545" y="666247"/>
                              </a:lnTo>
                              <a:lnTo>
                                <a:pt x="699134" y="688794"/>
                              </a:lnTo>
                              <a:lnTo>
                                <a:pt x="700404" y="702132"/>
                              </a:lnTo>
                              <a:lnTo>
                                <a:pt x="701039" y="709436"/>
                              </a:lnTo>
                              <a:lnTo>
                                <a:pt x="702310" y="716104"/>
                              </a:lnTo>
                              <a:lnTo>
                                <a:pt x="703581" y="723408"/>
                              </a:lnTo>
                              <a:lnTo>
                                <a:pt x="705487" y="729760"/>
                              </a:lnTo>
                              <a:lnTo>
                                <a:pt x="707075" y="736111"/>
                              </a:lnTo>
                              <a:lnTo>
                                <a:pt x="709298" y="742145"/>
                              </a:lnTo>
                              <a:lnTo>
                                <a:pt x="711839" y="747226"/>
                              </a:lnTo>
                              <a:lnTo>
                                <a:pt x="714698" y="751989"/>
                              </a:lnTo>
                              <a:lnTo>
                                <a:pt x="716286" y="753894"/>
                              </a:lnTo>
                              <a:lnTo>
                                <a:pt x="718192" y="755800"/>
                              </a:lnTo>
                              <a:lnTo>
                                <a:pt x="719780" y="757705"/>
                              </a:lnTo>
                              <a:lnTo>
                                <a:pt x="722322" y="759293"/>
                              </a:lnTo>
                              <a:lnTo>
                                <a:pt x="725816" y="760563"/>
                              </a:lnTo>
                              <a:lnTo>
                                <a:pt x="731533" y="762151"/>
                              </a:lnTo>
                              <a:lnTo>
                                <a:pt x="736933" y="763104"/>
                              </a:lnTo>
                              <a:lnTo>
                                <a:pt x="738839" y="763421"/>
                              </a:lnTo>
                              <a:lnTo>
                                <a:pt x="739792" y="763104"/>
                              </a:lnTo>
                              <a:lnTo>
                                <a:pt x="745827" y="831062"/>
                              </a:lnTo>
                              <a:lnTo>
                                <a:pt x="747098" y="833603"/>
                              </a:lnTo>
                              <a:lnTo>
                                <a:pt x="748368" y="835826"/>
                              </a:lnTo>
                              <a:lnTo>
                                <a:pt x="749639" y="838049"/>
                              </a:lnTo>
                              <a:lnTo>
                                <a:pt x="751227" y="839954"/>
                              </a:lnTo>
                              <a:lnTo>
                                <a:pt x="754404" y="843765"/>
                              </a:lnTo>
                              <a:lnTo>
                                <a:pt x="757898" y="847576"/>
                              </a:lnTo>
                              <a:lnTo>
                                <a:pt x="761074" y="851386"/>
                              </a:lnTo>
                              <a:lnTo>
                                <a:pt x="762662" y="853609"/>
                              </a:lnTo>
                              <a:lnTo>
                                <a:pt x="763933" y="855832"/>
                              </a:lnTo>
                              <a:lnTo>
                                <a:pt x="765204" y="858373"/>
                              </a:lnTo>
                              <a:lnTo>
                                <a:pt x="766474" y="861548"/>
                              </a:lnTo>
                              <a:lnTo>
                                <a:pt x="767427" y="865042"/>
                              </a:lnTo>
                              <a:lnTo>
                                <a:pt x="768380" y="868852"/>
                              </a:lnTo>
                              <a:lnTo>
                                <a:pt x="751545" y="872663"/>
                              </a:lnTo>
                              <a:lnTo>
                                <a:pt x="744874" y="887271"/>
                              </a:lnTo>
                              <a:lnTo>
                                <a:pt x="740745" y="895528"/>
                              </a:lnTo>
                              <a:lnTo>
                                <a:pt x="736298" y="904102"/>
                              </a:lnTo>
                              <a:lnTo>
                                <a:pt x="731533" y="912358"/>
                              </a:lnTo>
                              <a:lnTo>
                                <a:pt x="726451" y="919980"/>
                              </a:lnTo>
                              <a:lnTo>
                                <a:pt x="723910" y="923156"/>
                              </a:lnTo>
                              <a:lnTo>
                                <a:pt x="721051" y="926014"/>
                              </a:lnTo>
                              <a:lnTo>
                                <a:pt x="718510" y="928555"/>
                              </a:lnTo>
                              <a:lnTo>
                                <a:pt x="715969" y="930778"/>
                              </a:lnTo>
                              <a:lnTo>
                                <a:pt x="680393" y="940622"/>
                              </a:lnTo>
                              <a:lnTo>
                                <a:pt x="648628" y="953960"/>
                              </a:lnTo>
                              <a:lnTo>
                                <a:pt x="615911" y="967932"/>
                              </a:lnTo>
                              <a:lnTo>
                                <a:pt x="551747" y="995243"/>
                              </a:lnTo>
                              <a:lnTo>
                                <a:pt x="544123" y="998101"/>
                              </a:lnTo>
                              <a:lnTo>
                                <a:pt x="537135" y="1000641"/>
                              </a:lnTo>
                              <a:lnTo>
                                <a:pt x="522524" y="1006040"/>
                              </a:lnTo>
                              <a:lnTo>
                                <a:pt x="507912" y="1011121"/>
                              </a:lnTo>
                              <a:lnTo>
                                <a:pt x="500924" y="1013979"/>
                              </a:lnTo>
                              <a:lnTo>
                                <a:pt x="493936" y="1016837"/>
                              </a:lnTo>
                              <a:lnTo>
                                <a:pt x="487583" y="1020648"/>
                              </a:lnTo>
                              <a:lnTo>
                                <a:pt x="481548" y="1024141"/>
                              </a:lnTo>
                              <a:lnTo>
                                <a:pt x="475512" y="1027952"/>
                              </a:lnTo>
                              <a:lnTo>
                                <a:pt x="470430" y="1032398"/>
                              </a:lnTo>
                              <a:lnTo>
                                <a:pt x="467889" y="1034938"/>
                              </a:lnTo>
                              <a:lnTo>
                                <a:pt x="465665" y="1037796"/>
                              </a:lnTo>
                              <a:lnTo>
                                <a:pt x="463442" y="1040337"/>
                              </a:lnTo>
                              <a:lnTo>
                                <a:pt x="461218" y="1043195"/>
                              </a:lnTo>
                              <a:lnTo>
                                <a:pt x="459313" y="1046370"/>
                              </a:lnTo>
                              <a:lnTo>
                                <a:pt x="457407" y="1049546"/>
                              </a:lnTo>
                              <a:lnTo>
                                <a:pt x="456136" y="1052722"/>
                              </a:lnTo>
                              <a:lnTo>
                                <a:pt x="454548" y="1056850"/>
                              </a:lnTo>
                              <a:lnTo>
                                <a:pt x="454230" y="1082573"/>
                              </a:lnTo>
                              <a:lnTo>
                                <a:pt x="453595" y="1116234"/>
                              </a:lnTo>
                              <a:lnTo>
                                <a:pt x="452960" y="1151484"/>
                              </a:lnTo>
                              <a:lnTo>
                                <a:pt x="452642" y="1167997"/>
                              </a:lnTo>
                              <a:lnTo>
                                <a:pt x="452960" y="1182605"/>
                              </a:lnTo>
                              <a:lnTo>
                                <a:pt x="1276928" y="1182605"/>
                              </a:lnTo>
                              <a:lnTo>
                                <a:pt x="1277245" y="1167997"/>
                              </a:lnTo>
                              <a:lnTo>
                                <a:pt x="1276928" y="1151484"/>
                              </a:lnTo>
                              <a:lnTo>
                                <a:pt x="1276292" y="1116234"/>
                              </a:lnTo>
                              <a:lnTo>
                                <a:pt x="1275339" y="1082573"/>
                              </a:lnTo>
                              <a:lnTo>
                                <a:pt x="1275022" y="1056850"/>
                              </a:lnTo>
                              <a:lnTo>
                                <a:pt x="1273751" y="1052722"/>
                              </a:lnTo>
                              <a:lnTo>
                                <a:pt x="1272163" y="1049546"/>
                              </a:lnTo>
                              <a:lnTo>
                                <a:pt x="1270257" y="1046370"/>
                              </a:lnTo>
                              <a:lnTo>
                                <a:pt x="1268669" y="1043195"/>
                              </a:lnTo>
                              <a:lnTo>
                                <a:pt x="1266445" y="1040337"/>
                              </a:lnTo>
                              <a:lnTo>
                                <a:pt x="1264222" y="1037796"/>
                              </a:lnTo>
                              <a:lnTo>
                                <a:pt x="1261998" y="1034938"/>
                              </a:lnTo>
                              <a:lnTo>
                                <a:pt x="1259775" y="1032398"/>
                              </a:lnTo>
                              <a:lnTo>
                                <a:pt x="1254057" y="1027952"/>
                              </a:lnTo>
                              <a:lnTo>
                                <a:pt x="1248340" y="1024141"/>
                              </a:lnTo>
                              <a:lnTo>
                                <a:pt x="1242304" y="1020648"/>
                              </a:lnTo>
                              <a:lnTo>
                                <a:pt x="1235634" y="1016837"/>
                              </a:lnTo>
                              <a:lnTo>
                                <a:pt x="1228963" y="1013979"/>
                              </a:lnTo>
                              <a:lnTo>
                                <a:pt x="1221658" y="1011121"/>
                              </a:lnTo>
                              <a:lnTo>
                                <a:pt x="1207681" y="1006040"/>
                              </a:lnTo>
                              <a:lnTo>
                                <a:pt x="1192752" y="1000641"/>
                              </a:lnTo>
                              <a:lnTo>
                                <a:pt x="1185446" y="998101"/>
                              </a:lnTo>
                              <a:lnTo>
                                <a:pt x="1178458" y="995243"/>
                              </a:lnTo>
                              <a:lnTo>
                                <a:pt x="1113659" y="967932"/>
                              </a:lnTo>
                              <a:lnTo>
                                <a:pt x="1080941" y="953960"/>
                              </a:lnTo>
                              <a:lnTo>
                                <a:pt x="1049177" y="940622"/>
                              </a:lnTo>
                              <a:lnTo>
                                <a:pt x="1013601" y="930778"/>
                              </a:lnTo>
                              <a:lnTo>
                                <a:pt x="1011060" y="928555"/>
                              </a:lnTo>
                              <a:lnTo>
                                <a:pt x="1008519" y="926014"/>
                              </a:lnTo>
                              <a:lnTo>
                                <a:pt x="1005977" y="923156"/>
                              </a:lnTo>
                              <a:lnTo>
                                <a:pt x="1003436" y="919980"/>
                              </a:lnTo>
                              <a:lnTo>
                                <a:pt x="998036" y="912358"/>
                              </a:lnTo>
                              <a:lnTo>
                                <a:pt x="993589" y="904102"/>
                              </a:lnTo>
                              <a:lnTo>
                                <a:pt x="989142" y="895528"/>
                              </a:lnTo>
                              <a:lnTo>
                                <a:pt x="985013" y="887271"/>
                              </a:lnTo>
                              <a:lnTo>
                                <a:pt x="978025" y="872663"/>
                              </a:lnTo>
                              <a:lnTo>
                                <a:pt x="955790" y="869487"/>
                              </a:lnTo>
                              <a:lnTo>
                                <a:pt x="956107" y="865359"/>
                              </a:lnTo>
                              <a:lnTo>
                                <a:pt x="956743" y="861231"/>
                              </a:lnTo>
                              <a:lnTo>
                                <a:pt x="957696" y="857738"/>
                              </a:lnTo>
                              <a:lnTo>
                                <a:pt x="958649" y="854562"/>
                              </a:lnTo>
                              <a:lnTo>
                                <a:pt x="960237" y="852021"/>
                              </a:lnTo>
                              <a:lnTo>
                                <a:pt x="961507" y="849481"/>
                              </a:lnTo>
                              <a:lnTo>
                                <a:pt x="965319" y="845035"/>
                              </a:lnTo>
                              <a:lnTo>
                                <a:pt x="968813" y="840272"/>
                              </a:lnTo>
                              <a:lnTo>
                                <a:pt x="972307" y="835826"/>
                              </a:lnTo>
                              <a:lnTo>
                                <a:pt x="973895" y="833603"/>
                              </a:lnTo>
                              <a:lnTo>
                                <a:pt x="975484" y="830745"/>
                              </a:lnTo>
                              <a:lnTo>
                                <a:pt x="977072" y="827887"/>
                              </a:lnTo>
                              <a:lnTo>
                                <a:pt x="978025" y="824393"/>
                              </a:lnTo>
                              <a:lnTo>
                                <a:pt x="978978" y="821218"/>
                              </a:lnTo>
                              <a:lnTo>
                                <a:pt x="979613" y="818042"/>
                              </a:lnTo>
                              <a:lnTo>
                                <a:pt x="980566" y="811373"/>
                              </a:lnTo>
                              <a:lnTo>
                                <a:pt x="981201" y="804069"/>
                              </a:lnTo>
                              <a:lnTo>
                                <a:pt x="981837" y="797083"/>
                              </a:lnTo>
                              <a:lnTo>
                                <a:pt x="982154" y="789779"/>
                              </a:lnTo>
                              <a:lnTo>
                                <a:pt x="983107" y="783110"/>
                              </a:lnTo>
                              <a:lnTo>
                                <a:pt x="983742" y="779935"/>
                              </a:lnTo>
                              <a:lnTo>
                                <a:pt x="984695" y="776759"/>
                              </a:lnTo>
                              <a:lnTo>
                                <a:pt x="985966" y="773266"/>
                              </a:lnTo>
                              <a:lnTo>
                                <a:pt x="987236" y="770408"/>
                              </a:lnTo>
                              <a:lnTo>
                                <a:pt x="988507" y="768502"/>
                              </a:lnTo>
                              <a:lnTo>
                                <a:pt x="989778" y="766915"/>
                              </a:lnTo>
                              <a:lnTo>
                                <a:pt x="991366" y="765327"/>
                              </a:lnTo>
                              <a:lnTo>
                                <a:pt x="992636" y="764056"/>
                              </a:lnTo>
                              <a:lnTo>
                                <a:pt x="996131" y="761834"/>
                              </a:lnTo>
                              <a:lnTo>
                                <a:pt x="999942" y="759928"/>
                              </a:lnTo>
                              <a:lnTo>
                                <a:pt x="1003436" y="758023"/>
                              </a:lnTo>
                              <a:lnTo>
                                <a:pt x="1006930" y="755800"/>
                              </a:lnTo>
                              <a:lnTo>
                                <a:pt x="1010107" y="753259"/>
                              </a:lnTo>
                              <a:lnTo>
                                <a:pt x="1011695" y="751989"/>
                              </a:lnTo>
                              <a:lnTo>
                                <a:pt x="1012966" y="750401"/>
                              </a:lnTo>
                              <a:lnTo>
                                <a:pt x="1014871" y="746908"/>
                              </a:lnTo>
                              <a:lnTo>
                                <a:pt x="1017095" y="743097"/>
                              </a:lnTo>
                              <a:lnTo>
                                <a:pt x="1019001" y="738651"/>
                              </a:lnTo>
                              <a:lnTo>
                                <a:pt x="1020589" y="734523"/>
                              </a:lnTo>
                              <a:lnTo>
                                <a:pt x="1023130" y="725631"/>
                              </a:lnTo>
                              <a:lnTo>
                                <a:pt x="1024718" y="717057"/>
                              </a:lnTo>
                              <a:lnTo>
                                <a:pt x="1025989" y="709753"/>
                              </a:lnTo>
                              <a:lnTo>
                                <a:pt x="1026942" y="701814"/>
                              </a:lnTo>
                              <a:lnTo>
                                <a:pt x="1027895" y="693875"/>
                              </a:lnTo>
                              <a:lnTo>
                                <a:pt x="1028213" y="685618"/>
                              </a:lnTo>
                              <a:lnTo>
                                <a:pt x="1027895" y="677362"/>
                              </a:lnTo>
                              <a:lnTo>
                                <a:pt x="1027577" y="673233"/>
                              </a:lnTo>
                              <a:lnTo>
                                <a:pt x="1026942" y="669105"/>
                              </a:lnTo>
                              <a:lnTo>
                                <a:pt x="1025989" y="665294"/>
                              </a:lnTo>
                              <a:lnTo>
                                <a:pt x="1025036" y="661484"/>
                              </a:lnTo>
                              <a:lnTo>
                                <a:pt x="1023766" y="657673"/>
                              </a:lnTo>
                              <a:lnTo>
                                <a:pt x="1022177" y="654180"/>
                              </a:lnTo>
                              <a:lnTo>
                                <a:pt x="1019001" y="647511"/>
                              </a:lnTo>
                              <a:lnTo>
                                <a:pt x="1015824" y="642747"/>
                              </a:lnTo>
                              <a:lnTo>
                                <a:pt x="1014871" y="640207"/>
                              </a:lnTo>
                              <a:lnTo>
                                <a:pt x="1013919" y="637349"/>
                              </a:lnTo>
                              <a:lnTo>
                                <a:pt x="1012966" y="633856"/>
                              </a:lnTo>
                              <a:lnTo>
                                <a:pt x="1012330" y="629410"/>
                              </a:lnTo>
                              <a:lnTo>
                                <a:pt x="1012013" y="626234"/>
                              </a:lnTo>
                              <a:lnTo>
                                <a:pt x="1012013" y="622106"/>
                              </a:lnTo>
                              <a:lnTo>
                                <a:pt x="1012330" y="612261"/>
                              </a:lnTo>
                              <a:lnTo>
                                <a:pt x="1012966" y="601147"/>
                              </a:lnTo>
                              <a:lnTo>
                                <a:pt x="1013919" y="588762"/>
                              </a:lnTo>
                              <a:lnTo>
                                <a:pt x="1016460" y="566215"/>
                              </a:lnTo>
                              <a:lnTo>
                                <a:pt x="1017095" y="557323"/>
                              </a:lnTo>
                              <a:lnTo>
                                <a:pt x="1017413" y="551607"/>
                              </a:lnTo>
                              <a:lnTo>
                                <a:pt x="1017730" y="534141"/>
                              </a:lnTo>
                              <a:lnTo>
                                <a:pt x="1017413" y="527472"/>
                              </a:lnTo>
                              <a:lnTo>
                                <a:pt x="1016777" y="521756"/>
                              </a:lnTo>
                              <a:lnTo>
                                <a:pt x="1015824" y="516040"/>
                              </a:lnTo>
                              <a:lnTo>
                                <a:pt x="1014236" y="509371"/>
                              </a:lnTo>
                              <a:lnTo>
                                <a:pt x="1010424" y="492222"/>
                              </a:lnTo>
                              <a:lnTo>
                                <a:pt x="1008836" y="488412"/>
                              </a:lnTo>
                              <a:lnTo>
                                <a:pt x="1006930" y="483966"/>
                              </a:lnTo>
                              <a:lnTo>
                                <a:pt x="1004707" y="478567"/>
                              </a:lnTo>
                              <a:lnTo>
                                <a:pt x="1001530" y="473169"/>
                              </a:lnTo>
                              <a:lnTo>
                                <a:pt x="997401" y="467770"/>
                              </a:lnTo>
                              <a:lnTo>
                                <a:pt x="995495" y="465547"/>
                              </a:lnTo>
                              <a:lnTo>
                                <a:pt x="993272" y="463324"/>
                              </a:lnTo>
                              <a:lnTo>
                                <a:pt x="991048" y="460784"/>
                              </a:lnTo>
                              <a:lnTo>
                                <a:pt x="988825" y="459196"/>
                              </a:lnTo>
                              <a:lnTo>
                                <a:pt x="962143" y="454750"/>
                              </a:lnTo>
                              <a:lnTo>
                                <a:pt x="945943" y="439825"/>
                              </a:lnTo>
                              <a:lnTo>
                                <a:pt x="939908" y="436331"/>
                              </a:lnTo>
                              <a:lnTo>
                                <a:pt x="933555" y="433156"/>
                              </a:lnTo>
                              <a:lnTo>
                                <a:pt x="927202" y="430298"/>
                              </a:lnTo>
                              <a:lnTo>
                                <a:pt x="921167" y="427757"/>
                              </a:lnTo>
                              <a:lnTo>
                                <a:pt x="915131" y="425534"/>
                              </a:lnTo>
                              <a:lnTo>
                                <a:pt x="908778" y="423629"/>
                              </a:lnTo>
                              <a:lnTo>
                                <a:pt x="902426" y="422041"/>
                              </a:lnTo>
                              <a:lnTo>
                                <a:pt x="896390" y="421088"/>
                              </a:lnTo>
                              <a:lnTo>
                                <a:pt x="890038" y="420136"/>
                              </a:lnTo>
                              <a:lnTo>
                                <a:pt x="884002" y="419501"/>
                              </a:lnTo>
                              <a:lnTo>
                                <a:pt x="878285" y="419183"/>
                              </a:lnTo>
                              <a:lnTo>
                                <a:pt x="871932" y="418865"/>
                              </a:lnTo>
                              <a:close/>
                              <a:moveTo>
                                <a:pt x="1477962" y="0"/>
                              </a:moveTo>
                              <a:lnTo>
                                <a:pt x="1622425" y="0"/>
                              </a:lnTo>
                              <a:lnTo>
                                <a:pt x="1622425" y="366713"/>
                              </a:lnTo>
                              <a:lnTo>
                                <a:pt x="1477962" y="366713"/>
                              </a:lnTo>
                              <a:lnTo>
                                <a:pt x="1477962" y="0"/>
                              </a:lnTo>
                              <a:close/>
                              <a:moveTo>
                                <a:pt x="326855" y="0"/>
                              </a:moveTo>
                              <a:lnTo>
                                <a:pt x="1403350" y="0"/>
                              </a:lnTo>
                              <a:lnTo>
                                <a:pt x="1403350" y="1601788"/>
                              </a:lnTo>
                              <a:lnTo>
                                <a:pt x="326855" y="1601788"/>
                              </a:lnTo>
                              <a:lnTo>
                                <a:pt x="326855" y="0"/>
                              </a:lnTo>
                              <a:close/>
                              <a:moveTo>
                                <a:pt x="90211" y="0"/>
                              </a:moveTo>
                              <a:lnTo>
                                <a:pt x="94975" y="0"/>
                              </a:lnTo>
                              <a:lnTo>
                                <a:pt x="212503" y="0"/>
                              </a:lnTo>
                              <a:lnTo>
                                <a:pt x="212503" y="1601788"/>
                              </a:lnTo>
                              <a:lnTo>
                                <a:pt x="94975" y="1601788"/>
                              </a:lnTo>
                              <a:lnTo>
                                <a:pt x="90211" y="1601788"/>
                              </a:lnTo>
                              <a:lnTo>
                                <a:pt x="85446" y="1601471"/>
                              </a:lnTo>
                              <a:lnTo>
                                <a:pt x="80681" y="1600835"/>
                              </a:lnTo>
                              <a:lnTo>
                                <a:pt x="75917" y="1599883"/>
                              </a:lnTo>
                              <a:lnTo>
                                <a:pt x="71470" y="1598930"/>
                              </a:lnTo>
                              <a:lnTo>
                                <a:pt x="67023" y="1597660"/>
                              </a:lnTo>
                              <a:lnTo>
                                <a:pt x="62258" y="1596072"/>
                              </a:lnTo>
                              <a:lnTo>
                                <a:pt x="58129" y="1594484"/>
                              </a:lnTo>
                              <a:lnTo>
                                <a:pt x="53999" y="1592261"/>
                              </a:lnTo>
                              <a:lnTo>
                                <a:pt x="49870" y="1590356"/>
                              </a:lnTo>
                              <a:lnTo>
                                <a:pt x="45740" y="1587815"/>
                              </a:lnTo>
                              <a:lnTo>
                                <a:pt x="41929" y="1585592"/>
                              </a:lnTo>
                              <a:lnTo>
                                <a:pt x="38117" y="1583052"/>
                              </a:lnTo>
                              <a:lnTo>
                                <a:pt x="34623" y="1580194"/>
                              </a:lnTo>
                              <a:lnTo>
                                <a:pt x="31446" y="1577336"/>
                              </a:lnTo>
                              <a:lnTo>
                                <a:pt x="27635" y="1573843"/>
                              </a:lnTo>
                              <a:lnTo>
                                <a:pt x="24776" y="1570667"/>
                              </a:lnTo>
                              <a:lnTo>
                                <a:pt x="21917" y="1567174"/>
                              </a:lnTo>
                              <a:lnTo>
                                <a:pt x="19058" y="1563681"/>
                              </a:lnTo>
                              <a:lnTo>
                                <a:pt x="16517" y="1559870"/>
                              </a:lnTo>
                              <a:lnTo>
                                <a:pt x="13976" y="1556059"/>
                              </a:lnTo>
                              <a:lnTo>
                                <a:pt x="11435" y="1551931"/>
                              </a:lnTo>
                              <a:lnTo>
                                <a:pt x="9211" y="1548120"/>
                              </a:lnTo>
                              <a:lnTo>
                                <a:pt x="7306" y="1543992"/>
                              </a:lnTo>
                              <a:lnTo>
                                <a:pt x="5717" y="1539228"/>
                              </a:lnTo>
                              <a:lnTo>
                                <a:pt x="4447" y="1535100"/>
                              </a:lnTo>
                              <a:lnTo>
                                <a:pt x="3176" y="1530654"/>
                              </a:lnTo>
                              <a:lnTo>
                                <a:pt x="1906" y="1525891"/>
                              </a:lnTo>
                              <a:lnTo>
                                <a:pt x="1270" y="1521127"/>
                              </a:lnTo>
                              <a:lnTo>
                                <a:pt x="635" y="1516364"/>
                              </a:lnTo>
                              <a:lnTo>
                                <a:pt x="317" y="1511600"/>
                              </a:lnTo>
                              <a:lnTo>
                                <a:pt x="0" y="1506837"/>
                              </a:lnTo>
                              <a:lnTo>
                                <a:pt x="0" y="94951"/>
                              </a:lnTo>
                              <a:lnTo>
                                <a:pt x="317" y="90188"/>
                              </a:lnTo>
                              <a:lnTo>
                                <a:pt x="635" y="85424"/>
                              </a:lnTo>
                              <a:lnTo>
                                <a:pt x="1270" y="80661"/>
                              </a:lnTo>
                              <a:lnTo>
                                <a:pt x="1906" y="75580"/>
                              </a:lnTo>
                              <a:lnTo>
                                <a:pt x="3176" y="71134"/>
                              </a:lnTo>
                              <a:lnTo>
                                <a:pt x="4447" y="66688"/>
                              </a:lnTo>
                              <a:lnTo>
                                <a:pt x="5717" y="62560"/>
                              </a:lnTo>
                              <a:lnTo>
                                <a:pt x="7306" y="57796"/>
                              </a:lnTo>
                              <a:lnTo>
                                <a:pt x="9211" y="53668"/>
                              </a:lnTo>
                              <a:lnTo>
                                <a:pt x="11435" y="49857"/>
                              </a:lnTo>
                              <a:lnTo>
                                <a:pt x="13976" y="45729"/>
                              </a:lnTo>
                              <a:lnTo>
                                <a:pt x="16517" y="41601"/>
                              </a:lnTo>
                              <a:lnTo>
                                <a:pt x="19058" y="38107"/>
                              </a:lnTo>
                              <a:lnTo>
                                <a:pt x="21917" y="34614"/>
                              </a:lnTo>
                              <a:lnTo>
                                <a:pt x="24776" y="31121"/>
                              </a:lnTo>
                              <a:lnTo>
                                <a:pt x="27635" y="27945"/>
                              </a:lnTo>
                              <a:lnTo>
                                <a:pt x="31446" y="24452"/>
                              </a:lnTo>
                              <a:lnTo>
                                <a:pt x="34623" y="21594"/>
                              </a:lnTo>
                              <a:lnTo>
                                <a:pt x="38117" y="18736"/>
                              </a:lnTo>
                              <a:lnTo>
                                <a:pt x="41929" y="16195"/>
                              </a:lnTo>
                              <a:lnTo>
                                <a:pt x="45740" y="13655"/>
                              </a:lnTo>
                              <a:lnTo>
                                <a:pt x="49870" y="11432"/>
                              </a:lnTo>
                              <a:lnTo>
                                <a:pt x="53999" y="9527"/>
                              </a:lnTo>
                              <a:lnTo>
                                <a:pt x="58129" y="7304"/>
                              </a:lnTo>
                              <a:lnTo>
                                <a:pt x="62258" y="5716"/>
                              </a:lnTo>
                              <a:lnTo>
                                <a:pt x="67023" y="4128"/>
                              </a:lnTo>
                              <a:lnTo>
                                <a:pt x="71470" y="2858"/>
                              </a:lnTo>
                              <a:lnTo>
                                <a:pt x="75917" y="1905"/>
                              </a:lnTo>
                              <a:lnTo>
                                <a:pt x="80681" y="952"/>
                              </a:lnTo>
                              <a:lnTo>
                                <a:pt x="85446" y="317"/>
                              </a:lnTo>
                              <a:lnTo>
                                <a:pt x="90211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通讯录" o:spid="_x0000_s1026" o:spt="100" style="position:absolute;left:0pt;margin-left:-50.65pt;margin-top:12.15pt;height:13.4pt;width:13.4pt;z-index:251626496;v-text-anchor:middle;mso-width-relative:page;mso-height-relative:page;" fillcolor="#C64847 [3209]" filled="t" stroked="f" coordsize="1622425,1601788" o:gfxdata="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" path="m1477962,927100l1622425,927100,1622425,1293813,1477962,1293813,1477962,927100xm1477962,463550l1622425,463550,1622425,830263,1477962,830263,1477962,463550xm871932,418865l866214,419183,859861,419183,848426,420453,837309,422359,826509,424582,815709,427440,805862,430298,796650,433473,787439,436649,771874,443000,766792,444906,762027,446811,757262,449034,752498,451257,748051,454115,743921,456655,739792,459831,735345,463324,731533,466817,728039,470628,724545,474757,721051,479202,718192,483966,715333,488729,712792,493810,710251,499526,708028,504925,706122,510959,704216,517310,702628,523979,701357,530648,700404,537952,699769,545256,699451,553512,699451,561451,699451,570025,700087,578600,700722,587809,701992,597018,703263,607180,705169,617025,707392,627504,708028,630998,708028,634173,707710,637666,707392,640524,706757,643065,705804,645605,703263,650051,701039,654815,699134,658626,698498,660531,697863,662436,697545,664342,697545,666247,699134,688794,700404,702132,701039,709436,702310,716104,703581,723408,705487,729760,707075,736111,709298,742145,711839,747226,714698,751989,716286,753894,718192,755800,719780,757705,722322,759293,725816,760563,731533,762151,736933,763104,738839,763421,739792,763104,745827,831062,747098,833603,748368,835826,749639,838049,751227,839954,754404,843765,757898,847576,761074,851386,762662,853609,763933,855832,765204,858373,766474,861548,767427,865042,768380,868852,751545,872663,744874,887271,740745,895528,736298,904102,731533,912358,726451,919980,723910,923156,721051,926014,718510,928555,715969,930778,680393,940622,648628,953960,615911,967932,551747,995243,544123,998101,537135,1000641,522524,1006040,507912,1011121,500924,1013979,493936,1016837,487583,1020648,481548,1024141,475512,1027952,470430,1032398,467889,1034938,465665,1037796,463442,1040337,461218,1043195,459313,1046370,457407,1049546,456136,1052722,454548,1056850,454230,1082573,453595,1116234,452960,1151484,452642,1167997,452960,1182605,1276928,1182605,1277245,1167997,1276928,1151484,1276292,1116234,1275339,1082573,1275022,1056850,1273751,1052722,1272163,1049546,1270257,1046370,1268669,1043195,1266445,1040337,1264222,1037796,1261998,1034938,1259775,1032398,1254057,1027952,1248340,1024141,1242304,1020648,1235634,1016837,1228963,1013979,1221658,1011121,1207681,1006040,1192752,1000641,1185446,998101,1178458,995243,1113659,967932,1080941,953960,1049177,940622,1013601,930778,1011060,928555,1008519,926014,1005977,923156,1003436,919980,998036,912358,993589,904102,989142,895528,985013,887271,978025,872663,955790,869487,956107,865359,956743,861231,957696,857738,958649,854562,960237,852021,961507,849481,965319,845035,968813,840272,972307,835826,973895,833603,975484,830745,977072,827887,978025,824393,978978,821218,979613,818042,980566,811373,981201,804069,981837,797083,982154,789779,983107,783110,983742,779935,984695,776759,985966,773266,987236,770408,988507,768502,989778,766915,991366,765327,992636,764056,996131,761834,999942,759928,1003436,758023,1006930,755800,1010107,753259,1011695,751989,1012966,750401,1014871,746908,1017095,743097,1019001,738651,1020589,734523,1023130,725631,1024718,717057,1025989,709753,1026942,701814,1027895,693875,1028213,685618,1027895,677362,1027577,673233,1026942,669105,1025989,665294,1025036,661484,1023766,657673,1022177,654180,1019001,647511,1015824,642747,1014871,640207,1013919,637349,1012966,633856,1012330,629410,1012013,626234,1012013,622106,1012330,612261,1012966,601147,1013919,588762,1016460,566215,1017095,557323,1017413,551607,1017730,534141,1017413,527472,1016777,521756,1015824,516040,1014236,509371,1010424,492222,1008836,488412,1006930,483966,1004707,478567,1001530,473169,997401,467770,995495,465547,993272,463324,991048,460784,988825,459196,962143,454750,945943,439825,939908,436331,933555,433156,927202,430298,921167,427757,915131,425534,908778,423629,902426,422041,896390,421088,890038,420136,884002,419501,878285,419183,871932,418865xm1477962,0l1622425,0,1622425,366713,1477962,366713,1477962,0xm326855,0l1403350,0,1403350,1601788,326855,1601788,326855,0xm90211,0l94975,0,212503,0,212503,1601788,94975,1601788,90211,1601788,85446,1601471,80681,1600835,75917,1599883,71470,1598930,67023,1597660,62258,1596072,58129,1594484,53999,1592261,49870,1590356,45740,1587815,41929,1585592,38117,1583052,34623,1580194,31446,1577336,27635,1573843,24776,1570667,21917,1567174,19058,1563681,16517,1559870,13976,1556059,11435,1551931,9211,1548120,7306,1543992,5717,1539228,4447,1535100,3176,1530654,1906,1525891,1270,1521127,635,1516364,317,1511600,0,1506837,0,94951,317,90188,635,85424,1270,80661,1906,75580,3176,71134,4447,66688,5717,62560,7306,57796,9211,53668,11435,49857,13976,45729,16517,41601,19058,38107,21917,34614,24776,31121,27635,27945,31446,24452,34623,21594,38117,18736,41929,16195,45740,13655,49870,11432,53999,9527,58129,7304,62258,5716,67023,4128,71470,2858,75917,1905,80681,952,85446,317,90211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1136" behindDoc="0" locked="0" layoutInCell="1" allowOverlap="1">
                <wp:simplePos x="0" y="0"/>
                <wp:positionH relativeFrom="column">
                  <wp:posOffset>-797560</wp:posOffset>
                </wp:positionH>
                <wp:positionV relativeFrom="paragraph">
                  <wp:posOffset>41275</wp:posOffset>
                </wp:positionV>
                <wp:extent cx="2705735" cy="1752600"/>
                <wp:effectExtent l="0" t="0" r="0" b="0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735" cy="175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4"/>
                              <w:tblW w:w="3995" w:type="dxa"/>
                              <w:tblInd w:w="0" w:type="dxa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446"/>
                              <w:gridCol w:w="274"/>
                              <w:gridCol w:w="486"/>
                              <w:gridCol w:w="2789"/>
                            </w:tblGrid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720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rPr>
                                      <w:color w:val="595959" w:themeColor="text1" w:themeTint="A6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75" w:type="dxa"/>
                                  <w:gridSpan w:val="2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  <w:szCs w:val="24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  <w:szCs w:val="24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联系方式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40" w:hRule="exact"/>
                              </w:trPr>
                              <w:tc>
                                <w:tcPr>
                                  <w:tcW w:w="1206" w:type="dxa"/>
                                  <w:gridSpan w:val="3"/>
                                  <w:tcBorders>
                                    <w:top w:val="nil"/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FFFFFF" w:themeColor="background1"/>
                                      <w:sz w:val="20"/>
                                      <w:szCs w:val="20"/>
                                      <w14:textFill>
                                        <w14:solidFill>
                                          <w14:schemeClr w14:val="bg1"/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89" w:type="dxa"/>
                                  <w:tcBorders>
                                    <w:top w:val="nil"/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595959" w:themeColor="text1" w:themeTint="A6"/>
                                      <w:sz w:val="20"/>
                                      <w:szCs w:val="20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40" w:hRule="exact"/>
                              </w:trPr>
                              <w:tc>
                                <w:tcPr>
                                  <w:tcW w:w="446" w:type="dxa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FFFFFF" w:themeColor="background1"/>
                                      <w:sz w:val="20"/>
                                      <w:szCs w:val="20"/>
                                      <w14:textFill>
                                        <w14:solidFill>
                                          <w14:schemeClr w14:val="bg1"/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0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手机：</w:t>
                                  </w:r>
                                </w:p>
                              </w:tc>
                              <w:tc>
                                <w:tcPr>
                                  <w:tcW w:w="2789" w:type="dxa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1500-0000-000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40" w:hRule="exact"/>
                              </w:trPr>
                              <w:tc>
                                <w:tcPr>
                                  <w:tcW w:w="446" w:type="dxa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FFFFFF" w:themeColor="background1"/>
                                      <w:sz w:val="20"/>
                                      <w:szCs w:val="20"/>
                                      <w14:textFill>
                                        <w14:solidFill>
                                          <w14:schemeClr w14:val="bg1"/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0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Q  Q：</w:t>
                                  </w:r>
                                </w:p>
                              </w:tc>
                              <w:tc>
                                <w:tcPr>
                                  <w:tcW w:w="2789" w:type="dxa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123456789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40" w:hRule="exact"/>
                              </w:trPr>
                              <w:tc>
                                <w:tcPr>
                                  <w:tcW w:w="446" w:type="dxa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FFFFFF" w:themeColor="background1"/>
                                      <w:sz w:val="20"/>
                                      <w:szCs w:val="20"/>
                                      <w14:textFill>
                                        <w14:solidFill>
                                          <w14:schemeClr w14:val="bg1"/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0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微信：</w:t>
                                  </w:r>
                                </w:p>
                              </w:tc>
                              <w:tc>
                                <w:tcPr>
                                  <w:tcW w:w="2789" w:type="dxa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chenlulu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40" w:hRule="exact"/>
                              </w:trPr>
                              <w:tc>
                                <w:tcPr>
                                  <w:tcW w:w="446" w:type="dxa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FFFFFF" w:themeColor="background1"/>
                                      <w:sz w:val="20"/>
                                      <w:szCs w:val="20"/>
                                      <w14:textFill>
                                        <w14:solidFill>
                                          <w14:schemeClr w14:val="bg1"/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0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邮箱：</w:t>
                                  </w:r>
                                </w:p>
                              </w:tc>
                              <w:tc>
                                <w:tcPr>
                                  <w:tcW w:w="2789" w:type="dxa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Chenlulu123@163.com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340" w:hRule="exact"/>
                              </w:trPr>
                              <w:tc>
                                <w:tcPr>
                                  <w:tcW w:w="446" w:type="dxa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FFFFFF" w:themeColor="background1"/>
                                      <w:sz w:val="20"/>
                                      <w:szCs w:val="20"/>
                                      <w14:textFill>
                                        <w14:solidFill>
                                          <w14:schemeClr w14:val="bg1"/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0" w:type="dxa"/>
                                  <w:gridSpan w:val="2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地址：</w:t>
                                  </w:r>
                                </w:p>
                              </w:tc>
                              <w:tc>
                                <w:tcPr>
                                  <w:tcW w:w="2789" w:type="dxa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000000" w:themeColor="text1"/>
                                      <w:sz w:val="20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北京市朝阳区123号</w:t>
                                  </w:r>
                                </w:p>
                              </w:tc>
                            </w:tr>
                          </w:tbl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2.8pt;margin-top:3.25pt;height:138pt;width:213.05pt;z-index:251611136;mso-width-relative:page;mso-height-relative:page;" filled="f" stroked="f" coordsize="21600,21600" o:gfxdata="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vyja69sAAAAKAQAADwAAAAAAAAABACAAAAAiAAAAZHJzL2Rvd25yZXYueG1sUEsBAhQAFAAAAAgA&#10;h07iQEktCaciAgAAGw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tbl>
                      <w:tblPr>
                        <w:tblStyle w:val="4"/>
                        <w:tblW w:w="3995" w:type="dxa"/>
                        <w:tblInd w:w="0" w:type="dxa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446"/>
                        <w:gridCol w:w="274"/>
                        <w:gridCol w:w="486"/>
                        <w:gridCol w:w="2789"/>
                      </w:tblGrid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720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rPr>
                                <w:color w:val="595959" w:themeColor="text1" w:themeTint="A6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3275" w:type="dxa"/>
                            <w:gridSpan w:val="2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b/>
                                <w:bCs/>
                                <w:color w:val="595959" w:themeColor="text1" w:themeTint="A6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595959" w:themeColor="text1" w:themeTint="A6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联系方式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40" w:hRule="exact"/>
                        </w:trPr>
                        <w:tc>
                          <w:tcPr>
                            <w:tcW w:w="1206" w:type="dxa"/>
                            <w:gridSpan w:val="3"/>
                            <w:tcBorders>
                              <w:top w:val="nil"/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FFFFFF" w:themeColor="background1"/>
                                <w:sz w:val="20"/>
                                <w:szCs w:val="20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2789" w:type="dxa"/>
                            <w:tcBorders>
                              <w:top w:val="nil"/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595959" w:themeColor="text1" w:themeTint="A6"/>
                                <w:sz w:val="20"/>
                                <w:szCs w:val="20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40" w:hRule="exact"/>
                        </w:trPr>
                        <w:tc>
                          <w:tcPr>
                            <w:tcW w:w="446" w:type="dxa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FFFFFF" w:themeColor="background1"/>
                                <w:sz w:val="20"/>
                                <w:szCs w:val="20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760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手机：</w:t>
                            </w:r>
                          </w:p>
                        </w:tc>
                        <w:tc>
                          <w:tcPr>
                            <w:tcW w:w="2789" w:type="dxa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1500-0000-000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40" w:hRule="exact"/>
                        </w:trPr>
                        <w:tc>
                          <w:tcPr>
                            <w:tcW w:w="446" w:type="dxa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FFFFFF" w:themeColor="background1"/>
                                <w:sz w:val="20"/>
                                <w:szCs w:val="20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760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Q  Q：</w:t>
                            </w:r>
                          </w:p>
                        </w:tc>
                        <w:tc>
                          <w:tcPr>
                            <w:tcW w:w="2789" w:type="dxa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123456789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40" w:hRule="exact"/>
                        </w:trPr>
                        <w:tc>
                          <w:tcPr>
                            <w:tcW w:w="446" w:type="dxa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FFFFFF" w:themeColor="background1"/>
                                <w:sz w:val="20"/>
                                <w:szCs w:val="20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760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微信：</w:t>
                            </w:r>
                          </w:p>
                        </w:tc>
                        <w:tc>
                          <w:tcPr>
                            <w:tcW w:w="2789" w:type="dxa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chenlulu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40" w:hRule="exact"/>
                        </w:trPr>
                        <w:tc>
                          <w:tcPr>
                            <w:tcW w:w="446" w:type="dxa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FFFFFF" w:themeColor="background1"/>
                                <w:sz w:val="20"/>
                                <w:szCs w:val="20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760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邮箱：</w:t>
                            </w:r>
                          </w:p>
                        </w:tc>
                        <w:tc>
                          <w:tcPr>
                            <w:tcW w:w="2789" w:type="dxa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Chenlulu123@163.com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340" w:hRule="exact"/>
                        </w:trPr>
                        <w:tc>
                          <w:tcPr>
                            <w:tcW w:w="446" w:type="dxa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FFFFFF" w:themeColor="background1"/>
                                <w:sz w:val="20"/>
                                <w:szCs w:val="20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760" w:type="dxa"/>
                            <w:gridSpan w:val="2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地址：</w:t>
                            </w:r>
                          </w:p>
                        </w:tc>
                        <w:tc>
                          <w:tcPr>
                            <w:tcW w:w="2789" w:type="dxa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000000" w:themeColor="text1"/>
                                <w:sz w:val="2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北京市朝阳区123号</w:t>
                            </w:r>
                          </w:p>
                        </w:tc>
                      </w:tr>
                    </w:tbl>
                    <w:p/>
                  </w:txbxContent>
                </v:textbox>
              </v:shape>
            </w:pict>
          </mc:Fallback>
        </mc:AlternateContent>
      </w:r>
    </w:p>
    <w:p/>
    <w:p>
      <w:r>
        <w:rPr>
          <w:sz w:val="21"/>
        </w:rPr>
        <mc:AlternateContent>
          <mc:Choice Requires="wpg">
            <w:drawing>
              <wp:anchor distT="0" distB="0" distL="114300" distR="114300" simplePos="0" relativeHeight="251602944" behindDoc="0" locked="0" layoutInCell="1" allowOverlap="1">
                <wp:simplePos x="0" y="0"/>
                <wp:positionH relativeFrom="column">
                  <wp:posOffset>2279015</wp:posOffset>
                </wp:positionH>
                <wp:positionV relativeFrom="paragraph">
                  <wp:posOffset>106045</wp:posOffset>
                </wp:positionV>
                <wp:extent cx="3861435" cy="361950"/>
                <wp:effectExtent l="5080" t="20955" r="635" b="74295"/>
                <wp:wrapNone/>
                <wp:docPr id="129" name="组合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1435" cy="361950"/>
                          <a:chOff x="748" y="4888"/>
                          <a:chExt cx="6081" cy="570"/>
                        </a:xfrm>
                      </wpg:grpSpPr>
                      <wpg:grpSp>
                        <wpg:cNvPr id="130" name="组合 11"/>
                        <wpg:cNvGrpSpPr/>
                        <wpg:grpSpPr>
                          <a:xfrm>
                            <a:off x="748" y="4888"/>
                            <a:ext cx="736" cy="570"/>
                            <a:chOff x="674" y="4851"/>
                            <a:chExt cx="832" cy="644"/>
                          </a:xfrm>
                        </wpg:grpSpPr>
                        <wps:wsp>
                          <wps:cNvPr id="131" name="椭圆 6"/>
                          <wps:cNvSpPr/>
                          <wps:spPr>
                            <a:xfrm>
                              <a:off x="674" y="4851"/>
                              <a:ext cx="644" cy="644"/>
                            </a:xfrm>
                            <a:prstGeom prst="ellipse">
                              <a:avLst/>
                            </a:prstGeom>
                            <a:solidFill>
                              <a:schemeClr val="accent6"/>
                            </a:solidFill>
                            <a:ln w="6350">
                              <a:gradFill>
                                <a:gsLst>
                                  <a:gs pos="100000">
                                    <a:schemeClr val="bg1">
                                      <a:lumMod val="95000"/>
                                    </a:schemeClr>
                                  </a:gs>
                                  <a:gs pos="0">
                                    <a:schemeClr val="bg1">
                                      <a:lumMod val="85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</a:ln>
                            <a:effectLst>
                              <a:innerShdw blurRad="63500" dist="25400" dir="13500000">
                                <a:prstClr val="black">
                                  <a:alpha val="50000"/>
                                </a:prstClr>
                              </a:inn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32" name="椭圆 9"/>
                          <wps:cNvSpPr/>
                          <wps:spPr>
                            <a:xfrm>
                              <a:off x="862" y="4851"/>
                              <a:ext cx="644" cy="644"/>
                            </a:xfrm>
                            <a:prstGeom prst="ellipse">
                              <a:avLst/>
                            </a:prstGeom>
                            <a:gradFill>
                              <a:gsLst>
                                <a:gs pos="100000">
                                  <a:schemeClr val="bg1"/>
                                </a:gs>
                                <a:gs pos="0">
                                  <a:schemeClr val="bg1">
                                    <a:lumMod val="85000"/>
                                  </a:schemeClr>
                                </a:gs>
                              </a:gsLst>
                              <a:lin ang="2700000" scaled="0"/>
                            </a:gradFill>
                            <a:ln w="6350">
                              <a:gradFill>
                                <a:gsLst>
                                  <a:gs pos="100000">
                                    <a:schemeClr val="bg1">
                                      <a:lumMod val="95000"/>
                                    </a:schemeClr>
                                  </a:gs>
                                  <a:gs pos="0">
                                    <a:schemeClr val="bg1">
                                      <a:lumMod val="85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</a:ln>
                            <a:effectLst>
                              <a:outerShdw blurRad="50800" dist="38100" dir="2700000" algn="tl" rotWithShape="0">
                                <a:prstClr val="black">
                                  <a:alpha val="2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s:wsp>
                        <wps:cNvPr id="133" name="直接连接符 12"/>
                        <wps:cNvCnPr/>
                        <wps:spPr>
                          <a:xfrm>
                            <a:off x="2851" y="5158"/>
                            <a:ext cx="3978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9.45pt;margin-top:8.35pt;height:28.5pt;width:304.05pt;z-index:251602944;mso-width-relative:page;mso-height-relative:page;" coordorigin="748,4888" coordsize="6081,570" o:gfxdata="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">
                <o:lock v:ext="edit" aspectratio="f"/>
                <v:group id="组合 11" o:spid="_x0000_s1026" o:spt="203" style="position:absolute;left:748;top:4888;height:570;width:736;" coordorigin="674,4851" coordsize="832,644" o:gfxdata="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EP2V2y+AAAA3AAAAA8AAAAAAAAAAQAgAAAAIgAAAGRycy9kb3ducmV2Lnht&#10;bFBLAQIUABQAAAAIAIdO4kAzLwWeOwAAADkAAAAVAAAAAAAAAAEAIAAAAA0BAABkcnMvZ3JvdXBz&#10;aGFwZXhtbC54bWxQSwUGAAAAAAYABgBgAQAAygMAAAAA&#10;">
                  <o:lock v:ext="edit" aspectratio="f"/>
                  <v:shape id="椭圆 6" o:spid="_x0000_s1026" o:spt="3" type="#_x0000_t3" style="position:absolute;left:674;top:4851;height:644;width:644;v-text-anchor:middle;" fillcolor="#C64847 [3209]" filled="t" stroked="t" coordsize="21600,21600" o:gfxdata="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7L10bsAAADc&#10;AAAADwAAAAAAAAABACAAAAAiAAAAZHJzL2Rvd25yZXYueG1sUEsBAhQAFAAAAAgAh07iQDMvBZ47&#10;AAAAOQAAABAAAAAAAAAAAQAgAAAACgEAAGRycy9zaGFwZXhtbC54bWxQSwUGAAAAAAYABgBbAQAA&#10;tAMAAAAA&#10;">
                    <v:fill on="t" focussize="0,0"/>
                    <v:stroke weight="0.5pt" color="#000000" miterlimit="8" joinstyle="miter"/>
                    <v:imagedata o:title=""/>
                    <o:lock v:ext="edit" aspectratio="f"/>
                  </v:shape>
                  <v:shape id="椭圆 9" o:spid="_x0000_s1026" o:spt="3" type="#_x0000_t3" style="position:absolute;left:862;top:4851;height:644;width:644;v-text-anchor:middle;" fillcolor="#D9D9D9 [2732]" filled="t" stroked="t" coordsize="21600,21600" o:gfxdata="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0ccau8AAAA&#10;3AAAAA8AAAAAAAAAAQAgAAAAIgAAAGRycy9kb3ducmV2LnhtbFBLAQIUABQAAAAIAIdO4kAzLwWe&#10;OwAAADkAAAAQAAAAAAAAAAEAIAAAAAsBAABkcnMvc2hhcGV4bWwueG1sUEsFBgAAAAAGAAYAWwEA&#10;ALUDAAAAAA==&#10;">
                    <v:fill type="gradient" on="t" color2="#FFFFFF [3212]" angle="45" focus="100%" focussize="0,0" rotate="t">
                      <o:fill type="gradientUnscaled" v:ext="backwardCompatible"/>
                    </v:fill>
                    <v:stroke weight="0.5pt" color="#000000" miterlimit="8" joinstyle="miter"/>
                    <v:imagedata o:title=""/>
                    <o:lock v:ext="edit" aspectratio="f"/>
                    <v:shadow on="t" color="#000000" opacity="13107f" offset="2.12133858267717pt,2.12133858267717pt" origin="-32768f,-32768f" matrix="65536f,0f,0f,65536f"/>
                  </v:shape>
                </v:group>
                <v:line id="直接连接符 12" o:spid="_x0000_s1026" o:spt="20" style="position:absolute;left:2851;top:5158;height:0;width:3978;" filled="f" stroked="t" coordsize="21600,21600" o:gfxdata="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Z5FvvQAA&#10;ANwAAAAPAAAAAAAAAAEAIAAAACIAAABkcnMvZG93bnJldi54bWxQSwECFAAUAAAACACHTuJAMy8F&#10;njsAAAA5AAAAEAAAAAAAAAABACAAAAAMAQAAZHJzL3NoYXBleG1sLnhtbFBLBQYAAAAABgAGAFsB&#10;AAC2AwAAAAA=&#10;">
                  <v:fill on="f" focussize="0,0"/>
                  <v:stroke weight="0.5pt" color="#BFBFBF [2412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2160" behindDoc="0" locked="0" layoutInCell="1" allowOverlap="1">
                <wp:simplePos x="0" y="0"/>
                <wp:positionH relativeFrom="column">
                  <wp:posOffset>2329180</wp:posOffset>
                </wp:positionH>
                <wp:positionV relativeFrom="paragraph">
                  <wp:posOffset>88900</wp:posOffset>
                </wp:positionV>
                <wp:extent cx="3858895" cy="1401445"/>
                <wp:effectExtent l="0" t="0" r="0" b="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8895" cy="1401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4"/>
                              <w:tblW w:w="5964" w:type="dxa"/>
                              <w:tblInd w:w="0" w:type="dxa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794"/>
                              <w:gridCol w:w="2188"/>
                              <w:gridCol w:w="759"/>
                              <w:gridCol w:w="2223"/>
                            </w:tblGrid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79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rPr>
                                      <w:color w:val="595959" w:themeColor="text1" w:themeTint="A6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170" w:type="dxa"/>
                                  <w:gridSpan w:val="3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  <w:szCs w:val="24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  <w:szCs w:val="24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兴趣爱好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210" w:hRule="atLeast"/>
                              </w:trPr>
                              <w:tc>
                                <w:tcPr>
                                  <w:tcW w:w="794" w:type="dxa"/>
                                  <w:tcBorders>
                                    <w:top w:val="nil"/>
                                    <w:tl2br w:val="nil"/>
                                    <w:tr2bl w:val="nil"/>
                                  </w:tcBorders>
                                </w:tcPr>
                                <w:p/>
                              </w:tc>
                              <w:tc>
                                <w:tcPr>
                                  <w:tcW w:w="5170" w:type="dxa"/>
                                  <w:gridSpan w:val="3"/>
                                  <w:tcBorders>
                                    <w:top w:val="nil"/>
                                    <w:tl2br w:val="nil"/>
                                    <w:tr2bl w:val="nil"/>
                                  </w:tcBorders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4"/>
                                      <w:szCs w:val="24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510" w:hRule="atLeast"/>
                              </w:trPr>
                              <w:tc>
                                <w:tcPr>
                                  <w:tcW w:w="794" w:type="dxa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游泳</w:t>
                                  </w:r>
                                </w:p>
                              </w:tc>
                              <w:tc>
                                <w:tcPr>
                                  <w:tcW w:w="2188" w:type="dxa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59" w:type="dxa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画画</w:t>
                                  </w:r>
                                </w:p>
                              </w:tc>
                              <w:tc>
                                <w:tcPr>
                                  <w:tcW w:w="2223" w:type="dxa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510" w:hRule="atLeast"/>
                              </w:trPr>
                              <w:tc>
                                <w:tcPr>
                                  <w:tcW w:w="794" w:type="dxa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旅游</w:t>
                                  </w:r>
                                </w:p>
                              </w:tc>
                              <w:tc>
                                <w:tcPr>
                                  <w:tcW w:w="2188" w:type="dxa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59" w:type="dxa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333333"/>
                                      <w:sz w:val="20"/>
                                    </w:rPr>
                                    <w:t>游戏</w:t>
                                  </w:r>
                                </w:p>
                              </w:tc>
                              <w:tc>
                                <w:tcPr>
                                  <w:tcW w:w="2223" w:type="dxa"/>
                                  <w:tcBorders>
                                    <w:tl2br w:val="nil"/>
                                    <w:tr2bl w:val="nil"/>
                                  </w:tcBorders>
                                  <w:vAlign w:val="center"/>
                                </w:tcPr>
                                <w:p>
                                  <w:pPr>
                                    <w:rPr>
                                      <w:rFonts w:ascii="黑体" w:hAnsi="黑体" w:eastAsia="黑体" w:cs="黑体"/>
                                      <w:color w:val="333333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3.4pt;margin-top:7pt;height:110.35pt;width:303.85pt;z-index:251612160;mso-width-relative:page;mso-height-relative:page;" filled="f" stroked="f" coordsize="21600,21600" o:gfxdata="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q+LZNtwAAAAKAQAADwAAAAAAAAABACAAAAAiAAAAZHJzL2Rvd25yZXYueG1sUEsBAhQAFAAAAAgA&#10;h07iQCcKdow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tbl>
                      <w:tblPr>
                        <w:tblStyle w:val="4"/>
                        <w:tblW w:w="5964" w:type="dxa"/>
                        <w:tblInd w:w="0" w:type="dxa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794"/>
                        <w:gridCol w:w="2188"/>
                        <w:gridCol w:w="759"/>
                        <w:gridCol w:w="2223"/>
                      </w:tblGrid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79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rPr>
                                <w:color w:val="595959" w:themeColor="text1" w:themeTint="A6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5170" w:type="dxa"/>
                            <w:gridSpan w:val="3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auto"/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b/>
                                <w:bCs/>
                                <w:color w:val="595959" w:themeColor="text1" w:themeTint="A6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595959" w:themeColor="text1" w:themeTint="A6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兴趣爱好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210" w:hRule="atLeast"/>
                        </w:trPr>
                        <w:tc>
                          <w:tcPr>
                            <w:tcW w:w="794" w:type="dxa"/>
                            <w:tcBorders>
                              <w:top w:val="nil"/>
                              <w:tl2br w:val="nil"/>
                              <w:tr2bl w:val="nil"/>
                            </w:tcBorders>
                          </w:tcPr>
                          <w:p/>
                        </w:tc>
                        <w:tc>
                          <w:tcPr>
                            <w:tcW w:w="5170" w:type="dxa"/>
                            <w:gridSpan w:val="3"/>
                            <w:tcBorders>
                              <w:top w:val="nil"/>
                              <w:tl2br w:val="nil"/>
                              <w:tr2bl w:val="nil"/>
                            </w:tcBorders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510" w:hRule="atLeast"/>
                        </w:trPr>
                        <w:tc>
                          <w:tcPr>
                            <w:tcW w:w="794" w:type="dxa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游泳</w:t>
                            </w:r>
                          </w:p>
                        </w:tc>
                        <w:tc>
                          <w:tcPr>
                            <w:tcW w:w="2188" w:type="dxa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759" w:type="dxa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画画</w:t>
                            </w:r>
                          </w:p>
                        </w:tc>
                        <w:tc>
                          <w:tcPr>
                            <w:tcW w:w="2223" w:type="dxa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510" w:hRule="atLeast"/>
                        </w:trPr>
                        <w:tc>
                          <w:tcPr>
                            <w:tcW w:w="794" w:type="dxa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旅游</w:t>
                            </w:r>
                          </w:p>
                        </w:tc>
                        <w:tc>
                          <w:tcPr>
                            <w:tcW w:w="2188" w:type="dxa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759" w:type="dxa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333333"/>
                                <w:sz w:val="20"/>
                              </w:rPr>
                              <w:t>游戏</w:t>
                            </w:r>
                          </w:p>
                        </w:tc>
                        <w:tc>
                          <w:tcPr>
                            <w:tcW w:w="2223" w:type="dxa"/>
                            <w:tcBorders>
                              <w:tl2br w:val="nil"/>
                              <w:tr2bl w:val="nil"/>
                            </w:tcBorders>
                            <w:vAlign w:val="center"/>
                          </w:tcPr>
                          <w:p>
                            <w:pPr>
                              <w:rPr>
                                <w:rFonts w:ascii="黑体" w:hAnsi="黑体" w:eastAsia="黑体" w:cs="黑体"/>
                                <w:color w:val="333333"/>
                                <w:sz w:val="20"/>
                              </w:rPr>
                            </w:pPr>
                          </w:p>
                        </w:tc>
                      </w:tr>
                    </w:tbl>
                    <w:p/>
                  </w:txbxContent>
                </v:textbox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23424" behindDoc="0" locked="0" layoutInCell="1" allowOverlap="1">
                <wp:simplePos x="0" y="0"/>
                <wp:positionH relativeFrom="column">
                  <wp:posOffset>-676910</wp:posOffset>
                </wp:positionH>
                <wp:positionV relativeFrom="paragraph">
                  <wp:posOffset>48260</wp:posOffset>
                </wp:positionV>
                <wp:extent cx="92710" cy="139065"/>
                <wp:effectExtent l="0" t="0" r="2540" b="3810"/>
                <wp:wrapNone/>
                <wp:docPr id="43" name="手机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92710" cy="139065"/>
                        </a:xfrm>
                        <a:custGeom>
                          <a:avLst/>
                          <a:gdLst>
                            <a:gd name="T0" fmla="*/ 750267 w 3056"/>
                            <a:gd name="T1" fmla="*/ 27771 h 5968"/>
                            <a:gd name="T2" fmla="*/ 691573 w 3056"/>
                            <a:gd name="T3" fmla="*/ 0 h 5968"/>
                            <a:gd name="T4" fmla="*/ 628413 w 3056"/>
                            <a:gd name="T5" fmla="*/ 33835 h 5968"/>
                            <a:gd name="T6" fmla="*/ 268272 w 3056"/>
                            <a:gd name="T7" fmla="*/ 220250 h 5968"/>
                            <a:gd name="T8" fmla="*/ 135890 w 3056"/>
                            <a:gd name="T9" fmla="*/ 260788 h 5968"/>
                            <a:gd name="T10" fmla="*/ 40831 w 3056"/>
                            <a:gd name="T11" fmla="*/ 356230 h 5968"/>
                            <a:gd name="T12" fmla="*/ 319 w 3056"/>
                            <a:gd name="T13" fmla="*/ 488380 h 5968"/>
                            <a:gd name="T14" fmla="*/ 16907 w 3056"/>
                            <a:gd name="T15" fmla="*/ 1719224 h 5968"/>
                            <a:gd name="T16" fmla="*/ 92507 w 3056"/>
                            <a:gd name="T17" fmla="*/ 1831264 h 5968"/>
                            <a:gd name="T18" fmla="*/ 212129 w 3056"/>
                            <a:gd name="T19" fmla="*/ 1896062 h 5968"/>
                            <a:gd name="T20" fmla="*/ 734637 w 3056"/>
                            <a:gd name="T21" fmla="*/ 1901808 h 5968"/>
                            <a:gd name="T22" fmla="*/ 860957 w 3056"/>
                            <a:gd name="T23" fmla="*/ 1848820 h 5968"/>
                            <a:gd name="T24" fmla="*/ 946447 w 3056"/>
                            <a:gd name="T25" fmla="*/ 1744760 h 5968"/>
                            <a:gd name="T26" fmla="*/ 974837 w 3056"/>
                            <a:gd name="T27" fmla="*/ 502744 h 5968"/>
                            <a:gd name="T28" fmla="*/ 954741 w 3056"/>
                            <a:gd name="T29" fmla="*/ 399641 h 5968"/>
                            <a:gd name="T30" fmla="*/ 893494 w 3056"/>
                            <a:gd name="T31" fmla="*/ 305796 h 5968"/>
                            <a:gd name="T32" fmla="*/ 800668 w 3056"/>
                            <a:gd name="T33" fmla="*/ 242594 h 5968"/>
                            <a:gd name="T34" fmla="*/ 193628 w 3056"/>
                            <a:gd name="T35" fmla="*/ 517427 h 5968"/>
                            <a:gd name="T36" fmla="*/ 217552 w 3056"/>
                            <a:gd name="T37" fmla="*/ 468270 h 5968"/>
                            <a:gd name="T38" fmla="*/ 260935 w 3056"/>
                            <a:gd name="T39" fmla="*/ 435711 h 5968"/>
                            <a:gd name="T40" fmla="*/ 669562 w 3056"/>
                            <a:gd name="T41" fmla="*/ 426774 h 5968"/>
                            <a:gd name="T42" fmla="*/ 723472 w 3056"/>
                            <a:gd name="T43" fmla="*/ 440819 h 5968"/>
                            <a:gd name="T44" fmla="*/ 763665 w 3056"/>
                            <a:gd name="T45" fmla="*/ 476888 h 5968"/>
                            <a:gd name="T46" fmla="*/ 782485 w 3056"/>
                            <a:gd name="T47" fmla="*/ 528918 h 5968"/>
                            <a:gd name="T48" fmla="*/ 777700 w 3056"/>
                            <a:gd name="T49" fmla="*/ 896320 h 5968"/>
                            <a:gd name="T50" fmla="*/ 749629 w 3056"/>
                            <a:gd name="T51" fmla="*/ 942924 h 5968"/>
                            <a:gd name="T52" fmla="*/ 703376 w 3056"/>
                            <a:gd name="T53" fmla="*/ 971014 h 5968"/>
                            <a:gd name="T54" fmla="*/ 293153 w 3056"/>
                            <a:gd name="T55" fmla="*/ 975483 h 5968"/>
                            <a:gd name="T56" fmla="*/ 241795 w 3056"/>
                            <a:gd name="T57" fmla="*/ 956650 h 5968"/>
                            <a:gd name="T58" fmla="*/ 205111 w 3056"/>
                            <a:gd name="T59" fmla="*/ 916749 h 5968"/>
                            <a:gd name="T60" fmla="*/ 191395 w 3056"/>
                            <a:gd name="T61" fmla="*/ 862485 h 5968"/>
                            <a:gd name="T62" fmla="*/ 227122 w 3056"/>
                            <a:gd name="T63" fmla="*/ 1163493 h 5968"/>
                            <a:gd name="T64" fmla="*/ 390445 w 3056"/>
                            <a:gd name="T65" fmla="*/ 1148490 h 5968"/>
                            <a:gd name="T66" fmla="*/ 422025 w 3056"/>
                            <a:gd name="T67" fmla="*/ 1163493 h 5968"/>
                            <a:gd name="T68" fmla="*/ 431595 w 3056"/>
                            <a:gd name="T69" fmla="*/ 1310007 h 5968"/>
                            <a:gd name="T70" fmla="*/ 409904 w 3056"/>
                            <a:gd name="T71" fmla="*/ 1341927 h 5968"/>
                            <a:gd name="T72" fmla="*/ 246580 w 3056"/>
                            <a:gd name="T73" fmla="*/ 1344800 h 5968"/>
                            <a:gd name="T74" fmla="*/ 219785 w 3056"/>
                            <a:gd name="T75" fmla="*/ 1317987 h 5968"/>
                            <a:gd name="T76" fmla="*/ 538776 w 3056"/>
                            <a:gd name="T77" fmla="*/ 1173388 h 5968"/>
                            <a:gd name="T78" fmla="*/ 568123 w 3056"/>
                            <a:gd name="T79" fmla="*/ 1149129 h 5968"/>
                            <a:gd name="T80" fmla="*/ 730809 w 3056"/>
                            <a:gd name="T81" fmla="*/ 1155513 h 5968"/>
                            <a:gd name="T82" fmla="*/ 748991 w 3056"/>
                            <a:gd name="T83" fmla="*/ 1189667 h 5968"/>
                            <a:gd name="T84" fmla="*/ 737189 w 3056"/>
                            <a:gd name="T85" fmla="*/ 1334904 h 5968"/>
                            <a:gd name="T86" fmla="*/ 576736 w 3056"/>
                            <a:gd name="T87" fmla="*/ 1346715 h 5968"/>
                            <a:gd name="T88" fmla="*/ 542923 w 3056"/>
                            <a:gd name="T89" fmla="*/ 1328840 h 5968"/>
                            <a:gd name="T90" fmla="*/ 218190 w 3056"/>
                            <a:gd name="T91" fmla="*/ 1483653 h 5968"/>
                            <a:gd name="T92" fmla="*/ 239243 w 3056"/>
                            <a:gd name="T93" fmla="*/ 1451733 h 5968"/>
                            <a:gd name="T94" fmla="*/ 402567 w 3056"/>
                            <a:gd name="T95" fmla="*/ 1448860 h 5968"/>
                            <a:gd name="T96" fmla="*/ 429681 w 3056"/>
                            <a:gd name="T97" fmla="*/ 1475992 h 5968"/>
                            <a:gd name="T98" fmla="*/ 426491 w 3056"/>
                            <a:gd name="T99" fmla="*/ 1624102 h 5968"/>
                            <a:gd name="T100" fmla="*/ 394592 w 3056"/>
                            <a:gd name="T101" fmla="*/ 1645169 h 5968"/>
                            <a:gd name="T102" fmla="*/ 232864 w 3056"/>
                            <a:gd name="T103" fmla="*/ 1635912 h 5968"/>
                            <a:gd name="T104" fmla="*/ 217871 w 3056"/>
                            <a:gd name="T105" fmla="*/ 1488122 h 5968"/>
                            <a:gd name="T106" fmla="*/ 547708 w 3056"/>
                            <a:gd name="T107" fmla="*/ 1459393 h 5968"/>
                            <a:gd name="T108" fmla="*/ 708160 w 3056"/>
                            <a:gd name="T109" fmla="*/ 1447264 h 5968"/>
                            <a:gd name="T110" fmla="*/ 742292 w 3056"/>
                            <a:gd name="T111" fmla="*/ 1465139 h 5968"/>
                            <a:gd name="T112" fmla="*/ 748353 w 3056"/>
                            <a:gd name="T113" fmla="*/ 1612611 h 5968"/>
                            <a:gd name="T114" fmla="*/ 724110 w 3056"/>
                            <a:gd name="T115" fmla="*/ 1641977 h 5968"/>
                            <a:gd name="T116" fmla="*/ 560467 w 3056"/>
                            <a:gd name="T117" fmla="*/ 1641977 h 5968"/>
                            <a:gd name="T118" fmla="*/ 536543 w 3056"/>
                            <a:gd name="T119" fmla="*/ 1612611 h 5968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</a:gdLst>
                          <a:ahLst/>
                          <a:cxnLst>
                            <a:cxn ang="T120">
                              <a:pos x="T0" y="T1"/>
                            </a:cxn>
                            <a:cxn ang="T121">
                              <a:pos x="T2" y="T3"/>
                            </a:cxn>
                            <a:cxn ang="T122">
                              <a:pos x="T4" y="T5"/>
                            </a:cxn>
                            <a:cxn ang="T123">
                              <a:pos x="T6" y="T7"/>
                            </a:cxn>
                            <a:cxn ang="T124">
                              <a:pos x="T8" y="T9"/>
                            </a:cxn>
                            <a:cxn ang="T125">
                              <a:pos x="T10" y="T11"/>
                            </a:cxn>
                            <a:cxn ang="T126">
                              <a:pos x="T12" y="T13"/>
                            </a:cxn>
                            <a:cxn ang="T127">
                              <a:pos x="T14" y="T15"/>
                            </a:cxn>
                            <a:cxn ang="T128">
                              <a:pos x="T16" y="T17"/>
                            </a:cxn>
                            <a:cxn ang="T129">
                              <a:pos x="T18" y="T19"/>
                            </a:cxn>
                            <a:cxn ang="T130">
                              <a:pos x="T20" y="T21"/>
                            </a:cxn>
                            <a:cxn ang="T131">
                              <a:pos x="T22" y="T23"/>
                            </a:cxn>
                            <a:cxn ang="T132">
                              <a:pos x="T24" y="T25"/>
                            </a:cxn>
                            <a:cxn ang="T133">
                              <a:pos x="T26" y="T27"/>
                            </a:cxn>
                            <a:cxn ang="T134">
                              <a:pos x="T28" y="T29"/>
                            </a:cxn>
                            <a:cxn ang="T135">
                              <a:pos x="T30" y="T31"/>
                            </a:cxn>
                            <a:cxn ang="T136">
                              <a:pos x="T32" y="T33"/>
                            </a:cxn>
                            <a:cxn ang="T137">
                              <a:pos x="T34" y="T35"/>
                            </a:cxn>
                            <a:cxn ang="T138">
                              <a:pos x="T36" y="T37"/>
                            </a:cxn>
                            <a:cxn ang="T139">
                              <a:pos x="T38" y="T39"/>
                            </a:cxn>
                            <a:cxn ang="T140">
                              <a:pos x="T40" y="T41"/>
                            </a:cxn>
                            <a:cxn ang="T141">
                              <a:pos x="T42" y="T43"/>
                            </a:cxn>
                            <a:cxn ang="T142">
                              <a:pos x="T44" y="T45"/>
                            </a:cxn>
                            <a:cxn ang="T143">
                              <a:pos x="T46" y="T47"/>
                            </a:cxn>
                            <a:cxn ang="T144">
                              <a:pos x="T48" y="T49"/>
                            </a:cxn>
                            <a:cxn ang="T145">
                              <a:pos x="T50" y="T51"/>
                            </a:cxn>
                            <a:cxn ang="T146">
                              <a:pos x="T52" y="T53"/>
                            </a:cxn>
                            <a:cxn ang="T147">
                              <a:pos x="T54" y="T55"/>
                            </a:cxn>
                            <a:cxn ang="T148">
                              <a:pos x="T56" y="T57"/>
                            </a:cxn>
                            <a:cxn ang="T149">
                              <a:pos x="T58" y="T59"/>
                            </a:cxn>
                            <a:cxn ang="T150">
                              <a:pos x="T60" y="T61"/>
                            </a:cxn>
                            <a:cxn ang="T151">
                              <a:pos x="T62" y="T63"/>
                            </a:cxn>
                            <a:cxn ang="T152">
                              <a:pos x="T64" y="T65"/>
                            </a:cxn>
                            <a:cxn ang="T153">
                              <a:pos x="T66" y="T67"/>
                            </a:cxn>
                            <a:cxn ang="T154">
                              <a:pos x="T68" y="T69"/>
                            </a:cxn>
                            <a:cxn ang="T155">
                              <a:pos x="T70" y="T71"/>
                            </a:cxn>
                            <a:cxn ang="T156">
                              <a:pos x="T72" y="T73"/>
                            </a:cxn>
                            <a:cxn ang="T157">
                              <a:pos x="T74" y="T75"/>
                            </a:cxn>
                            <a:cxn ang="T158">
                              <a:pos x="T76" y="T77"/>
                            </a:cxn>
                            <a:cxn ang="T159">
                              <a:pos x="T78" y="T79"/>
                            </a:cxn>
                            <a:cxn ang="T160">
                              <a:pos x="T80" y="T81"/>
                            </a:cxn>
                            <a:cxn ang="T161">
                              <a:pos x="T82" y="T83"/>
                            </a:cxn>
                            <a:cxn ang="T162">
                              <a:pos x="T84" y="T85"/>
                            </a:cxn>
                            <a:cxn ang="T163">
                              <a:pos x="T86" y="T87"/>
                            </a:cxn>
                            <a:cxn ang="T164">
                              <a:pos x="T88" y="T89"/>
                            </a:cxn>
                            <a:cxn ang="T165">
                              <a:pos x="T90" y="T91"/>
                            </a:cxn>
                            <a:cxn ang="T166">
                              <a:pos x="T92" y="T93"/>
                            </a:cxn>
                            <a:cxn ang="T167">
                              <a:pos x="T94" y="T95"/>
                            </a:cxn>
                            <a:cxn ang="T168">
                              <a:pos x="T96" y="T97"/>
                            </a:cxn>
                            <a:cxn ang="T169">
                              <a:pos x="T98" y="T99"/>
                            </a:cxn>
                            <a:cxn ang="T170">
                              <a:pos x="T100" y="T101"/>
                            </a:cxn>
                            <a:cxn ang="T171">
                              <a:pos x="T102" y="T103"/>
                            </a:cxn>
                            <a:cxn ang="T172">
                              <a:pos x="T104" y="T105"/>
                            </a:cxn>
                            <a:cxn ang="T173">
                              <a:pos x="T106" y="T107"/>
                            </a:cxn>
                            <a:cxn ang="T174">
                              <a:pos x="T108" y="T109"/>
                            </a:cxn>
                            <a:cxn ang="T175">
                              <a:pos x="T110" y="T111"/>
                            </a:cxn>
                            <a:cxn ang="T176">
                              <a:pos x="T112" y="T113"/>
                            </a:cxn>
                            <a:cxn ang="T177">
                              <a:pos x="T114" y="T115"/>
                            </a:cxn>
                            <a:cxn ang="T178">
                              <a:pos x="T116" y="T117"/>
                            </a:cxn>
                            <a:cxn ang="T179">
                              <a:pos x="T118" y="T119"/>
                            </a:cxn>
                          </a:cxnLst>
                          <a:rect l="0" t="0" r="r" b="b"/>
                          <a:pathLst>
                            <a:path w="3056" h="5968">
                              <a:moveTo>
                                <a:pt x="2407" y="725"/>
                              </a:moveTo>
                              <a:lnTo>
                                <a:pt x="2407" y="239"/>
                              </a:lnTo>
                              <a:lnTo>
                                <a:pt x="2406" y="215"/>
                              </a:lnTo>
                              <a:lnTo>
                                <a:pt x="2403" y="191"/>
                              </a:lnTo>
                              <a:lnTo>
                                <a:pt x="2396" y="168"/>
                              </a:lnTo>
                              <a:lnTo>
                                <a:pt x="2388" y="147"/>
                              </a:lnTo>
                              <a:lnTo>
                                <a:pt x="2379" y="126"/>
                              </a:lnTo>
                              <a:lnTo>
                                <a:pt x="2366" y="106"/>
                              </a:lnTo>
                              <a:lnTo>
                                <a:pt x="2352" y="87"/>
                              </a:lnTo>
                              <a:lnTo>
                                <a:pt x="2338" y="70"/>
                              </a:lnTo>
                              <a:lnTo>
                                <a:pt x="2320" y="54"/>
                              </a:lnTo>
                              <a:lnTo>
                                <a:pt x="2302" y="40"/>
                              </a:lnTo>
                              <a:lnTo>
                                <a:pt x="2282" y="29"/>
                              </a:lnTo>
                              <a:lnTo>
                                <a:pt x="2261" y="18"/>
                              </a:lnTo>
                              <a:lnTo>
                                <a:pt x="2239" y="11"/>
                              </a:lnTo>
                              <a:lnTo>
                                <a:pt x="2217" y="5"/>
                              </a:lnTo>
                              <a:lnTo>
                                <a:pt x="2192" y="2"/>
                              </a:lnTo>
                              <a:lnTo>
                                <a:pt x="2168" y="0"/>
                              </a:lnTo>
                              <a:lnTo>
                                <a:pt x="2144" y="2"/>
                              </a:lnTo>
                              <a:lnTo>
                                <a:pt x="2120" y="5"/>
                              </a:lnTo>
                              <a:lnTo>
                                <a:pt x="2097" y="11"/>
                              </a:lnTo>
                              <a:lnTo>
                                <a:pt x="2075" y="18"/>
                              </a:lnTo>
                              <a:lnTo>
                                <a:pt x="2054" y="29"/>
                              </a:lnTo>
                              <a:lnTo>
                                <a:pt x="2035" y="40"/>
                              </a:lnTo>
                              <a:lnTo>
                                <a:pt x="2016" y="54"/>
                              </a:lnTo>
                              <a:lnTo>
                                <a:pt x="1999" y="70"/>
                              </a:lnTo>
                              <a:lnTo>
                                <a:pt x="1983" y="87"/>
                              </a:lnTo>
                              <a:lnTo>
                                <a:pt x="1970" y="106"/>
                              </a:lnTo>
                              <a:lnTo>
                                <a:pt x="1958" y="126"/>
                              </a:lnTo>
                              <a:lnTo>
                                <a:pt x="1948" y="147"/>
                              </a:lnTo>
                              <a:lnTo>
                                <a:pt x="1940" y="168"/>
                              </a:lnTo>
                              <a:lnTo>
                                <a:pt x="1934" y="191"/>
                              </a:lnTo>
                              <a:lnTo>
                                <a:pt x="1931" y="215"/>
                              </a:lnTo>
                              <a:lnTo>
                                <a:pt x="1930" y="239"/>
                              </a:lnTo>
                              <a:lnTo>
                                <a:pt x="1930" y="689"/>
                              </a:lnTo>
                              <a:lnTo>
                                <a:pt x="887" y="689"/>
                              </a:lnTo>
                              <a:lnTo>
                                <a:pt x="841" y="690"/>
                              </a:lnTo>
                              <a:lnTo>
                                <a:pt x="795" y="693"/>
                              </a:lnTo>
                              <a:lnTo>
                                <a:pt x="751" y="700"/>
                              </a:lnTo>
                              <a:lnTo>
                                <a:pt x="708" y="707"/>
                              </a:lnTo>
                              <a:lnTo>
                                <a:pt x="665" y="716"/>
                              </a:lnTo>
                              <a:lnTo>
                                <a:pt x="623" y="729"/>
                              </a:lnTo>
                              <a:lnTo>
                                <a:pt x="582" y="743"/>
                              </a:lnTo>
                              <a:lnTo>
                                <a:pt x="541" y="758"/>
                              </a:lnTo>
                              <a:lnTo>
                                <a:pt x="502" y="776"/>
                              </a:lnTo>
                              <a:lnTo>
                                <a:pt x="464" y="796"/>
                              </a:lnTo>
                              <a:lnTo>
                                <a:pt x="426" y="817"/>
                              </a:lnTo>
                              <a:lnTo>
                                <a:pt x="391" y="840"/>
                              </a:lnTo>
                              <a:lnTo>
                                <a:pt x="356" y="866"/>
                              </a:lnTo>
                              <a:lnTo>
                                <a:pt x="322" y="892"/>
                              </a:lnTo>
                              <a:lnTo>
                                <a:pt x="290" y="919"/>
                              </a:lnTo>
                              <a:lnTo>
                                <a:pt x="259" y="949"/>
                              </a:lnTo>
                              <a:lnTo>
                                <a:pt x="230" y="979"/>
                              </a:lnTo>
                              <a:lnTo>
                                <a:pt x="203" y="1012"/>
                              </a:lnTo>
                              <a:lnTo>
                                <a:pt x="176" y="1045"/>
                              </a:lnTo>
                              <a:lnTo>
                                <a:pt x="151" y="1080"/>
                              </a:lnTo>
                              <a:lnTo>
                                <a:pt x="128" y="1116"/>
                              </a:lnTo>
                              <a:lnTo>
                                <a:pt x="107" y="1153"/>
                              </a:lnTo>
                              <a:lnTo>
                                <a:pt x="87" y="1191"/>
                              </a:lnTo>
                              <a:lnTo>
                                <a:pt x="69" y="1230"/>
                              </a:lnTo>
                              <a:lnTo>
                                <a:pt x="53" y="1270"/>
                              </a:lnTo>
                              <a:lnTo>
                                <a:pt x="40" y="1312"/>
                              </a:lnTo>
                              <a:lnTo>
                                <a:pt x="27" y="1354"/>
                              </a:lnTo>
                              <a:lnTo>
                                <a:pt x="18" y="1396"/>
                              </a:lnTo>
                              <a:lnTo>
                                <a:pt x="9" y="1440"/>
                              </a:lnTo>
                              <a:lnTo>
                                <a:pt x="4" y="1485"/>
                              </a:lnTo>
                              <a:lnTo>
                                <a:pt x="1" y="1530"/>
                              </a:lnTo>
                              <a:lnTo>
                                <a:pt x="0" y="1575"/>
                              </a:lnTo>
                              <a:lnTo>
                                <a:pt x="0" y="5081"/>
                              </a:lnTo>
                              <a:lnTo>
                                <a:pt x="1" y="5128"/>
                              </a:lnTo>
                              <a:lnTo>
                                <a:pt x="4" y="5172"/>
                              </a:lnTo>
                              <a:lnTo>
                                <a:pt x="9" y="5217"/>
                              </a:lnTo>
                              <a:lnTo>
                                <a:pt x="18" y="5260"/>
                              </a:lnTo>
                              <a:lnTo>
                                <a:pt x="27" y="5303"/>
                              </a:lnTo>
                              <a:lnTo>
                                <a:pt x="40" y="5345"/>
                              </a:lnTo>
                              <a:lnTo>
                                <a:pt x="53" y="5386"/>
                              </a:lnTo>
                              <a:lnTo>
                                <a:pt x="69" y="5426"/>
                              </a:lnTo>
                              <a:lnTo>
                                <a:pt x="87" y="5466"/>
                              </a:lnTo>
                              <a:lnTo>
                                <a:pt x="107" y="5504"/>
                              </a:lnTo>
                              <a:lnTo>
                                <a:pt x="128" y="5541"/>
                              </a:lnTo>
                              <a:lnTo>
                                <a:pt x="151" y="5577"/>
                              </a:lnTo>
                              <a:lnTo>
                                <a:pt x="176" y="5612"/>
                              </a:lnTo>
                              <a:lnTo>
                                <a:pt x="203" y="5646"/>
                              </a:lnTo>
                              <a:lnTo>
                                <a:pt x="230" y="5677"/>
                              </a:lnTo>
                              <a:lnTo>
                                <a:pt x="259" y="5709"/>
                              </a:lnTo>
                              <a:lnTo>
                                <a:pt x="290" y="5737"/>
                              </a:lnTo>
                              <a:lnTo>
                                <a:pt x="322" y="5766"/>
                              </a:lnTo>
                              <a:lnTo>
                                <a:pt x="356" y="5792"/>
                              </a:lnTo>
                              <a:lnTo>
                                <a:pt x="391" y="5817"/>
                              </a:lnTo>
                              <a:lnTo>
                                <a:pt x="426" y="5840"/>
                              </a:lnTo>
                              <a:lnTo>
                                <a:pt x="464" y="5861"/>
                              </a:lnTo>
                              <a:lnTo>
                                <a:pt x="502" y="5880"/>
                              </a:lnTo>
                              <a:lnTo>
                                <a:pt x="541" y="5898"/>
                              </a:lnTo>
                              <a:lnTo>
                                <a:pt x="582" y="5914"/>
                              </a:lnTo>
                              <a:lnTo>
                                <a:pt x="623" y="5928"/>
                              </a:lnTo>
                              <a:lnTo>
                                <a:pt x="665" y="5940"/>
                              </a:lnTo>
                              <a:lnTo>
                                <a:pt x="708" y="5951"/>
                              </a:lnTo>
                              <a:lnTo>
                                <a:pt x="751" y="5958"/>
                              </a:lnTo>
                              <a:lnTo>
                                <a:pt x="795" y="5963"/>
                              </a:lnTo>
                              <a:lnTo>
                                <a:pt x="841" y="5967"/>
                              </a:lnTo>
                              <a:lnTo>
                                <a:pt x="887" y="5968"/>
                              </a:lnTo>
                              <a:lnTo>
                                <a:pt x="2168" y="5968"/>
                              </a:lnTo>
                              <a:lnTo>
                                <a:pt x="2214" y="5967"/>
                              </a:lnTo>
                              <a:lnTo>
                                <a:pt x="2259" y="5963"/>
                              </a:lnTo>
                              <a:lnTo>
                                <a:pt x="2303" y="5958"/>
                              </a:lnTo>
                              <a:lnTo>
                                <a:pt x="2347" y="5951"/>
                              </a:lnTo>
                              <a:lnTo>
                                <a:pt x="2390" y="5940"/>
                              </a:lnTo>
                              <a:lnTo>
                                <a:pt x="2432" y="5928"/>
                              </a:lnTo>
                              <a:lnTo>
                                <a:pt x="2473" y="5914"/>
                              </a:lnTo>
                              <a:lnTo>
                                <a:pt x="2513" y="5898"/>
                              </a:lnTo>
                              <a:lnTo>
                                <a:pt x="2553" y="5880"/>
                              </a:lnTo>
                              <a:lnTo>
                                <a:pt x="2591" y="5861"/>
                              </a:lnTo>
                              <a:lnTo>
                                <a:pt x="2628" y="5840"/>
                              </a:lnTo>
                              <a:lnTo>
                                <a:pt x="2664" y="5817"/>
                              </a:lnTo>
                              <a:lnTo>
                                <a:pt x="2699" y="5792"/>
                              </a:lnTo>
                              <a:lnTo>
                                <a:pt x="2733" y="5766"/>
                              </a:lnTo>
                              <a:lnTo>
                                <a:pt x="2764" y="5737"/>
                              </a:lnTo>
                              <a:lnTo>
                                <a:pt x="2795" y="5709"/>
                              </a:lnTo>
                              <a:lnTo>
                                <a:pt x="2824" y="5677"/>
                              </a:lnTo>
                              <a:lnTo>
                                <a:pt x="2853" y="5646"/>
                              </a:lnTo>
                              <a:lnTo>
                                <a:pt x="2879" y="5612"/>
                              </a:lnTo>
                              <a:lnTo>
                                <a:pt x="2904" y="5577"/>
                              </a:lnTo>
                              <a:lnTo>
                                <a:pt x="2926" y="5541"/>
                              </a:lnTo>
                              <a:lnTo>
                                <a:pt x="2948" y="5504"/>
                              </a:lnTo>
                              <a:lnTo>
                                <a:pt x="2967" y="5466"/>
                              </a:lnTo>
                              <a:lnTo>
                                <a:pt x="2985" y="5426"/>
                              </a:lnTo>
                              <a:lnTo>
                                <a:pt x="3001" y="5386"/>
                              </a:lnTo>
                              <a:lnTo>
                                <a:pt x="3016" y="5345"/>
                              </a:lnTo>
                              <a:lnTo>
                                <a:pt x="3027" y="5303"/>
                              </a:lnTo>
                              <a:lnTo>
                                <a:pt x="3038" y="5260"/>
                              </a:lnTo>
                              <a:lnTo>
                                <a:pt x="3045" y="5217"/>
                              </a:lnTo>
                              <a:lnTo>
                                <a:pt x="3050" y="5172"/>
                              </a:lnTo>
                              <a:lnTo>
                                <a:pt x="3054" y="5128"/>
                              </a:lnTo>
                              <a:lnTo>
                                <a:pt x="3056" y="5081"/>
                              </a:lnTo>
                              <a:lnTo>
                                <a:pt x="3056" y="1575"/>
                              </a:lnTo>
                              <a:lnTo>
                                <a:pt x="3054" y="1537"/>
                              </a:lnTo>
                              <a:lnTo>
                                <a:pt x="3052" y="1500"/>
                              </a:lnTo>
                              <a:lnTo>
                                <a:pt x="3048" y="1463"/>
                              </a:lnTo>
                              <a:lnTo>
                                <a:pt x="3043" y="1427"/>
                              </a:lnTo>
                              <a:lnTo>
                                <a:pt x="3036" y="1390"/>
                              </a:lnTo>
                              <a:lnTo>
                                <a:pt x="3027" y="1355"/>
                              </a:lnTo>
                              <a:lnTo>
                                <a:pt x="3018" y="1321"/>
                              </a:lnTo>
                              <a:lnTo>
                                <a:pt x="3006" y="1286"/>
                              </a:lnTo>
                              <a:lnTo>
                                <a:pt x="2993" y="1252"/>
                              </a:lnTo>
                              <a:lnTo>
                                <a:pt x="2980" y="1220"/>
                              </a:lnTo>
                              <a:lnTo>
                                <a:pt x="2965" y="1187"/>
                              </a:lnTo>
                              <a:lnTo>
                                <a:pt x="2948" y="1156"/>
                              </a:lnTo>
                              <a:lnTo>
                                <a:pt x="2930" y="1125"/>
                              </a:lnTo>
                              <a:lnTo>
                                <a:pt x="2913" y="1095"/>
                              </a:lnTo>
                              <a:lnTo>
                                <a:pt x="2893" y="1065"/>
                              </a:lnTo>
                              <a:lnTo>
                                <a:pt x="2872" y="1037"/>
                              </a:lnTo>
                              <a:lnTo>
                                <a:pt x="2848" y="1010"/>
                              </a:lnTo>
                              <a:lnTo>
                                <a:pt x="2825" y="983"/>
                              </a:lnTo>
                              <a:lnTo>
                                <a:pt x="2801" y="958"/>
                              </a:lnTo>
                              <a:lnTo>
                                <a:pt x="2776" y="933"/>
                              </a:lnTo>
                              <a:lnTo>
                                <a:pt x="2750" y="910"/>
                              </a:lnTo>
                              <a:lnTo>
                                <a:pt x="2723" y="887"/>
                              </a:lnTo>
                              <a:lnTo>
                                <a:pt x="2695" y="866"/>
                              </a:lnTo>
                              <a:lnTo>
                                <a:pt x="2666" y="846"/>
                              </a:lnTo>
                              <a:lnTo>
                                <a:pt x="2636" y="826"/>
                              </a:lnTo>
                              <a:lnTo>
                                <a:pt x="2606" y="808"/>
                              </a:lnTo>
                              <a:lnTo>
                                <a:pt x="2574" y="791"/>
                              </a:lnTo>
                              <a:lnTo>
                                <a:pt x="2543" y="775"/>
                              </a:lnTo>
                              <a:lnTo>
                                <a:pt x="2510" y="760"/>
                              </a:lnTo>
                              <a:lnTo>
                                <a:pt x="2476" y="748"/>
                              </a:lnTo>
                              <a:lnTo>
                                <a:pt x="2442" y="735"/>
                              </a:lnTo>
                              <a:lnTo>
                                <a:pt x="2407" y="725"/>
                              </a:lnTo>
                              <a:close/>
                              <a:moveTo>
                                <a:pt x="600" y="1693"/>
                              </a:moveTo>
                              <a:lnTo>
                                <a:pt x="600" y="1693"/>
                              </a:lnTo>
                              <a:lnTo>
                                <a:pt x="601" y="1675"/>
                              </a:lnTo>
                              <a:lnTo>
                                <a:pt x="602" y="1657"/>
                              </a:lnTo>
                              <a:lnTo>
                                <a:pt x="604" y="1639"/>
                              </a:lnTo>
                              <a:lnTo>
                                <a:pt x="607" y="1621"/>
                              </a:lnTo>
                              <a:lnTo>
                                <a:pt x="611" y="1604"/>
                              </a:lnTo>
                              <a:lnTo>
                                <a:pt x="617" y="1588"/>
                              </a:lnTo>
                              <a:lnTo>
                                <a:pt x="622" y="1571"/>
                              </a:lnTo>
                              <a:lnTo>
                                <a:pt x="628" y="1555"/>
                              </a:lnTo>
                              <a:lnTo>
                                <a:pt x="636" y="1539"/>
                              </a:lnTo>
                              <a:lnTo>
                                <a:pt x="643" y="1524"/>
                              </a:lnTo>
                              <a:lnTo>
                                <a:pt x="652" y="1509"/>
                              </a:lnTo>
                              <a:lnTo>
                                <a:pt x="661" y="1494"/>
                              </a:lnTo>
                              <a:lnTo>
                                <a:pt x="671" y="1480"/>
                              </a:lnTo>
                              <a:lnTo>
                                <a:pt x="682" y="1467"/>
                              </a:lnTo>
                              <a:lnTo>
                                <a:pt x="693" y="1454"/>
                              </a:lnTo>
                              <a:lnTo>
                                <a:pt x="705" y="1442"/>
                              </a:lnTo>
                              <a:lnTo>
                                <a:pt x="718" y="1430"/>
                              </a:lnTo>
                              <a:lnTo>
                                <a:pt x="730" y="1418"/>
                              </a:lnTo>
                              <a:lnTo>
                                <a:pt x="744" y="1408"/>
                              </a:lnTo>
                              <a:lnTo>
                                <a:pt x="758" y="1398"/>
                              </a:lnTo>
                              <a:lnTo>
                                <a:pt x="772" y="1389"/>
                              </a:lnTo>
                              <a:lnTo>
                                <a:pt x="787" y="1381"/>
                              </a:lnTo>
                              <a:lnTo>
                                <a:pt x="802" y="1372"/>
                              </a:lnTo>
                              <a:lnTo>
                                <a:pt x="818" y="1365"/>
                              </a:lnTo>
                              <a:lnTo>
                                <a:pt x="834" y="1359"/>
                              </a:lnTo>
                              <a:lnTo>
                                <a:pt x="850" y="1353"/>
                              </a:lnTo>
                              <a:lnTo>
                                <a:pt x="868" y="1348"/>
                              </a:lnTo>
                              <a:lnTo>
                                <a:pt x="885" y="1345"/>
                              </a:lnTo>
                              <a:lnTo>
                                <a:pt x="902" y="1342"/>
                              </a:lnTo>
                              <a:lnTo>
                                <a:pt x="919" y="1339"/>
                              </a:lnTo>
                              <a:lnTo>
                                <a:pt x="938" y="1337"/>
                              </a:lnTo>
                              <a:lnTo>
                                <a:pt x="956" y="1337"/>
                              </a:lnTo>
                              <a:lnTo>
                                <a:pt x="2099" y="1337"/>
                              </a:lnTo>
                              <a:lnTo>
                                <a:pt x="2117" y="1337"/>
                              </a:lnTo>
                              <a:lnTo>
                                <a:pt x="2136" y="1339"/>
                              </a:lnTo>
                              <a:lnTo>
                                <a:pt x="2154" y="1342"/>
                              </a:lnTo>
                              <a:lnTo>
                                <a:pt x="2170" y="1345"/>
                              </a:lnTo>
                              <a:lnTo>
                                <a:pt x="2188" y="1348"/>
                              </a:lnTo>
                              <a:lnTo>
                                <a:pt x="2205" y="1353"/>
                              </a:lnTo>
                              <a:lnTo>
                                <a:pt x="2221" y="1359"/>
                              </a:lnTo>
                              <a:lnTo>
                                <a:pt x="2238" y="1365"/>
                              </a:lnTo>
                              <a:lnTo>
                                <a:pt x="2253" y="1372"/>
                              </a:lnTo>
                              <a:lnTo>
                                <a:pt x="2268" y="1381"/>
                              </a:lnTo>
                              <a:lnTo>
                                <a:pt x="2284" y="1389"/>
                              </a:lnTo>
                              <a:lnTo>
                                <a:pt x="2298" y="1398"/>
                              </a:lnTo>
                              <a:lnTo>
                                <a:pt x="2312" y="1408"/>
                              </a:lnTo>
                              <a:lnTo>
                                <a:pt x="2325" y="1418"/>
                              </a:lnTo>
                              <a:lnTo>
                                <a:pt x="2339" y="1430"/>
                              </a:lnTo>
                              <a:lnTo>
                                <a:pt x="2350" y="1442"/>
                              </a:lnTo>
                              <a:lnTo>
                                <a:pt x="2363" y="1454"/>
                              </a:lnTo>
                              <a:lnTo>
                                <a:pt x="2373" y="1467"/>
                              </a:lnTo>
                              <a:lnTo>
                                <a:pt x="2384" y="1480"/>
                              </a:lnTo>
                              <a:lnTo>
                                <a:pt x="2394" y="1494"/>
                              </a:lnTo>
                              <a:lnTo>
                                <a:pt x="2404" y="1509"/>
                              </a:lnTo>
                              <a:lnTo>
                                <a:pt x="2412" y="1524"/>
                              </a:lnTo>
                              <a:lnTo>
                                <a:pt x="2420" y="1539"/>
                              </a:lnTo>
                              <a:lnTo>
                                <a:pt x="2427" y="1555"/>
                              </a:lnTo>
                              <a:lnTo>
                                <a:pt x="2433" y="1571"/>
                              </a:lnTo>
                              <a:lnTo>
                                <a:pt x="2438" y="1588"/>
                              </a:lnTo>
                              <a:lnTo>
                                <a:pt x="2444" y="1604"/>
                              </a:lnTo>
                              <a:lnTo>
                                <a:pt x="2448" y="1621"/>
                              </a:lnTo>
                              <a:lnTo>
                                <a:pt x="2451" y="1639"/>
                              </a:lnTo>
                              <a:lnTo>
                                <a:pt x="2453" y="1657"/>
                              </a:lnTo>
                              <a:lnTo>
                                <a:pt x="2454" y="1675"/>
                              </a:lnTo>
                              <a:lnTo>
                                <a:pt x="2455" y="1693"/>
                              </a:lnTo>
                              <a:lnTo>
                                <a:pt x="2455" y="2702"/>
                              </a:lnTo>
                              <a:lnTo>
                                <a:pt x="2454" y="2721"/>
                              </a:lnTo>
                              <a:lnTo>
                                <a:pt x="2453" y="2739"/>
                              </a:lnTo>
                              <a:lnTo>
                                <a:pt x="2451" y="2756"/>
                              </a:lnTo>
                              <a:lnTo>
                                <a:pt x="2448" y="2774"/>
                              </a:lnTo>
                              <a:lnTo>
                                <a:pt x="2444" y="2791"/>
                              </a:lnTo>
                              <a:lnTo>
                                <a:pt x="2438" y="2808"/>
                              </a:lnTo>
                              <a:lnTo>
                                <a:pt x="2433" y="2825"/>
                              </a:lnTo>
                              <a:lnTo>
                                <a:pt x="2427" y="2840"/>
                              </a:lnTo>
                              <a:lnTo>
                                <a:pt x="2420" y="2856"/>
                              </a:lnTo>
                              <a:lnTo>
                                <a:pt x="2412" y="2872"/>
                              </a:lnTo>
                              <a:lnTo>
                                <a:pt x="2404" y="2887"/>
                              </a:lnTo>
                              <a:lnTo>
                                <a:pt x="2394" y="2901"/>
                              </a:lnTo>
                              <a:lnTo>
                                <a:pt x="2384" y="2915"/>
                              </a:lnTo>
                              <a:lnTo>
                                <a:pt x="2373" y="2929"/>
                              </a:lnTo>
                              <a:lnTo>
                                <a:pt x="2363" y="2941"/>
                              </a:lnTo>
                              <a:lnTo>
                                <a:pt x="2350" y="2954"/>
                              </a:lnTo>
                              <a:lnTo>
                                <a:pt x="2339" y="2966"/>
                              </a:lnTo>
                              <a:lnTo>
                                <a:pt x="2325" y="2977"/>
                              </a:lnTo>
                              <a:lnTo>
                                <a:pt x="2312" y="2988"/>
                              </a:lnTo>
                              <a:lnTo>
                                <a:pt x="2298" y="2997"/>
                              </a:lnTo>
                              <a:lnTo>
                                <a:pt x="2284" y="3007"/>
                              </a:lnTo>
                              <a:lnTo>
                                <a:pt x="2268" y="3015"/>
                              </a:lnTo>
                              <a:lnTo>
                                <a:pt x="2253" y="3023"/>
                              </a:lnTo>
                              <a:lnTo>
                                <a:pt x="2238" y="3030"/>
                              </a:lnTo>
                              <a:lnTo>
                                <a:pt x="2221" y="3036"/>
                              </a:lnTo>
                              <a:lnTo>
                                <a:pt x="2205" y="3042"/>
                              </a:lnTo>
                              <a:lnTo>
                                <a:pt x="2188" y="3046"/>
                              </a:lnTo>
                              <a:lnTo>
                                <a:pt x="2170" y="3051"/>
                              </a:lnTo>
                              <a:lnTo>
                                <a:pt x="2154" y="3054"/>
                              </a:lnTo>
                              <a:lnTo>
                                <a:pt x="2136" y="3056"/>
                              </a:lnTo>
                              <a:lnTo>
                                <a:pt x="2117" y="3058"/>
                              </a:lnTo>
                              <a:lnTo>
                                <a:pt x="2099" y="3058"/>
                              </a:lnTo>
                              <a:lnTo>
                                <a:pt x="956" y="3058"/>
                              </a:lnTo>
                              <a:lnTo>
                                <a:pt x="938" y="3058"/>
                              </a:lnTo>
                              <a:lnTo>
                                <a:pt x="919" y="3056"/>
                              </a:lnTo>
                              <a:lnTo>
                                <a:pt x="902" y="3054"/>
                              </a:lnTo>
                              <a:lnTo>
                                <a:pt x="885" y="3051"/>
                              </a:lnTo>
                              <a:lnTo>
                                <a:pt x="868" y="3046"/>
                              </a:lnTo>
                              <a:lnTo>
                                <a:pt x="850" y="3042"/>
                              </a:lnTo>
                              <a:lnTo>
                                <a:pt x="834" y="3036"/>
                              </a:lnTo>
                              <a:lnTo>
                                <a:pt x="818" y="3030"/>
                              </a:lnTo>
                              <a:lnTo>
                                <a:pt x="802" y="3023"/>
                              </a:lnTo>
                              <a:lnTo>
                                <a:pt x="787" y="3015"/>
                              </a:lnTo>
                              <a:lnTo>
                                <a:pt x="772" y="3007"/>
                              </a:lnTo>
                              <a:lnTo>
                                <a:pt x="758" y="2997"/>
                              </a:lnTo>
                              <a:lnTo>
                                <a:pt x="744" y="2988"/>
                              </a:lnTo>
                              <a:lnTo>
                                <a:pt x="730" y="2977"/>
                              </a:lnTo>
                              <a:lnTo>
                                <a:pt x="718" y="2966"/>
                              </a:lnTo>
                              <a:lnTo>
                                <a:pt x="705" y="2954"/>
                              </a:lnTo>
                              <a:lnTo>
                                <a:pt x="693" y="2941"/>
                              </a:lnTo>
                              <a:lnTo>
                                <a:pt x="682" y="2929"/>
                              </a:lnTo>
                              <a:lnTo>
                                <a:pt x="671" y="2915"/>
                              </a:lnTo>
                              <a:lnTo>
                                <a:pt x="661" y="2901"/>
                              </a:lnTo>
                              <a:lnTo>
                                <a:pt x="652" y="2887"/>
                              </a:lnTo>
                              <a:lnTo>
                                <a:pt x="643" y="2872"/>
                              </a:lnTo>
                              <a:lnTo>
                                <a:pt x="636" y="2856"/>
                              </a:lnTo>
                              <a:lnTo>
                                <a:pt x="628" y="2840"/>
                              </a:lnTo>
                              <a:lnTo>
                                <a:pt x="622" y="2825"/>
                              </a:lnTo>
                              <a:lnTo>
                                <a:pt x="617" y="2808"/>
                              </a:lnTo>
                              <a:lnTo>
                                <a:pt x="611" y="2791"/>
                              </a:lnTo>
                              <a:lnTo>
                                <a:pt x="607" y="2774"/>
                              </a:lnTo>
                              <a:lnTo>
                                <a:pt x="604" y="2756"/>
                              </a:lnTo>
                              <a:lnTo>
                                <a:pt x="602" y="2739"/>
                              </a:lnTo>
                              <a:lnTo>
                                <a:pt x="601" y="2721"/>
                              </a:lnTo>
                              <a:lnTo>
                                <a:pt x="600" y="2702"/>
                              </a:lnTo>
                              <a:lnTo>
                                <a:pt x="600" y="1693"/>
                              </a:lnTo>
                              <a:close/>
                              <a:moveTo>
                                <a:pt x="683" y="3727"/>
                              </a:moveTo>
                              <a:lnTo>
                                <a:pt x="683" y="3727"/>
                              </a:lnTo>
                              <a:lnTo>
                                <a:pt x="684" y="3714"/>
                              </a:lnTo>
                              <a:lnTo>
                                <a:pt x="686" y="3700"/>
                              </a:lnTo>
                              <a:lnTo>
                                <a:pt x="689" y="3689"/>
                              </a:lnTo>
                              <a:lnTo>
                                <a:pt x="693" y="3676"/>
                              </a:lnTo>
                              <a:lnTo>
                                <a:pt x="699" y="3666"/>
                              </a:lnTo>
                              <a:lnTo>
                                <a:pt x="705" y="3655"/>
                              </a:lnTo>
                              <a:lnTo>
                                <a:pt x="712" y="3645"/>
                              </a:lnTo>
                              <a:lnTo>
                                <a:pt x="721" y="3636"/>
                              </a:lnTo>
                              <a:lnTo>
                                <a:pt x="730" y="3628"/>
                              </a:lnTo>
                              <a:lnTo>
                                <a:pt x="740" y="3620"/>
                              </a:lnTo>
                              <a:lnTo>
                                <a:pt x="750" y="3614"/>
                              </a:lnTo>
                              <a:lnTo>
                                <a:pt x="762" y="3609"/>
                              </a:lnTo>
                              <a:lnTo>
                                <a:pt x="773" y="3604"/>
                              </a:lnTo>
                              <a:lnTo>
                                <a:pt x="786" y="3600"/>
                              </a:lnTo>
                              <a:lnTo>
                                <a:pt x="799" y="3599"/>
                              </a:lnTo>
                              <a:lnTo>
                                <a:pt x="812" y="3598"/>
                              </a:lnTo>
                              <a:lnTo>
                                <a:pt x="1224" y="3598"/>
                              </a:lnTo>
                              <a:lnTo>
                                <a:pt x="1237" y="3599"/>
                              </a:lnTo>
                              <a:lnTo>
                                <a:pt x="1251" y="3600"/>
                              </a:lnTo>
                              <a:lnTo>
                                <a:pt x="1262" y="3604"/>
                              </a:lnTo>
                              <a:lnTo>
                                <a:pt x="1274" y="3609"/>
                              </a:lnTo>
                              <a:lnTo>
                                <a:pt x="1285" y="3614"/>
                              </a:lnTo>
                              <a:lnTo>
                                <a:pt x="1296" y="3620"/>
                              </a:lnTo>
                              <a:lnTo>
                                <a:pt x="1306" y="3628"/>
                              </a:lnTo>
                              <a:lnTo>
                                <a:pt x="1315" y="3636"/>
                              </a:lnTo>
                              <a:lnTo>
                                <a:pt x="1323" y="3645"/>
                              </a:lnTo>
                              <a:lnTo>
                                <a:pt x="1331" y="3655"/>
                              </a:lnTo>
                              <a:lnTo>
                                <a:pt x="1337" y="3666"/>
                              </a:lnTo>
                              <a:lnTo>
                                <a:pt x="1343" y="3676"/>
                              </a:lnTo>
                              <a:lnTo>
                                <a:pt x="1347" y="3689"/>
                              </a:lnTo>
                              <a:lnTo>
                                <a:pt x="1350" y="3700"/>
                              </a:lnTo>
                              <a:lnTo>
                                <a:pt x="1353" y="3714"/>
                              </a:lnTo>
                              <a:lnTo>
                                <a:pt x="1353" y="3727"/>
                              </a:lnTo>
                              <a:lnTo>
                                <a:pt x="1353" y="4091"/>
                              </a:lnTo>
                              <a:lnTo>
                                <a:pt x="1353" y="4104"/>
                              </a:lnTo>
                              <a:lnTo>
                                <a:pt x="1350" y="4116"/>
                              </a:lnTo>
                              <a:lnTo>
                                <a:pt x="1347" y="4129"/>
                              </a:lnTo>
                              <a:lnTo>
                                <a:pt x="1343" y="4141"/>
                              </a:lnTo>
                              <a:lnTo>
                                <a:pt x="1337" y="4152"/>
                              </a:lnTo>
                              <a:lnTo>
                                <a:pt x="1331" y="4163"/>
                              </a:lnTo>
                              <a:lnTo>
                                <a:pt x="1323" y="4172"/>
                              </a:lnTo>
                              <a:lnTo>
                                <a:pt x="1315" y="4182"/>
                              </a:lnTo>
                              <a:lnTo>
                                <a:pt x="1306" y="4190"/>
                              </a:lnTo>
                              <a:lnTo>
                                <a:pt x="1296" y="4197"/>
                              </a:lnTo>
                              <a:lnTo>
                                <a:pt x="1285" y="4204"/>
                              </a:lnTo>
                              <a:lnTo>
                                <a:pt x="1274" y="4209"/>
                              </a:lnTo>
                              <a:lnTo>
                                <a:pt x="1262" y="4213"/>
                              </a:lnTo>
                              <a:lnTo>
                                <a:pt x="1251" y="4216"/>
                              </a:lnTo>
                              <a:lnTo>
                                <a:pt x="1237" y="4218"/>
                              </a:lnTo>
                              <a:lnTo>
                                <a:pt x="1224" y="4219"/>
                              </a:lnTo>
                              <a:lnTo>
                                <a:pt x="812" y="4219"/>
                              </a:lnTo>
                              <a:lnTo>
                                <a:pt x="799" y="4218"/>
                              </a:lnTo>
                              <a:lnTo>
                                <a:pt x="786" y="4216"/>
                              </a:lnTo>
                              <a:lnTo>
                                <a:pt x="773" y="4213"/>
                              </a:lnTo>
                              <a:lnTo>
                                <a:pt x="762" y="4209"/>
                              </a:lnTo>
                              <a:lnTo>
                                <a:pt x="750" y="4204"/>
                              </a:lnTo>
                              <a:lnTo>
                                <a:pt x="740" y="4197"/>
                              </a:lnTo>
                              <a:lnTo>
                                <a:pt x="730" y="4190"/>
                              </a:lnTo>
                              <a:lnTo>
                                <a:pt x="721" y="4182"/>
                              </a:lnTo>
                              <a:lnTo>
                                <a:pt x="712" y="4172"/>
                              </a:lnTo>
                              <a:lnTo>
                                <a:pt x="705" y="4163"/>
                              </a:lnTo>
                              <a:lnTo>
                                <a:pt x="699" y="4152"/>
                              </a:lnTo>
                              <a:lnTo>
                                <a:pt x="693" y="4141"/>
                              </a:lnTo>
                              <a:lnTo>
                                <a:pt x="689" y="4129"/>
                              </a:lnTo>
                              <a:lnTo>
                                <a:pt x="686" y="4116"/>
                              </a:lnTo>
                              <a:lnTo>
                                <a:pt x="684" y="4104"/>
                              </a:lnTo>
                              <a:lnTo>
                                <a:pt x="683" y="4091"/>
                              </a:lnTo>
                              <a:lnTo>
                                <a:pt x="683" y="3727"/>
                              </a:lnTo>
                              <a:close/>
                              <a:moveTo>
                                <a:pt x="1679" y="3727"/>
                              </a:moveTo>
                              <a:lnTo>
                                <a:pt x="1679" y="3727"/>
                              </a:lnTo>
                              <a:lnTo>
                                <a:pt x="1679" y="3714"/>
                              </a:lnTo>
                              <a:lnTo>
                                <a:pt x="1682" y="3700"/>
                              </a:lnTo>
                              <a:lnTo>
                                <a:pt x="1685" y="3689"/>
                              </a:lnTo>
                              <a:lnTo>
                                <a:pt x="1689" y="3676"/>
                              </a:lnTo>
                              <a:lnTo>
                                <a:pt x="1695" y="3666"/>
                              </a:lnTo>
                              <a:lnTo>
                                <a:pt x="1702" y="3655"/>
                              </a:lnTo>
                              <a:lnTo>
                                <a:pt x="1709" y="3645"/>
                              </a:lnTo>
                              <a:lnTo>
                                <a:pt x="1717" y="3636"/>
                              </a:lnTo>
                              <a:lnTo>
                                <a:pt x="1726" y="3628"/>
                              </a:lnTo>
                              <a:lnTo>
                                <a:pt x="1736" y="3620"/>
                              </a:lnTo>
                              <a:lnTo>
                                <a:pt x="1747" y="3614"/>
                              </a:lnTo>
                              <a:lnTo>
                                <a:pt x="1757" y="3609"/>
                              </a:lnTo>
                              <a:lnTo>
                                <a:pt x="1770" y="3604"/>
                              </a:lnTo>
                              <a:lnTo>
                                <a:pt x="1781" y="3600"/>
                              </a:lnTo>
                              <a:lnTo>
                                <a:pt x="1794" y="3599"/>
                              </a:lnTo>
                              <a:lnTo>
                                <a:pt x="1808" y="3598"/>
                              </a:lnTo>
                              <a:lnTo>
                                <a:pt x="2220" y="3598"/>
                              </a:lnTo>
                              <a:lnTo>
                                <a:pt x="2233" y="3599"/>
                              </a:lnTo>
                              <a:lnTo>
                                <a:pt x="2246" y="3600"/>
                              </a:lnTo>
                              <a:lnTo>
                                <a:pt x="2259" y="3604"/>
                              </a:lnTo>
                              <a:lnTo>
                                <a:pt x="2270" y="3609"/>
                              </a:lnTo>
                              <a:lnTo>
                                <a:pt x="2281" y="3614"/>
                              </a:lnTo>
                              <a:lnTo>
                                <a:pt x="2291" y="3620"/>
                              </a:lnTo>
                              <a:lnTo>
                                <a:pt x="2302" y="3628"/>
                              </a:lnTo>
                              <a:lnTo>
                                <a:pt x="2311" y="3636"/>
                              </a:lnTo>
                              <a:lnTo>
                                <a:pt x="2319" y="3645"/>
                              </a:lnTo>
                              <a:lnTo>
                                <a:pt x="2327" y="3655"/>
                              </a:lnTo>
                              <a:lnTo>
                                <a:pt x="2333" y="3666"/>
                              </a:lnTo>
                              <a:lnTo>
                                <a:pt x="2339" y="3676"/>
                              </a:lnTo>
                              <a:lnTo>
                                <a:pt x="2343" y="3689"/>
                              </a:lnTo>
                              <a:lnTo>
                                <a:pt x="2346" y="3700"/>
                              </a:lnTo>
                              <a:lnTo>
                                <a:pt x="2348" y="3714"/>
                              </a:lnTo>
                              <a:lnTo>
                                <a:pt x="2348" y="3727"/>
                              </a:lnTo>
                              <a:lnTo>
                                <a:pt x="2348" y="4091"/>
                              </a:lnTo>
                              <a:lnTo>
                                <a:pt x="2348" y="4104"/>
                              </a:lnTo>
                              <a:lnTo>
                                <a:pt x="2346" y="4116"/>
                              </a:lnTo>
                              <a:lnTo>
                                <a:pt x="2343" y="4129"/>
                              </a:lnTo>
                              <a:lnTo>
                                <a:pt x="2339" y="4141"/>
                              </a:lnTo>
                              <a:lnTo>
                                <a:pt x="2333" y="4152"/>
                              </a:lnTo>
                              <a:lnTo>
                                <a:pt x="2327" y="4163"/>
                              </a:lnTo>
                              <a:lnTo>
                                <a:pt x="2319" y="4172"/>
                              </a:lnTo>
                              <a:lnTo>
                                <a:pt x="2311" y="4182"/>
                              </a:lnTo>
                              <a:lnTo>
                                <a:pt x="2302" y="4190"/>
                              </a:lnTo>
                              <a:lnTo>
                                <a:pt x="2291" y="4197"/>
                              </a:lnTo>
                              <a:lnTo>
                                <a:pt x="2281" y="4204"/>
                              </a:lnTo>
                              <a:lnTo>
                                <a:pt x="2270" y="4209"/>
                              </a:lnTo>
                              <a:lnTo>
                                <a:pt x="2259" y="4213"/>
                              </a:lnTo>
                              <a:lnTo>
                                <a:pt x="2246" y="4216"/>
                              </a:lnTo>
                              <a:lnTo>
                                <a:pt x="2233" y="4218"/>
                              </a:lnTo>
                              <a:lnTo>
                                <a:pt x="2220" y="4219"/>
                              </a:lnTo>
                              <a:lnTo>
                                <a:pt x="1808" y="4219"/>
                              </a:lnTo>
                              <a:lnTo>
                                <a:pt x="1794" y="4218"/>
                              </a:lnTo>
                              <a:lnTo>
                                <a:pt x="1781" y="4216"/>
                              </a:lnTo>
                              <a:lnTo>
                                <a:pt x="1770" y="4213"/>
                              </a:lnTo>
                              <a:lnTo>
                                <a:pt x="1757" y="4209"/>
                              </a:lnTo>
                              <a:lnTo>
                                <a:pt x="1747" y="4204"/>
                              </a:lnTo>
                              <a:lnTo>
                                <a:pt x="1736" y="4197"/>
                              </a:lnTo>
                              <a:lnTo>
                                <a:pt x="1726" y="4190"/>
                              </a:lnTo>
                              <a:lnTo>
                                <a:pt x="1717" y="4182"/>
                              </a:lnTo>
                              <a:lnTo>
                                <a:pt x="1709" y="4172"/>
                              </a:lnTo>
                              <a:lnTo>
                                <a:pt x="1702" y="4163"/>
                              </a:lnTo>
                              <a:lnTo>
                                <a:pt x="1695" y="4152"/>
                              </a:lnTo>
                              <a:lnTo>
                                <a:pt x="1689" y="4141"/>
                              </a:lnTo>
                              <a:lnTo>
                                <a:pt x="1685" y="4129"/>
                              </a:lnTo>
                              <a:lnTo>
                                <a:pt x="1682" y="4116"/>
                              </a:lnTo>
                              <a:lnTo>
                                <a:pt x="1679" y="4104"/>
                              </a:lnTo>
                              <a:lnTo>
                                <a:pt x="1679" y="4091"/>
                              </a:lnTo>
                              <a:lnTo>
                                <a:pt x="1679" y="3727"/>
                              </a:lnTo>
                              <a:close/>
                              <a:moveTo>
                                <a:pt x="683" y="4662"/>
                              </a:moveTo>
                              <a:lnTo>
                                <a:pt x="683" y="4662"/>
                              </a:lnTo>
                              <a:lnTo>
                                <a:pt x="684" y="4648"/>
                              </a:lnTo>
                              <a:lnTo>
                                <a:pt x="686" y="4636"/>
                              </a:lnTo>
                              <a:lnTo>
                                <a:pt x="689" y="4624"/>
                              </a:lnTo>
                              <a:lnTo>
                                <a:pt x="693" y="4611"/>
                              </a:lnTo>
                              <a:lnTo>
                                <a:pt x="699" y="4601"/>
                              </a:lnTo>
                              <a:lnTo>
                                <a:pt x="705" y="4590"/>
                              </a:lnTo>
                              <a:lnTo>
                                <a:pt x="712" y="4580"/>
                              </a:lnTo>
                              <a:lnTo>
                                <a:pt x="721" y="4572"/>
                              </a:lnTo>
                              <a:lnTo>
                                <a:pt x="730" y="4563"/>
                              </a:lnTo>
                              <a:lnTo>
                                <a:pt x="740" y="4556"/>
                              </a:lnTo>
                              <a:lnTo>
                                <a:pt x="750" y="4548"/>
                              </a:lnTo>
                              <a:lnTo>
                                <a:pt x="762" y="4543"/>
                              </a:lnTo>
                              <a:lnTo>
                                <a:pt x="773" y="4539"/>
                              </a:lnTo>
                              <a:lnTo>
                                <a:pt x="786" y="4536"/>
                              </a:lnTo>
                              <a:lnTo>
                                <a:pt x="799" y="4534"/>
                              </a:lnTo>
                              <a:lnTo>
                                <a:pt x="812" y="4534"/>
                              </a:lnTo>
                              <a:lnTo>
                                <a:pt x="1224" y="4534"/>
                              </a:lnTo>
                              <a:lnTo>
                                <a:pt x="1237" y="4534"/>
                              </a:lnTo>
                              <a:lnTo>
                                <a:pt x="1251" y="4536"/>
                              </a:lnTo>
                              <a:lnTo>
                                <a:pt x="1262" y="4539"/>
                              </a:lnTo>
                              <a:lnTo>
                                <a:pt x="1274" y="4543"/>
                              </a:lnTo>
                              <a:lnTo>
                                <a:pt x="1285" y="4548"/>
                              </a:lnTo>
                              <a:lnTo>
                                <a:pt x="1296" y="4556"/>
                              </a:lnTo>
                              <a:lnTo>
                                <a:pt x="1306" y="4563"/>
                              </a:lnTo>
                              <a:lnTo>
                                <a:pt x="1315" y="4572"/>
                              </a:lnTo>
                              <a:lnTo>
                                <a:pt x="1323" y="4580"/>
                              </a:lnTo>
                              <a:lnTo>
                                <a:pt x="1331" y="4590"/>
                              </a:lnTo>
                              <a:lnTo>
                                <a:pt x="1337" y="4601"/>
                              </a:lnTo>
                              <a:lnTo>
                                <a:pt x="1343" y="4611"/>
                              </a:lnTo>
                              <a:lnTo>
                                <a:pt x="1347" y="4624"/>
                              </a:lnTo>
                              <a:lnTo>
                                <a:pt x="1350" y="4636"/>
                              </a:lnTo>
                              <a:lnTo>
                                <a:pt x="1353" y="4648"/>
                              </a:lnTo>
                              <a:lnTo>
                                <a:pt x="1353" y="4662"/>
                              </a:lnTo>
                              <a:lnTo>
                                <a:pt x="1353" y="5026"/>
                              </a:lnTo>
                              <a:lnTo>
                                <a:pt x="1353" y="5039"/>
                              </a:lnTo>
                              <a:lnTo>
                                <a:pt x="1350" y="5052"/>
                              </a:lnTo>
                              <a:lnTo>
                                <a:pt x="1347" y="5064"/>
                              </a:lnTo>
                              <a:lnTo>
                                <a:pt x="1343" y="5076"/>
                              </a:lnTo>
                              <a:lnTo>
                                <a:pt x="1337" y="5088"/>
                              </a:lnTo>
                              <a:lnTo>
                                <a:pt x="1331" y="5098"/>
                              </a:lnTo>
                              <a:lnTo>
                                <a:pt x="1323" y="5108"/>
                              </a:lnTo>
                              <a:lnTo>
                                <a:pt x="1315" y="5117"/>
                              </a:lnTo>
                              <a:lnTo>
                                <a:pt x="1306" y="5125"/>
                              </a:lnTo>
                              <a:lnTo>
                                <a:pt x="1296" y="5133"/>
                              </a:lnTo>
                              <a:lnTo>
                                <a:pt x="1285" y="5139"/>
                              </a:lnTo>
                              <a:lnTo>
                                <a:pt x="1274" y="5144"/>
                              </a:lnTo>
                              <a:lnTo>
                                <a:pt x="1262" y="5149"/>
                              </a:lnTo>
                              <a:lnTo>
                                <a:pt x="1251" y="5152"/>
                              </a:lnTo>
                              <a:lnTo>
                                <a:pt x="1237" y="5154"/>
                              </a:lnTo>
                              <a:lnTo>
                                <a:pt x="1224" y="5155"/>
                              </a:lnTo>
                              <a:lnTo>
                                <a:pt x="812" y="5155"/>
                              </a:lnTo>
                              <a:lnTo>
                                <a:pt x="799" y="5154"/>
                              </a:lnTo>
                              <a:lnTo>
                                <a:pt x="786" y="5152"/>
                              </a:lnTo>
                              <a:lnTo>
                                <a:pt x="773" y="5149"/>
                              </a:lnTo>
                              <a:lnTo>
                                <a:pt x="762" y="5144"/>
                              </a:lnTo>
                              <a:lnTo>
                                <a:pt x="750" y="5139"/>
                              </a:lnTo>
                              <a:lnTo>
                                <a:pt x="740" y="5133"/>
                              </a:lnTo>
                              <a:lnTo>
                                <a:pt x="730" y="5125"/>
                              </a:lnTo>
                              <a:lnTo>
                                <a:pt x="721" y="5117"/>
                              </a:lnTo>
                              <a:lnTo>
                                <a:pt x="712" y="5108"/>
                              </a:lnTo>
                              <a:lnTo>
                                <a:pt x="705" y="5098"/>
                              </a:lnTo>
                              <a:lnTo>
                                <a:pt x="699" y="5088"/>
                              </a:lnTo>
                              <a:lnTo>
                                <a:pt x="693" y="5076"/>
                              </a:lnTo>
                              <a:lnTo>
                                <a:pt x="689" y="5064"/>
                              </a:lnTo>
                              <a:lnTo>
                                <a:pt x="686" y="5052"/>
                              </a:lnTo>
                              <a:lnTo>
                                <a:pt x="684" y="5039"/>
                              </a:lnTo>
                              <a:lnTo>
                                <a:pt x="683" y="5026"/>
                              </a:lnTo>
                              <a:lnTo>
                                <a:pt x="683" y="4662"/>
                              </a:lnTo>
                              <a:close/>
                              <a:moveTo>
                                <a:pt x="1679" y="4662"/>
                              </a:moveTo>
                              <a:lnTo>
                                <a:pt x="1679" y="4662"/>
                              </a:lnTo>
                              <a:lnTo>
                                <a:pt x="1679" y="4648"/>
                              </a:lnTo>
                              <a:lnTo>
                                <a:pt x="1682" y="4636"/>
                              </a:lnTo>
                              <a:lnTo>
                                <a:pt x="1685" y="4624"/>
                              </a:lnTo>
                              <a:lnTo>
                                <a:pt x="1689" y="4611"/>
                              </a:lnTo>
                              <a:lnTo>
                                <a:pt x="1695" y="4601"/>
                              </a:lnTo>
                              <a:lnTo>
                                <a:pt x="1702" y="4590"/>
                              </a:lnTo>
                              <a:lnTo>
                                <a:pt x="1709" y="4580"/>
                              </a:lnTo>
                              <a:lnTo>
                                <a:pt x="1717" y="4572"/>
                              </a:lnTo>
                              <a:lnTo>
                                <a:pt x="1726" y="4563"/>
                              </a:lnTo>
                              <a:lnTo>
                                <a:pt x="1736" y="4556"/>
                              </a:lnTo>
                              <a:lnTo>
                                <a:pt x="1747" y="4548"/>
                              </a:lnTo>
                              <a:lnTo>
                                <a:pt x="1757" y="4543"/>
                              </a:lnTo>
                              <a:lnTo>
                                <a:pt x="1770" y="4539"/>
                              </a:lnTo>
                              <a:lnTo>
                                <a:pt x="1781" y="4536"/>
                              </a:lnTo>
                              <a:lnTo>
                                <a:pt x="1794" y="4534"/>
                              </a:lnTo>
                              <a:lnTo>
                                <a:pt x="1808" y="4534"/>
                              </a:lnTo>
                              <a:lnTo>
                                <a:pt x="2220" y="4534"/>
                              </a:lnTo>
                              <a:lnTo>
                                <a:pt x="2233" y="4534"/>
                              </a:lnTo>
                              <a:lnTo>
                                <a:pt x="2246" y="4536"/>
                              </a:lnTo>
                              <a:lnTo>
                                <a:pt x="2259" y="4539"/>
                              </a:lnTo>
                              <a:lnTo>
                                <a:pt x="2270" y="4543"/>
                              </a:lnTo>
                              <a:lnTo>
                                <a:pt x="2281" y="4548"/>
                              </a:lnTo>
                              <a:lnTo>
                                <a:pt x="2291" y="4556"/>
                              </a:lnTo>
                              <a:lnTo>
                                <a:pt x="2302" y="4563"/>
                              </a:lnTo>
                              <a:lnTo>
                                <a:pt x="2311" y="4572"/>
                              </a:lnTo>
                              <a:lnTo>
                                <a:pt x="2319" y="4580"/>
                              </a:lnTo>
                              <a:lnTo>
                                <a:pt x="2327" y="4590"/>
                              </a:lnTo>
                              <a:lnTo>
                                <a:pt x="2333" y="4601"/>
                              </a:lnTo>
                              <a:lnTo>
                                <a:pt x="2339" y="4611"/>
                              </a:lnTo>
                              <a:lnTo>
                                <a:pt x="2343" y="4624"/>
                              </a:lnTo>
                              <a:lnTo>
                                <a:pt x="2346" y="4636"/>
                              </a:lnTo>
                              <a:lnTo>
                                <a:pt x="2348" y="4648"/>
                              </a:lnTo>
                              <a:lnTo>
                                <a:pt x="2348" y="4662"/>
                              </a:lnTo>
                              <a:lnTo>
                                <a:pt x="2348" y="5026"/>
                              </a:lnTo>
                              <a:lnTo>
                                <a:pt x="2348" y="5039"/>
                              </a:lnTo>
                              <a:lnTo>
                                <a:pt x="2346" y="5052"/>
                              </a:lnTo>
                              <a:lnTo>
                                <a:pt x="2343" y="5064"/>
                              </a:lnTo>
                              <a:lnTo>
                                <a:pt x="2339" y="5076"/>
                              </a:lnTo>
                              <a:lnTo>
                                <a:pt x="2333" y="5088"/>
                              </a:lnTo>
                              <a:lnTo>
                                <a:pt x="2327" y="5098"/>
                              </a:lnTo>
                              <a:lnTo>
                                <a:pt x="2319" y="5108"/>
                              </a:lnTo>
                              <a:lnTo>
                                <a:pt x="2311" y="5117"/>
                              </a:lnTo>
                              <a:lnTo>
                                <a:pt x="2302" y="5125"/>
                              </a:lnTo>
                              <a:lnTo>
                                <a:pt x="2291" y="5133"/>
                              </a:lnTo>
                              <a:lnTo>
                                <a:pt x="2281" y="5139"/>
                              </a:lnTo>
                              <a:lnTo>
                                <a:pt x="2270" y="5144"/>
                              </a:lnTo>
                              <a:lnTo>
                                <a:pt x="2259" y="5149"/>
                              </a:lnTo>
                              <a:lnTo>
                                <a:pt x="2246" y="5152"/>
                              </a:lnTo>
                              <a:lnTo>
                                <a:pt x="2233" y="5154"/>
                              </a:lnTo>
                              <a:lnTo>
                                <a:pt x="2220" y="5155"/>
                              </a:lnTo>
                              <a:lnTo>
                                <a:pt x="1808" y="5155"/>
                              </a:lnTo>
                              <a:lnTo>
                                <a:pt x="1794" y="5154"/>
                              </a:lnTo>
                              <a:lnTo>
                                <a:pt x="1781" y="5152"/>
                              </a:lnTo>
                              <a:lnTo>
                                <a:pt x="1770" y="5149"/>
                              </a:lnTo>
                              <a:lnTo>
                                <a:pt x="1757" y="5144"/>
                              </a:lnTo>
                              <a:lnTo>
                                <a:pt x="1747" y="5139"/>
                              </a:lnTo>
                              <a:lnTo>
                                <a:pt x="1736" y="5133"/>
                              </a:lnTo>
                              <a:lnTo>
                                <a:pt x="1726" y="5125"/>
                              </a:lnTo>
                              <a:lnTo>
                                <a:pt x="1717" y="5117"/>
                              </a:lnTo>
                              <a:lnTo>
                                <a:pt x="1709" y="5108"/>
                              </a:lnTo>
                              <a:lnTo>
                                <a:pt x="1702" y="5098"/>
                              </a:lnTo>
                              <a:lnTo>
                                <a:pt x="1695" y="5088"/>
                              </a:lnTo>
                              <a:lnTo>
                                <a:pt x="1689" y="5076"/>
                              </a:lnTo>
                              <a:lnTo>
                                <a:pt x="1685" y="5064"/>
                              </a:lnTo>
                              <a:lnTo>
                                <a:pt x="1682" y="5052"/>
                              </a:lnTo>
                              <a:lnTo>
                                <a:pt x="1679" y="5039"/>
                              </a:lnTo>
                              <a:lnTo>
                                <a:pt x="1679" y="5026"/>
                              </a:lnTo>
                              <a:lnTo>
                                <a:pt x="1679" y="4662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手机" o:spid="_x0000_s1026" o:spt="100" style="position:absolute;left:0pt;margin-left:-53.3pt;margin-top:3.8pt;height:10.95pt;width:7.3pt;z-index:251623424;v-text-anchor:middle;mso-width-relative:page;mso-height-relative:page;" fillcolor="#595959 [2109]" filled="t" stroked="f" coordsize="3056,5968" o:gfxdata="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" path="m2407,725l2407,239,2406,215,2403,191,2396,168,2388,147,2379,126,2366,106,2352,87,2338,70,2320,54,2302,40,2282,29,2261,18,2239,11,2217,5,2192,2,2168,0,2144,2,2120,5,2097,11,2075,18,2054,29,2035,40,2016,54,1999,70,1983,87,1970,106,1958,126,1948,147,1940,168,1934,191,1931,215,1930,239,1930,689,887,689,841,690,795,693,751,700,708,707,665,716,623,729,582,743,541,758,502,776,464,796,426,817,391,840,356,866,322,892,290,919,259,949,230,979,203,1012,176,1045,151,1080,128,1116,107,1153,87,1191,69,1230,53,1270,40,1312,27,1354,18,1396,9,1440,4,1485,1,1530,0,1575,0,5081,1,5128,4,5172,9,5217,18,5260,27,5303,40,5345,53,5386,69,5426,87,5466,107,5504,128,5541,151,5577,176,5612,203,5646,230,5677,259,5709,290,5737,322,5766,356,5792,391,5817,426,5840,464,5861,502,5880,541,5898,582,5914,623,5928,665,5940,708,5951,751,5958,795,5963,841,5967,887,5968,2168,5968,2214,5967,2259,5963,2303,5958,2347,5951,2390,5940,2432,5928,2473,5914,2513,5898,2553,5880,2591,5861,2628,5840,2664,5817,2699,5792,2733,5766,2764,5737,2795,5709,2824,5677,2853,5646,2879,5612,2904,5577,2926,5541,2948,5504,2967,5466,2985,5426,3001,5386,3016,5345,3027,5303,3038,5260,3045,5217,3050,5172,3054,5128,3056,5081,3056,1575,3054,1537,3052,1500,3048,1463,3043,1427,3036,1390,3027,1355,3018,1321,3006,1286,2993,1252,2980,1220,2965,1187,2948,1156,2930,1125,2913,1095,2893,1065,2872,1037,2848,1010,2825,983,2801,958,2776,933,2750,910,2723,887,2695,866,2666,846,2636,826,2606,808,2574,791,2543,775,2510,760,2476,748,2442,735,2407,725xm600,1693l600,1693,601,1675,602,1657,604,1639,607,1621,611,1604,617,1588,622,1571,628,1555,636,1539,643,1524,652,1509,661,1494,671,1480,682,1467,693,1454,705,1442,718,1430,730,1418,744,1408,758,1398,772,1389,787,1381,802,1372,818,1365,834,1359,850,1353,868,1348,885,1345,902,1342,919,1339,938,1337,956,1337,2099,1337,2117,1337,2136,1339,2154,1342,2170,1345,2188,1348,2205,1353,2221,1359,2238,1365,2253,1372,2268,1381,2284,1389,2298,1398,2312,1408,2325,1418,2339,1430,2350,1442,2363,1454,2373,1467,2384,1480,2394,1494,2404,1509,2412,1524,2420,1539,2427,1555,2433,1571,2438,1588,2444,1604,2448,1621,2451,1639,2453,1657,2454,1675,2455,1693,2455,2702,2454,2721,2453,2739,2451,2756,2448,2774,2444,2791,2438,2808,2433,2825,2427,2840,2420,2856,2412,2872,2404,2887,2394,2901,2384,2915,2373,2929,2363,2941,2350,2954,2339,2966,2325,2977,2312,2988,2298,2997,2284,3007,2268,3015,2253,3023,2238,3030,2221,3036,2205,3042,2188,3046,2170,3051,2154,3054,2136,3056,2117,3058,2099,3058,956,3058,938,3058,919,3056,902,3054,885,3051,868,3046,850,3042,834,3036,818,3030,802,3023,787,3015,772,3007,758,2997,744,2988,730,2977,718,2966,705,2954,693,2941,682,2929,671,2915,661,2901,652,2887,643,2872,636,2856,628,2840,622,2825,617,2808,611,2791,607,2774,604,2756,602,2739,601,2721,600,2702,600,1693xm683,3727l683,3727,684,3714,686,3700,689,3689,693,3676,699,3666,705,3655,712,3645,721,3636,730,3628,740,3620,750,3614,762,3609,773,3604,786,3600,799,3599,812,3598,1224,3598,1237,3599,1251,3600,1262,3604,1274,3609,1285,3614,1296,3620,1306,3628,1315,3636,1323,3645,1331,3655,1337,3666,1343,3676,1347,3689,1350,3700,1353,3714,1353,3727,1353,4091,1353,4104,1350,4116,1347,4129,1343,4141,1337,4152,1331,4163,1323,4172,1315,4182,1306,4190,1296,4197,1285,4204,1274,4209,1262,4213,1251,4216,1237,4218,1224,4219,812,4219,799,4218,786,4216,773,4213,762,4209,750,4204,740,4197,730,4190,721,4182,712,4172,705,4163,699,4152,693,4141,689,4129,686,4116,684,4104,683,4091,683,3727xm1679,3727l1679,3727,1679,3714,1682,3700,1685,3689,1689,3676,1695,3666,1702,3655,1709,3645,1717,3636,1726,3628,1736,3620,1747,3614,1757,3609,1770,3604,1781,3600,1794,3599,1808,3598,2220,3598,2233,3599,2246,3600,2259,3604,2270,3609,2281,3614,2291,3620,2302,3628,2311,3636,2319,3645,2327,3655,2333,3666,2339,3676,2343,3689,2346,3700,2348,3714,2348,3727,2348,4091,2348,4104,2346,4116,2343,4129,2339,4141,2333,4152,2327,4163,2319,4172,2311,4182,2302,4190,2291,4197,2281,4204,2270,4209,2259,4213,2246,4216,2233,4218,2220,4219,1808,4219,1794,4218,1781,4216,1770,4213,1757,4209,1747,4204,1736,4197,1726,4190,1717,4182,1709,4172,1702,4163,1695,4152,1689,4141,1685,4129,1682,4116,1679,4104,1679,4091,1679,3727xm683,4662l683,4662,684,4648,686,4636,689,4624,693,4611,699,4601,705,4590,712,4580,721,4572,730,4563,740,4556,750,4548,762,4543,773,4539,786,4536,799,4534,812,4534,1224,4534,1237,4534,1251,4536,1262,4539,1274,4543,1285,4548,1296,4556,1306,4563,1315,4572,1323,4580,1331,4590,1337,4601,1343,4611,1347,4624,1350,4636,1353,4648,1353,4662,1353,5026,1353,5039,1350,5052,1347,5064,1343,5076,1337,5088,1331,5098,1323,5108,1315,5117,1306,5125,1296,5133,1285,5139,1274,5144,1262,5149,1251,5152,1237,5154,1224,5155,812,5155,799,5154,786,5152,773,5149,762,5144,750,5139,740,5133,730,5125,721,5117,712,5108,705,5098,699,5088,693,5076,689,5064,686,5052,684,5039,683,5026,683,4662xm1679,4662l1679,4662,1679,4648,1682,4636,1685,4624,1689,4611,1695,4601,1702,4590,1709,4580,1717,4572,1726,4563,1736,4556,1747,4548,1757,4543,1770,4539,1781,4536,1794,4534,1808,4534,2220,4534,2233,4534,2246,4536,2259,4539,2270,4543,2281,4548,2291,4556,2302,4563,2311,4572,2319,4580,2327,4590,2333,4601,2339,4611,2343,4624,2346,4636,2348,4648,2348,4662,2348,5026,2348,5039,2346,5052,2343,5064,2339,5076,2333,5088,2327,5098,2319,5108,2311,5117,2302,5125,2291,5133,2281,5139,2270,5144,2259,5149,2246,5152,2233,5154,2220,5155,1808,5155,1794,5154,1781,5152,1770,5149,1757,5144,1747,5139,1736,5133,1726,5125,1717,5117,1709,5108,1702,5098,1695,5088,1689,5076,1685,5064,1682,5052,1679,5039,1679,5026,1679,4662xe">
                <v:path o:connectlocs="22760881,647113;20980279,0;19064191,788415;8138578,5132216;4122500,6076823;1238691,8300791;9677,11380121;512908,40060972;2806388,42671703;6435366,44181612;22286713,44315504;26118888,43080789;28712402,40656006;29573670,11714828;28964017,9312345;27105964,7125589;24289898,5652871;5874100,12056968;6599884,10911522;7915996,10152840;20312530,9944592;21948000,10271865;23167337,11112337;23738280,12324728;23593117,20885847;22741526,21971803;21338347,22626350;8893394,22730486;7335345,22291644;6222460,21361879;5806358,20097432;6890209,27111453;11844946,26761856;12802990,27111453;13093315,30525489;12435274,31269282;7480507,31336228;6667626,30711438;16344870,27342024;17235171,26776746;22170583,26925505;22722171,27721354;22364133,31105634;17496464,31380851;16470677,30964332;6619239,34571750;7257924,33827957;12212691,33761011;13035250,34393235;12938475,37844461;11970754,38335359;7064404,38119655;6609561,34675885;16615840,34006448;21483479,33723821;22518943,34140340;22702816,37576700;21967355,38260980;17002910,38260980;16277127,37576700" o:connectangles="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7520" behindDoc="0" locked="0" layoutInCell="1" allowOverlap="1">
                <wp:simplePos x="0" y="0"/>
                <wp:positionH relativeFrom="column">
                  <wp:posOffset>2454275</wp:posOffset>
                </wp:positionH>
                <wp:positionV relativeFrom="paragraph">
                  <wp:posOffset>2540</wp:posOffset>
                </wp:positionV>
                <wp:extent cx="207010" cy="173990"/>
                <wp:effectExtent l="635" t="0" r="1905" b="8890"/>
                <wp:wrapNone/>
                <wp:docPr id="212" name="心形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173990"/>
                        </a:xfrm>
                        <a:prstGeom prst="heart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心形" o:spid="_x0000_s1026" style="position:absolute;left:0pt;margin-left:193.25pt;margin-top:0.2pt;height:13.7pt;width:16.3pt;z-index:251627520;v-text-anchor:middle;mso-width-relative:page;mso-height-relative:page;" fillcolor="#C64847 [3209]" filled="t" stroked="f" coordsize="207010,173990" o:gfxdata="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Gb+6m3WAAAABwEAAA8AAAAAAAAAAQAgAAAAIgAAAGRycy9k&#10;b3ducmV2LnhtbFBLAQIUABQAAAAIAIdO4kDD+GaiywEAAG0DAAAOAAAAAAAAAAEAIAAAACUBAABk&#10;cnMvZTJvRG9jLnhtbFBLBQYAAAAABgAGAFkBAABiBQAAAAA=&#10;" path="m103505,43497c146632,-57996,314827,43497,103505,173990c-107817,43497,60377,-57996,103505,43497xe">
                <v:path o:connectlocs="103505,43497;103505,173990" o:connectangles="247,82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2400" behindDoc="0" locked="0" layoutInCell="1" allowOverlap="1">
                <wp:simplePos x="0" y="0"/>
                <wp:positionH relativeFrom="column">
                  <wp:posOffset>-690245</wp:posOffset>
                </wp:positionH>
                <wp:positionV relativeFrom="paragraph">
                  <wp:posOffset>71755</wp:posOffset>
                </wp:positionV>
                <wp:extent cx="118745" cy="122555"/>
                <wp:effectExtent l="0" t="0" r="0" b="0"/>
                <wp:wrapNone/>
                <wp:docPr id="53" name="QQ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" cy="122555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1195" y="289667"/>
                            </a:cxn>
                            <a:cxn ang="0">
                              <a:pos x="15543" y="384338"/>
                            </a:cxn>
                            <a:cxn ang="0">
                              <a:pos x="57933" y="354665"/>
                            </a:cxn>
                            <a:cxn ang="0">
                              <a:pos x="100323" y="419664"/>
                            </a:cxn>
                            <a:cxn ang="0">
                              <a:pos x="62172" y="457815"/>
                            </a:cxn>
                            <a:cxn ang="0">
                              <a:pos x="151192" y="503031"/>
                            </a:cxn>
                            <a:cxn ang="0">
                              <a:pos x="238798" y="464880"/>
                            </a:cxn>
                            <a:cxn ang="0">
                              <a:pos x="248689" y="464880"/>
                            </a:cxn>
                            <a:cxn ang="0">
                              <a:pos x="336295" y="503031"/>
                            </a:cxn>
                            <a:cxn ang="0">
                              <a:pos x="425315" y="457815"/>
                            </a:cxn>
                            <a:cxn ang="0">
                              <a:pos x="388577" y="419664"/>
                            </a:cxn>
                            <a:cxn ang="0">
                              <a:pos x="430967" y="354665"/>
                            </a:cxn>
                            <a:cxn ang="0">
                              <a:pos x="473357" y="384338"/>
                            </a:cxn>
                            <a:cxn ang="0">
                              <a:pos x="466292" y="289667"/>
                            </a:cxn>
                            <a:cxn ang="0">
                              <a:pos x="415424" y="223255"/>
                            </a:cxn>
                            <a:cxn ang="0">
                              <a:pos x="416837" y="217603"/>
                            </a:cxn>
                            <a:cxn ang="0">
                              <a:pos x="405533" y="180865"/>
                            </a:cxn>
                            <a:cxn ang="0">
                              <a:pos x="406946" y="178039"/>
                            </a:cxn>
                            <a:cxn ang="0">
                              <a:pos x="402707" y="161083"/>
                            </a:cxn>
                            <a:cxn ang="0">
                              <a:pos x="244450" y="0"/>
                            </a:cxn>
                            <a:cxn ang="0">
                              <a:pos x="86193" y="161083"/>
                            </a:cxn>
                            <a:cxn ang="0">
                              <a:pos x="81954" y="178039"/>
                            </a:cxn>
                            <a:cxn ang="0">
                              <a:pos x="81954" y="180865"/>
                            </a:cxn>
                            <a:cxn ang="0">
                              <a:pos x="72063" y="217603"/>
                            </a:cxn>
                            <a:cxn ang="0">
                              <a:pos x="72063" y="223255"/>
                            </a:cxn>
                            <a:cxn ang="0">
                              <a:pos x="21195" y="289667"/>
                            </a:cxn>
                          </a:cxnLst>
                          <a:rect l="0" t="0" r="0" b="0"/>
                          <a:pathLst>
                            <a:path w="346" h="356">
                              <a:moveTo>
                                <a:pt x="15" y="205"/>
                              </a:moveTo>
                              <a:cubicBezTo>
                                <a:pt x="2" y="237"/>
                                <a:pt x="0" y="267"/>
                                <a:pt x="11" y="272"/>
                              </a:cubicBezTo>
                              <a:cubicBezTo>
                                <a:pt x="18" y="276"/>
                                <a:pt x="30" y="267"/>
                                <a:pt x="41" y="251"/>
                              </a:cubicBezTo>
                              <a:cubicBezTo>
                                <a:pt x="45" y="269"/>
                                <a:pt x="55" y="285"/>
                                <a:pt x="71" y="297"/>
                              </a:cubicBezTo>
                              <a:cubicBezTo>
                                <a:pt x="55" y="303"/>
                                <a:pt x="44" y="313"/>
                                <a:pt x="44" y="324"/>
                              </a:cubicBezTo>
                              <a:cubicBezTo>
                                <a:pt x="44" y="342"/>
                                <a:pt x="72" y="356"/>
                                <a:pt x="107" y="356"/>
                              </a:cubicBezTo>
                              <a:cubicBezTo>
                                <a:pt x="138" y="356"/>
                                <a:pt x="164" y="344"/>
                                <a:pt x="169" y="329"/>
                              </a:cubicBezTo>
                              <a:cubicBezTo>
                                <a:pt x="170" y="329"/>
                                <a:pt x="175" y="329"/>
                                <a:pt x="176" y="329"/>
                              </a:cubicBezTo>
                              <a:cubicBezTo>
                                <a:pt x="181" y="344"/>
                                <a:pt x="207" y="356"/>
                                <a:pt x="238" y="356"/>
                              </a:cubicBezTo>
                              <a:cubicBezTo>
                                <a:pt x="273" y="356"/>
                                <a:pt x="301" y="342"/>
                                <a:pt x="301" y="324"/>
                              </a:cubicBezTo>
                              <a:cubicBezTo>
                                <a:pt x="301" y="313"/>
                                <a:pt x="291" y="303"/>
                                <a:pt x="275" y="297"/>
                              </a:cubicBezTo>
                              <a:cubicBezTo>
                                <a:pt x="290" y="285"/>
                                <a:pt x="301" y="269"/>
                                <a:pt x="305" y="251"/>
                              </a:cubicBezTo>
                              <a:cubicBezTo>
                                <a:pt x="316" y="267"/>
                                <a:pt x="327" y="276"/>
                                <a:pt x="335" y="272"/>
                              </a:cubicBezTo>
                              <a:cubicBezTo>
                                <a:pt x="346" y="267"/>
                                <a:pt x="343" y="237"/>
                                <a:pt x="330" y="205"/>
                              </a:cubicBezTo>
                              <a:cubicBezTo>
                                <a:pt x="319" y="181"/>
                                <a:pt x="305" y="162"/>
                                <a:pt x="294" y="158"/>
                              </a:cubicBezTo>
                              <a:cubicBezTo>
                                <a:pt x="295" y="157"/>
                                <a:pt x="295" y="155"/>
                                <a:pt x="295" y="154"/>
                              </a:cubicBezTo>
                              <a:cubicBezTo>
                                <a:pt x="295" y="144"/>
                                <a:pt x="292" y="135"/>
                                <a:pt x="287" y="128"/>
                              </a:cubicBezTo>
                              <a:cubicBezTo>
                                <a:pt x="288" y="128"/>
                                <a:pt x="288" y="127"/>
                                <a:pt x="288" y="126"/>
                              </a:cubicBezTo>
                              <a:cubicBezTo>
                                <a:pt x="288" y="122"/>
                                <a:pt x="287" y="118"/>
                                <a:pt x="285" y="114"/>
                              </a:cubicBezTo>
                              <a:cubicBezTo>
                                <a:pt x="282" y="50"/>
                                <a:pt x="240" y="0"/>
                                <a:pt x="173" y="0"/>
                              </a:cubicBezTo>
                              <a:cubicBezTo>
                                <a:pt x="105" y="0"/>
                                <a:pt x="63" y="50"/>
                                <a:pt x="61" y="114"/>
                              </a:cubicBezTo>
                              <a:cubicBezTo>
                                <a:pt x="59" y="118"/>
                                <a:pt x="58" y="122"/>
                                <a:pt x="58" y="126"/>
                              </a:cubicBezTo>
                              <a:cubicBezTo>
                                <a:pt x="58" y="127"/>
                                <a:pt x="58" y="128"/>
                                <a:pt x="58" y="128"/>
                              </a:cubicBezTo>
                              <a:cubicBezTo>
                                <a:pt x="53" y="135"/>
                                <a:pt x="51" y="144"/>
                                <a:pt x="51" y="154"/>
                              </a:cubicBezTo>
                              <a:cubicBezTo>
                                <a:pt x="51" y="155"/>
                                <a:pt x="51" y="157"/>
                                <a:pt x="51" y="158"/>
                              </a:cubicBezTo>
                              <a:cubicBezTo>
                                <a:pt x="40" y="162"/>
                                <a:pt x="26" y="181"/>
                                <a:pt x="15" y="205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 w="9525"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QQ" o:spid="_x0000_s1026" o:spt="100" style="position:absolute;left:0pt;margin-left:-54.35pt;margin-top:5.65pt;height:9.65pt;width:9.35pt;z-index:251622400;mso-width-relative:page;mso-height-relative:page;" fillcolor="#595959 [2109]" filled="t" stroked="f" coordsize="346,356" o:gfxdata="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" path="m15,205c2,237,0,267,11,272c18,276,30,267,41,251c45,269,55,285,71,297c55,303,44,313,44,324c44,342,72,356,107,356c138,356,164,344,169,329c170,329,175,329,176,329c181,344,207,356,238,356c273,356,301,342,301,324c301,313,291,303,275,297c290,285,301,269,305,251c316,267,327,276,335,272c346,267,343,237,330,205c319,181,305,162,294,158c295,157,295,155,295,154c295,144,292,135,287,128c288,128,288,127,288,126c288,122,287,118,285,114c282,50,240,0,173,0c105,0,63,50,61,114c59,118,58,122,58,126c58,127,58,128,58,128c53,135,51,144,51,154c51,155,51,157,51,158c40,162,26,181,15,205xe">
                <v:path o:connectlocs="21195,289667;15543,384338;57933,354665;100323,419664;62172,457815;151192,503031;238798,464880;248689,464880;336295,503031;425315,457815;388577,419664;430967,354665;473357,384338;466292,289667;415424,223255;416837,217603;405533,180865;406946,178039;402707,161083;244450,0;86193,161083;81954,178039;81954,180865;72063,217603;72063,223255;21195,289667" o:connectangles="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0352" behindDoc="0" locked="0" layoutInCell="1" allowOverlap="1">
                <wp:simplePos x="0" y="0"/>
                <wp:positionH relativeFrom="column">
                  <wp:posOffset>-687705</wp:posOffset>
                </wp:positionH>
                <wp:positionV relativeFrom="paragraph">
                  <wp:posOffset>93980</wp:posOffset>
                </wp:positionV>
                <wp:extent cx="113665" cy="120015"/>
                <wp:effectExtent l="0" t="0" r="635" b="3810"/>
                <wp:wrapNone/>
                <wp:docPr id="301" name="微信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" cy="1200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9654" h="903534">
                              <a:moveTo>
                                <a:pt x="813088" y="487443"/>
                              </a:moveTo>
                              <a:cubicBezTo>
                                <a:pt x="793206" y="487443"/>
                                <a:pt x="777088" y="503561"/>
                                <a:pt x="777088" y="523443"/>
                              </a:cubicBezTo>
                              <a:cubicBezTo>
                                <a:pt x="777088" y="543325"/>
                                <a:pt x="793206" y="559443"/>
                                <a:pt x="813088" y="559443"/>
                              </a:cubicBezTo>
                              <a:cubicBezTo>
                                <a:pt x="832970" y="559443"/>
                                <a:pt x="849088" y="543325"/>
                                <a:pt x="849088" y="523443"/>
                              </a:cubicBezTo>
                              <a:cubicBezTo>
                                <a:pt x="849088" y="503561"/>
                                <a:pt x="832970" y="487443"/>
                                <a:pt x="813088" y="487443"/>
                              </a:cubicBezTo>
                              <a:close/>
                              <a:moveTo>
                                <a:pt x="606961" y="487443"/>
                              </a:moveTo>
                              <a:cubicBezTo>
                                <a:pt x="587079" y="487443"/>
                                <a:pt x="570961" y="503561"/>
                                <a:pt x="570961" y="523443"/>
                              </a:cubicBezTo>
                              <a:cubicBezTo>
                                <a:pt x="570961" y="543325"/>
                                <a:pt x="587079" y="559443"/>
                                <a:pt x="606961" y="559443"/>
                              </a:cubicBezTo>
                              <a:cubicBezTo>
                                <a:pt x="626843" y="559443"/>
                                <a:pt x="642961" y="543325"/>
                                <a:pt x="642961" y="523443"/>
                              </a:cubicBezTo>
                              <a:cubicBezTo>
                                <a:pt x="642961" y="503561"/>
                                <a:pt x="626843" y="487443"/>
                                <a:pt x="606961" y="487443"/>
                              </a:cubicBezTo>
                              <a:close/>
                              <a:moveTo>
                                <a:pt x="691345" y="336511"/>
                              </a:moveTo>
                              <a:cubicBezTo>
                                <a:pt x="769490" y="335080"/>
                                <a:pt x="847112" y="364668"/>
                                <a:pt x="901758" y="422110"/>
                              </a:cubicBezTo>
                              <a:cubicBezTo>
                                <a:pt x="999759" y="525126"/>
                                <a:pt x="990612" y="681640"/>
                                <a:pt x="881173" y="774306"/>
                              </a:cubicBezTo>
                              <a:lnTo>
                                <a:pt x="905846" y="903534"/>
                              </a:lnTo>
                              <a:lnTo>
                                <a:pt x="792422" y="824563"/>
                              </a:lnTo>
                              <a:cubicBezTo>
                                <a:pt x="666952" y="867914"/>
                                <a:pt x="525982" y="820668"/>
                                <a:pt x="459770" y="713074"/>
                              </a:cubicBezTo>
                              <a:cubicBezTo>
                                <a:pt x="386891" y="594648"/>
                                <a:pt x="429055" y="444146"/>
                                <a:pt x="554971" y="373268"/>
                              </a:cubicBezTo>
                              <a:cubicBezTo>
                                <a:pt x="597384" y="349394"/>
                                <a:pt x="644458" y="337369"/>
                                <a:pt x="691345" y="336511"/>
                              </a:cubicBezTo>
                              <a:close/>
                              <a:moveTo>
                                <a:pt x="547874" y="187267"/>
                              </a:moveTo>
                              <a:cubicBezTo>
                                <a:pt x="518051" y="187267"/>
                                <a:pt x="493874" y="211444"/>
                                <a:pt x="493874" y="241267"/>
                              </a:cubicBezTo>
                              <a:cubicBezTo>
                                <a:pt x="493874" y="271090"/>
                                <a:pt x="518051" y="295267"/>
                                <a:pt x="547874" y="295267"/>
                              </a:cubicBezTo>
                              <a:cubicBezTo>
                                <a:pt x="577697" y="295267"/>
                                <a:pt x="601874" y="271090"/>
                                <a:pt x="601874" y="241267"/>
                              </a:cubicBezTo>
                              <a:cubicBezTo>
                                <a:pt x="601874" y="211444"/>
                                <a:pt x="577697" y="187267"/>
                                <a:pt x="547874" y="187267"/>
                              </a:cubicBezTo>
                              <a:close/>
                              <a:moveTo>
                                <a:pt x="294449" y="187267"/>
                              </a:moveTo>
                              <a:cubicBezTo>
                                <a:pt x="264626" y="187267"/>
                                <a:pt x="240449" y="211444"/>
                                <a:pt x="240449" y="241267"/>
                              </a:cubicBezTo>
                              <a:cubicBezTo>
                                <a:pt x="240449" y="271090"/>
                                <a:pt x="264626" y="295267"/>
                                <a:pt x="294449" y="295267"/>
                              </a:cubicBezTo>
                              <a:cubicBezTo>
                                <a:pt x="324272" y="295267"/>
                                <a:pt x="348449" y="271090"/>
                                <a:pt x="348449" y="241267"/>
                              </a:cubicBezTo>
                              <a:cubicBezTo>
                                <a:pt x="348449" y="211444"/>
                                <a:pt x="324272" y="187267"/>
                                <a:pt x="294449" y="187267"/>
                              </a:cubicBezTo>
                              <a:close/>
                              <a:moveTo>
                                <a:pt x="408549" y="168"/>
                              </a:moveTo>
                              <a:cubicBezTo>
                                <a:pt x="456533" y="-1113"/>
                                <a:pt x="505397" y="4870"/>
                                <a:pt x="553141" y="18800"/>
                              </a:cubicBezTo>
                              <a:cubicBezTo>
                                <a:pt x="730896" y="70663"/>
                                <a:pt x="843952" y="217556"/>
                                <a:pt x="840274" y="375462"/>
                              </a:cubicBezTo>
                              <a:cubicBezTo>
                                <a:pt x="754752" y="310337"/>
                                <a:pt x="632797" y="302687"/>
                                <a:pt x="535419" y="357502"/>
                              </a:cubicBezTo>
                              <a:cubicBezTo>
                                <a:pt x="409503" y="428380"/>
                                <a:pt x="367339" y="578882"/>
                                <a:pt x="440218" y="697308"/>
                              </a:cubicBezTo>
                              <a:cubicBezTo>
                                <a:pt x="450352" y="713775"/>
                                <a:pt x="462237" y="728829"/>
                                <a:pt x="478397" y="739559"/>
                              </a:cubicBezTo>
                              <a:cubicBezTo>
                                <a:pt x="442192" y="745523"/>
                                <a:pt x="404623" y="745773"/>
                                <a:pt x="366675" y="741395"/>
                              </a:cubicBezTo>
                              <a:lnTo>
                                <a:pt x="245711" y="837584"/>
                              </a:lnTo>
                              <a:lnTo>
                                <a:pt x="214226" y="696474"/>
                              </a:lnTo>
                              <a:cubicBezTo>
                                <a:pt x="11680" y="595442"/>
                                <a:pt x="-59861" y="368389"/>
                                <a:pt x="54436" y="189343"/>
                              </a:cubicBezTo>
                              <a:cubicBezTo>
                                <a:pt x="128564" y="73222"/>
                                <a:pt x="264598" y="4010"/>
                                <a:pt x="408549" y="168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微信" o:spid="_x0000_s1026" o:spt="100" style="position:absolute;left:0pt;margin-left:-54.15pt;margin-top:7.4pt;height:9.45pt;width:8.95pt;z-index:251620352;v-text-anchor:middle;mso-width-relative:page;mso-height-relative:page;" fillcolor="#595959 [2109]" filled="t" stroked="f" coordsize="969654,903534" o:gfxdata="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" path="m813088,487443c793206,487443,777088,503561,777088,523443c777088,543325,793206,559443,813088,559443c832970,559443,849088,543325,849088,523443c849088,503561,832970,487443,813088,487443xm606961,487443c587079,487443,570961,503561,570961,523443c570961,543325,587079,559443,606961,559443c626843,559443,642961,543325,642961,523443c642961,503561,626843,487443,606961,487443xm691345,336511c769490,335080,847112,364668,901758,422110c999759,525126,990612,681640,881173,774306l905846,903534,792422,824563c666952,867914,525982,820668,459770,713074c386891,594648,429055,444146,554971,373268c597384,349394,644458,337369,691345,336511xm547874,187267c518051,187267,493874,211444,493874,241267c493874,271090,518051,295267,547874,295267c577697,295267,601874,271090,601874,241267c601874,211444,577697,187267,547874,187267xm294449,187267c264626,187267,240449,211444,240449,241267c240449,271090,264626,295267,294449,295267c324272,295267,348449,271090,348449,241267c348449,211444,324272,187267,294449,187267xm408549,168c456533,-1113,505397,4870,553141,18800c730896,70663,843952,217556,840274,375462c754752,310337,632797,302687,535419,357502c409503,428380,367339,578882,440218,697308c450352,713775,462237,728829,478397,739559c442192,745523,404623,745773,366675,741395l245711,837584,214226,696474c11680,595442,-59861,368389,54436,189343c128564,73222,264598,4010,408549,168xe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1376" behindDoc="0" locked="0" layoutInCell="1" allowOverlap="1">
                <wp:simplePos x="0" y="0"/>
                <wp:positionH relativeFrom="column">
                  <wp:posOffset>-690245</wp:posOffset>
                </wp:positionH>
                <wp:positionV relativeFrom="paragraph">
                  <wp:posOffset>321945</wp:posOffset>
                </wp:positionV>
                <wp:extent cx="118745" cy="103505"/>
                <wp:effectExtent l="0" t="0" r="5080" b="1270"/>
                <wp:wrapNone/>
                <wp:docPr id="49" name="信息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" cy="103505"/>
                        </a:xfrm>
                        <a:custGeom>
                          <a:avLst/>
                          <a:gdLst>
                            <a:gd name="connsiteX0" fmla="*/ 367281 w 529316"/>
                            <a:gd name="connsiteY0" fmla="*/ 196274 h 401026"/>
                            <a:gd name="connsiteX1" fmla="*/ 355293 w 529316"/>
                            <a:gd name="connsiteY1" fmla="*/ 208263 h 401026"/>
                            <a:gd name="connsiteX2" fmla="*/ 465090 w 529316"/>
                            <a:gd name="connsiteY2" fmla="*/ 318060 h 401026"/>
                            <a:gd name="connsiteX3" fmla="*/ 466739 w 529316"/>
                            <a:gd name="connsiteY3" fmla="*/ 320716 h 401026"/>
                            <a:gd name="connsiteX4" fmla="*/ 491723 w 529316"/>
                            <a:gd name="connsiteY4" fmla="*/ 320716 h 401026"/>
                            <a:gd name="connsiteX5" fmla="*/ 162035 w 529316"/>
                            <a:gd name="connsiteY5" fmla="*/ 196274 h 401026"/>
                            <a:gd name="connsiteX6" fmla="*/ 37593 w 529316"/>
                            <a:gd name="connsiteY6" fmla="*/ 320716 h 401026"/>
                            <a:gd name="connsiteX7" fmla="*/ 62577 w 529316"/>
                            <a:gd name="connsiteY7" fmla="*/ 320716 h 401026"/>
                            <a:gd name="connsiteX8" fmla="*/ 64225 w 529316"/>
                            <a:gd name="connsiteY8" fmla="*/ 318061 h 401026"/>
                            <a:gd name="connsiteX9" fmla="*/ 174023 w 529316"/>
                            <a:gd name="connsiteY9" fmla="*/ 208263 h 401026"/>
                            <a:gd name="connsiteX10" fmla="*/ 46349 w 529316"/>
                            <a:gd name="connsiteY10" fmla="*/ 80311 h 401026"/>
                            <a:gd name="connsiteX11" fmla="*/ 222791 w 529316"/>
                            <a:gd name="connsiteY11" fmla="*/ 256753 h 401026"/>
                            <a:gd name="connsiteX12" fmla="*/ 263500 w 529316"/>
                            <a:gd name="connsiteY12" fmla="*/ 273616 h 401026"/>
                            <a:gd name="connsiteX13" fmla="*/ 264659 w 529316"/>
                            <a:gd name="connsiteY13" fmla="*/ 273504 h 401026"/>
                            <a:gd name="connsiteX14" fmla="*/ 306525 w 529316"/>
                            <a:gd name="connsiteY14" fmla="*/ 256753 h 401026"/>
                            <a:gd name="connsiteX15" fmla="*/ 482968 w 529316"/>
                            <a:gd name="connsiteY15" fmla="*/ 80311 h 401026"/>
                            <a:gd name="connsiteX16" fmla="*/ 458990 w 529316"/>
                            <a:gd name="connsiteY16" fmla="*/ 80311 h 401026"/>
                            <a:gd name="connsiteX17" fmla="*/ 300904 w 529316"/>
                            <a:gd name="connsiteY17" fmla="*/ 238397 h 401026"/>
                            <a:gd name="connsiteX18" fmla="*/ 264659 w 529316"/>
                            <a:gd name="connsiteY18" fmla="*/ 252899 h 401026"/>
                            <a:gd name="connsiteX19" fmla="*/ 263656 w 529316"/>
                            <a:gd name="connsiteY19" fmla="*/ 252995 h 401026"/>
                            <a:gd name="connsiteX20" fmla="*/ 228412 w 529316"/>
                            <a:gd name="connsiteY20" fmla="*/ 238397 h 401026"/>
                            <a:gd name="connsiteX21" fmla="*/ 70326 w 529316"/>
                            <a:gd name="connsiteY21" fmla="*/ 80311 h 401026"/>
                            <a:gd name="connsiteX22" fmla="*/ 92015 w 529316"/>
                            <a:gd name="connsiteY22" fmla="*/ 0 h 401026"/>
                            <a:gd name="connsiteX23" fmla="*/ 437301 w 529316"/>
                            <a:gd name="connsiteY23" fmla="*/ 0 h 401026"/>
                            <a:gd name="connsiteX24" fmla="*/ 529316 w 529316"/>
                            <a:gd name="connsiteY24" fmla="*/ 92015 h 401026"/>
                            <a:gd name="connsiteX25" fmla="*/ 529316 w 529316"/>
                            <a:gd name="connsiteY25" fmla="*/ 309011 h 401026"/>
                            <a:gd name="connsiteX26" fmla="*/ 437301 w 529316"/>
                            <a:gd name="connsiteY26" fmla="*/ 401026 h 401026"/>
                            <a:gd name="connsiteX27" fmla="*/ 92015 w 529316"/>
                            <a:gd name="connsiteY27" fmla="*/ 401026 h 401026"/>
                            <a:gd name="connsiteX28" fmla="*/ 0 w 529316"/>
                            <a:gd name="connsiteY28" fmla="*/ 309011 h 401026"/>
                            <a:gd name="connsiteX29" fmla="*/ 0 w 529316"/>
                            <a:gd name="connsiteY29" fmla="*/ 92015 h 401026"/>
                            <a:gd name="connsiteX30" fmla="*/ 92015 w 529316"/>
                            <a:gd name="connsiteY30" fmla="*/ 0 h 40102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</a:cxnLst>
                          <a:rect l="l" t="t" r="r" b="b"/>
                          <a:pathLst>
                            <a:path w="529316" h="401026">
                              <a:moveTo>
                                <a:pt x="367281" y="196274"/>
                              </a:moveTo>
                              <a:lnTo>
                                <a:pt x="355293" y="208263"/>
                              </a:lnTo>
                              <a:lnTo>
                                <a:pt x="465090" y="318060"/>
                              </a:lnTo>
                              <a:cubicBezTo>
                                <a:pt x="465822" y="318792"/>
                                <a:pt x="466527" y="319541"/>
                                <a:pt x="466739" y="320716"/>
                              </a:cubicBezTo>
                              <a:lnTo>
                                <a:pt x="491723" y="320716"/>
                              </a:lnTo>
                              <a:close/>
                              <a:moveTo>
                                <a:pt x="162035" y="196274"/>
                              </a:moveTo>
                              <a:lnTo>
                                <a:pt x="37593" y="320716"/>
                              </a:lnTo>
                              <a:lnTo>
                                <a:pt x="62577" y="320716"/>
                              </a:lnTo>
                              <a:lnTo>
                                <a:pt x="64225" y="318061"/>
                              </a:lnTo>
                              <a:lnTo>
                                <a:pt x="174023" y="208263"/>
                              </a:lnTo>
                              <a:close/>
                              <a:moveTo>
                                <a:pt x="46349" y="80311"/>
                              </a:moveTo>
                              <a:lnTo>
                                <a:pt x="222791" y="256753"/>
                              </a:lnTo>
                              <a:cubicBezTo>
                                <a:pt x="234032" y="267995"/>
                                <a:pt x="248767" y="273616"/>
                                <a:pt x="263500" y="273616"/>
                              </a:cubicBezTo>
                              <a:cubicBezTo>
                                <a:pt x="263887" y="273616"/>
                                <a:pt x="264274" y="273611"/>
                                <a:pt x="264659" y="273504"/>
                              </a:cubicBezTo>
                              <a:cubicBezTo>
                                <a:pt x="279774" y="273906"/>
                                <a:pt x="294989" y="268289"/>
                                <a:pt x="306525" y="256753"/>
                              </a:cubicBezTo>
                              <a:lnTo>
                                <a:pt x="482968" y="80311"/>
                              </a:lnTo>
                              <a:lnTo>
                                <a:pt x="458990" y="80311"/>
                              </a:lnTo>
                              <a:lnTo>
                                <a:pt x="300904" y="238397"/>
                              </a:lnTo>
                              <a:cubicBezTo>
                                <a:pt x="290917" y="248385"/>
                                <a:pt x="277745" y="253247"/>
                                <a:pt x="264659" y="252899"/>
                              </a:cubicBezTo>
                              <a:cubicBezTo>
                                <a:pt x="264325" y="252991"/>
                                <a:pt x="263990" y="252995"/>
                                <a:pt x="263656" y="252995"/>
                              </a:cubicBezTo>
                              <a:cubicBezTo>
                                <a:pt x="250900" y="252995"/>
                                <a:pt x="238144" y="248128"/>
                                <a:pt x="228412" y="238397"/>
                              </a:cubicBezTo>
                              <a:lnTo>
                                <a:pt x="70326" y="80311"/>
                              </a:lnTo>
                              <a:close/>
                              <a:moveTo>
                                <a:pt x="92015" y="0"/>
                              </a:moveTo>
                              <a:lnTo>
                                <a:pt x="437301" y="0"/>
                              </a:lnTo>
                              <a:cubicBezTo>
                                <a:pt x="488119" y="0"/>
                                <a:pt x="529316" y="41197"/>
                                <a:pt x="529316" y="92015"/>
                              </a:cubicBezTo>
                              <a:lnTo>
                                <a:pt x="529316" y="309011"/>
                              </a:lnTo>
                              <a:cubicBezTo>
                                <a:pt x="529316" y="359829"/>
                                <a:pt x="488119" y="401026"/>
                                <a:pt x="437301" y="401026"/>
                              </a:cubicBezTo>
                              <a:lnTo>
                                <a:pt x="92015" y="401026"/>
                              </a:lnTo>
                              <a:cubicBezTo>
                                <a:pt x="41197" y="401026"/>
                                <a:pt x="0" y="359829"/>
                                <a:pt x="0" y="309011"/>
                              </a:cubicBezTo>
                              <a:lnTo>
                                <a:pt x="0" y="92015"/>
                              </a:lnTo>
                              <a:cubicBezTo>
                                <a:pt x="0" y="41197"/>
                                <a:pt x="41197" y="0"/>
                                <a:pt x="92015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信息" o:spid="_x0000_s1026" o:spt="100" style="position:absolute;left:0pt;margin-left:-54.35pt;margin-top:25.35pt;height:8.15pt;width:9.35pt;z-index:251621376;v-text-anchor:middle;mso-width-relative:page;mso-height-relative:page;" fillcolor="#595959 [2109]" filled="t" stroked="f" coordsize="529316,401026" o:gfxdata="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" path="m367281,196274l355293,208263,465090,318060c465822,318792,466527,319541,466739,320716l491723,320716xm162035,196274l37593,320716,62577,320716,64225,318061,174023,208263xm46349,80311l222791,256753c234032,267995,248767,273616,263500,273616c263887,273616,264274,273611,264659,273504c279774,273906,294989,268289,306525,256753l482968,80311,458990,80311,300904,238397c290917,248385,277745,253247,264659,252899c264325,252991,263990,252995,263656,252995c250900,252995,238144,248128,228412,238397l70326,80311xm92015,0l437301,0c488119,0,529316,41197,529316,92015l529316,309011c529316,359829,488119,401026,437301,401026l92015,401026c41197,401026,0,359829,0,309011l0,92015c0,41197,41197,0,92015,0xe">
                <v:path o:connectlocs="82394,50658;79705,53752;104336,82091;104706,82776;110311,82776;36350,50658;8433,82776;14038,82776;14408,82091;39039,53752;10397,20728;49980,66268;59112,70620;59372,70591;68764,66268;108347,20728;102968,20728;67503,61530;59372,65273;59147,65298;51241,61530;15776,20728;20642,0;98102,0;118745,23749;118745,79755;98102,103505;20642,103505;0,79755;0,23749;20642,0" o:connectangles="0,0,0,0,0,0,0,0,0,0,0,0,0,0,0,0,0,0,0,0,0,0,0,0,0,0,0,0,0,0,0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4448" behindDoc="0" locked="0" layoutInCell="1" allowOverlap="1">
                <wp:simplePos x="0" y="0"/>
                <wp:positionH relativeFrom="column">
                  <wp:posOffset>-675005</wp:posOffset>
                </wp:positionH>
                <wp:positionV relativeFrom="paragraph">
                  <wp:posOffset>511175</wp:posOffset>
                </wp:positionV>
                <wp:extent cx="88265" cy="151130"/>
                <wp:effectExtent l="18415" t="0" r="26670" b="1270"/>
                <wp:wrapNone/>
                <wp:docPr id="29" name="定位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65" cy="151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9792" h="955625">
                              <a:moveTo>
                                <a:pt x="279896" y="194422"/>
                              </a:moveTo>
                              <a:cubicBezTo>
                                <a:pt x="168660" y="194422"/>
                                <a:pt x="78485" y="284596"/>
                                <a:pt x="78485" y="395833"/>
                              </a:cubicBezTo>
                              <a:cubicBezTo>
                                <a:pt x="78485" y="507069"/>
                                <a:pt x="168660" y="597244"/>
                                <a:pt x="279896" y="597244"/>
                              </a:cubicBezTo>
                              <a:cubicBezTo>
                                <a:pt x="391133" y="597244"/>
                                <a:pt x="481307" y="507069"/>
                                <a:pt x="481307" y="395833"/>
                              </a:cubicBezTo>
                              <a:cubicBezTo>
                                <a:pt x="481307" y="284596"/>
                                <a:pt x="391133" y="194422"/>
                                <a:pt x="279896" y="194422"/>
                              </a:cubicBezTo>
                              <a:close/>
                              <a:moveTo>
                                <a:pt x="279896" y="0"/>
                              </a:moveTo>
                              <a:cubicBezTo>
                                <a:pt x="381198" y="-1"/>
                                <a:pt x="482501" y="38646"/>
                                <a:pt x="559792" y="115937"/>
                              </a:cubicBezTo>
                              <a:cubicBezTo>
                                <a:pt x="714375" y="270519"/>
                                <a:pt x="714375" y="521146"/>
                                <a:pt x="559792" y="675729"/>
                              </a:cubicBezTo>
                              <a:lnTo>
                                <a:pt x="279896" y="955625"/>
                              </a:lnTo>
                              <a:lnTo>
                                <a:pt x="0" y="675729"/>
                              </a:lnTo>
                              <a:cubicBezTo>
                                <a:pt x="-154583" y="521146"/>
                                <a:pt x="-154583" y="270519"/>
                                <a:pt x="0" y="115937"/>
                              </a:cubicBezTo>
                              <a:cubicBezTo>
                                <a:pt x="77291" y="38646"/>
                                <a:pt x="178594" y="-1"/>
                                <a:pt x="27989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lIns="91440" tIns="45720" rIns="91440" bIns="324000" anchor="ctr"/>
                    </wps:wsp>
                  </a:graphicData>
                </a:graphic>
              </wp:anchor>
            </w:drawing>
          </mc:Choice>
          <mc:Fallback>
            <w:pict>
              <v:shape id="定位" o:spid="_x0000_s1026" o:spt="100" style="position:absolute;left:0pt;margin-left:-53.15pt;margin-top:40.25pt;height:11.9pt;width:6.95pt;z-index:251624448;v-text-anchor:middle;mso-width-relative:page;mso-height-relative:page;" fillcolor="#595959 [2109]" filled="t" stroked="f" coordsize="559792,955625" o:gfxdata="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" path="m279896,194422c168660,194422,78485,284596,78485,395833c78485,507069,168660,597244,279896,597244c391133,597244,481307,507069,481307,395833c481307,284596,391133,194422,279896,194422xm279896,0c381198,-1,482501,38646,559792,115937c714375,270519,714375,521146,559792,675729l279896,955625,0,675729c-154583,521146,-154583,270519,0,115937c77291,38646,178594,-1,279896,0xe">
                <v:fill on="t" focussize="0,0"/>
                <v:stroke on="f" weight="1pt" miterlimit="8" joinstyle="miter"/>
                <v:imagedata o:title=""/>
                <o:lock v:ext="edit" aspectratio="f"/>
                <v:textbox inset="2.54mm,1.27mm,2.54mm,9mm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37760" behindDoc="0" locked="0" layoutInCell="1" allowOverlap="1">
                <wp:simplePos x="0" y="0"/>
                <wp:positionH relativeFrom="column">
                  <wp:posOffset>5344795</wp:posOffset>
                </wp:positionH>
                <wp:positionV relativeFrom="paragraph">
                  <wp:posOffset>270510</wp:posOffset>
                </wp:positionV>
                <wp:extent cx="190500" cy="190500"/>
                <wp:effectExtent l="0" t="0" r="0" b="0"/>
                <wp:wrapNone/>
                <wp:docPr id="93" name="色板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90500" cy="190500"/>
                        </a:xfrm>
                        <a:custGeom>
                          <a:avLst/>
                          <a:gdLst>
                            <a:gd name="T0" fmla="*/ 2147483646 w 288"/>
                            <a:gd name="T1" fmla="*/ 0 h 232"/>
                            <a:gd name="T2" fmla="*/ 0 w 288"/>
                            <a:gd name="T3" fmla="*/ 2147483646 h 232"/>
                            <a:gd name="T4" fmla="*/ 2147483646 w 288"/>
                            <a:gd name="T5" fmla="*/ 2147483646 h 232"/>
                            <a:gd name="T6" fmla="*/ 2147483646 w 288"/>
                            <a:gd name="T7" fmla="*/ 2147483646 h 232"/>
                            <a:gd name="T8" fmla="*/ 2147483646 w 288"/>
                            <a:gd name="T9" fmla="*/ 2147483646 h 232"/>
                            <a:gd name="T10" fmla="*/ 2147483646 w 288"/>
                            <a:gd name="T11" fmla="*/ 2147483646 h 232"/>
                            <a:gd name="T12" fmla="*/ 2147483646 w 288"/>
                            <a:gd name="T13" fmla="*/ 2147483646 h 232"/>
                            <a:gd name="T14" fmla="*/ 2147483646 w 288"/>
                            <a:gd name="T15" fmla="*/ 0 h 232"/>
                            <a:gd name="T16" fmla="*/ 2147483646 w 288"/>
                            <a:gd name="T17" fmla="*/ 2147483646 h 232"/>
                            <a:gd name="T18" fmla="*/ 2147483646 w 288"/>
                            <a:gd name="T19" fmla="*/ 2147483646 h 232"/>
                            <a:gd name="T20" fmla="*/ 2147483646 w 288"/>
                            <a:gd name="T21" fmla="*/ 2147483646 h 232"/>
                            <a:gd name="T22" fmla="*/ 2147483646 w 288"/>
                            <a:gd name="T23" fmla="*/ 2147483646 h 232"/>
                            <a:gd name="T24" fmla="*/ 2147483646 w 288"/>
                            <a:gd name="T25" fmla="*/ 2147483646 h 232"/>
                            <a:gd name="T26" fmla="*/ 2147483646 w 288"/>
                            <a:gd name="T27" fmla="*/ 2147483646 h 232"/>
                            <a:gd name="T28" fmla="*/ 2147483646 w 288"/>
                            <a:gd name="T29" fmla="*/ 2147483646 h 232"/>
                            <a:gd name="T30" fmla="*/ 2147483646 w 288"/>
                            <a:gd name="T31" fmla="*/ 2147483646 h 232"/>
                            <a:gd name="T32" fmla="*/ 2147483646 w 288"/>
                            <a:gd name="T33" fmla="*/ 2147483646 h 232"/>
                            <a:gd name="T34" fmla="*/ 2147483646 w 288"/>
                            <a:gd name="T35" fmla="*/ 2147483646 h 232"/>
                            <a:gd name="T36" fmla="*/ 2147483646 w 288"/>
                            <a:gd name="T37" fmla="*/ 2147483646 h 232"/>
                            <a:gd name="T38" fmla="*/ 2147483646 w 288"/>
                            <a:gd name="T39" fmla="*/ 2147483646 h 232"/>
                            <a:gd name="T40" fmla="*/ 2147483646 w 288"/>
                            <a:gd name="T41" fmla="*/ 2147483646 h 232"/>
                            <a:gd name="T42" fmla="*/ 2147483646 w 288"/>
                            <a:gd name="T43" fmla="*/ 2147483646 h 232"/>
                            <a:gd name="T44" fmla="*/ 2147483646 w 288"/>
                            <a:gd name="T45" fmla="*/ 2147483646 h 232"/>
                            <a:gd name="T46" fmla="*/ 2147483646 w 288"/>
                            <a:gd name="T47" fmla="*/ 2147483646 h 232"/>
                            <a:gd name="T48" fmla="*/ 2147483646 w 288"/>
                            <a:gd name="T49" fmla="*/ 2147483646 h 232"/>
                            <a:gd name="T50" fmla="*/ 2147483646 w 288"/>
                            <a:gd name="T51" fmla="*/ 2147483646 h 232"/>
                            <a:gd name="T52" fmla="*/ 2147483646 w 288"/>
                            <a:gd name="T53" fmla="*/ 2147483646 h 232"/>
                            <a:gd name="T54" fmla="*/ 2147483646 w 288"/>
                            <a:gd name="T55" fmla="*/ 2147483646 h 232"/>
                            <a:gd name="T56" fmla="*/ 2147483646 w 288"/>
                            <a:gd name="T57" fmla="*/ 2147483646 h 232"/>
                            <a:gd name="T58" fmla="*/ 2147483646 w 288"/>
                            <a:gd name="T59" fmla="*/ 2147483646 h 232"/>
                            <a:gd name="T60" fmla="*/ 2147483646 w 288"/>
                            <a:gd name="T61" fmla="*/ 2147483646 h 232"/>
                            <a:gd name="T62" fmla="*/ 2147483646 w 288"/>
                            <a:gd name="T63" fmla="*/ 2147483646 h 232"/>
                            <a:gd name="T64" fmla="*/ 2147483646 w 288"/>
                            <a:gd name="T65" fmla="*/ 2147483646 h 232"/>
                            <a:gd name="T66" fmla="*/ 2147483646 w 288"/>
                            <a:gd name="T67" fmla="*/ 2147483646 h 232"/>
                            <a:gd name="T68" fmla="*/ 2147483646 w 288"/>
                            <a:gd name="T69" fmla="*/ 2147483646 h 232"/>
                            <a:gd name="T70" fmla="*/ 2147483646 w 288"/>
                            <a:gd name="T71" fmla="*/ 2147483646 h 232"/>
                            <a:gd name="T72" fmla="*/ 2147483646 w 288"/>
                            <a:gd name="T73" fmla="*/ 2147483646 h 232"/>
                            <a:gd name="T74" fmla="*/ 2147483646 w 288"/>
                            <a:gd name="T75" fmla="*/ 2147483646 h 232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</a:gdLst>
                          <a:ahLst/>
                          <a:cxnLst>
                            <a:cxn ang="T76">
                              <a:pos x="T0" y="T1"/>
                            </a:cxn>
                            <a:cxn ang="T77">
                              <a:pos x="T2" y="T3"/>
                            </a:cxn>
                            <a:cxn ang="T78">
                              <a:pos x="T4" y="T5"/>
                            </a:cxn>
                            <a:cxn ang="T79">
                              <a:pos x="T6" y="T7"/>
                            </a:cxn>
                            <a:cxn ang="T80">
                              <a:pos x="T8" y="T9"/>
                            </a:cxn>
                            <a:cxn ang="T81">
                              <a:pos x="T10" y="T11"/>
                            </a:cxn>
                            <a:cxn ang="T82">
                              <a:pos x="T12" y="T13"/>
                            </a:cxn>
                            <a:cxn ang="T83">
                              <a:pos x="T14" y="T15"/>
                            </a:cxn>
                            <a:cxn ang="T84">
                              <a:pos x="T16" y="T17"/>
                            </a:cxn>
                            <a:cxn ang="T85">
                              <a:pos x="T18" y="T19"/>
                            </a:cxn>
                            <a:cxn ang="T86">
                              <a:pos x="T20" y="T21"/>
                            </a:cxn>
                            <a:cxn ang="T87">
                              <a:pos x="T22" y="T23"/>
                            </a:cxn>
                            <a:cxn ang="T88">
                              <a:pos x="T24" y="T25"/>
                            </a:cxn>
                            <a:cxn ang="T89">
                              <a:pos x="T26" y="T27"/>
                            </a:cxn>
                            <a:cxn ang="T90">
                              <a:pos x="T28" y="T29"/>
                            </a:cxn>
                            <a:cxn ang="T91">
                              <a:pos x="T30" y="T31"/>
                            </a:cxn>
                            <a:cxn ang="T92">
                              <a:pos x="T32" y="T33"/>
                            </a:cxn>
                            <a:cxn ang="T93">
                              <a:pos x="T34" y="T35"/>
                            </a:cxn>
                            <a:cxn ang="T94">
                              <a:pos x="T36" y="T37"/>
                            </a:cxn>
                            <a:cxn ang="T95">
                              <a:pos x="T38" y="T39"/>
                            </a:cxn>
                            <a:cxn ang="T96">
                              <a:pos x="T40" y="T41"/>
                            </a:cxn>
                            <a:cxn ang="T97">
                              <a:pos x="T42" y="T43"/>
                            </a:cxn>
                            <a:cxn ang="T98">
                              <a:pos x="T44" y="T45"/>
                            </a:cxn>
                            <a:cxn ang="T99">
                              <a:pos x="T46" y="T47"/>
                            </a:cxn>
                            <a:cxn ang="T100">
                              <a:pos x="T48" y="T49"/>
                            </a:cxn>
                            <a:cxn ang="T101">
                              <a:pos x="T50" y="T51"/>
                            </a:cxn>
                            <a:cxn ang="T102">
                              <a:pos x="T52" y="T53"/>
                            </a:cxn>
                            <a:cxn ang="T103">
                              <a:pos x="T54" y="T55"/>
                            </a:cxn>
                            <a:cxn ang="T104">
                              <a:pos x="T56" y="T57"/>
                            </a:cxn>
                            <a:cxn ang="T105">
                              <a:pos x="T58" y="T59"/>
                            </a:cxn>
                            <a:cxn ang="T106">
                              <a:pos x="T60" y="T61"/>
                            </a:cxn>
                            <a:cxn ang="T107">
                              <a:pos x="T62" y="T63"/>
                            </a:cxn>
                            <a:cxn ang="T108">
                              <a:pos x="T64" y="T65"/>
                            </a:cxn>
                            <a:cxn ang="T109">
                              <a:pos x="T66" y="T67"/>
                            </a:cxn>
                            <a:cxn ang="T110">
                              <a:pos x="T68" y="T69"/>
                            </a:cxn>
                            <a:cxn ang="T111">
                              <a:pos x="T70" y="T71"/>
                            </a:cxn>
                            <a:cxn ang="T112">
                              <a:pos x="T72" y="T73"/>
                            </a:cxn>
                            <a:cxn ang="T113">
                              <a:pos x="T74" y="T75"/>
                            </a:cxn>
                          </a:cxnLst>
                          <a:rect l="0" t="0" r="r" b="b"/>
                          <a:pathLst>
                            <a:path w="288" h="232">
                              <a:moveTo>
                                <a:pt x="144" y="0"/>
                              </a:moveTo>
                              <a:cubicBezTo>
                                <a:pt x="64" y="0"/>
                                <a:pt x="0" y="52"/>
                                <a:pt x="0" y="116"/>
                              </a:cubicBezTo>
                              <a:cubicBezTo>
                                <a:pt x="0" y="152"/>
                                <a:pt x="14" y="160"/>
                                <a:pt x="33" y="160"/>
                              </a:cubicBezTo>
                              <a:cubicBezTo>
                                <a:pt x="49" y="160"/>
                                <a:pt x="67" y="154"/>
                                <a:pt x="84" y="154"/>
                              </a:cubicBezTo>
                              <a:cubicBezTo>
                                <a:pt x="95" y="154"/>
                                <a:pt x="105" y="157"/>
                                <a:pt x="112" y="165"/>
                              </a:cubicBezTo>
                              <a:cubicBezTo>
                                <a:pt x="135" y="189"/>
                                <a:pt x="64" y="232"/>
                                <a:pt x="144" y="232"/>
                              </a:cubicBezTo>
                              <a:cubicBezTo>
                                <a:pt x="224" y="232"/>
                                <a:pt x="288" y="180"/>
                                <a:pt x="288" y="116"/>
                              </a:cubicBezTo>
                              <a:cubicBezTo>
                                <a:pt x="288" y="52"/>
                                <a:pt x="224" y="0"/>
                                <a:pt x="144" y="0"/>
                              </a:cubicBezTo>
                              <a:close/>
                              <a:moveTo>
                                <a:pt x="60" y="104"/>
                              </a:moveTo>
                              <a:cubicBezTo>
                                <a:pt x="49" y="104"/>
                                <a:pt x="40" y="95"/>
                                <a:pt x="40" y="84"/>
                              </a:cubicBezTo>
                              <a:cubicBezTo>
                                <a:pt x="40" y="73"/>
                                <a:pt x="49" y="64"/>
                                <a:pt x="60" y="64"/>
                              </a:cubicBezTo>
                              <a:cubicBezTo>
                                <a:pt x="71" y="64"/>
                                <a:pt x="80" y="73"/>
                                <a:pt x="80" y="84"/>
                              </a:cubicBezTo>
                              <a:cubicBezTo>
                                <a:pt x="80" y="95"/>
                                <a:pt x="71" y="104"/>
                                <a:pt x="60" y="104"/>
                              </a:cubicBezTo>
                              <a:close/>
                              <a:moveTo>
                                <a:pt x="116" y="64"/>
                              </a:moveTo>
                              <a:cubicBezTo>
                                <a:pt x="105" y="64"/>
                                <a:pt x="96" y="55"/>
                                <a:pt x="96" y="44"/>
                              </a:cubicBezTo>
                              <a:cubicBezTo>
                                <a:pt x="96" y="33"/>
                                <a:pt x="105" y="24"/>
                                <a:pt x="116" y="24"/>
                              </a:cubicBezTo>
                              <a:cubicBezTo>
                                <a:pt x="127" y="24"/>
                                <a:pt x="136" y="33"/>
                                <a:pt x="136" y="44"/>
                              </a:cubicBezTo>
                              <a:cubicBezTo>
                                <a:pt x="136" y="55"/>
                                <a:pt x="127" y="64"/>
                                <a:pt x="116" y="64"/>
                              </a:cubicBezTo>
                              <a:close/>
                              <a:moveTo>
                                <a:pt x="164" y="216"/>
                              </a:moveTo>
                              <a:cubicBezTo>
                                <a:pt x="149" y="216"/>
                                <a:pt x="136" y="207"/>
                                <a:pt x="136" y="196"/>
                              </a:cubicBezTo>
                              <a:cubicBezTo>
                                <a:pt x="136" y="185"/>
                                <a:pt x="149" y="176"/>
                                <a:pt x="164" y="176"/>
                              </a:cubicBezTo>
                              <a:cubicBezTo>
                                <a:pt x="179" y="176"/>
                                <a:pt x="192" y="185"/>
                                <a:pt x="192" y="196"/>
                              </a:cubicBezTo>
                              <a:cubicBezTo>
                                <a:pt x="192" y="207"/>
                                <a:pt x="179" y="216"/>
                                <a:pt x="164" y="216"/>
                              </a:cubicBezTo>
                              <a:close/>
                              <a:moveTo>
                                <a:pt x="172" y="64"/>
                              </a:moveTo>
                              <a:cubicBezTo>
                                <a:pt x="161" y="64"/>
                                <a:pt x="152" y="55"/>
                                <a:pt x="152" y="44"/>
                              </a:cubicBezTo>
                              <a:cubicBezTo>
                                <a:pt x="152" y="33"/>
                                <a:pt x="161" y="24"/>
                                <a:pt x="172" y="24"/>
                              </a:cubicBezTo>
                              <a:cubicBezTo>
                                <a:pt x="183" y="24"/>
                                <a:pt x="192" y="33"/>
                                <a:pt x="192" y="44"/>
                              </a:cubicBezTo>
                              <a:cubicBezTo>
                                <a:pt x="192" y="55"/>
                                <a:pt x="183" y="64"/>
                                <a:pt x="172" y="64"/>
                              </a:cubicBezTo>
                              <a:close/>
                              <a:moveTo>
                                <a:pt x="208" y="76"/>
                              </a:moveTo>
                              <a:cubicBezTo>
                                <a:pt x="208" y="65"/>
                                <a:pt x="217" y="56"/>
                                <a:pt x="228" y="56"/>
                              </a:cubicBezTo>
                              <a:cubicBezTo>
                                <a:pt x="239" y="56"/>
                                <a:pt x="248" y="65"/>
                                <a:pt x="248" y="76"/>
                              </a:cubicBezTo>
                              <a:cubicBezTo>
                                <a:pt x="248" y="87"/>
                                <a:pt x="239" y="96"/>
                                <a:pt x="228" y="96"/>
                              </a:cubicBezTo>
                              <a:cubicBezTo>
                                <a:pt x="217" y="96"/>
                                <a:pt x="208" y="87"/>
                                <a:pt x="208" y="76"/>
                              </a:cubicBezTo>
                              <a:close/>
                              <a:moveTo>
                                <a:pt x="264" y="132"/>
                              </a:moveTo>
                              <a:cubicBezTo>
                                <a:pt x="264" y="143"/>
                                <a:pt x="255" y="152"/>
                                <a:pt x="244" y="152"/>
                              </a:cubicBezTo>
                              <a:cubicBezTo>
                                <a:pt x="233" y="152"/>
                                <a:pt x="224" y="143"/>
                                <a:pt x="224" y="132"/>
                              </a:cubicBezTo>
                              <a:cubicBezTo>
                                <a:pt x="224" y="121"/>
                                <a:pt x="233" y="112"/>
                                <a:pt x="244" y="112"/>
                              </a:cubicBezTo>
                              <a:cubicBezTo>
                                <a:pt x="255" y="112"/>
                                <a:pt x="264" y="121"/>
                                <a:pt x="264" y="132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色板" o:spid="_x0000_s1026" o:spt="100" style="position:absolute;left:0pt;margin-left:420.85pt;margin-top:21.3pt;height:15pt;width:15pt;z-index:251637760;v-text-anchor:middle;mso-width-relative:page;mso-height-relative:page;" fillcolor="#595959 [2109]" filled="t" stroked="f" coordsize="288,232" o:gfxdata="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" path="m144,0c64,0,0,52,0,116c0,152,14,160,33,160c49,160,67,154,84,154c95,154,105,157,112,165c135,189,64,232,144,232c224,232,288,180,288,116c288,52,224,0,144,0xm60,104c49,104,40,95,40,84c40,73,49,64,60,64c71,64,80,73,80,84c80,95,71,104,60,104xm116,64c105,64,96,55,96,44c96,33,105,24,116,24c127,24,136,33,136,44c136,55,127,64,116,64xm164,216c149,216,136,207,136,196c136,185,149,176,164,176c179,176,192,185,192,196c192,207,179,216,164,216xm172,64c161,64,152,55,152,44c152,33,161,24,172,24c183,24,192,33,192,44c192,55,183,64,172,64xm208,76c208,65,217,56,228,56c239,56,248,65,248,76c248,87,239,96,228,96c217,96,208,87,208,76xm264,132c264,143,255,152,244,152c233,152,224,143,224,132c224,121,233,112,244,112c255,112,264,121,264,132xe">
                <v:path o:connectlocs="@0,0;0,@0;@0,@0;@0,@0;@0,@0;@0,@0;@0,@0;@0,0;@0,@0;@0,@0;@0,@0;@0,@0;@0,@0;@0,@0;@0,@0;@0,@0;@0,@0;@0,@0;@0,@0;@0,@0;@0,@0;@0,@0;@0,@0;@0,@0;@0,@0;@0,@0;@0,@0;@0,@0;@0,@0;@0,@0;@0,@0;@0,@0;@0,@0;@0,@0;@0,@0;@0,@0;@0,@0;@0,@0" o:connectangles="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5712" behindDoc="0" locked="0" layoutInCell="1" allowOverlap="1">
                <wp:simplePos x="0" y="0"/>
                <wp:positionH relativeFrom="column">
                  <wp:posOffset>5321300</wp:posOffset>
                </wp:positionH>
                <wp:positionV relativeFrom="paragraph">
                  <wp:posOffset>630555</wp:posOffset>
                </wp:positionV>
                <wp:extent cx="190500" cy="156210"/>
                <wp:effectExtent l="0" t="0" r="635" b="7620"/>
                <wp:wrapNone/>
                <wp:docPr id="94" name="游戏手柄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90500" cy="156210"/>
                        </a:xfrm>
                        <a:custGeom>
                          <a:avLst/>
                          <a:gdLst>
                            <a:gd name="T0" fmla="*/ 2147483646 w 195"/>
                            <a:gd name="T1" fmla="*/ 2147483646 h 150"/>
                            <a:gd name="T2" fmla="*/ 2147483646 w 195"/>
                            <a:gd name="T3" fmla="*/ 2147483646 h 150"/>
                            <a:gd name="T4" fmla="*/ 2147483646 w 195"/>
                            <a:gd name="T5" fmla="*/ 2147483646 h 150"/>
                            <a:gd name="T6" fmla="*/ 2147483646 w 195"/>
                            <a:gd name="T7" fmla="*/ 2147483646 h 150"/>
                            <a:gd name="T8" fmla="*/ 2147483646 w 195"/>
                            <a:gd name="T9" fmla="*/ 2147483646 h 150"/>
                            <a:gd name="T10" fmla="*/ 2147483646 w 195"/>
                            <a:gd name="T11" fmla="*/ 2147483646 h 150"/>
                            <a:gd name="T12" fmla="*/ 2147483646 w 195"/>
                            <a:gd name="T13" fmla="*/ 2147483646 h 150"/>
                            <a:gd name="T14" fmla="*/ 2147483646 w 195"/>
                            <a:gd name="T15" fmla="*/ 2147483646 h 150"/>
                            <a:gd name="T16" fmla="*/ 2147483646 w 195"/>
                            <a:gd name="T17" fmla="*/ 2147483646 h 150"/>
                            <a:gd name="T18" fmla="*/ 2147483646 w 195"/>
                            <a:gd name="T19" fmla="*/ 2147483646 h 150"/>
                            <a:gd name="T20" fmla="*/ 2147483646 w 195"/>
                            <a:gd name="T21" fmla="*/ 2147483646 h 150"/>
                            <a:gd name="T22" fmla="*/ 2147483646 w 195"/>
                            <a:gd name="T23" fmla="*/ 2147483646 h 150"/>
                            <a:gd name="T24" fmla="*/ 2147483646 w 195"/>
                            <a:gd name="T25" fmla="*/ 2147483646 h 150"/>
                            <a:gd name="T26" fmla="*/ 2147483646 w 195"/>
                            <a:gd name="T27" fmla="*/ 2147483646 h 150"/>
                            <a:gd name="T28" fmla="*/ 2147483646 w 195"/>
                            <a:gd name="T29" fmla="*/ 2147483646 h 150"/>
                            <a:gd name="T30" fmla="*/ 2147483646 w 195"/>
                            <a:gd name="T31" fmla="*/ 2147483646 h 150"/>
                            <a:gd name="T32" fmla="*/ 2147483646 w 195"/>
                            <a:gd name="T33" fmla="*/ 2147483646 h 150"/>
                            <a:gd name="T34" fmla="*/ 2147483646 w 195"/>
                            <a:gd name="T35" fmla="*/ 2147483646 h 150"/>
                            <a:gd name="T36" fmla="*/ 2147483646 w 195"/>
                            <a:gd name="T37" fmla="*/ 2147483646 h 150"/>
                            <a:gd name="T38" fmla="*/ 2147483646 w 195"/>
                            <a:gd name="T39" fmla="*/ 2147483646 h 150"/>
                            <a:gd name="T40" fmla="*/ 2147483646 w 195"/>
                            <a:gd name="T41" fmla="*/ 2147483646 h 150"/>
                            <a:gd name="T42" fmla="*/ 2147483646 w 195"/>
                            <a:gd name="T43" fmla="*/ 2147483646 h 150"/>
                            <a:gd name="T44" fmla="*/ 2147483646 w 195"/>
                            <a:gd name="T45" fmla="*/ 2147483646 h 150"/>
                            <a:gd name="T46" fmla="*/ 2147483646 w 195"/>
                            <a:gd name="T47" fmla="*/ 2147483646 h 150"/>
                            <a:gd name="T48" fmla="*/ 2147483646 w 195"/>
                            <a:gd name="T49" fmla="*/ 2147483646 h 150"/>
                            <a:gd name="T50" fmla="*/ 2147483646 w 195"/>
                            <a:gd name="T51" fmla="*/ 2147483646 h 150"/>
                            <a:gd name="T52" fmla="*/ 2147483646 w 195"/>
                            <a:gd name="T53" fmla="*/ 2147483646 h 150"/>
                            <a:gd name="T54" fmla="*/ 2147483646 w 195"/>
                            <a:gd name="T55" fmla="*/ 2147483646 h 150"/>
                            <a:gd name="T56" fmla="*/ 2147483646 w 195"/>
                            <a:gd name="T57" fmla="*/ 2147483646 h 150"/>
                            <a:gd name="T58" fmla="*/ 2147483646 w 195"/>
                            <a:gd name="T59" fmla="*/ 2147483646 h 150"/>
                            <a:gd name="T60" fmla="*/ 2147483646 w 195"/>
                            <a:gd name="T61" fmla="*/ 2147483646 h 150"/>
                            <a:gd name="T62" fmla="*/ 2147483646 w 195"/>
                            <a:gd name="T63" fmla="*/ 2147483646 h 150"/>
                            <a:gd name="T64" fmla="*/ 2147483646 w 195"/>
                            <a:gd name="T65" fmla="*/ 2147483646 h 150"/>
                            <a:gd name="T66" fmla="*/ 2147483646 w 195"/>
                            <a:gd name="T67" fmla="*/ 2147483646 h 150"/>
                            <a:gd name="T68" fmla="*/ 2147483646 w 195"/>
                            <a:gd name="T69" fmla="*/ 2147483646 h 150"/>
                            <a:gd name="T70" fmla="*/ 2147483646 w 195"/>
                            <a:gd name="T71" fmla="*/ 2147483646 h 150"/>
                            <a:gd name="T72" fmla="*/ 2147483646 w 195"/>
                            <a:gd name="T73" fmla="*/ 2147483646 h 150"/>
                            <a:gd name="T74" fmla="*/ 0 60000 65536"/>
                            <a:gd name="T75" fmla="*/ 0 60000 65536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</a:gdLst>
                          <a:ahLst/>
                          <a:cxnLst>
                            <a:cxn ang="T74">
                              <a:pos x="T0" y="T1"/>
                            </a:cxn>
                            <a:cxn ang="T75">
                              <a:pos x="T2" y="T3"/>
                            </a:cxn>
                            <a:cxn ang="T76">
                              <a:pos x="T4" y="T5"/>
                            </a:cxn>
                            <a:cxn ang="T77">
                              <a:pos x="T6" y="T7"/>
                            </a:cxn>
                            <a:cxn ang="T78">
                              <a:pos x="T8" y="T9"/>
                            </a:cxn>
                            <a:cxn ang="T79">
                              <a:pos x="T10" y="T11"/>
                            </a:cxn>
                            <a:cxn ang="T80">
                              <a:pos x="T12" y="T13"/>
                            </a:cxn>
                            <a:cxn ang="T81">
                              <a:pos x="T14" y="T15"/>
                            </a:cxn>
                            <a:cxn ang="T82">
                              <a:pos x="T16" y="T17"/>
                            </a:cxn>
                            <a:cxn ang="T83">
                              <a:pos x="T18" y="T19"/>
                            </a:cxn>
                            <a:cxn ang="T84">
                              <a:pos x="T20" y="T21"/>
                            </a:cxn>
                            <a:cxn ang="T85">
                              <a:pos x="T22" y="T23"/>
                            </a:cxn>
                            <a:cxn ang="T86">
                              <a:pos x="T24" y="T25"/>
                            </a:cxn>
                            <a:cxn ang="T87">
                              <a:pos x="T26" y="T27"/>
                            </a:cxn>
                            <a:cxn ang="T88">
                              <a:pos x="T28" y="T29"/>
                            </a:cxn>
                            <a:cxn ang="T89">
                              <a:pos x="T30" y="T31"/>
                            </a:cxn>
                            <a:cxn ang="T90">
                              <a:pos x="T32" y="T33"/>
                            </a:cxn>
                            <a:cxn ang="T91">
                              <a:pos x="T34" y="T35"/>
                            </a:cxn>
                            <a:cxn ang="T92">
                              <a:pos x="T36" y="T37"/>
                            </a:cxn>
                            <a:cxn ang="T93">
                              <a:pos x="T38" y="T39"/>
                            </a:cxn>
                            <a:cxn ang="T94">
                              <a:pos x="T40" y="T41"/>
                            </a:cxn>
                            <a:cxn ang="T95">
                              <a:pos x="T42" y="T43"/>
                            </a:cxn>
                            <a:cxn ang="T96">
                              <a:pos x="T44" y="T45"/>
                            </a:cxn>
                            <a:cxn ang="T97">
                              <a:pos x="T46" y="T47"/>
                            </a:cxn>
                            <a:cxn ang="T98">
                              <a:pos x="T48" y="T49"/>
                            </a:cxn>
                            <a:cxn ang="T99">
                              <a:pos x="T50" y="T51"/>
                            </a:cxn>
                            <a:cxn ang="T100">
                              <a:pos x="T52" y="T53"/>
                            </a:cxn>
                            <a:cxn ang="T101">
                              <a:pos x="T54" y="T55"/>
                            </a:cxn>
                            <a:cxn ang="T102">
                              <a:pos x="T56" y="T57"/>
                            </a:cxn>
                            <a:cxn ang="T103">
                              <a:pos x="T58" y="T59"/>
                            </a:cxn>
                            <a:cxn ang="T104">
                              <a:pos x="T60" y="T61"/>
                            </a:cxn>
                            <a:cxn ang="T105">
                              <a:pos x="T62" y="T63"/>
                            </a:cxn>
                            <a:cxn ang="T106">
                              <a:pos x="T64" y="T65"/>
                            </a:cxn>
                            <a:cxn ang="T107">
                              <a:pos x="T66" y="T67"/>
                            </a:cxn>
                            <a:cxn ang="T108">
                              <a:pos x="T68" y="T69"/>
                            </a:cxn>
                            <a:cxn ang="T109">
                              <a:pos x="T70" y="T71"/>
                            </a:cxn>
                            <a:cxn ang="T110">
                              <a:pos x="T72" y="T73"/>
                            </a:cxn>
                          </a:cxnLst>
                          <a:rect l="0" t="0" r="r" b="b"/>
                          <a:pathLst>
                            <a:path w="195" h="150">
                              <a:moveTo>
                                <a:pt x="44" y="23"/>
                              </a:moveTo>
                              <a:cubicBezTo>
                                <a:pt x="56" y="23"/>
                                <a:pt x="68" y="29"/>
                                <a:pt x="74" y="38"/>
                              </a:cubicBezTo>
                              <a:cubicBezTo>
                                <a:pt x="121" y="38"/>
                                <a:pt x="121" y="38"/>
                                <a:pt x="121" y="38"/>
                              </a:cubicBezTo>
                              <a:cubicBezTo>
                                <a:pt x="128" y="29"/>
                                <a:pt x="139" y="23"/>
                                <a:pt x="151" y="23"/>
                              </a:cubicBezTo>
                              <a:cubicBezTo>
                                <a:pt x="172" y="23"/>
                                <a:pt x="189" y="40"/>
                                <a:pt x="189" y="61"/>
                              </a:cubicBezTo>
                              <a:cubicBezTo>
                                <a:pt x="189" y="65"/>
                                <a:pt x="189" y="69"/>
                                <a:pt x="187" y="73"/>
                              </a:cubicBezTo>
                              <a:cubicBezTo>
                                <a:pt x="193" y="93"/>
                                <a:pt x="195" y="115"/>
                                <a:pt x="194" y="139"/>
                              </a:cubicBezTo>
                              <a:cubicBezTo>
                                <a:pt x="185" y="149"/>
                                <a:pt x="175" y="150"/>
                                <a:pt x="165" y="150"/>
                              </a:cubicBezTo>
                              <a:cubicBezTo>
                                <a:pt x="152" y="134"/>
                                <a:pt x="142" y="116"/>
                                <a:pt x="133" y="95"/>
                              </a:cubicBezTo>
                              <a:cubicBezTo>
                                <a:pt x="129" y="94"/>
                                <a:pt x="125" y="90"/>
                                <a:pt x="124" y="87"/>
                              </a:cubicBezTo>
                              <a:cubicBezTo>
                                <a:pt x="72" y="87"/>
                                <a:pt x="72" y="87"/>
                                <a:pt x="72" y="87"/>
                              </a:cubicBezTo>
                              <a:cubicBezTo>
                                <a:pt x="69" y="92"/>
                                <a:pt x="66" y="94"/>
                                <a:pt x="63" y="95"/>
                              </a:cubicBezTo>
                              <a:cubicBezTo>
                                <a:pt x="53" y="117"/>
                                <a:pt x="43" y="134"/>
                                <a:pt x="30" y="150"/>
                              </a:cubicBezTo>
                              <a:cubicBezTo>
                                <a:pt x="20" y="150"/>
                                <a:pt x="11" y="149"/>
                                <a:pt x="1" y="139"/>
                              </a:cubicBezTo>
                              <a:cubicBezTo>
                                <a:pt x="0" y="115"/>
                                <a:pt x="2" y="93"/>
                                <a:pt x="8" y="73"/>
                              </a:cubicBezTo>
                              <a:cubicBezTo>
                                <a:pt x="7" y="69"/>
                                <a:pt x="6" y="65"/>
                                <a:pt x="6" y="60"/>
                              </a:cubicBezTo>
                              <a:cubicBezTo>
                                <a:pt x="6" y="39"/>
                                <a:pt x="23" y="23"/>
                                <a:pt x="44" y="23"/>
                              </a:cubicBezTo>
                              <a:close/>
                              <a:moveTo>
                                <a:pt x="81" y="57"/>
                              </a:moveTo>
                              <a:cubicBezTo>
                                <a:pt x="81" y="66"/>
                                <a:pt x="81" y="66"/>
                                <a:pt x="81" y="66"/>
                              </a:cubicBezTo>
                              <a:cubicBezTo>
                                <a:pt x="95" y="66"/>
                                <a:pt x="95" y="66"/>
                                <a:pt x="95" y="66"/>
                              </a:cubicBezTo>
                              <a:cubicBezTo>
                                <a:pt x="95" y="57"/>
                                <a:pt x="95" y="57"/>
                                <a:pt x="95" y="57"/>
                              </a:cubicBezTo>
                              <a:cubicBezTo>
                                <a:pt x="81" y="57"/>
                                <a:pt x="81" y="57"/>
                                <a:pt x="81" y="57"/>
                              </a:cubicBezTo>
                              <a:close/>
                              <a:moveTo>
                                <a:pt x="155" y="64"/>
                              </a:moveTo>
                              <a:cubicBezTo>
                                <a:pt x="151" y="65"/>
                                <a:pt x="148" y="69"/>
                                <a:pt x="149" y="73"/>
                              </a:cubicBezTo>
                              <a:cubicBezTo>
                                <a:pt x="150" y="78"/>
                                <a:pt x="154" y="80"/>
                                <a:pt x="158" y="79"/>
                              </a:cubicBezTo>
                              <a:cubicBezTo>
                                <a:pt x="163" y="78"/>
                                <a:pt x="165" y="74"/>
                                <a:pt x="164" y="70"/>
                              </a:cubicBezTo>
                              <a:cubicBezTo>
                                <a:pt x="163" y="66"/>
                                <a:pt x="159" y="64"/>
                                <a:pt x="155" y="64"/>
                              </a:cubicBezTo>
                              <a:close/>
                              <a:moveTo>
                                <a:pt x="137" y="52"/>
                              </a:moveTo>
                              <a:cubicBezTo>
                                <a:pt x="133" y="53"/>
                                <a:pt x="131" y="57"/>
                                <a:pt x="132" y="61"/>
                              </a:cubicBezTo>
                              <a:cubicBezTo>
                                <a:pt x="132" y="65"/>
                                <a:pt x="136" y="68"/>
                                <a:pt x="141" y="67"/>
                              </a:cubicBezTo>
                              <a:cubicBezTo>
                                <a:pt x="145" y="66"/>
                                <a:pt x="147" y="62"/>
                                <a:pt x="146" y="58"/>
                              </a:cubicBezTo>
                              <a:cubicBezTo>
                                <a:pt x="145" y="54"/>
                                <a:pt x="141" y="51"/>
                                <a:pt x="137" y="52"/>
                              </a:cubicBezTo>
                              <a:close/>
                              <a:moveTo>
                                <a:pt x="148" y="35"/>
                              </a:moveTo>
                              <a:cubicBezTo>
                                <a:pt x="144" y="36"/>
                                <a:pt x="141" y="40"/>
                                <a:pt x="142" y="44"/>
                              </a:cubicBezTo>
                              <a:cubicBezTo>
                                <a:pt x="143" y="48"/>
                                <a:pt x="147" y="51"/>
                                <a:pt x="151" y="50"/>
                              </a:cubicBezTo>
                              <a:cubicBezTo>
                                <a:pt x="156" y="49"/>
                                <a:pt x="158" y="45"/>
                                <a:pt x="157" y="41"/>
                              </a:cubicBezTo>
                              <a:cubicBezTo>
                                <a:pt x="156" y="37"/>
                                <a:pt x="152" y="34"/>
                                <a:pt x="148" y="35"/>
                              </a:cubicBezTo>
                              <a:close/>
                              <a:moveTo>
                                <a:pt x="166" y="45"/>
                              </a:moveTo>
                              <a:cubicBezTo>
                                <a:pt x="162" y="46"/>
                                <a:pt x="159" y="50"/>
                                <a:pt x="160" y="54"/>
                              </a:cubicBezTo>
                              <a:cubicBezTo>
                                <a:pt x="161" y="58"/>
                                <a:pt x="165" y="61"/>
                                <a:pt x="169" y="60"/>
                              </a:cubicBezTo>
                              <a:cubicBezTo>
                                <a:pt x="173" y="59"/>
                                <a:pt x="176" y="55"/>
                                <a:pt x="175" y="51"/>
                              </a:cubicBezTo>
                              <a:cubicBezTo>
                                <a:pt x="174" y="47"/>
                                <a:pt x="170" y="44"/>
                                <a:pt x="166" y="45"/>
                              </a:cubicBezTo>
                              <a:close/>
                              <a:moveTo>
                                <a:pt x="62" y="48"/>
                              </a:moveTo>
                              <a:cubicBezTo>
                                <a:pt x="49" y="58"/>
                                <a:pt x="49" y="58"/>
                                <a:pt x="49" y="58"/>
                              </a:cubicBezTo>
                              <a:cubicBezTo>
                                <a:pt x="59" y="71"/>
                                <a:pt x="59" y="71"/>
                                <a:pt x="59" y="71"/>
                              </a:cubicBezTo>
                              <a:cubicBezTo>
                                <a:pt x="62" y="48"/>
                                <a:pt x="62" y="48"/>
                                <a:pt x="62" y="48"/>
                              </a:cubicBezTo>
                              <a:close/>
                              <a:moveTo>
                                <a:pt x="51" y="77"/>
                              </a:moveTo>
                              <a:cubicBezTo>
                                <a:pt x="41" y="64"/>
                                <a:pt x="41" y="64"/>
                                <a:pt x="41" y="64"/>
                              </a:cubicBezTo>
                              <a:cubicBezTo>
                                <a:pt x="28" y="74"/>
                                <a:pt x="28" y="74"/>
                                <a:pt x="28" y="74"/>
                              </a:cubicBezTo>
                              <a:cubicBezTo>
                                <a:pt x="51" y="77"/>
                                <a:pt x="51" y="77"/>
                                <a:pt x="51" y="77"/>
                              </a:cubicBezTo>
                              <a:close/>
                              <a:moveTo>
                                <a:pt x="22" y="64"/>
                              </a:moveTo>
                              <a:cubicBezTo>
                                <a:pt x="34" y="55"/>
                                <a:pt x="34" y="55"/>
                                <a:pt x="34" y="55"/>
                              </a:cubicBezTo>
                              <a:cubicBezTo>
                                <a:pt x="25" y="43"/>
                                <a:pt x="25" y="43"/>
                                <a:pt x="25" y="43"/>
                              </a:cubicBezTo>
                              <a:cubicBezTo>
                                <a:pt x="22" y="64"/>
                                <a:pt x="22" y="64"/>
                                <a:pt x="22" y="64"/>
                              </a:cubicBezTo>
                              <a:close/>
                              <a:moveTo>
                                <a:pt x="34" y="37"/>
                              </a:moveTo>
                              <a:cubicBezTo>
                                <a:pt x="43" y="49"/>
                                <a:pt x="43" y="49"/>
                                <a:pt x="43" y="49"/>
                              </a:cubicBezTo>
                              <a:cubicBezTo>
                                <a:pt x="54" y="40"/>
                                <a:pt x="54" y="40"/>
                                <a:pt x="54" y="40"/>
                              </a:cubicBezTo>
                              <a:cubicBezTo>
                                <a:pt x="34" y="37"/>
                                <a:pt x="34" y="37"/>
                                <a:pt x="34" y="37"/>
                              </a:cubicBezTo>
                              <a:close/>
                              <a:moveTo>
                                <a:pt x="99" y="57"/>
                              </a:moveTo>
                              <a:cubicBezTo>
                                <a:pt x="99" y="66"/>
                                <a:pt x="99" y="66"/>
                                <a:pt x="99" y="66"/>
                              </a:cubicBezTo>
                              <a:cubicBezTo>
                                <a:pt x="113" y="66"/>
                                <a:pt x="113" y="66"/>
                                <a:pt x="113" y="66"/>
                              </a:cubicBezTo>
                              <a:cubicBezTo>
                                <a:pt x="113" y="57"/>
                                <a:pt x="113" y="57"/>
                                <a:pt x="113" y="57"/>
                              </a:cubicBezTo>
                              <a:cubicBezTo>
                                <a:pt x="99" y="57"/>
                                <a:pt x="99" y="57"/>
                                <a:pt x="99" y="57"/>
                              </a:cubicBezTo>
                              <a:close/>
                              <a:moveTo>
                                <a:pt x="178" y="6"/>
                              </a:moveTo>
                              <a:cubicBezTo>
                                <a:pt x="164" y="0"/>
                                <a:pt x="151" y="1"/>
                                <a:pt x="137" y="6"/>
                              </a:cubicBezTo>
                              <a:cubicBezTo>
                                <a:pt x="137" y="17"/>
                                <a:pt x="137" y="17"/>
                                <a:pt x="137" y="17"/>
                              </a:cubicBezTo>
                              <a:cubicBezTo>
                                <a:pt x="142" y="16"/>
                                <a:pt x="147" y="15"/>
                                <a:pt x="152" y="15"/>
                              </a:cubicBezTo>
                              <a:cubicBezTo>
                                <a:pt x="162" y="15"/>
                                <a:pt x="171" y="19"/>
                                <a:pt x="178" y="25"/>
                              </a:cubicBezTo>
                              <a:cubicBezTo>
                                <a:pt x="178" y="6"/>
                                <a:pt x="178" y="6"/>
                                <a:pt x="178" y="6"/>
                              </a:cubicBezTo>
                              <a:close/>
                              <a:moveTo>
                                <a:pt x="15" y="6"/>
                              </a:moveTo>
                              <a:cubicBezTo>
                                <a:pt x="15" y="25"/>
                                <a:pt x="15" y="25"/>
                                <a:pt x="15" y="25"/>
                              </a:cubicBezTo>
                              <a:cubicBezTo>
                                <a:pt x="22" y="19"/>
                                <a:pt x="31" y="15"/>
                                <a:pt x="41" y="15"/>
                              </a:cubicBezTo>
                              <a:cubicBezTo>
                                <a:pt x="46" y="15"/>
                                <a:pt x="51" y="16"/>
                                <a:pt x="56" y="17"/>
                              </a:cubicBezTo>
                              <a:cubicBezTo>
                                <a:pt x="56" y="6"/>
                                <a:pt x="56" y="6"/>
                                <a:pt x="56" y="6"/>
                              </a:cubicBezTo>
                              <a:cubicBezTo>
                                <a:pt x="42" y="1"/>
                                <a:pt x="29" y="0"/>
                                <a:pt x="15" y="6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游戏手柄" o:spid="_x0000_s1026" o:spt="100" style="position:absolute;left:0pt;margin-left:419pt;margin-top:49.65pt;height:12.3pt;width:15pt;z-index:251635712;v-text-anchor:middle;mso-width-relative:page;mso-height-relative:page;" fillcolor="#595959 [2109]" filled="t" stroked="f" coordsize="195,150" o:gfxdata="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" path="m44,23c56,23,68,29,74,38c121,38,121,38,121,38c128,29,139,23,151,23c172,23,189,40,189,61c189,65,189,69,187,73c193,93,195,115,194,139c185,149,175,150,165,150c152,134,142,116,133,95c129,94,125,90,124,87c72,87,72,87,72,87c69,92,66,94,63,95c53,117,43,134,30,150c20,150,11,149,1,139c0,115,2,93,8,73c7,69,6,65,6,60c6,39,23,23,44,23xm81,57c81,66,81,66,81,66c95,66,95,66,95,66c95,57,95,57,95,57c81,57,81,57,81,57xm155,64c151,65,148,69,149,73c150,78,154,80,158,79c163,78,165,74,164,70c163,66,159,64,155,64xm137,52c133,53,131,57,132,61c132,65,136,68,141,67c145,66,147,62,146,58c145,54,141,51,137,52xm148,35c144,36,141,40,142,44c143,48,147,51,151,50c156,49,158,45,157,41c156,37,152,34,148,35xm166,45c162,46,159,50,160,54c161,58,165,61,169,60c173,59,176,55,175,51c174,47,170,44,166,45xm62,48c49,58,49,58,49,58c59,71,59,71,59,71c62,48,62,48,62,48xm51,77c41,64,41,64,41,64c28,74,28,74,28,74c51,77,51,77,51,77xm22,64c34,55,34,55,34,55c25,43,25,43,25,43c22,64,22,64,22,64xm34,37c43,49,43,49,43,49c54,40,54,40,54,40c34,37,34,37,34,37xm99,57c99,66,99,66,99,66c113,66,113,66,113,66c113,57,113,57,113,57c99,57,99,57,99,57xm178,6c164,0,151,1,137,6c137,17,137,17,137,17c142,16,147,15,152,15c162,15,171,19,178,25c178,6,178,6,178,6xm15,6c15,25,15,25,15,25c22,19,31,15,41,15c46,15,51,16,56,17c56,6,56,6,56,6c42,1,29,0,15,6xe">
                <v:path o:connectlocs="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4688" behindDoc="0" locked="0" layoutInCell="1" allowOverlap="1">
                <wp:simplePos x="0" y="0"/>
                <wp:positionH relativeFrom="column">
                  <wp:posOffset>3279140</wp:posOffset>
                </wp:positionH>
                <wp:positionV relativeFrom="paragraph">
                  <wp:posOffset>233680</wp:posOffset>
                </wp:positionV>
                <wp:extent cx="231140" cy="169545"/>
                <wp:effectExtent l="0" t="0" r="6985" b="1905"/>
                <wp:wrapNone/>
                <wp:docPr id="92" name="游泳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1140" cy="169545"/>
                        </a:xfrm>
                        <a:custGeom>
                          <a:avLst/>
                          <a:gdLst>
                            <a:gd name="T0" fmla="*/ 344645 w 1466850"/>
                            <a:gd name="T1" fmla="*/ 1149578 h 1022351"/>
                            <a:gd name="T2" fmla="*/ 460444 w 1466850"/>
                            <a:gd name="T3" fmla="*/ 1176025 h 1022351"/>
                            <a:gd name="T4" fmla="*/ 580022 w 1466850"/>
                            <a:gd name="T5" fmla="*/ 1159196 h 1022351"/>
                            <a:gd name="T6" fmla="*/ 698569 w 1466850"/>
                            <a:gd name="T7" fmla="*/ 1131718 h 1022351"/>
                            <a:gd name="T8" fmla="*/ 821239 w 1466850"/>
                            <a:gd name="T9" fmla="*/ 1149578 h 1022351"/>
                            <a:gd name="T10" fmla="*/ 937038 w 1466850"/>
                            <a:gd name="T11" fmla="*/ 1176025 h 1022351"/>
                            <a:gd name="T12" fmla="*/ 1055929 w 1466850"/>
                            <a:gd name="T13" fmla="*/ 1159196 h 1022351"/>
                            <a:gd name="T14" fmla="*/ 1174475 w 1466850"/>
                            <a:gd name="T15" fmla="*/ 1131718 h 1022351"/>
                            <a:gd name="T16" fmla="*/ 1297490 w 1466850"/>
                            <a:gd name="T17" fmla="*/ 1149578 h 1022351"/>
                            <a:gd name="T18" fmla="*/ 1413287 w 1466850"/>
                            <a:gd name="T19" fmla="*/ 1176025 h 1022351"/>
                            <a:gd name="T20" fmla="*/ 1532178 w 1466850"/>
                            <a:gd name="T21" fmla="*/ 1159196 h 1022351"/>
                            <a:gd name="T22" fmla="*/ 1650725 w 1466850"/>
                            <a:gd name="T23" fmla="*/ 1131718 h 1022351"/>
                            <a:gd name="T24" fmla="*/ 1773739 w 1466850"/>
                            <a:gd name="T25" fmla="*/ 1149578 h 1022351"/>
                            <a:gd name="T26" fmla="*/ 1889538 w 1466850"/>
                            <a:gd name="T27" fmla="*/ 1176025 h 1022351"/>
                            <a:gd name="T28" fmla="*/ 1815317 w 1466850"/>
                            <a:gd name="T29" fmla="*/ 1314443 h 1022351"/>
                            <a:gd name="T30" fmla="*/ 1698831 w 1466850"/>
                            <a:gd name="T31" fmla="*/ 1284217 h 1022351"/>
                            <a:gd name="T32" fmla="*/ 1574099 w 1466850"/>
                            <a:gd name="T33" fmla="*/ 1295551 h 1022351"/>
                            <a:gd name="T34" fmla="*/ 1459675 w 1466850"/>
                            <a:gd name="T35" fmla="*/ 1325777 h 1022351"/>
                            <a:gd name="T36" fmla="*/ 1339066 w 1466850"/>
                            <a:gd name="T37" fmla="*/ 1314443 h 1022351"/>
                            <a:gd name="T38" fmla="*/ 1222238 w 1466850"/>
                            <a:gd name="T39" fmla="*/ 1284217 h 1022351"/>
                            <a:gd name="T40" fmla="*/ 1097849 w 1466850"/>
                            <a:gd name="T41" fmla="*/ 1295551 h 1022351"/>
                            <a:gd name="T42" fmla="*/ 983082 w 1466850"/>
                            <a:gd name="T43" fmla="*/ 1325777 h 1022351"/>
                            <a:gd name="T44" fmla="*/ 862817 w 1466850"/>
                            <a:gd name="T45" fmla="*/ 1314443 h 1022351"/>
                            <a:gd name="T46" fmla="*/ 745987 w 1466850"/>
                            <a:gd name="T47" fmla="*/ 1284217 h 1022351"/>
                            <a:gd name="T48" fmla="*/ 621943 w 1466850"/>
                            <a:gd name="T49" fmla="*/ 1295551 h 1022351"/>
                            <a:gd name="T50" fmla="*/ 506831 w 1466850"/>
                            <a:gd name="T51" fmla="*/ 1325777 h 1022351"/>
                            <a:gd name="T52" fmla="*/ 386223 w 1466850"/>
                            <a:gd name="T53" fmla="*/ 1314443 h 1022351"/>
                            <a:gd name="T54" fmla="*/ 269738 w 1466850"/>
                            <a:gd name="T55" fmla="*/ 1284217 h 1022351"/>
                            <a:gd name="T56" fmla="*/ 145692 w 1466850"/>
                            <a:gd name="T57" fmla="*/ 1295551 h 1022351"/>
                            <a:gd name="T58" fmla="*/ 30582 w 1466850"/>
                            <a:gd name="T59" fmla="*/ 1325777 h 1022351"/>
                            <a:gd name="T60" fmla="*/ 75252 w 1466850"/>
                            <a:gd name="T61" fmla="*/ 1167439 h 1022351"/>
                            <a:gd name="T62" fmla="*/ 190362 w 1466850"/>
                            <a:gd name="T63" fmla="*/ 1134809 h 1022351"/>
                            <a:gd name="T64" fmla="*/ 1674642 w 1466850"/>
                            <a:gd name="T65" fmla="*/ 412863 h 1022351"/>
                            <a:gd name="T66" fmla="*/ 1755452 w 1466850"/>
                            <a:gd name="T67" fmla="*/ 447340 h 1022351"/>
                            <a:gd name="T68" fmla="*/ 1816661 w 1466850"/>
                            <a:gd name="T69" fmla="*/ 508708 h 1022351"/>
                            <a:gd name="T70" fmla="*/ 1850705 w 1466850"/>
                            <a:gd name="T71" fmla="*/ 589729 h 1022351"/>
                            <a:gd name="T72" fmla="*/ 1850705 w 1466850"/>
                            <a:gd name="T73" fmla="*/ 681781 h 1022351"/>
                            <a:gd name="T74" fmla="*/ 1816661 w 1466850"/>
                            <a:gd name="T75" fmla="*/ 763145 h 1022351"/>
                            <a:gd name="T76" fmla="*/ 1755452 w 1466850"/>
                            <a:gd name="T77" fmla="*/ 824513 h 1022351"/>
                            <a:gd name="T78" fmla="*/ 1674642 w 1466850"/>
                            <a:gd name="T79" fmla="*/ 858990 h 1022351"/>
                            <a:gd name="T80" fmla="*/ 1580419 w 1466850"/>
                            <a:gd name="T81" fmla="*/ 858990 h 1022351"/>
                            <a:gd name="T82" fmla="*/ 1497890 w 1466850"/>
                            <a:gd name="T83" fmla="*/ 824513 h 1022351"/>
                            <a:gd name="T84" fmla="*/ 1438055 w 1466850"/>
                            <a:gd name="T85" fmla="*/ 763145 h 1022351"/>
                            <a:gd name="T86" fmla="*/ 1406074 w 1466850"/>
                            <a:gd name="T87" fmla="*/ 681781 h 1022351"/>
                            <a:gd name="T88" fmla="*/ 1406418 w 1466850"/>
                            <a:gd name="T89" fmla="*/ 589729 h 1022351"/>
                            <a:gd name="T90" fmla="*/ 1440806 w 1466850"/>
                            <a:gd name="T91" fmla="*/ 508708 h 1022351"/>
                            <a:gd name="T92" fmla="*/ 1502016 w 1466850"/>
                            <a:gd name="T93" fmla="*/ 447340 h 1022351"/>
                            <a:gd name="T94" fmla="*/ 1582826 w 1466850"/>
                            <a:gd name="T95" fmla="*/ 412863 h 1022351"/>
                            <a:gd name="T96" fmla="*/ 1572094 w 1466850"/>
                            <a:gd name="T97" fmla="*/ 687 h 1022351"/>
                            <a:gd name="T98" fmla="*/ 1620519 w 1466850"/>
                            <a:gd name="T99" fmla="*/ 15456 h 1022351"/>
                            <a:gd name="T100" fmla="*/ 1658642 w 1466850"/>
                            <a:gd name="T101" fmla="*/ 46711 h 1022351"/>
                            <a:gd name="T102" fmla="*/ 1682683 w 1466850"/>
                            <a:gd name="T103" fmla="*/ 90332 h 1022351"/>
                            <a:gd name="T104" fmla="*/ 1687835 w 1466850"/>
                            <a:gd name="T105" fmla="*/ 140820 h 1022351"/>
                            <a:gd name="T106" fmla="*/ 1675471 w 1466850"/>
                            <a:gd name="T107" fmla="*/ 184784 h 1022351"/>
                            <a:gd name="T108" fmla="*/ 1649026 w 1466850"/>
                            <a:gd name="T109" fmla="*/ 220505 h 1022351"/>
                            <a:gd name="T110" fmla="*/ 1610903 w 1466850"/>
                            <a:gd name="T111" fmla="*/ 246264 h 1022351"/>
                            <a:gd name="T112" fmla="*/ 1549426 w 1466850"/>
                            <a:gd name="T113" fmla="*/ 1067489 h 1022351"/>
                            <a:gd name="T114" fmla="*/ 782851 w 1466850"/>
                            <a:gd name="T115" fmla="*/ 267216 h 1022351"/>
                            <a:gd name="T116" fmla="*/ 783538 w 1466850"/>
                            <a:gd name="T117" fmla="*/ 209858 h 1022351"/>
                            <a:gd name="T118" fmla="*/ 806891 w 1466850"/>
                            <a:gd name="T119" fmla="*/ 163832 h 1022351"/>
                            <a:gd name="T120" fmla="*/ 842266 w 1466850"/>
                            <a:gd name="T121" fmla="*/ 133265 h 1022351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466850" h="1022351">
                              <a:moveTo>
                                <a:pt x="183092" y="871538"/>
                              </a:moveTo>
                              <a:lnTo>
                                <a:pt x="195527" y="871803"/>
                              </a:lnTo>
                              <a:lnTo>
                                <a:pt x="207698" y="872597"/>
                              </a:lnTo>
                              <a:lnTo>
                                <a:pt x="219869" y="874184"/>
                              </a:lnTo>
                              <a:lnTo>
                                <a:pt x="231510" y="876036"/>
                              </a:lnTo>
                              <a:lnTo>
                                <a:pt x="243152" y="878682"/>
                              </a:lnTo>
                              <a:lnTo>
                                <a:pt x="254265" y="881857"/>
                              </a:lnTo>
                              <a:lnTo>
                                <a:pt x="265377" y="885561"/>
                              </a:lnTo>
                              <a:lnTo>
                                <a:pt x="276225" y="889530"/>
                              </a:lnTo>
                              <a:lnTo>
                                <a:pt x="286544" y="892970"/>
                              </a:lnTo>
                              <a:lnTo>
                                <a:pt x="297392" y="896409"/>
                              </a:lnTo>
                              <a:lnTo>
                                <a:pt x="308504" y="899320"/>
                              </a:lnTo>
                              <a:lnTo>
                                <a:pt x="319617" y="901436"/>
                              </a:lnTo>
                              <a:lnTo>
                                <a:pt x="331258" y="903553"/>
                              </a:lnTo>
                              <a:lnTo>
                                <a:pt x="342900" y="904876"/>
                              </a:lnTo>
                              <a:lnTo>
                                <a:pt x="354542" y="905934"/>
                              </a:lnTo>
                              <a:lnTo>
                                <a:pt x="366448" y="906199"/>
                              </a:lnTo>
                              <a:lnTo>
                                <a:pt x="378619" y="905934"/>
                              </a:lnTo>
                              <a:lnTo>
                                <a:pt x="390260" y="904876"/>
                              </a:lnTo>
                              <a:lnTo>
                                <a:pt x="401902" y="903553"/>
                              </a:lnTo>
                              <a:lnTo>
                                <a:pt x="413279" y="901436"/>
                              </a:lnTo>
                              <a:lnTo>
                                <a:pt x="424921" y="899320"/>
                              </a:lnTo>
                              <a:lnTo>
                                <a:pt x="435769" y="896409"/>
                              </a:lnTo>
                              <a:lnTo>
                                <a:pt x="446617" y="892970"/>
                              </a:lnTo>
                              <a:lnTo>
                                <a:pt x="456671" y="889530"/>
                              </a:lnTo>
                              <a:lnTo>
                                <a:pt x="467519" y="885561"/>
                              </a:lnTo>
                              <a:lnTo>
                                <a:pt x="478896" y="881857"/>
                              </a:lnTo>
                              <a:lnTo>
                                <a:pt x="490008" y="878682"/>
                              </a:lnTo>
                              <a:lnTo>
                                <a:pt x="501650" y="876036"/>
                              </a:lnTo>
                              <a:lnTo>
                                <a:pt x="513292" y="874184"/>
                              </a:lnTo>
                              <a:lnTo>
                                <a:pt x="525727" y="872597"/>
                              </a:lnTo>
                              <a:lnTo>
                                <a:pt x="537898" y="871803"/>
                              </a:lnTo>
                              <a:lnTo>
                                <a:pt x="550069" y="871538"/>
                              </a:lnTo>
                              <a:lnTo>
                                <a:pt x="562504" y="871803"/>
                              </a:lnTo>
                              <a:lnTo>
                                <a:pt x="574410" y="872597"/>
                              </a:lnTo>
                              <a:lnTo>
                                <a:pt x="586317" y="874184"/>
                              </a:lnTo>
                              <a:lnTo>
                                <a:pt x="598223" y="876036"/>
                              </a:lnTo>
                              <a:lnTo>
                                <a:pt x="609865" y="878682"/>
                              </a:lnTo>
                              <a:lnTo>
                                <a:pt x="621242" y="881857"/>
                              </a:lnTo>
                              <a:lnTo>
                                <a:pt x="632354" y="885561"/>
                              </a:lnTo>
                              <a:lnTo>
                                <a:pt x="642937" y="889530"/>
                              </a:lnTo>
                              <a:lnTo>
                                <a:pt x="653521" y="892970"/>
                              </a:lnTo>
                              <a:lnTo>
                                <a:pt x="664369" y="896409"/>
                              </a:lnTo>
                              <a:lnTo>
                                <a:pt x="675217" y="899320"/>
                              </a:lnTo>
                              <a:lnTo>
                                <a:pt x="686594" y="901436"/>
                              </a:lnTo>
                              <a:lnTo>
                                <a:pt x="697971" y="903553"/>
                              </a:lnTo>
                              <a:lnTo>
                                <a:pt x="709613" y="904876"/>
                              </a:lnTo>
                              <a:lnTo>
                                <a:pt x="721519" y="905934"/>
                              </a:lnTo>
                              <a:lnTo>
                                <a:pt x="733425" y="906199"/>
                              </a:lnTo>
                              <a:lnTo>
                                <a:pt x="745331" y="905934"/>
                              </a:lnTo>
                              <a:lnTo>
                                <a:pt x="757237" y="904876"/>
                              </a:lnTo>
                              <a:lnTo>
                                <a:pt x="768615" y="903553"/>
                              </a:lnTo>
                              <a:lnTo>
                                <a:pt x="779992" y="901436"/>
                              </a:lnTo>
                              <a:lnTo>
                                <a:pt x="791369" y="899320"/>
                              </a:lnTo>
                              <a:lnTo>
                                <a:pt x="802217" y="896409"/>
                              </a:lnTo>
                              <a:lnTo>
                                <a:pt x="813065" y="892970"/>
                              </a:lnTo>
                              <a:lnTo>
                                <a:pt x="823383" y="889530"/>
                              </a:lnTo>
                              <a:lnTo>
                                <a:pt x="834231" y="885561"/>
                              </a:lnTo>
                              <a:lnTo>
                                <a:pt x="845344" y="881857"/>
                              </a:lnTo>
                              <a:lnTo>
                                <a:pt x="856456" y="878682"/>
                              </a:lnTo>
                              <a:lnTo>
                                <a:pt x="868363" y="876036"/>
                              </a:lnTo>
                              <a:lnTo>
                                <a:pt x="880004" y="874184"/>
                              </a:lnTo>
                              <a:lnTo>
                                <a:pt x="892175" y="872597"/>
                              </a:lnTo>
                              <a:lnTo>
                                <a:pt x="904346" y="871803"/>
                              </a:lnTo>
                              <a:lnTo>
                                <a:pt x="916781" y="871538"/>
                              </a:lnTo>
                              <a:lnTo>
                                <a:pt x="929217" y="871803"/>
                              </a:lnTo>
                              <a:lnTo>
                                <a:pt x="941123" y="872597"/>
                              </a:lnTo>
                              <a:lnTo>
                                <a:pt x="953029" y="874184"/>
                              </a:lnTo>
                              <a:lnTo>
                                <a:pt x="965200" y="876036"/>
                              </a:lnTo>
                              <a:lnTo>
                                <a:pt x="976577" y="878682"/>
                              </a:lnTo>
                              <a:lnTo>
                                <a:pt x="987954" y="881857"/>
                              </a:lnTo>
                              <a:lnTo>
                                <a:pt x="999067" y="885561"/>
                              </a:lnTo>
                              <a:lnTo>
                                <a:pt x="1009915" y="889530"/>
                              </a:lnTo>
                              <a:lnTo>
                                <a:pt x="1020498" y="892970"/>
                              </a:lnTo>
                              <a:lnTo>
                                <a:pt x="1031081" y="896409"/>
                              </a:lnTo>
                              <a:lnTo>
                                <a:pt x="1042194" y="899320"/>
                              </a:lnTo>
                              <a:lnTo>
                                <a:pt x="1053306" y="901436"/>
                              </a:lnTo>
                              <a:lnTo>
                                <a:pt x="1064683" y="903553"/>
                              </a:lnTo>
                              <a:lnTo>
                                <a:pt x="1076590" y="904876"/>
                              </a:lnTo>
                              <a:lnTo>
                                <a:pt x="1088231" y="905934"/>
                              </a:lnTo>
                              <a:lnTo>
                                <a:pt x="1100137" y="906199"/>
                              </a:lnTo>
                              <a:lnTo>
                                <a:pt x="1112044" y="905934"/>
                              </a:lnTo>
                              <a:lnTo>
                                <a:pt x="1123950" y="904876"/>
                              </a:lnTo>
                              <a:lnTo>
                                <a:pt x="1135592" y="903553"/>
                              </a:lnTo>
                              <a:lnTo>
                                <a:pt x="1146969" y="901436"/>
                              </a:lnTo>
                              <a:lnTo>
                                <a:pt x="1158081" y="899320"/>
                              </a:lnTo>
                              <a:lnTo>
                                <a:pt x="1169194" y="896409"/>
                              </a:lnTo>
                              <a:lnTo>
                                <a:pt x="1179777" y="892970"/>
                              </a:lnTo>
                              <a:lnTo>
                                <a:pt x="1190096" y="889530"/>
                              </a:lnTo>
                              <a:lnTo>
                                <a:pt x="1200944" y="885561"/>
                              </a:lnTo>
                              <a:lnTo>
                                <a:pt x="1212056" y="881857"/>
                              </a:lnTo>
                              <a:lnTo>
                                <a:pt x="1223169" y="878682"/>
                              </a:lnTo>
                              <a:lnTo>
                                <a:pt x="1235075" y="876036"/>
                              </a:lnTo>
                              <a:lnTo>
                                <a:pt x="1246981" y="874184"/>
                              </a:lnTo>
                              <a:lnTo>
                                <a:pt x="1258887" y="872597"/>
                              </a:lnTo>
                              <a:lnTo>
                                <a:pt x="1271058" y="871803"/>
                              </a:lnTo>
                              <a:lnTo>
                                <a:pt x="1283494" y="871538"/>
                              </a:lnTo>
                              <a:lnTo>
                                <a:pt x="1295665" y="871803"/>
                              </a:lnTo>
                              <a:lnTo>
                                <a:pt x="1308100" y="872597"/>
                              </a:lnTo>
                              <a:lnTo>
                                <a:pt x="1320006" y="874184"/>
                              </a:lnTo>
                              <a:lnTo>
                                <a:pt x="1332177" y="876036"/>
                              </a:lnTo>
                              <a:lnTo>
                                <a:pt x="1343554" y="878682"/>
                              </a:lnTo>
                              <a:lnTo>
                                <a:pt x="1354931" y="881857"/>
                              </a:lnTo>
                              <a:lnTo>
                                <a:pt x="1365779" y="885561"/>
                              </a:lnTo>
                              <a:lnTo>
                                <a:pt x="1376627" y="889530"/>
                              </a:lnTo>
                              <a:lnTo>
                                <a:pt x="1386946" y="892970"/>
                              </a:lnTo>
                              <a:lnTo>
                                <a:pt x="1397794" y="896409"/>
                              </a:lnTo>
                              <a:lnTo>
                                <a:pt x="1408642" y="899320"/>
                              </a:lnTo>
                              <a:lnTo>
                                <a:pt x="1420019" y="901436"/>
                              </a:lnTo>
                              <a:lnTo>
                                <a:pt x="1431396" y="903553"/>
                              </a:lnTo>
                              <a:lnTo>
                                <a:pt x="1442773" y="904876"/>
                              </a:lnTo>
                              <a:lnTo>
                                <a:pt x="1454944" y="905934"/>
                              </a:lnTo>
                              <a:lnTo>
                                <a:pt x="1466850" y="906199"/>
                              </a:lnTo>
                              <a:lnTo>
                                <a:pt x="1466850" y="1022351"/>
                              </a:lnTo>
                              <a:lnTo>
                                <a:pt x="1454944" y="1022087"/>
                              </a:lnTo>
                              <a:lnTo>
                                <a:pt x="1442773" y="1021293"/>
                              </a:lnTo>
                              <a:lnTo>
                                <a:pt x="1431396" y="1019705"/>
                              </a:lnTo>
                              <a:lnTo>
                                <a:pt x="1420019" y="1018118"/>
                              </a:lnTo>
                              <a:lnTo>
                                <a:pt x="1408642" y="1015472"/>
                              </a:lnTo>
                              <a:lnTo>
                                <a:pt x="1397794" y="1012562"/>
                              </a:lnTo>
                              <a:lnTo>
                                <a:pt x="1386946" y="1009122"/>
                              </a:lnTo>
                              <a:lnTo>
                                <a:pt x="1376627" y="1005418"/>
                              </a:lnTo>
                              <a:lnTo>
                                <a:pt x="1365779" y="1001449"/>
                              </a:lnTo>
                              <a:lnTo>
                                <a:pt x="1354931" y="998009"/>
                              </a:lnTo>
                              <a:lnTo>
                                <a:pt x="1343554" y="995099"/>
                              </a:lnTo>
                              <a:lnTo>
                                <a:pt x="1332177" y="992718"/>
                              </a:lnTo>
                              <a:lnTo>
                                <a:pt x="1320006" y="990601"/>
                              </a:lnTo>
                              <a:lnTo>
                                <a:pt x="1308100" y="989278"/>
                              </a:lnTo>
                              <a:lnTo>
                                <a:pt x="1295665" y="987955"/>
                              </a:lnTo>
                              <a:lnTo>
                                <a:pt x="1283494" y="987691"/>
                              </a:lnTo>
                              <a:lnTo>
                                <a:pt x="1271058" y="987955"/>
                              </a:lnTo>
                              <a:lnTo>
                                <a:pt x="1258887" y="989278"/>
                              </a:lnTo>
                              <a:lnTo>
                                <a:pt x="1246981" y="990601"/>
                              </a:lnTo>
                              <a:lnTo>
                                <a:pt x="1235075" y="992718"/>
                              </a:lnTo>
                              <a:lnTo>
                                <a:pt x="1223169" y="995099"/>
                              </a:lnTo>
                              <a:lnTo>
                                <a:pt x="1212056" y="998009"/>
                              </a:lnTo>
                              <a:lnTo>
                                <a:pt x="1200944" y="1001449"/>
                              </a:lnTo>
                              <a:lnTo>
                                <a:pt x="1190096" y="1005418"/>
                              </a:lnTo>
                              <a:lnTo>
                                <a:pt x="1179777" y="1009122"/>
                              </a:lnTo>
                              <a:lnTo>
                                <a:pt x="1168929" y="1012562"/>
                              </a:lnTo>
                              <a:lnTo>
                                <a:pt x="1158081" y="1015472"/>
                              </a:lnTo>
                              <a:lnTo>
                                <a:pt x="1146969" y="1018118"/>
                              </a:lnTo>
                              <a:lnTo>
                                <a:pt x="1135592" y="1019705"/>
                              </a:lnTo>
                              <a:lnTo>
                                <a:pt x="1123950" y="1021293"/>
                              </a:lnTo>
                              <a:lnTo>
                                <a:pt x="1112044" y="1022087"/>
                              </a:lnTo>
                              <a:lnTo>
                                <a:pt x="1100137" y="1022351"/>
                              </a:lnTo>
                              <a:lnTo>
                                <a:pt x="1088231" y="1022087"/>
                              </a:lnTo>
                              <a:lnTo>
                                <a:pt x="1076590" y="1021293"/>
                              </a:lnTo>
                              <a:lnTo>
                                <a:pt x="1064683" y="1019705"/>
                              </a:lnTo>
                              <a:lnTo>
                                <a:pt x="1053306" y="1018118"/>
                              </a:lnTo>
                              <a:lnTo>
                                <a:pt x="1041929" y="1015472"/>
                              </a:lnTo>
                              <a:lnTo>
                                <a:pt x="1031081" y="1012562"/>
                              </a:lnTo>
                              <a:lnTo>
                                <a:pt x="1020498" y="1009122"/>
                              </a:lnTo>
                              <a:lnTo>
                                <a:pt x="1009915" y="1005418"/>
                              </a:lnTo>
                              <a:lnTo>
                                <a:pt x="999067" y="1001449"/>
                              </a:lnTo>
                              <a:lnTo>
                                <a:pt x="987954" y="998009"/>
                              </a:lnTo>
                              <a:lnTo>
                                <a:pt x="976577" y="995099"/>
                              </a:lnTo>
                              <a:lnTo>
                                <a:pt x="965200" y="992718"/>
                              </a:lnTo>
                              <a:lnTo>
                                <a:pt x="953029" y="990601"/>
                              </a:lnTo>
                              <a:lnTo>
                                <a:pt x="941123" y="989278"/>
                              </a:lnTo>
                              <a:lnTo>
                                <a:pt x="929217" y="987955"/>
                              </a:lnTo>
                              <a:lnTo>
                                <a:pt x="916781" y="987691"/>
                              </a:lnTo>
                              <a:lnTo>
                                <a:pt x="904346" y="987955"/>
                              </a:lnTo>
                              <a:lnTo>
                                <a:pt x="892175" y="989278"/>
                              </a:lnTo>
                              <a:lnTo>
                                <a:pt x="880004" y="990601"/>
                              </a:lnTo>
                              <a:lnTo>
                                <a:pt x="868363" y="992718"/>
                              </a:lnTo>
                              <a:lnTo>
                                <a:pt x="856456" y="995099"/>
                              </a:lnTo>
                              <a:lnTo>
                                <a:pt x="845344" y="998009"/>
                              </a:lnTo>
                              <a:lnTo>
                                <a:pt x="834231" y="1001449"/>
                              </a:lnTo>
                              <a:lnTo>
                                <a:pt x="823383" y="1005418"/>
                              </a:lnTo>
                              <a:lnTo>
                                <a:pt x="813065" y="1009122"/>
                              </a:lnTo>
                              <a:lnTo>
                                <a:pt x="802217" y="1012562"/>
                              </a:lnTo>
                              <a:lnTo>
                                <a:pt x="791369" y="1015472"/>
                              </a:lnTo>
                              <a:lnTo>
                                <a:pt x="779992" y="1018118"/>
                              </a:lnTo>
                              <a:lnTo>
                                <a:pt x="768615" y="1019705"/>
                              </a:lnTo>
                              <a:lnTo>
                                <a:pt x="756973" y="1021293"/>
                              </a:lnTo>
                              <a:lnTo>
                                <a:pt x="745331" y="1022087"/>
                              </a:lnTo>
                              <a:lnTo>
                                <a:pt x="733425" y="1022351"/>
                              </a:lnTo>
                              <a:lnTo>
                                <a:pt x="721519" y="1022087"/>
                              </a:lnTo>
                              <a:lnTo>
                                <a:pt x="709613" y="1021293"/>
                              </a:lnTo>
                              <a:lnTo>
                                <a:pt x="697971" y="1019705"/>
                              </a:lnTo>
                              <a:lnTo>
                                <a:pt x="686594" y="1018118"/>
                              </a:lnTo>
                              <a:lnTo>
                                <a:pt x="675217" y="1015472"/>
                              </a:lnTo>
                              <a:lnTo>
                                <a:pt x="664369" y="1012562"/>
                              </a:lnTo>
                              <a:lnTo>
                                <a:pt x="653521" y="1009122"/>
                              </a:lnTo>
                              <a:lnTo>
                                <a:pt x="642937" y="1005418"/>
                              </a:lnTo>
                              <a:lnTo>
                                <a:pt x="632354" y="1001449"/>
                              </a:lnTo>
                              <a:lnTo>
                                <a:pt x="621242" y="998009"/>
                              </a:lnTo>
                              <a:lnTo>
                                <a:pt x="609865" y="995099"/>
                              </a:lnTo>
                              <a:lnTo>
                                <a:pt x="598223" y="992718"/>
                              </a:lnTo>
                              <a:lnTo>
                                <a:pt x="586317" y="990601"/>
                              </a:lnTo>
                              <a:lnTo>
                                <a:pt x="574410" y="989278"/>
                              </a:lnTo>
                              <a:lnTo>
                                <a:pt x="562504" y="987955"/>
                              </a:lnTo>
                              <a:lnTo>
                                <a:pt x="550069" y="987691"/>
                              </a:lnTo>
                              <a:lnTo>
                                <a:pt x="537898" y="987955"/>
                              </a:lnTo>
                              <a:lnTo>
                                <a:pt x="525727" y="989278"/>
                              </a:lnTo>
                              <a:lnTo>
                                <a:pt x="513292" y="990601"/>
                              </a:lnTo>
                              <a:lnTo>
                                <a:pt x="501650" y="992718"/>
                              </a:lnTo>
                              <a:lnTo>
                                <a:pt x="490008" y="995099"/>
                              </a:lnTo>
                              <a:lnTo>
                                <a:pt x="478896" y="998009"/>
                              </a:lnTo>
                              <a:lnTo>
                                <a:pt x="467519" y="1001449"/>
                              </a:lnTo>
                              <a:lnTo>
                                <a:pt x="456671" y="1005418"/>
                              </a:lnTo>
                              <a:lnTo>
                                <a:pt x="446617" y="1009122"/>
                              </a:lnTo>
                              <a:lnTo>
                                <a:pt x="435769" y="1012562"/>
                              </a:lnTo>
                              <a:lnTo>
                                <a:pt x="424921" y="1015472"/>
                              </a:lnTo>
                              <a:lnTo>
                                <a:pt x="413279" y="1018118"/>
                              </a:lnTo>
                              <a:lnTo>
                                <a:pt x="401902" y="1019705"/>
                              </a:lnTo>
                              <a:lnTo>
                                <a:pt x="390260" y="1021293"/>
                              </a:lnTo>
                              <a:lnTo>
                                <a:pt x="378619" y="1022087"/>
                              </a:lnTo>
                              <a:lnTo>
                                <a:pt x="366448" y="1022351"/>
                              </a:lnTo>
                              <a:lnTo>
                                <a:pt x="354542" y="1022087"/>
                              </a:lnTo>
                              <a:lnTo>
                                <a:pt x="342900" y="1021293"/>
                              </a:lnTo>
                              <a:lnTo>
                                <a:pt x="331258" y="1019705"/>
                              </a:lnTo>
                              <a:lnTo>
                                <a:pt x="319617" y="1018118"/>
                              </a:lnTo>
                              <a:lnTo>
                                <a:pt x="308504" y="1015472"/>
                              </a:lnTo>
                              <a:lnTo>
                                <a:pt x="297392" y="1012562"/>
                              </a:lnTo>
                              <a:lnTo>
                                <a:pt x="286544" y="1009122"/>
                              </a:lnTo>
                              <a:lnTo>
                                <a:pt x="276225" y="1005418"/>
                              </a:lnTo>
                              <a:lnTo>
                                <a:pt x="265377" y="1001449"/>
                              </a:lnTo>
                              <a:lnTo>
                                <a:pt x="254265" y="998009"/>
                              </a:lnTo>
                              <a:lnTo>
                                <a:pt x="243152" y="995099"/>
                              </a:lnTo>
                              <a:lnTo>
                                <a:pt x="231510" y="992718"/>
                              </a:lnTo>
                              <a:lnTo>
                                <a:pt x="219869" y="990601"/>
                              </a:lnTo>
                              <a:lnTo>
                                <a:pt x="207698" y="989278"/>
                              </a:lnTo>
                              <a:lnTo>
                                <a:pt x="195527" y="987955"/>
                              </a:lnTo>
                              <a:lnTo>
                                <a:pt x="183092" y="987691"/>
                              </a:lnTo>
                              <a:lnTo>
                                <a:pt x="170921" y="987955"/>
                              </a:lnTo>
                              <a:lnTo>
                                <a:pt x="158750" y="989278"/>
                              </a:lnTo>
                              <a:lnTo>
                                <a:pt x="146579" y="990601"/>
                              </a:lnTo>
                              <a:lnTo>
                                <a:pt x="134937" y="992718"/>
                              </a:lnTo>
                              <a:lnTo>
                                <a:pt x="123560" y="995099"/>
                              </a:lnTo>
                              <a:lnTo>
                                <a:pt x="112183" y="998009"/>
                              </a:lnTo>
                              <a:lnTo>
                                <a:pt x="101335" y="1001449"/>
                              </a:lnTo>
                              <a:lnTo>
                                <a:pt x="90487" y="1005418"/>
                              </a:lnTo>
                              <a:lnTo>
                                <a:pt x="79904" y="1009122"/>
                              </a:lnTo>
                              <a:lnTo>
                                <a:pt x="69056" y="1012562"/>
                              </a:lnTo>
                              <a:lnTo>
                                <a:pt x="57944" y="1015472"/>
                              </a:lnTo>
                              <a:lnTo>
                                <a:pt x="46831" y="1018118"/>
                              </a:lnTo>
                              <a:lnTo>
                                <a:pt x="35190" y="1019705"/>
                              </a:lnTo>
                              <a:lnTo>
                                <a:pt x="23548" y="1021293"/>
                              </a:lnTo>
                              <a:lnTo>
                                <a:pt x="11642" y="1022087"/>
                              </a:lnTo>
                              <a:lnTo>
                                <a:pt x="0" y="1022351"/>
                              </a:lnTo>
                              <a:lnTo>
                                <a:pt x="0" y="906199"/>
                              </a:lnTo>
                              <a:lnTo>
                                <a:pt x="11642" y="905934"/>
                              </a:lnTo>
                              <a:lnTo>
                                <a:pt x="23548" y="904876"/>
                              </a:lnTo>
                              <a:lnTo>
                                <a:pt x="35190" y="903553"/>
                              </a:lnTo>
                              <a:lnTo>
                                <a:pt x="46831" y="901436"/>
                              </a:lnTo>
                              <a:lnTo>
                                <a:pt x="57944" y="899320"/>
                              </a:lnTo>
                              <a:lnTo>
                                <a:pt x="69056" y="896409"/>
                              </a:lnTo>
                              <a:lnTo>
                                <a:pt x="79904" y="892970"/>
                              </a:lnTo>
                              <a:lnTo>
                                <a:pt x="90487" y="889530"/>
                              </a:lnTo>
                              <a:lnTo>
                                <a:pt x="101335" y="885561"/>
                              </a:lnTo>
                              <a:lnTo>
                                <a:pt x="112183" y="881857"/>
                              </a:lnTo>
                              <a:lnTo>
                                <a:pt x="123560" y="878682"/>
                              </a:lnTo>
                              <a:lnTo>
                                <a:pt x="134937" y="876036"/>
                              </a:lnTo>
                              <a:lnTo>
                                <a:pt x="146579" y="874184"/>
                              </a:lnTo>
                              <a:lnTo>
                                <a:pt x="158750" y="872597"/>
                              </a:lnTo>
                              <a:lnTo>
                                <a:pt x="170921" y="871803"/>
                              </a:lnTo>
                              <a:lnTo>
                                <a:pt x="183092" y="871538"/>
                              </a:lnTo>
                              <a:close/>
                              <a:moveTo>
                                <a:pt x="1254257" y="314325"/>
                              </a:moveTo>
                              <a:lnTo>
                                <a:pt x="1262995" y="314591"/>
                              </a:lnTo>
                              <a:lnTo>
                                <a:pt x="1271998" y="315388"/>
                              </a:lnTo>
                              <a:lnTo>
                                <a:pt x="1280736" y="316450"/>
                              </a:lnTo>
                              <a:lnTo>
                                <a:pt x="1289474" y="318043"/>
                              </a:lnTo>
                              <a:lnTo>
                                <a:pt x="1297682" y="319903"/>
                              </a:lnTo>
                              <a:lnTo>
                                <a:pt x="1305890" y="322558"/>
                              </a:lnTo>
                              <a:lnTo>
                                <a:pt x="1314363" y="324949"/>
                              </a:lnTo>
                              <a:lnTo>
                                <a:pt x="1322042" y="328136"/>
                              </a:lnTo>
                              <a:lnTo>
                                <a:pt x="1329986" y="331588"/>
                              </a:lnTo>
                              <a:lnTo>
                                <a:pt x="1337400" y="335572"/>
                              </a:lnTo>
                              <a:lnTo>
                                <a:pt x="1344549" y="339821"/>
                              </a:lnTo>
                              <a:lnTo>
                                <a:pt x="1351698" y="344602"/>
                              </a:lnTo>
                              <a:lnTo>
                                <a:pt x="1358582" y="349382"/>
                              </a:lnTo>
                              <a:lnTo>
                                <a:pt x="1365202" y="354429"/>
                              </a:lnTo>
                              <a:lnTo>
                                <a:pt x="1371821" y="360006"/>
                              </a:lnTo>
                              <a:lnTo>
                                <a:pt x="1377647" y="365849"/>
                              </a:lnTo>
                              <a:lnTo>
                                <a:pt x="1383472" y="371692"/>
                              </a:lnTo>
                              <a:lnTo>
                                <a:pt x="1388768" y="378331"/>
                              </a:lnTo>
                              <a:lnTo>
                                <a:pt x="1394063" y="384971"/>
                              </a:lnTo>
                              <a:lnTo>
                                <a:pt x="1398829" y="391876"/>
                              </a:lnTo>
                              <a:lnTo>
                                <a:pt x="1403331" y="399047"/>
                              </a:lnTo>
                              <a:lnTo>
                                <a:pt x="1407832" y="406218"/>
                              </a:lnTo>
                              <a:lnTo>
                                <a:pt x="1411804" y="413920"/>
                              </a:lnTo>
                              <a:lnTo>
                                <a:pt x="1415246" y="421622"/>
                              </a:lnTo>
                              <a:lnTo>
                                <a:pt x="1418159" y="429324"/>
                              </a:lnTo>
                              <a:lnTo>
                                <a:pt x="1420806" y="437557"/>
                              </a:lnTo>
                              <a:lnTo>
                                <a:pt x="1423454" y="446055"/>
                              </a:lnTo>
                              <a:lnTo>
                                <a:pt x="1425043" y="454289"/>
                              </a:lnTo>
                              <a:lnTo>
                                <a:pt x="1426897" y="463053"/>
                              </a:lnTo>
                              <a:lnTo>
                                <a:pt x="1427956" y="471817"/>
                              </a:lnTo>
                              <a:lnTo>
                                <a:pt x="1428485" y="480582"/>
                              </a:lnTo>
                              <a:lnTo>
                                <a:pt x="1428750" y="489877"/>
                              </a:lnTo>
                              <a:lnTo>
                                <a:pt x="1428485" y="498641"/>
                              </a:lnTo>
                              <a:lnTo>
                                <a:pt x="1427956" y="507671"/>
                              </a:lnTo>
                              <a:lnTo>
                                <a:pt x="1426897" y="516436"/>
                              </a:lnTo>
                              <a:lnTo>
                                <a:pt x="1425043" y="525200"/>
                              </a:lnTo>
                              <a:lnTo>
                                <a:pt x="1423454" y="533699"/>
                              </a:lnTo>
                              <a:lnTo>
                                <a:pt x="1420806" y="541932"/>
                              </a:lnTo>
                              <a:lnTo>
                                <a:pt x="1418159" y="550165"/>
                              </a:lnTo>
                              <a:lnTo>
                                <a:pt x="1415246" y="558132"/>
                              </a:lnTo>
                              <a:lnTo>
                                <a:pt x="1411804" y="565834"/>
                              </a:lnTo>
                              <a:lnTo>
                                <a:pt x="1407832" y="573271"/>
                              </a:lnTo>
                              <a:lnTo>
                                <a:pt x="1403331" y="580707"/>
                              </a:lnTo>
                              <a:lnTo>
                                <a:pt x="1398829" y="587878"/>
                              </a:lnTo>
                              <a:lnTo>
                                <a:pt x="1394063" y="594783"/>
                              </a:lnTo>
                              <a:lnTo>
                                <a:pt x="1388768" y="601423"/>
                              </a:lnTo>
                              <a:lnTo>
                                <a:pt x="1383472" y="607531"/>
                              </a:lnTo>
                              <a:lnTo>
                                <a:pt x="1377647" y="613905"/>
                              </a:lnTo>
                              <a:lnTo>
                                <a:pt x="1371821" y="619748"/>
                              </a:lnTo>
                              <a:lnTo>
                                <a:pt x="1365202" y="625060"/>
                              </a:lnTo>
                              <a:lnTo>
                                <a:pt x="1358582" y="630372"/>
                              </a:lnTo>
                              <a:lnTo>
                                <a:pt x="1351698" y="635152"/>
                              </a:lnTo>
                              <a:lnTo>
                                <a:pt x="1344813" y="639667"/>
                              </a:lnTo>
                              <a:lnTo>
                                <a:pt x="1337400" y="644182"/>
                              </a:lnTo>
                              <a:lnTo>
                                <a:pt x="1329986" y="648166"/>
                              </a:lnTo>
                              <a:lnTo>
                                <a:pt x="1322307" y="651618"/>
                              </a:lnTo>
                              <a:lnTo>
                                <a:pt x="1314363" y="654540"/>
                              </a:lnTo>
                              <a:lnTo>
                                <a:pt x="1305890" y="657461"/>
                              </a:lnTo>
                              <a:lnTo>
                                <a:pt x="1297682" y="659852"/>
                              </a:lnTo>
                              <a:lnTo>
                                <a:pt x="1289474" y="661711"/>
                              </a:lnTo>
                              <a:lnTo>
                                <a:pt x="1280736" y="663304"/>
                              </a:lnTo>
                              <a:lnTo>
                                <a:pt x="1271998" y="664366"/>
                              </a:lnTo>
                              <a:lnTo>
                                <a:pt x="1262995" y="664898"/>
                              </a:lnTo>
                              <a:lnTo>
                                <a:pt x="1254257" y="665163"/>
                              </a:lnTo>
                              <a:lnTo>
                                <a:pt x="1244460" y="664898"/>
                              </a:lnTo>
                              <a:lnTo>
                                <a:pt x="1235193" y="664366"/>
                              </a:lnTo>
                              <a:lnTo>
                                <a:pt x="1225926" y="663304"/>
                              </a:lnTo>
                              <a:lnTo>
                                <a:pt x="1216923" y="661711"/>
                              </a:lnTo>
                              <a:lnTo>
                                <a:pt x="1208185" y="659852"/>
                              </a:lnTo>
                              <a:lnTo>
                                <a:pt x="1199712" y="657461"/>
                              </a:lnTo>
                              <a:lnTo>
                                <a:pt x="1191239" y="654540"/>
                              </a:lnTo>
                              <a:lnTo>
                                <a:pt x="1183031" y="651618"/>
                              </a:lnTo>
                              <a:lnTo>
                                <a:pt x="1175352" y="648166"/>
                              </a:lnTo>
                              <a:lnTo>
                                <a:pt x="1167673" y="644182"/>
                              </a:lnTo>
                              <a:lnTo>
                                <a:pt x="1160524" y="639667"/>
                              </a:lnTo>
                              <a:lnTo>
                                <a:pt x="1153375" y="635152"/>
                              </a:lnTo>
                              <a:lnTo>
                                <a:pt x="1146490" y="630372"/>
                              </a:lnTo>
                              <a:lnTo>
                                <a:pt x="1140136" y="625060"/>
                              </a:lnTo>
                              <a:lnTo>
                                <a:pt x="1134045" y="619748"/>
                              </a:lnTo>
                              <a:lnTo>
                                <a:pt x="1127955" y="613905"/>
                              </a:lnTo>
                              <a:lnTo>
                                <a:pt x="1122395" y="607531"/>
                              </a:lnTo>
                              <a:lnTo>
                                <a:pt x="1117099" y="601423"/>
                              </a:lnTo>
                              <a:lnTo>
                                <a:pt x="1112333" y="594783"/>
                              </a:lnTo>
                              <a:lnTo>
                                <a:pt x="1107302" y="587878"/>
                              </a:lnTo>
                              <a:lnTo>
                                <a:pt x="1103066" y="580707"/>
                              </a:lnTo>
                              <a:lnTo>
                                <a:pt x="1099094" y="573271"/>
                              </a:lnTo>
                              <a:lnTo>
                                <a:pt x="1095652" y="565834"/>
                              </a:lnTo>
                              <a:lnTo>
                                <a:pt x="1092210" y="558132"/>
                              </a:lnTo>
                              <a:lnTo>
                                <a:pt x="1089297" y="550165"/>
                              </a:lnTo>
                              <a:lnTo>
                                <a:pt x="1086649" y="541932"/>
                              </a:lnTo>
                              <a:lnTo>
                                <a:pt x="1084531" y="533699"/>
                              </a:lnTo>
                              <a:lnTo>
                                <a:pt x="1082677" y="525200"/>
                              </a:lnTo>
                              <a:lnTo>
                                <a:pt x="1081353" y="516436"/>
                              </a:lnTo>
                              <a:lnTo>
                                <a:pt x="1080294" y="507671"/>
                              </a:lnTo>
                              <a:lnTo>
                                <a:pt x="1079500" y="498641"/>
                              </a:lnTo>
                              <a:lnTo>
                                <a:pt x="1079500" y="489877"/>
                              </a:lnTo>
                              <a:lnTo>
                                <a:pt x="1079500" y="480582"/>
                              </a:lnTo>
                              <a:lnTo>
                                <a:pt x="1080559" y="471817"/>
                              </a:lnTo>
                              <a:lnTo>
                                <a:pt x="1081618" y="463053"/>
                              </a:lnTo>
                              <a:lnTo>
                                <a:pt x="1082942" y="454289"/>
                              </a:lnTo>
                              <a:lnTo>
                                <a:pt x="1085060" y="446055"/>
                              </a:lnTo>
                              <a:lnTo>
                                <a:pt x="1087444" y="437557"/>
                              </a:lnTo>
                              <a:lnTo>
                                <a:pt x="1090091" y="429324"/>
                              </a:lnTo>
                              <a:lnTo>
                                <a:pt x="1093269" y="421622"/>
                              </a:lnTo>
                              <a:lnTo>
                                <a:pt x="1096711" y="413920"/>
                              </a:lnTo>
                              <a:lnTo>
                                <a:pt x="1100418" y="406218"/>
                              </a:lnTo>
                              <a:lnTo>
                                <a:pt x="1104654" y="399047"/>
                              </a:lnTo>
                              <a:lnTo>
                                <a:pt x="1109421" y="391876"/>
                              </a:lnTo>
                              <a:lnTo>
                                <a:pt x="1114187" y="384971"/>
                              </a:lnTo>
                              <a:lnTo>
                                <a:pt x="1119482" y="378331"/>
                              </a:lnTo>
                              <a:lnTo>
                                <a:pt x="1124778" y="371692"/>
                              </a:lnTo>
                              <a:lnTo>
                                <a:pt x="1130603" y="365849"/>
                              </a:lnTo>
                              <a:lnTo>
                                <a:pt x="1136693" y="360006"/>
                              </a:lnTo>
                              <a:lnTo>
                                <a:pt x="1143048" y="354429"/>
                              </a:lnTo>
                              <a:lnTo>
                                <a:pt x="1149668" y="349382"/>
                              </a:lnTo>
                              <a:lnTo>
                                <a:pt x="1156552" y="344602"/>
                              </a:lnTo>
                              <a:lnTo>
                                <a:pt x="1163701" y="339821"/>
                              </a:lnTo>
                              <a:lnTo>
                                <a:pt x="1170850" y="335572"/>
                              </a:lnTo>
                              <a:lnTo>
                                <a:pt x="1178529" y="331588"/>
                              </a:lnTo>
                              <a:lnTo>
                                <a:pt x="1186208" y="328136"/>
                              </a:lnTo>
                              <a:lnTo>
                                <a:pt x="1193887" y="324949"/>
                              </a:lnTo>
                              <a:lnTo>
                                <a:pt x="1202360" y="322558"/>
                              </a:lnTo>
                              <a:lnTo>
                                <a:pt x="1210568" y="319903"/>
                              </a:lnTo>
                              <a:lnTo>
                                <a:pt x="1218776" y="318043"/>
                              </a:lnTo>
                              <a:lnTo>
                                <a:pt x="1227249" y="316450"/>
                              </a:lnTo>
                              <a:lnTo>
                                <a:pt x="1236252" y="315388"/>
                              </a:lnTo>
                              <a:lnTo>
                                <a:pt x="1244990" y="314591"/>
                              </a:lnTo>
                              <a:lnTo>
                                <a:pt x="1254257" y="314325"/>
                              </a:lnTo>
                              <a:close/>
                              <a:moveTo>
                                <a:pt x="1194380" y="0"/>
                              </a:moveTo>
                              <a:lnTo>
                                <a:pt x="1200463" y="0"/>
                              </a:lnTo>
                              <a:lnTo>
                                <a:pt x="1205223" y="0"/>
                              </a:lnTo>
                              <a:lnTo>
                                <a:pt x="1210512" y="529"/>
                              </a:lnTo>
                              <a:lnTo>
                                <a:pt x="1215536" y="1058"/>
                              </a:lnTo>
                              <a:lnTo>
                                <a:pt x="1220561" y="1852"/>
                              </a:lnTo>
                              <a:lnTo>
                                <a:pt x="1225321" y="3175"/>
                              </a:lnTo>
                              <a:lnTo>
                                <a:pt x="1229817" y="4498"/>
                              </a:lnTo>
                              <a:lnTo>
                                <a:pt x="1234577" y="6086"/>
                              </a:lnTo>
                              <a:lnTo>
                                <a:pt x="1239073" y="7673"/>
                              </a:lnTo>
                              <a:lnTo>
                                <a:pt x="1243569" y="9790"/>
                              </a:lnTo>
                              <a:lnTo>
                                <a:pt x="1247800" y="11906"/>
                              </a:lnTo>
                              <a:lnTo>
                                <a:pt x="1251767" y="14288"/>
                              </a:lnTo>
                              <a:lnTo>
                                <a:pt x="1255734" y="16933"/>
                              </a:lnTo>
                              <a:lnTo>
                                <a:pt x="1259965" y="19579"/>
                              </a:lnTo>
                              <a:lnTo>
                                <a:pt x="1263667" y="22490"/>
                              </a:lnTo>
                              <a:lnTo>
                                <a:pt x="1267370" y="25665"/>
                              </a:lnTo>
                              <a:lnTo>
                                <a:pt x="1270807" y="28840"/>
                              </a:lnTo>
                              <a:lnTo>
                                <a:pt x="1274245" y="32279"/>
                              </a:lnTo>
                              <a:lnTo>
                                <a:pt x="1277154" y="35983"/>
                              </a:lnTo>
                              <a:lnTo>
                                <a:pt x="1280063" y="39688"/>
                              </a:lnTo>
                              <a:lnTo>
                                <a:pt x="1282972" y="43656"/>
                              </a:lnTo>
                              <a:lnTo>
                                <a:pt x="1285617" y="47625"/>
                              </a:lnTo>
                              <a:lnTo>
                                <a:pt x="1287733" y="51594"/>
                              </a:lnTo>
                              <a:lnTo>
                                <a:pt x="1290113" y="55827"/>
                              </a:lnTo>
                              <a:lnTo>
                                <a:pt x="1292228" y="60590"/>
                              </a:lnTo>
                              <a:lnTo>
                                <a:pt x="1293815" y="65088"/>
                              </a:lnTo>
                              <a:lnTo>
                                <a:pt x="1295666" y="69586"/>
                              </a:lnTo>
                              <a:lnTo>
                                <a:pt x="1296989" y="74348"/>
                              </a:lnTo>
                              <a:lnTo>
                                <a:pt x="1298046" y="79111"/>
                              </a:lnTo>
                              <a:lnTo>
                                <a:pt x="1298840" y="83873"/>
                              </a:lnTo>
                              <a:lnTo>
                                <a:pt x="1299633" y="89165"/>
                              </a:lnTo>
                              <a:lnTo>
                                <a:pt x="1299897" y="93927"/>
                              </a:lnTo>
                              <a:lnTo>
                                <a:pt x="1300162" y="98954"/>
                              </a:lnTo>
                              <a:lnTo>
                                <a:pt x="1299897" y="103981"/>
                              </a:lnTo>
                              <a:lnTo>
                                <a:pt x="1299633" y="108479"/>
                              </a:lnTo>
                              <a:lnTo>
                                <a:pt x="1298840" y="112977"/>
                              </a:lnTo>
                              <a:lnTo>
                                <a:pt x="1298311" y="117211"/>
                              </a:lnTo>
                              <a:lnTo>
                                <a:pt x="1297517" y="121709"/>
                              </a:lnTo>
                              <a:lnTo>
                                <a:pt x="1296460" y="126206"/>
                              </a:lnTo>
                              <a:lnTo>
                                <a:pt x="1294873" y="130175"/>
                              </a:lnTo>
                              <a:lnTo>
                                <a:pt x="1293551" y="134409"/>
                              </a:lnTo>
                              <a:lnTo>
                                <a:pt x="1291699" y="138377"/>
                              </a:lnTo>
                              <a:lnTo>
                                <a:pt x="1290113" y="142346"/>
                              </a:lnTo>
                              <a:lnTo>
                                <a:pt x="1287997" y="146050"/>
                              </a:lnTo>
                              <a:lnTo>
                                <a:pt x="1285881" y="150019"/>
                              </a:lnTo>
                              <a:lnTo>
                                <a:pt x="1283501" y="153723"/>
                              </a:lnTo>
                              <a:lnTo>
                                <a:pt x="1281386" y="157163"/>
                              </a:lnTo>
                              <a:lnTo>
                                <a:pt x="1278477" y="160338"/>
                              </a:lnTo>
                              <a:lnTo>
                                <a:pt x="1275832" y="163777"/>
                              </a:lnTo>
                              <a:lnTo>
                                <a:pt x="1272659" y="166952"/>
                              </a:lnTo>
                              <a:lnTo>
                                <a:pt x="1269750" y="169863"/>
                              </a:lnTo>
                              <a:lnTo>
                                <a:pt x="1266312" y="173038"/>
                              </a:lnTo>
                              <a:lnTo>
                                <a:pt x="1263403" y="175684"/>
                              </a:lnTo>
                              <a:lnTo>
                                <a:pt x="1259700" y="178329"/>
                              </a:lnTo>
                              <a:lnTo>
                                <a:pt x="1256263" y="180711"/>
                              </a:lnTo>
                              <a:lnTo>
                                <a:pt x="1252560" y="183356"/>
                              </a:lnTo>
                              <a:lnTo>
                                <a:pt x="1248329" y="185473"/>
                              </a:lnTo>
                              <a:lnTo>
                                <a:pt x="1244627" y="187590"/>
                              </a:lnTo>
                              <a:lnTo>
                                <a:pt x="1240395" y="189706"/>
                              </a:lnTo>
                              <a:lnTo>
                                <a:pt x="1236428" y="191294"/>
                              </a:lnTo>
                              <a:lnTo>
                                <a:pt x="1232197" y="193146"/>
                              </a:lnTo>
                              <a:lnTo>
                                <a:pt x="1227966" y="194469"/>
                              </a:lnTo>
                              <a:lnTo>
                                <a:pt x="1223206" y="195792"/>
                              </a:lnTo>
                              <a:lnTo>
                                <a:pt x="1218710" y="197115"/>
                              </a:lnTo>
                              <a:lnTo>
                                <a:pt x="1214214" y="197909"/>
                              </a:lnTo>
                              <a:lnTo>
                                <a:pt x="875976" y="259556"/>
                              </a:lnTo>
                              <a:lnTo>
                                <a:pt x="1193058" y="822325"/>
                              </a:lnTo>
                              <a:lnTo>
                                <a:pt x="211137" y="822325"/>
                              </a:lnTo>
                              <a:lnTo>
                                <a:pt x="749567" y="481277"/>
                              </a:lnTo>
                              <a:lnTo>
                                <a:pt x="612844" y="234421"/>
                              </a:lnTo>
                              <a:lnTo>
                                <a:pt x="610728" y="229394"/>
                              </a:lnTo>
                              <a:lnTo>
                                <a:pt x="608613" y="224102"/>
                              </a:lnTo>
                              <a:lnTo>
                                <a:pt x="606233" y="217752"/>
                              </a:lnTo>
                              <a:lnTo>
                                <a:pt x="604117" y="211931"/>
                              </a:lnTo>
                              <a:lnTo>
                                <a:pt x="602795" y="205846"/>
                              </a:lnTo>
                              <a:lnTo>
                                <a:pt x="601737" y="199761"/>
                              </a:lnTo>
                              <a:lnTo>
                                <a:pt x="600943" y="194204"/>
                              </a:lnTo>
                              <a:lnTo>
                                <a:pt x="600415" y="188384"/>
                              </a:lnTo>
                              <a:lnTo>
                                <a:pt x="600415" y="182827"/>
                              </a:lnTo>
                              <a:lnTo>
                                <a:pt x="600943" y="177271"/>
                              </a:lnTo>
                              <a:lnTo>
                                <a:pt x="601472" y="171979"/>
                              </a:lnTo>
                              <a:lnTo>
                                <a:pt x="602266" y="166688"/>
                              </a:lnTo>
                              <a:lnTo>
                                <a:pt x="603324" y="161661"/>
                              </a:lnTo>
                              <a:lnTo>
                                <a:pt x="605175" y="156369"/>
                              </a:lnTo>
                              <a:lnTo>
                                <a:pt x="606761" y="151606"/>
                              </a:lnTo>
                              <a:lnTo>
                                <a:pt x="608877" y="147109"/>
                              </a:lnTo>
                              <a:lnTo>
                                <a:pt x="610728" y="142346"/>
                              </a:lnTo>
                              <a:lnTo>
                                <a:pt x="613373" y="138113"/>
                              </a:lnTo>
                              <a:lnTo>
                                <a:pt x="616017" y="133879"/>
                              </a:lnTo>
                              <a:lnTo>
                                <a:pt x="618397" y="129911"/>
                              </a:lnTo>
                              <a:lnTo>
                                <a:pt x="621306" y="126206"/>
                              </a:lnTo>
                              <a:lnTo>
                                <a:pt x="624480" y="122502"/>
                              </a:lnTo>
                              <a:lnTo>
                                <a:pt x="627653" y="119063"/>
                              </a:lnTo>
                              <a:lnTo>
                                <a:pt x="631091" y="115888"/>
                              </a:lnTo>
                              <a:lnTo>
                                <a:pt x="634529" y="112713"/>
                              </a:lnTo>
                              <a:lnTo>
                                <a:pt x="637967" y="109802"/>
                              </a:lnTo>
                              <a:lnTo>
                                <a:pt x="641405" y="107421"/>
                              </a:lnTo>
                              <a:lnTo>
                                <a:pt x="645107" y="105040"/>
                              </a:lnTo>
                              <a:lnTo>
                                <a:pt x="648545" y="102659"/>
                              </a:lnTo>
                              <a:lnTo>
                                <a:pt x="652248" y="100806"/>
                              </a:lnTo>
                              <a:lnTo>
                                <a:pt x="655686" y="98954"/>
                              </a:lnTo>
                              <a:lnTo>
                                <a:pt x="659388" y="97631"/>
                              </a:lnTo>
                              <a:lnTo>
                                <a:pt x="662826" y="96573"/>
                              </a:lnTo>
                              <a:lnTo>
                                <a:pt x="666528" y="95515"/>
                              </a:lnTo>
                              <a:lnTo>
                                <a:pt x="1189091" y="265"/>
                              </a:lnTo>
                              <a:lnTo>
                                <a:pt x="119438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游泳" o:spid="_x0000_s1026" o:spt="100" style="position:absolute;left:0pt;margin-left:258.2pt;margin-top:18.4pt;height:13.35pt;width:18.2pt;z-index:251634688;v-text-anchor:middle;mso-width-relative:page;mso-height-relative:page;" fillcolor="#595959 [2109]" filled="t" stroked="f" coordsize="1466850,1022351" o:gfxdata="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" path="m183092,871538l195527,871803,207698,872597,219869,874184,231510,876036,243152,878682,254265,881857,265377,885561,276225,889530,286544,892970,297392,896409,308504,899320,319617,901436,331258,903553,342900,904876,354542,905934,366448,906199,378619,905934,390260,904876,401902,903553,413279,901436,424921,899320,435769,896409,446617,892970,456671,889530,467519,885561,478896,881857,490008,878682,501650,876036,513292,874184,525727,872597,537898,871803,550069,871538,562504,871803,574410,872597,586317,874184,598223,876036,609865,878682,621242,881857,632354,885561,642937,889530,653521,892970,664369,896409,675217,899320,686594,901436,697971,903553,709613,904876,721519,905934,733425,906199,745331,905934,757237,904876,768615,903553,779992,901436,791369,899320,802217,896409,813065,892970,823383,889530,834231,885561,845344,881857,856456,878682,868363,876036,880004,874184,892175,872597,904346,871803,916781,871538,929217,871803,941123,872597,953029,874184,965200,876036,976577,878682,987954,881857,999067,885561,1009915,889530,1020498,892970,1031081,896409,1042194,899320,1053306,901436,1064683,903553,1076590,904876,1088231,905934,1100137,906199,1112044,905934,1123950,904876,1135592,903553,1146969,901436,1158081,899320,1169194,896409,1179777,892970,1190096,889530,1200944,885561,1212056,881857,1223169,878682,1235075,876036,1246981,874184,1258887,872597,1271058,871803,1283494,871538,1295665,871803,1308100,872597,1320006,874184,1332177,876036,1343554,878682,1354931,881857,1365779,885561,1376627,889530,1386946,892970,1397794,896409,1408642,899320,1420019,901436,1431396,903553,1442773,904876,1454944,905934,1466850,906199,1466850,1022351,1454944,1022087,1442773,1021293,1431396,1019705,1420019,1018118,1408642,1015472,1397794,1012562,1386946,1009122,1376627,1005418,1365779,1001449,1354931,998009,1343554,995099,1332177,992718,1320006,990601,1308100,989278,1295665,987955,1283494,987691,1271058,987955,1258887,989278,1246981,990601,1235075,992718,1223169,995099,1212056,998009,1200944,1001449,1190096,1005418,1179777,1009122,1168929,1012562,1158081,1015472,1146969,1018118,1135592,1019705,1123950,1021293,1112044,1022087,1100137,1022351,1088231,1022087,1076590,1021293,1064683,1019705,1053306,1018118,1041929,1015472,1031081,1012562,1020498,1009122,1009915,1005418,999067,1001449,987954,998009,976577,995099,965200,992718,953029,990601,941123,989278,929217,987955,916781,987691,904346,987955,892175,989278,880004,990601,868363,992718,856456,995099,845344,998009,834231,1001449,823383,1005418,813065,1009122,802217,1012562,791369,1015472,779992,1018118,768615,1019705,756973,1021293,745331,1022087,733425,1022351,721519,1022087,709613,1021293,697971,1019705,686594,1018118,675217,1015472,664369,1012562,653521,1009122,642937,1005418,632354,1001449,621242,998009,609865,995099,598223,992718,586317,990601,574410,989278,562504,987955,550069,987691,537898,987955,525727,989278,513292,990601,501650,992718,490008,995099,478896,998009,467519,1001449,456671,1005418,446617,1009122,435769,1012562,424921,1015472,413279,1018118,401902,1019705,390260,1021293,378619,1022087,366448,1022351,354542,1022087,342900,1021293,331258,1019705,319617,1018118,308504,1015472,297392,1012562,286544,1009122,276225,1005418,265377,1001449,254265,998009,243152,995099,231510,992718,219869,990601,207698,989278,195527,987955,183092,987691,170921,987955,158750,989278,146579,990601,134937,992718,123560,995099,112183,998009,101335,1001449,90487,1005418,79904,1009122,69056,1012562,57944,1015472,46831,1018118,35190,1019705,23548,1021293,11642,1022087,0,1022351,0,906199,11642,905934,23548,904876,35190,903553,46831,901436,57944,899320,69056,896409,79904,892970,90487,889530,101335,885561,112183,881857,123560,878682,134937,876036,146579,874184,158750,872597,170921,871803,183092,871538xm1254257,314325l1262995,314591,1271998,315388,1280736,316450,1289474,318043,1297682,319903,1305890,322558,1314363,324949,1322042,328136,1329986,331588,1337400,335572,1344549,339821,1351698,344602,1358582,349382,1365202,354429,1371821,360006,1377647,365849,1383472,371692,1388768,378331,1394063,384971,1398829,391876,1403331,399047,1407832,406218,1411804,413920,1415246,421622,1418159,429324,1420806,437557,1423454,446055,1425043,454289,1426897,463053,1427956,471817,1428485,480582,1428750,489877,1428485,498641,1427956,507671,1426897,516436,1425043,525200,1423454,533699,1420806,541932,1418159,550165,1415246,558132,1411804,565834,1407832,573271,1403331,580707,1398829,587878,1394063,594783,1388768,601423,1383472,607531,1377647,613905,1371821,619748,1365202,625060,1358582,630372,1351698,635152,1344813,639667,1337400,644182,1329986,648166,1322307,651618,1314363,654540,1305890,657461,1297682,659852,1289474,661711,1280736,663304,1271998,664366,1262995,664898,1254257,665163,1244460,664898,1235193,664366,1225926,663304,1216923,661711,1208185,659852,1199712,657461,1191239,654540,1183031,651618,1175352,648166,1167673,644182,1160524,639667,1153375,635152,1146490,630372,1140136,625060,1134045,619748,1127955,613905,1122395,607531,1117099,601423,1112333,594783,1107302,587878,1103066,580707,1099094,573271,1095652,565834,1092210,558132,1089297,550165,1086649,541932,1084531,533699,1082677,525200,1081353,516436,1080294,507671,1079500,498641,1079500,489877,1079500,480582,1080559,471817,1081618,463053,1082942,454289,1085060,446055,1087444,437557,1090091,429324,1093269,421622,1096711,413920,1100418,406218,1104654,399047,1109421,391876,1114187,384971,1119482,378331,1124778,371692,1130603,365849,1136693,360006,1143048,354429,1149668,349382,1156552,344602,1163701,339821,1170850,335572,1178529,331588,1186208,328136,1193887,324949,1202360,322558,1210568,319903,1218776,318043,1227249,316450,1236252,315388,1244990,314591,1254257,314325xm1194380,0l1200463,0,1205223,0,1210512,529,1215536,1058,1220561,1852,1225321,3175,1229817,4498,1234577,6086,1239073,7673,1243569,9790,1247800,11906,1251767,14288,1255734,16933,1259965,19579,1263667,22490,1267370,25665,1270807,28840,1274245,32279,1277154,35983,1280063,39688,1282972,43656,1285617,47625,1287733,51594,1290113,55827,1292228,60590,1293815,65088,1295666,69586,1296989,74348,1298046,79111,1298840,83873,1299633,89165,1299897,93927,1300162,98954,1299897,103981,1299633,108479,1298840,112977,1298311,117211,1297517,121709,1296460,126206,1294873,130175,1293551,134409,1291699,138377,1290113,142346,1287997,146050,1285881,150019,1283501,153723,1281386,157163,1278477,160338,1275832,163777,1272659,166952,1269750,169863,1266312,173038,1263403,175684,1259700,178329,1256263,180711,1252560,183356,1248329,185473,1244627,187590,1240395,189706,1236428,191294,1232197,193146,1227966,194469,1223206,195792,1218710,197115,1214214,197909,875976,259556,1193058,822325,211137,822325,749567,481277,612844,234421,610728,229394,608613,224102,606233,217752,604117,211931,602795,205846,601737,199761,600943,194204,600415,188384,600415,182827,600943,177271,601472,171979,602266,166688,603324,161661,605175,156369,606761,151606,608877,147109,610728,142346,613373,138113,616017,133879,618397,129911,621306,126206,624480,122502,627653,119063,631091,115888,634529,112713,637967,109802,641405,107421,645107,105040,648545,102659,652248,100806,655686,98954,659388,97631,662826,96573,666528,95515,1189091,265,1194380,0xe">
                <v:path o:connectlocs="54307,190644;72554,195030;91397,192239;110077,187682;129407,190644;147654,195030;166388,192239;185068,187682;204452,190644;222699,195030;241434,192239;260114,187682;279498,190644;297745,195030;286049,217985;267694,212972;248039,214852;230009,219864;211004,217985;192595,212972;172994,214852;154909,219864;135959,217985;117549,212972;98003,214852;79864,219864;60859,217985;42504,212972;22957,214852;4818,219864;11857,193606;29996,188194;263882,68468;276616,74186;286261,84363;291626,97799;291626,113065;286261,126558;276616,136735;263882,142453;249035,142453;236031,136735;226602,126558;221563,113065;221617,97799;227036,84363;236681,74186;249415,68468;247723,113;255354,2563;261361,7746;265150,14980;265961,23353;264013,30644;259846,36568;253839,40840;244151,177030;123358,44314;123466,34802;127146,27169;132720,22100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3294380</wp:posOffset>
                </wp:positionH>
                <wp:positionV relativeFrom="paragraph">
                  <wp:posOffset>542290</wp:posOffset>
                </wp:positionV>
                <wp:extent cx="224790" cy="224790"/>
                <wp:effectExtent l="0" t="0" r="3810" b="3810"/>
                <wp:wrapNone/>
                <wp:docPr id="95" name="飞机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24790" cy="224790"/>
                        </a:xfrm>
                        <a:custGeom>
                          <a:avLst/>
                          <a:gdLst>
                            <a:gd name="T0" fmla="*/ 686385 w 13624"/>
                            <a:gd name="T1" fmla="*/ 84727 h 15172"/>
                            <a:gd name="T2" fmla="*/ 669887 w 13624"/>
                            <a:gd name="T3" fmla="*/ 64792 h 15172"/>
                            <a:gd name="T4" fmla="*/ 653508 w 13624"/>
                            <a:gd name="T5" fmla="*/ 47585 h 15172"/>
                            <a:gd name="T6" fmla="*/ 637366 w 13624"/>
                            <a:gd name="T7" fmla="*/ 33108 h 15172"/>
                            <a:gd name="T8" fmla="*/ 621224 w 13624"/>
                            <a:gd name="T9" fmla="*/ 21241 h 15172"/>
                            <a:gd name="T10" fmla="*/ 605201 w 13624"/>
                            <a:gd name="T11" fmla="*/ 11985 h 15172"/>
                            <a:gd name="T12" fmla="*/ 589415 w 13624"/>
                            <a:gd name="T13" fmla="*/ 5221 h 15172"/>
                            <a:gd name="T14" fmla="*/ 573748 w 13624"/>
                            <a:gd name="T15" fmla="*/ 1305 h 15172"/>
                            <a:gd name="T16" fmla="*/ 558200 w 13624"/>
                            <a:gd name="T17" fmla="*/ 0 h 15172"/>
                            <a:gd name="T18" fmla="*/ 149431 w 13624"/>
                            <a:gd name="T19" fmla="*/ 580988 h 15172"/>
                            <a:gd name="T20" fmla="*/ 149668 w 13624"/>
                            <a:gd name="T21" fmla="*/ 1215612 h 15172"/>
                            <a:gd name="T22" fmla="*/ 558200 w 13624"/>
                            <a:gd name="T23" fmla="*/ 1800397 h 15172"/>
                            <a:gd name="T24" fmla="*/ 569831 w 13624"/>
                            <a:gd name="T25" fmla="*/ 1799685 h 15172"/>
                            <a:gd name="T26" fmla="*/ 585380 w 13624"/>
                            <a:gd name="T27" fmla="*/ 1796244 h 15172"/>
                            <a:gd name="T28" fmla="*/ 601165 w 13624"/>
                            <a:gd name="T29" fmla="*/ 1790310 h 15172"/>
                            <a:gd name="T30" fmla="*/ 617189 w 13624"/>
                            <a:gd name="T31" fmla="*/ 1781766 h 15172"/>
                            <a:gd name="T32" fmla="*/ 633212 w 13624"/>
                            <a:gd name="T33" fmla="*/ 1770493 h 15172"/>
                            <a:gd name="T34" fmla="*/ 649472 w 13624"/>
                            <a:gd name="T35" fmla="*/ 1756609 h 15172"/>
                            <a:gd name="T36" fmla="*/ 665733 w 13624"/>
                            <a:gd name="T37" fmla="*/ 1739996 h 15172"/>
                            <a:gd name="T38" fmla="*/ 682231 w 13624"/>
                            <a:gd name="T39" fmla="*/ 1720772 h 15172"/>
                            <a:gd name="T40" fmla="*/ 1344403 w 13624"/>
                            <a:gd name="T41" fmla="*/ 1051379 h 15172"/>
                            <a:gd name="T42" fmla="*/ 1414786 w 13624"/>
                            <a:gd name="T43" fmla="*/ 1042360 h 15172"/>
                            <a:gd name="T44" fmla="*/ 1449918 w 13624"/>
                            <a:gd name="T45" fmla="*/ 1035952 h 15172"/>
                            <a:gd name="T46" fmla="*/ 1481965 w 13624"/>
                            <a:gd name="T47" fmla="*/ 1028358 h 15172"/>
                            <a:gd name="T48" fmla="*/ 1504634 w 13624"/>
                            <a:gd name="T49" fmla="*/ 1021119 h 15172"/>
                            <a:gd name="T50" fmla="*/ 1527423 w 13624"/>
                            <a:gd name="T51" fmla="*/ 1010795 h 15172"/>
                            <a:gd name="T52" fmla="*/ 1549855 w 13624"/>
                            <a:gd name="T53" fmla="*/ 997148 h 15172"/>
                            <a:gd name="T54" fmla="*/ 1572407 w 13624"/>
                            <a:gd name="T55" fmla="*/ 980417 h 15172"/>
                            <a:gd name="T56" fmla="*/ 1587599 w 13624"/>
                            <a:gd name="T57" fmla="*/ 966414 h 15172"/>
                            <a:gd name="T58" fmla="*/ 1602910 w 13624"/>
                            <a:gd name="T59" fmla="*/ 947071 h 15172"/>
                            <a:gd name="T60" fmla="*/ 1610743 w 13624"/>
                            <a:gd name="T61" fmla="*/ 931882 h 15172"/>
                            <a:gd name="T62" fmla="*/ 1614304 w 13624"/>
                            <a:gd name="T63" fmla="*/ 921440 h 15172"/>
                            <a:gd name="T64" fmla="*/ 1616322 w 13624"/>
                            <a:gd name="T65" fmla="*/ 910878 h 15172"/>
                            <a:gd name="T66" fmla="*/ 1617034 w 13624"/>
                            <a:gd name="T67" fmla="*/ 900080 h 15172"/>
                            <a:gd name="T68" fmla="*/ 1616441 w 13624"/>
                            <a:gd name="T69" fmla="*/ 888332 h 15172"/>
                            <a:gd name="T70" fmla="*/ 1613711 w 13624"/>
                            <a:gd name="T71" fmla="*/ 873380 h 15172"/>
                            <a:gd name="T72" fmla="*/ 1609082 w 13624"/>
                            <a:gd name="T73" fmla="*/ 859140 h 15172"/>
                            <a:gd name="T74" fmla="*/ 1602079 w 13624"/>
                            <a:gd name="T75" fmla="*/ 845850 h 15172"/>
                            <a:gd name="T76" fmla="*/ 1592940 w 13624"/>
                            <a:gd name="T77" fmla="*/ 833271 h 15172"/>
                            <a:gd name="T78" fmla="*/ 1581902 w 13624"/>
                            <a:gd name="T79" fmla="*/ 821642 h 15172"/>
                            <a:gd name="T80" fmla="*/ 1568490 w 13624"/>
                            <a:gd name="T81" fmla="*/ 810725 h 15172"/>
                            <a:gd name="T82" fmla="*/ 1553060 w 13624"/>
                            <a:gd name="T83" fmla="*/ 800638 h 15172"/>
                            <a:gd name="T84" fmla="*/ 1535494 w 13624"/>
                            <a:gd name="T85" fmla="*/ 791382 h 15172"/>
                            <a:gd name="T86" fmla="*/ 1515791 w 13624"/>
                            <a:gd name="T87" fmla="*/ 782957 h 15172"/>
                            <a:gd name="T88" fmla="*/ 1493952 w 13624"/>
                            <a:gd name="T89" fmla="*/ 775481 h 15172"/>
                            <a:gd name="T90" fmla="*/ 1463686 w 13624"/>
                            <a:gd name="T91" fmla="*/ 767056 h 15172"/>
                            <a:gd name="T92" fmla="*/ 1408258 w 13624"/>
                            <a:gd name="T93" fmla="*/ 756376 h 15172"/>
                            <a:gd name="T94" fmla="*/ 1344403 w 13624"/>
                            <a:gd name="T95" fmla="*/ 749018 h 15172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</a:gdLst>
                          <a:ahLst/>
                          <a:cxnLst>
                            <a:cxn ang="T96">
                              <a:pos x="T0" y="T1"/>
                            </a:cxn>
                            <a:cxn ang="T97">
                              <a:pos x="T2" y="T3"/>
                            </a:cxn>
                            <a:cxn ang="T98">
                              <a:pos x="T4" y="T5"/>
                            </a:cxn>
                            <a:cxn ang="T99">
                              <a:pos x="T6" y="T7"/>
                            </a:cxn>
                            <a:cxn ang="T100">
                              <a:pos x="T8" y="T9"/>
                            </a:cxn>
                            <a:cxn ang="T101">
                              <a:pos x="T10" y="T11"/>
                            </a:cxn>
                            <a:cxn ang="T102">
                              <a:pos x="T12" y="T13"/>
                            </a:cxn>
                            <a:cxn ang="T103">
                              <a:pos x="T14" y="T15"/>
                            </a:cxn>
                            <a:cxn ang="T104">
                              <a:pos x="T16" y="T17"/>
                            </a:cxn>
                            <a:cxn ang="T105">
                              <a:pos x="T18" y="T19"/>
                            </a:cxn>
                            <a:cxn ang="T106">
                              <a:pos x="T20" y="T21"/>
                            </a:cxn>
                            <a:cxn ang="T107">
                              <a:pos x="T22" y="T23"/>
                            </a:cxn>
                            <a:cxn ang="T108">
                              <a:pos x="T24" y="T25"/>
                            </a:cxn>
                            <a:cxn ang="T109">
                              <a:pos x="T26" y="T27"/>
                            </a:cxn>
                            <a:cxn ang="T110">
                              <a:pos x="T28" y="T29"/>
                            </a:cxn>
                            <a:cxn ang="T111">
                              <a:pos x="T30" y="T31"/>
                            </a:cxn>
                            <a:cxn ang="T112">
                              <a:pos x="T32" y="T33"/>
                            </a:cxn>
                            <a:cxn ang="T113">
                              <a:pos x="T34" y="T35"/>
                            </a:cxn>
                            <a:cxn ang="T114">
                              <a:pos x="T36" y="T37"/>
                            </a:cxn>
                            <a:cxn ang="T115">
                              <a:pos x="T38" y="T39"/>
                            </a:cxn>
                            <a:cxn ang="T116">
                              <a:pos x="T40" y="T41"/>
                            </a:cxn>
                            <a:cxn ang="T117">
                              <a:pos x="T42" y="T43"/>
                            </a:cxn>
                            <a:cxn ang="T118">
                              <a:pos x="T44" y="T45"/>
                            </a:cxn>
                            <a:cxn ang="T119">
                              <a:pos x="T46" y="T47"/>
                            </a:cxn>
                            <a:cxn ang="T120">
                              <a:pos x="T48" y="T49"/>
                            </a:cxn>
                            <a:cxn ang="T121">
                              <a:pos x="T50" y="T51"/>
                            </a:cxn>
                            <a:cxn ang="T122">
                              <a:pos x="T52" y="T53"/>
                            </a:cxn>
                            <a:cxn ang="T123">
                              <a:pos x="T54" y="T55"/>
                            </a:cxn>
                            <a:cxn ang="T124">
                              <a:pos x="T56" y="T57"/>
                            </a:cxn>
                            <a:cxn ang="T125">
                              <a:pos x="T58" y="T59"/>
                            </a:cxn>
                            <a:cxn ang="T126">
                              <a:pos x="T60" y="T61"/>
                            </a:cxn>
                            <a:cxn ang="T127">
                              <a:pos x="T62" y="T63"/>
                            </a:cxn>
                            <a:cxn ang="T128">
                              <a:pos x="T64" y="T65"/>
                            </a:cxn>
                            <a:cxn ang="T129">
                              <a:pos x="T66" y="T67"/>
                            </a:cxn>
                            <a:cxn ang="T130">
                              <a:pos x="T68" y="T69"/>
                            </a:cxn>
                            <a:cxn ang="T131">
                              <a:pos x="T70" y="T71"/>
                            </a:cxn>
                            <a:cxn ang="T132">
                              <a:pos x="T72" y="T73"/>
                            </a:cxn>
                            <a:cxn ang="T133">
                              <a:pos x="T74" y="T75"/>
                            </a:cxn>
                            <a:cxn ang="T134">
                              <a:pos x="T76" y="T77"/>
                            </a:cxn>
                            <a:cxn ang="T135">
                              <a:pos x="T78" y="T79"/>
                            </a:cxn>
                            <a:cxn ang="T136">
                              <a:pos x="T80" y="T81"/>
                            </a:cxn>
                            <a:cxn ang="T137">
                              <a:pos x="T82" y="T83"/>
                            </a:cxn>
                            <a:cxn ang="T138">
                              <a:pos x="T84" y="T85"/>
                            </a:cxn>
                            <a:cxn ang="T139">
                              <a:pos x="T86" y="T87"/>
                            </a:cxn>
                            <a:cxn ang="T140">
                              <a:pos x="T88" y="T89"/>
                            </a:cxn>
                            <a:cxn ang="T141">
                              <a:pos x="T90" y="T91"/>
                            </a:cxn>
                            <a:cxn ang="T142">
                              <a:pos x="T92" y="T93"/>
                            </a:cxn>
                            <a:cxn ang="T143">
                              <a:pos x="T94" y="T95"/>
                            </a:cxn>
                          </a:cxnLst>
                          <a:rect l="0" t="0" r="r" b="b"/>
                          <a:pathLst>
                            <a:path w="13624" h="15172">
                              <a:moveTo>
                                <a:pt x="11327" y="6312"/>
                              </a:moveTo>
                              <a:lnTo>
                                <a:pt x="10515" y="6254"/>
                              </a:lnTo>
                              <a:lnTo>
                                <a:pt x="5783" y="714"/>
                              </a:lnTo>
                              <a:lnTo>
                                <a:pt x="5748" y="670"/>
                              </a:lnTo>
                              <a:lnTo>
                                <a:pt x="5714" y="628"/>
                              </a:lnTo>
                              <a:lnTo>
                                <a:pt x="5679" y="586"/>
                              </a:lnTo>
                              <a:lnTo>
                                <a:pt x="5644" y="546"/>
                              </a:lnTo>
                              <a:lnTo>
                                <a:pt x="5609" y="508"/>
                              </a:lnTo>
                              <a:lnTo>
                                <a:pt x="5576" y="471"/>
                              </a:lnTo>
                              <a:lnTo>
                                <a:pt x="5541" y="436"/>
                              </a:lnTo>
                              <a:lnTo>
                                <a:pt x="5506" y="401"/>
                              </a:lnTo>
                              <a:lnTo>
                                <a:pt x="5472" y="369"/>
                              </a:lnTo>
                              <a:lnTo>
                                <a:pt x="5438" y="338"/>
                              </a:lnTo>
                              <a:lnTo>
                                <a:pt x="5403" y="308"/>
                              </a:lnTo>
                              <a:lnTo>
                                <a:pt x="5370" y="279"/>
                              </a:lnTo>
                              <a:lnTo>
                                <a:pt x="5335" y="252"/>
                              </a:lnTo>
                              <a:lnTo>
                                <a:pt x="5301" y="225"/>
                              </a:lnTo>
                              <a:lnTo>
                                <a:pt x="5268" y="201"/>
                              </a:lnTo>
                              <a:lnTo>
                                <a:pt x="5234" y="179"/>
                              </a:lnTo>
                              <a:lnTo>
                                <a:pt x="5200" y="157"/>
                              </a:lnTo>
                              <a:lnTo>
                                <a:pt x="5166" y="137"/>
                              </a:lnTo>
                              <a:lnTo>
                                <a:pt x="5132" y="117"/>
                              </a:lnTo>
                              <a:lnTo>
                                <a:pt x="5099" y="101"/>
                              </a:lnTo>
                              <a:lnTo>
                                <a:pt x="5065" y="84"/>
                              </a:lnTo>
                              <a:lnTo>
                                <a:pt x="5033" y="69"/>
                              </a:lnTo>
                              <a:lnTo>
                                <a:pt x="4999" y="56"/>
                              </a:lnTo>
                              <a:lnTo>
                                <a:pt x="4966" y="44"/>
                              </a:lnTo>
                              <a:lnTo>
                                <a:pt x="4932" y="34"/>
                              </a:lnTo>
                              <a:lnTo>
                                <a:pt x="4900" y="25"/>
                              </a:lnTo>
                              <a:lnTo>
                                <a:pt x="4866" y="17"/>
                              </a:lnTo>
                              <a:lnTo>
                                <a:pt x="4834" y="11"/>
                              </a:lnTo>
                              <a:lnTo>
                                <a:pt x="4801" y="6"/>
                              </a:lnTo>
                              <a:lnTo>
                                <a:pt x="4768" y="2"/>
                              </a:lnTo>
                              <a:lnTo>
                                <a:pt x="4736" y="0"/>
                              </a:lnTo>
                              <a:lnTo>
                                <a:pt x="4703" y="0"/>
                              </a:lnTo>
                              <a:lnTo>
                                <a:pt x="4047" y="0"/>
                              </a:lnTo>
                              <a:lnTo>
                                <a:pt x="7045" y="6405"/>
                              </a:lnTo>
                              <a:lnTo>
                                <a:pt x="2884" y="6714"/>
                              </a:lnTo>
                              <a:lnTo>
                                <a:pt x="1259" y="4896"/>
                              </a:lnTo>
                              <a:lnTo>
                                <a:pt x="0" y="4896"/>
                              </a:lnTo>
                              <a:lnTo>
                                <a:pt x="1667" y="7445"/>
                              </a:lnTo>
                              <a:lnTo>
                                <a:pt x="2" y="10244"/>
                              </a:lnTo>
                              <a:lnTo>
                                <a:pt x="1261" y="10244"/>
                              </a:lnTo>
                              <a:lnTo>
                                <a:pt x="2886" y="8425"/>
                              </a:lnTo>
                              <a:lnTo>
                                <a:pt x="7045" y="8734"/>
                              </a:lnTo>
                              <a:lnTo>
                                <a:pt x="4047" y="15172"/>
                              </a:lnTo>
                              <a:lnTo>
                                <a:pt x="4703" y="15172"/>
                              </a:lnTo>
                              <a:lnTo>
                                <a:pt x="4736" y="15171"/>
                              </a:lnTo>
                              <a:lnTo>
                                <a:pt x="4768" y="15170"/>
                              </a:lnTo>
                              <a:lnTo>
                                <a:pt x="4801" y="15166"/>
                              </a:lnTo>
                              <a:lnTo>
                                <a:pt x="4834" y="15161"/>
                              </a:lnTo>
                              <a:lnTo>
                                <a:pt x="4866" y="15154"/>
                              </a:lnTo>
                              <a:lnTo>
                                <a:pt x="4900" y="15147"/>
                              </a:lnTo>
                              <a:lnTo>
                                <a:pt x="4932" y="15137"/>
                              </a:lnTo>
                              <a:lnTo>
                                <a:pt x="4966" y="15128"/>
                              </a:lnTo>
                              <a:lnTo>
                                <a:pt x="4999" y="15116"/>
                              </a:lnTo>
                              <a:lnTo>
                                <a:pt x="5033" y="15103"/>
                              </a:lnTo>
                              <a:lnTo>
                                <a:pt x="5065" y="15087"/>
                              </a:lnTo>
                              <a:lnTo>
                                <a:pt x="5099" y="15071"/>
                              </a:lnTo>
                              <a:lnTo>
                                <a:pt x="5132" y="15053"/>
                              </a:lnTo>
                              <a:lnTo>
                                <a:pt x="5166" y="15035"/>
                              </a:lnTo>
                              <a:lnTo>
                                <a:pt x="5200" y="15015"/>
                              </a:lnTo>
                              <a:lnTo>
                                <a:pt x="5234" y="14993"/>
                              </a:lnTo>
                              <a:lnTo>
                                <a:pt x="5268" y="14971"/>
                              </a:lnTo>
                              <a:lnTo>
                                <a:pt x="5301" y="14946"/>
                              </a:lnTo>
                              <a:lnTo>
                                <a:pt x="5335" y="14920"/>
                              </a:lnTo>
                              <a:lnTo>
                                <a:pt x="5370" y="14893"/>
                              </a:lnTo>
                              <a:lnTo>
                                <a:pt x="5403" y="14864"/>
                              </a:lnTo>
                              <a:lnTo>
                                <a:pt x="5438" y="14834"/>
                              </a:lnTo>
                              <a:lnTo>
                                <a:pt x="5472" y="14803"/>
                              </a:lnTo>
                              <a:lnTo>
                                <a:pt x="5506" y="14769"/>
                              </a:lnTo>
                              <a:lnTo>
                                <a:pt x="5541" y="14736"/>
                              </a:lnTo>
                              <a:lnTo>
                                <a:pt x="5576" y="14700"/>
                              </a:lnTo>
                              <a:lnTo>
                                <a:pt x="5609" y="14663"/>
                              </a:lnTo>
                              <a:lnTo>
                                <a:pt x="5644" y="14624"/>
                              </a:lnTo>
                              <a:lnTo>
                                <a:pt x="5679" y="14585"/>
                              </a:lnTo>
                              <a:lnTo>
                                <a:pt x="5714" y="14544"/>
                              </a:lnTo>
                              <a:lnTo>
                                <a:pt x="5748" y="14501"/>
                              </a:lnTo>
                              <a:lnTo>
                                <a:pt x="5783" y="14458"/>
                              </a:lnTo>
                              <a:lnTo>
                                <a:pt x="10515" y="8918"/>
                              </a:lnTo>
                              <a:lnTo>
                                <a:pt x="11327" y="8860"/>
                              </a:lnTo>
                              <a:lnTo>
                                <a:pt x="11604" y="8823"/>
                              </a:lnTo>
                              <a:lnTo>
                                <a:pt x="11858" y="8792"/>
                              </a:lnTo>
                              <a:lnTo>
                                <a:pt x="11920" y="8784"/>
                              </a:lnTo>
                              <a:lnTo>
                                <a:pt x="11987" y="8774"/>
                              </a:lnTo>
                              <a:lnTo>
                                <a:pt x="12059" y="8761"/>
                              </a:lnTo>
                              <a:lnTo>
                                <a:pt x="12136" y="8746"/>
                              </a:lnTo>
                              <a:lnTo>
                                <a:pt x="12216" y="8730"/>
                              </a:lnTo>
                              <a:lnTo>
                                <a:pt x="12301" y="8710"/>
                              </a:lnTo>
                              <a:lnTo>
                                <a:pt x="12391" y="8690"/>
                              </a:lnTo>
                              <a:lnTo>
                                <a:pt x="12486" y="8666"/>
                              </a:lnTo>
                              <a:lnTo>
                                <a:pt x="12533" y="8654"/>
                              </a:lnTo>
                              <a:lnTo>
                                <a:pt x="12581" y="8640"/>
                              </a:lnTo>
                              <a:lnTo>
                                <a:pt x="12629" y="8623"/>
                              </a:lnTo>
                              <a:lnTo>
                                <a:pt x="12677" y="8605"/>
                              </a:lnTo>
                              <a:lnTo>
                                <a:pt x="12725" y="8586"/>
                              </a:lnTo>
                              <a:lnTo>
                                <a:pt x="12773" y="8564"/>
                              </a:lnTo>
                              <a:lnTo>
                                <a:pt x="12821" y="8542"/>
                              </a:lnTo>
                              <a:lnTo>
                                <a:pt x="12869" y="8518"/>
                              </a:lnTo>
                              <a:lnTo>
                                <a:pt x="12916" y="8491"/>
                              </a:lnTo>
                              <a:lnTo>
                                <a:pt x="12964" y="8464"/>
                              </a:lnTo>
                              <a:lnTo>
                                <a:pt x="13012" y="8434"/>
                              </a:lnTo>
                              <a:lnTo>
                                <a:pt x="13058" y="8403"/>
                              </a:lnTo>
                              <a:lnTo>
                                <a:pt x="13106" y="8370"/>
                              </a:lnTo>
                              <a:lnTo>
                                <a:pt x="13153" y="8335"/>
                              </a:lnTo>
                              <a:lnTo>
                                <a:pt x="13201" y="8299"/>
                              </a:lnTo>
                              <a:lnTo>
                                <a:pt x="13248" y="8262"/>
                              </a:lnTo>
                              <a:lnTo>
                                <a:pt x="13293" y="8223"/>
                              </a:lnTo>
                              <a:lnTo>
                                <a:pt x="13336" y="8183"/>
                              </a:lnTo>
                              <a:lnTo>
                                <a:pt x="13376" y="8144"/>
                              </a:lnTo>
                              <a:lnTo>
                                <a:pt x="13413" y="8104"/>
                              </a:lnTo>
                              <a:lnTo>
                                <a:pt x="13447" y="8063"/>
                              </a:lnTo>
                              <a:lnTo>
                                <a:pt x="13478" y="8022"/>
                              </a:lnTo>
                              <a:lnTo>
                                <a:pt x="13505" y="7981"/>
                              </a:lnTo>
                              <a:lnTo>
                                <a:pt x="13530" y="7939"/>
                              </a:lnTo>
                              <a:lnTo>
                                <a:pt x="13552" y="7896"/>
                              </a:lnTo>
                              <a:lnTo>
                                <a:pt x="13563" y="7874"/>
                              </a:lnTo>
                              <a:lnTo>
                                <a:pt x="13571" y="7853"/>
                              </a:lnTo>
                              <a:lnTo>
                                <a:pt x="13580" y="7831"/>
                              </a:lnTo>
                              <a:lnTo>
                                <a:pt x="13588" y="7809"/>
                              </a:lnTo>
                              <a:lnTo>
                                <a:pt x="13595" y="7788"/>
                              </a:lnTo>
                              <a:lnTo>
                                <a:pt x="13601" y="7765"/>
                              </a:lnTo>
                              <a:lnTo>
                                <a:pt x="13606" y="7744"/>
                              </a:lnTo>
                              <a:lnTo>
                                <a:pt x="13611" y="7721"/>
                              </a:lnTo>
                              <a:lnTo>
                                <a:pt x="13616" y="7699"/>
                              </a:lnTo>
                              <a:lnTo>
                                <a:pt x="13618" y="7676"/>
                              </a:lnTo>
                              <a:lnTo>
                                <a:pt x="13622" y="7654"/>
                              </a:lnTo>
                              <a:lnTo>
                                <a:pt x="13623" y="7631"/>
                              </a:lnTo>
                              <a:lnTo>
                                <a:pt x="13624" y="7608"/>
                              </a:lnTo>
                              <a:lnTo>
                                <a:pt x="13624" y="7585"/>
                              </a:lnTo>
                              <a:lnTo>
                                <a:pt x="13624" y="7552"/>
                              </a:lnTo>
                              <a:lnTo>
                                <a:pt x="13622" y="7520"/>
                              </a:lnTo>
                              <a:lnTo>
                                <a:pt x="13619" y="7486"/>
                              </a:lnTo>
                              <a:lnTo>
                                <a:pt x="13616" y="7454"/>
                              </a:lnTo>
                              <a:lnTo>
                                <a:pt x="13611" y="7422"/>
                              </a:lnTo>
                              <a:lnTo>
                                <a:pt x="13604" y="7391"/>
                              </a:lnTo>
                              <a:lnTo>
                                <a:pt x="13596" y="7360"/>
                              </a:lnTo>
                              <a:lnTo>
                                <a:pt x="13588" y="7329"/>
                              </a:lnTo>
                              <a:lnTo>
                                <a:pt x="13578" y="7299"/>
                              </a:lnTo>
                              <a:lnTo>
                                <a:pt x="13569" y="7270"/>
                              </a:lnTo>
                              <a:lnTo>
                                <a:pt x="13557" y="7240"/>
                              </a:lnTo>
                              <a:lnTo>
                                <a:pt x="13544" y="7212"/>
                              </a:lnTo>
                              <a:lnTo>
                                <a:pt x="13529" y="7183"/>
                              </a:lnTo>
                              <a:lnTo>
                                <a:pt x="13515" y="7155"/>
                              </a:lnTo>
                              <a:lnTo>
                                <a:pt x="13498" y="7128"/>
                              </a:lnTo>
                              <a:lnTo>
                                <a:pt x="13481" y="7101"/>
                              </a:lnTo>
                              <a:lnTo>
                                <a:pt x="13462" y="7074"/>
                              </a:lnTo>
                              <a:lnTo>
                                <a:pt x="13443" y="7049"/>
                              </a:lnTo>
                              <a:lnTo>
                                <a:pt x="13421" y="7022"/>
                              </a:lnTo>
                              <a:lnTo>
                                <a:pt x="13400" y="6997"/>
                              </a:lnTo>
                              <a:lnTo>
                                <a:pt x="13377" y="6972"/>
                              </a:lnTo>
                              <a:lnTo>
                                <a:pt x="13353" y="6948"/>
                              </a:lnTo>
                              <a:lnTo>
                                <a:pt x="13328" y="6924"/>
                              </a:lnTo>
                              <a:lnTo>
                                <a:pt x="13302" y="6900"/>
                              </a:lnTo>
                              <a:lnTo>
                                <a:pt x="13274" y="6877"/>
                              </a:lnTo>
                              <a:lnTo>
                                <a:pt x="13245" y="6855"/>
                              </a:lnTo>
                              <a:lnTo>
                                <a:pt x="13215" y="6832"/>
                              </a:lnTo>
                              <a:lnTo>
                                <a:pt x="13184" y="6810"/>
                              </a:lnTo>
                              <a:lnTo>
                                <a:pt x="13153" y="6789"/>
                              </a:lnTo>
                              <a:lnTo>
                                <a:pt x="13119" y="6768"/>
                              </a:lnTo>
                              <a:lnTo>
                                <a:pt x="13085" y="6747"/>
                              </a:lnTo>
                              <a:lnTo>
                                <a:pt x="13050" y="6728"/>
                              </a:lnTo>
                              <a:lnTo>
                                <a:pt x="13014" y="6707"/>
                              </a:lnTo>
                              <a:lnTo>
                                <a:pt x="12976" y="6688"/>
                              </a:lnTo>
                              <a:lnTo>
                                <a:pt x="12937" y="6669"/>
                              </a:lnTo>
                              <a:lnTo>
                                <a:pt x="12898" y="6651"/>
                              </a:lnTo>
                              <a:lnTo>
                                <a:pt x="12857" y="6633"/>
                              </a:lnTo>
                              <a:lnTo>
                                <a:pt x="12814" y="6615"/>
                              </a:lnTo>
                              <a:lnTo>
                                <a:pt x="12771" y="6598"/>
                              </a:lnTo>
                              <a:lnTo>
                                <a:pt x="12726" y="6581"/>
                              </a:lnTo>
                              <a:lnTo>
                                <a:pt x="12681" y="6566"/>
                              </a:lnTo>
                              <a:lnTo>
                                <a:pt x="12635" y="6549"/>
                              </a:lnTo>
                              <a:lnTo>
                                <a:pt x="12587" y="6535"/>
                              </a:lnTo>
                              <a:lnTo>
                                <a:pt x="12538" y="6519"/>
                              </a:lnTo>
                              <a:lnTo>
                                <a:pt x="12488" y="6505"/>
                              </a:lnTo>
                              <a:lnTo>
                                <a:pt x="12438" y="6490"/>
                              </a:lnTo>
                              <a:lnTo>
                                <a:pt x="12332" y="6464"/>
                              </a:lnTo>
                              <a:lnTo>
                                <a:pt x="12222" y="6439"/>
                              </a:lnTo>
                              <a:lnTo>
                                <a:pt x="12108" y="6416"/>
                              </a:lnTo>
                              <a:lnTo>
                                <a:pt x="11988" y="6393"/>
                              </a:lnTo>
                              <a:lnTo>
                                <a:pt x="11865" y="6374"/>
                              </a:lnTo>
                              <a:lnTo>
                                <a:pt x="11738" y="6356"/>
                              </a:lnTo>
                              <a:lnTo>
                                <a:pt x="11605" y="6339"/>
                              </a:lnTo>
                              <a:lnTo>
                                <a:pt x="11468" y="6325"/>
                              </a:lnTo>
                              <a:lnTo>
                                <a:pt x="11327" y="6312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bodyPr anchor="ctr" anchorCtr="1"/>
                    </wps:wsp>
                  </a:graphicData>
                </a:graphic>
              </wp:anchor>
            </w:drawing>
          </mc:Choice>
          <mc:Fallback>
            <w:pict>
              <v:shape id="飞机" o:spid="_x0000_s1026" o:spt="100" style="position:absolute;left:0pt;margin-left:259.4pt;margin-top:42.7pt;height:17.7pt;width:17.7pt;z-index:251636736;v-text-anchor:middle-center;mso-width-relative:page;mso-height-relative:page;" fillcolor="#595959 [2109]" filled="t" stroked="f" coordsize="13624,15172" o:gfxdata="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" path="m11327,6312l10515,6254,5783,714,5748,670,5714,628,5679,586,5644,546,5609,508,5576,471,5541,436,5506,401,5472,369,5438,338,5403,308,5370,279,5335,252,5301,225,5268,201,5234,179,5200,157,5166,137,5132,117,5099,101,5065,84,5033,69,4999,56,4966,44,4932,34,4900,25,4866,17,4834,11,4801,6,4768,2,4736,0,4703,0,4047,0,7045,6405,2884,6714,1259,4896,0,4896,1667,7445,2,10244,1261,10244,2886,8425,7045,8734,4047,15172,4703,15172,4736,15171,4768,15170,4801,15166,4834,15161,4866,15154,4900,15147,4932,15137,4966,15128,4999,15116,5033,15103,5065,15087,5099,15071,5132,15053,5166,15035,5200,15015,5234,14993,5268,14971,5301,14946,5335,14920,5370,14893,5403,14864,5438,14834,5472,14803,5506,14769,5541,14736,5576,14700,5609,14663,5644,14624,5679,14585,5714,14544,5748,14501,5783,14458,10515,8918,11327,8860,11604,8823,11858,8792,11920,8784,11987,8774,12059,8761,12136,8746,12216,8730,12301,8710,12391,8690,12486,8666,12533,8654,12581,8640,12629,8623,12677,8605,12725,8586,12773,8564,12821,8542,12869,8518,12916,8491,12964,8464,13012,8434,13058,8403,13106,8370,13153,8335,13201,8299,13248,8262,13293,8223,13336,8183,13376,8144,13413,8104,13447,8063,13478,8022,13505,7981,13530,7939,13552,7896,13563,7874,13571,7853,13580,7831,13588,7809,13595,7788,13601,7765,13606,7744,13611,7721,13616,7699,13618,7676,13622,7654,13623,7631,13624,7608,13624,7585,13624,7552,13622,7520,13619,7486,13616,7454,13611,7422,13604,7391,13596,7360,13588,7329,13578,7299,13569,7270,13557,7240,13544,7212,13529,7183,13515,7155,13498,7128,13481,7101,13462,7074,13443,7049,13421,7022,13400,6997,13377,6972,13353,6948,13328,6924,13302,6900,13274,6877,13245,6855,13215,6832,13184,6810,13153,6789,13119,6768,13085,6747,13050,6728,13014,6707,12976,6688,12937,6669,12898,6651,12857,6633,12814,6615,12771,6598,12726,6581,12681,6566,12635,6549,12587,6535,12538,6519,12488,6505,12438,6490,12332,6464,12222,6439,12108,6416,11988,6393,11865,6374,11738,6356,11605,6339,11468,6325,11327,6312xe">
                <v:path o:connectlocs="11325050,1255324;11052840,959965;10782594,705024;10516258,490531;10249922,314708;9985549,177571;9725087,77354;9466589,19335;9210054,0;2465545,8607981;2469456,18010639;9210054,26674877;9401960,26664328;9658512,26613346;9918957,26525427;10183346,26398838;10447719,26231816;10716001,26026109;10984301,25779969;11256511,25495144;22182057,15577345;23343345,15443718;23923008,15348777;24451769,15236263;24825798,15129010;25201806,14976048;25571924,14773853;25944023,14525964;26194684,14318494;26447309,14031906;26576550,13806864;26635305,13652155;26668601,13495667;26680348,13335683;26670564,13161623;26625520,12940092;26549144,12729111;26433597,12532205;26282808,12345833;26100686,12173537;25879394,12011789;25624806,11862339;25334974,11725201;25009883,11600375;24649550,11489610;24150174,11364785;23235636,11206548;22182057,11097532" o:connectangles="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3664" behindDoc="1" locked="0" layoutInCell="1" allowOverlap="1">
                <wp:simplePos x="0" y="0"/>
                <wp:positionH relativeFrom="column">
                  <wp:posOffset>-699135</wp:posOffset>
                </wp:positionH>
                <wp:positionV relativeFrom="paragraph">
                  <wp:posOffset>8736965</wp:posOffset>
                </wp:positionV>
                <wp:extent cx="118745" cy="139065"/>
                <wp:effectExtent l="0" t="0" r="6350" b="3810"/>
                <wp:wrapNone/>
                <wp:docPr id="179" name="QQ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" cy="139065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1195" y="289667"/>
                            </a:cxn>
                            <a:cxn ang="0">
                              <a:pos x="15543" y="384338"/>
                            </a:cxn>
                            <a:cxn ang="0">
                              <a:pos x="57933" y="354665"/>
                            </a:cxn>
                            <a:cxn ang="0">
                              <a:pos x="100323" y="419664"/>
                            </a:cxn>
                            <a:cxn ang="0">
                              <a:pos x="62172" y="457815"/>
                            </a:cxn>
                            <a:cxn ang="0">
                              <a:pos x="151192" y="503031"/>
                            </a:cxn>
                            <a:cxn ang="0">
                              <a:pos x="238798" y="464880"/>
                            </a:cxn>
                            <a:cxn ang="0">
                              <a:pos x="248689" y="464880"/>
                            </a:cxn>
                            <a:cxn ang="0">
                              <a:pos x="336295" y="503031"/>
                            </a:cxn>
                            <a:cxn ang="0">
                              <a:pos x="425315" y="457815"/>
                            </a:cxn>
                            <a:cxn ang="0">
                              <a:pos x="388577" y="419664"/>
                            </a:cxn>
                            <a:cxn ang="0">
                              <a:pos x="430967" y="354665"/>
                            </a:cxn>
                            <a:cxn ang="0">
                              <a:pos x="473357" y="384338"/>
                            </a:cxn>
                            <a:cxn ang="0">
                              <a:pos x="466292" y="289667"/>
                            </a:cxn>
                            <a:cxn ang="0">
                              <a:pos x="415424" y="223255"/>
                            </a:cxn>
                            <a:cxn ang="0">
                              <a:pos x="416837" y="217603"/>
                            </a:cxn>
                            <a:cxn ang="0">
                              <a:pos x="405533" y="180865"/>
                            </a:cxn>
                            <a:cxn ang="0">
                              <a:pos x="406946" y="178039"/>
                            </a:cxn>
                            <a:cxn ang="0">
                              <a:pos x="402707" y="161083"/>
                            </a:cxn>
                            <a:cxn ang="0">
                              <a:pos x="244450" y="0"/>
                            </a:cxn>
                            <a:cxn ang="0">
                              <a:pos x="86193" y="161083"/>
                            </a:cxn>
                            <a:cxn ang="0">
                              <a:pos x="81954" y="178039"/>
                            </a:cxn>
                            <a:cxn ang="0">
                              <a:pos x="81954" y="180865"/>
                            </a:cxn>
                            <a:cxn ang="0">
                              <a:pos x="72063" y="217603"/>
                            </a:cxn>
                            <a:cxn ang="0">
                              <a:pos x="72063" y="223255"/>
                            </a:cxn>
                            <a:cxn ang="0">
                              <a:pos x="21195" y="289667"/>
                            </a:cxn>
                          </a:cxnLst>
                          <a:rect l="0" t="0" r="0" b="0"/>
                          <a:pathLst>
                            <a:path w="346" h="356">
                              <a:moveTo>
                                <a:pt x="15" y="205"/>
                              </a:moveTo>
                              <a:cubicBezTo>
                                <a:pt x="2" y="237"/>
                                <a:pt x="0" y="267"/>
                                <a:pt x="11" y="272"/>
                              </a:cubicBezTo>
                              <a:cubicBezTo>
                                <a:pt x="18" y="276"/>
                                <a:pt x="30" y="267"/>
                                <a:pt x="41" y="251"/>
                              </a:cubicBezTo>
                              <a:cubicBezTo>
                                <a:pt x="45" y="269"/>
                                <a:pt x="55" y="285"/>
                                <a:pt x="71" y="297"/>
                              </a:cubicBezTo>
                              <a:cubicBezTo>
                                <a:pt x="55" y="303"/>
                                <a:pt x="44" y="313"/>
                                <a:pt x="44" y="324"/>
                              </a:cubicBezTo>
                              <a:cubicBezTo>
                                <a:pt x="44" y="342"/>
                                <a:pt x="72" y="356"/>
                                <a:pt x="107" y="356"/>
                              </a:cubicBezTo>
                              <a:cubicBezTo>
                                <a:pt x="138" y="356"/>
                                <a:pt x="164" y="344"/>
                                <a:pt x="169" y="329"/>
                              </a:cubicBezTo>
                              <a:cubicBezTo>
                                <a:pt x="170" y="329"/>
                                <a:pt x="175" y="329"/>
                                <a:pt x="176" y="329"/>
                              </a:cubicBezTo>
                              <a:cubicBezTo>
                                <a:pt x="181" y="344"/>
                                <a:pt x="207" y="356"/>
                                <a:pt x="238" y="356"/>
                              </a:cubicBezTo>
                              <a:cubicBezTo>
                                <a:pt x="273" y="356"/>
                                <a:pt x="301" y="342"/>
                                <a:pt x="301" y="324"/>
                              </a:cubicBezTo>
                              <a:cubicBezTo>
                                <a:pt x="301" y="313"/>
                                <a:pt x="291" y="303"/>
                                <a:pt x="275" y="297"/>
                              </a:cubicBezTo>
                              <a:cubicBezTo>
                                <a:pt x="290" y="285"/>
                                <a:pt x="301" y="269"/>
                                <a:pt x="305" y="251"/>
                              </a:cubicBezTo>
                              <a:cubicBezTo>
                                <a:pt x="316" y="267"/>
                                <a:pt x="327" y="276"/>
                                <a:pt x="335" y="272"/>
                              </a:cubicBezTo>
                              <a:cubicBezTo>
                                <a:pt x="346" y="267"/>
                                <a:pt x="343" y="237"/>
                                <a:pt x="330" y="205"/>
                              </a:cubicBezTo>
                              <a:cubicBezTo>
                                <a:pt x="319" y="181"/>
                                <a:pt x="305" y="162"/>
                                <a:pt x="294" y="158"/>
                              </a:cubicBezTo>
                              <a:cubicBezTo>
                                <a:pt x="295" y="157"/>
                                <a:pt x="295" y="155"/>
                                <a:pt x="295" y="154"/>
                              </a:cubicBezTo>
                              <a:cubicBezTo>
                                <a:pt x="295" y="144"/>
                                <a:pt x="292" y="135"/>
                                <a:pt x="287" y="128"/>
                              </a:cubicBezTo>
                              <a:cubicBezTo>
                                <a:pt x="288" y="128"/>
                                <a:pt x="288" y="127"/>
                                <a:pt x="288" y="126"/>
                              </a:cubicBezTo>
                              <a:cubicBezTo>
                                <a:pt x="288" y="122"/>
                                <a:pt x="287" y="118"/>
                                <a:pt x="285" y="114"/>
                              </a:cubicBezTo>
                              <a:cubicBezTo>
                                <a:pt x="282" y="50"/>
                                <a:pt x="240" y="0"/>
                                <a:pt x="173" y="0"/>
                              </a:cubicBezTo>
                              <a:cubicBezTo>
                                <a:pt x="105" y="0"/>
                                <a:pt x="63" y="50"/>
                                <a:pt x="61" y="114"/>
                              </a:cubicBezTo>
                              <a:cubicBezTo>
                                <a:pt x="59" y="118"/>
                                <a:pt x="58" y="122"/>
                                <a:pt x="58" y="126"/>
                              </a:cubicBezTo>
                              <a:cubicBezTo>
                                <a:pt x="58" y="127"/>
                                <a:pt x="58" y="128"/>
                                <a:pt x="58" y="128"/>
                              </a:cubicBezTo>
                              <a:cubicBezTo>
                                <a:pt x="53" y="135"/>
                                <a:pt x="51" y="144"/>
                                <a:pt x="51" y="154"/>
                              </a:cubicBezTo>
                              <a:cubicBezTo>
                                <a:pt x="51" y="155"/>
                                <a:pt x="51" y="157"/>
                                <a:pt x="51" y="158"/>
                              </a:cubicBezTo>
                              <a:cubicBezTo>
                                <a:pt x="40" y="162"/>
                                <a:pt x="26" y="181"/>
                                <a:pt x="15" y="205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 w="9525"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QQ" o:spid="_x0000_s1026" o:spt="100" style="position:absolute;left:0pt;margin-left:-55.05pt;margin-top:687.95pt;height:10.95pt;width:9.35pt;z-index:-251682816;mso-width-relative:page;mso-height-relative:page;" fillcolor="#FFFFFF [3212]" filled="t" stroked="f" coordsize="346,356" o:gfxdata="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" path="m15,205c2,237,0,267,11,272c18,276,30,267,41,251c45,269,55,285,71,297c55,303,44,313,44,324c44,342,72,356,107,356c138,356,164,344,169,329c170,329,175,329,176,329c181,344,207,356,238,356c273,356,301,342,301,324c301,313,291,303,275,297c290,285,301,269,305,251c316,267,327,276,335,272c346,267,343,237,330,205c319,181,305,162,294,158c295,157,295,155,295,154c295,144,292,135,287,128c288,128,288,127,288,126c288,122,287,118,285,114c282,50,240,0,173,0c105,0,63,50,61,114c59,118,58,122,58,126c58,127,58,128,58,128c53,135,51,144,51,154c51,155,51,157,51,158c40,162,26,181,15,205xe">
                <v:path o:connectlocs="21195,289667;15543,384338;57933,354665;100323,419664;62172,457815;151192,503031;238798,464880;248689,464880;336295,503031;425315,457815;388577,419664;430967,354665;473357,384338;466292,289667;415424,223255;416837,217603;405533,180865;406946,178039;402707,161083;244450,0;86193,161083;81954,178039;81954,180865;72063,217603;72063,223255;21195,289667" o:connectangles="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5713457"/>
    <w:rsid w:val="001A5366"/>
    <w:rsid w:val="002D07B1"/>
    <w:rsid w:val="009C0D0C"/>
    <w:rsid w:val="00B853F8"/>
    <w:rsid w:val="00DB3A9E"/>
    <w:rsid w:val="00EF69F2"/>
    <w:rsid w:val="057A69F1"/>
    <w:rsid w:val="05D07D37"/>
    <w:rsid w:val="0F917A0C"/>
    <w:rsid w:val="15713457"/>
    <w:rsid w:val="15D4618E"/>
    <w:rsid w:val="18D01769"/>
    <w:rsid w:val="1E481891"/>
    <w:rsid w:val="217F3E51"/>
    <w:rsid w:val="22511C85"/>
    <w:rsid w:val="275428CD"/>
    <w:rsid w:val="2CAB6A7D"/>
    <w:rsid w:val="33AB50A9"/>
    <w:rsid w:val="389750AC"/>
    <w:rsid w:val="51EE696A"/>
    <w:rsid w:val="54464DCC"/>
    <w:rsid w:val="5FC02D96"/>
    <w:rsid w:val="70AB50E3"/>
    <w:rsid w:val="747043AB"/>
    <w:rsid w:val="7BD17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semiHidden="0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2">
    <w:name w:val="Default Paragraph Font"/>
    <w:unhideWhenUsed/>
    <w:qFormat/>
    <w:uiPriority w:val="1"/>
  </w:style>
  <w:style w:type="table" w:default="1" w:styleId="3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24464;&#23041;&#26041;\AppData\Roaming\kingsoft\office6\templates\download\&#40664;&#35748;\&#31616;&#32422;&#21019;&#24847;&#31616;&#21382;05.docx" TargetMode="External"/></Relationships>
</file>

<file path=word/theme/theme1.xml><?xml version="1.0" encoding="utf-8"?>
<a:theme xmlns:a="http://schemas.openxmlformats.org/drawingml/2006/main" name="Office 主题">
  <a:themeElements>
    <a:clrScheme name="Module">
      <a:dk1>
        <a:sysClr val="windowText" lastClr="000000"/>
      </a:dk1>
      <a:lt1>
        <a:sysClr val="window" lastClr="FFFFFF"/>
      </a:lt1>
      <a:dk2>
        <a:srgbClr val="5A6378"/>
      </a:dk2>
      <a:lt2>
        <a:srgbClr val="D4D4D6"/>
      </a:lt2>
      <a:accent1>
        <a:srgbClr val="F0AD00"/>
      </a:accent1>
      <a:accent2>
        <a:srgbClr val="60B5CC"/>
      </a:accent2>
      <a:accent3>
        <a:srgbClr val="E66C7D"/>
      </a:accent3>
      <a:accent4>
        <a:srgbClr val="6BB76D"/>
      </a:accent4>
      <a:accent5>
        <a:srgbClr val="E88651"/>
      </a:accent5>
      <a:accent6>
        <a:srgbClr val="C64847"/>
      </a:accent6>
      <a:hlink>
        <a:srgbClr val="168BBA"/>
      </a:hlink>
      <a:folHlink>
        <a:srgbClr val="680000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简约创意简历05.docx</Template>
  <Pages>3</Pages>
  <Words>0</Words>
  <Characters>0</Characters>
  <Lines>1</Lines>
  <Paragraphs>1</Paragraphs>
  <TotalTime>0</TotalTime>
  <ScaleCrop>false</ScaleCrop>
  <LinksUpToDate>false</LinksUpToDate>
  <CharactersWithSpaces>4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2018-06-28T09:39:00Z</dcterms:created>
  <dc:creator>万点映画</dc:creator>
  <cp:lastModifiedBy>雍员睿</cp:lastModifiedBy>
  <dcterms:modified xsi:type="dcterms:W3CDTF">2018-06-30T04:05:26Z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  <property fmtid="{D5CDD505-2E9C-101B-9397-08002B2CF9AE}" pid="3" name="KSORubyTemplateID" linkTarget="0">
    <vt:lpwstr>4</vt:lpwstr>
  </property>
</Properties>
</file>