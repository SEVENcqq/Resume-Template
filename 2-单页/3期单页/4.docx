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566720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7647940</wp:posOffset>
                </wp:positionV>
                <wp:extent cx="6807835" cy="10293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680" w:leftChars="800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szCs w:val="18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602.2pt;height:81.05pt;width:536.05pt;z-index:255667200;mso-width-relative:page;mso-height-relative:page;" filled="f" stroked="f" coordsize="21600,21600" o:gfxdata="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H4X2DeAAAADgEAAA8AAAAAAAAAAQAgAAAAIgAAAGRycy9kb3ducmV2LnhtbFBLAQIUABQAAAAI&#10;AIdO4kAj3hW2IAIAABs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熟悉金融服务操作、产品当地规章制度、内部指南；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b/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szCs w:val="18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left="1680" w:leftChars="800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szCs w:val="18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6478905</wp:posOffset>
                </wp:positionV>
                <wp:extent cx="6807835" cy="8096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VFP计算机二级证</w:t>
                            </w:r>
                            <w:r>
                              <w:rPr>
                                <w:szCs w:val="21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英語四六級证书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510.15pt;height:63.75pt;width:536.05pt;z-index:253189120;mso-width-relative:page;mso-height-relative:page;" filled="f" stroked="f" coordsize="21600,21600" o:gfxdata="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ZPii3dAAAADgEAAA8AAAAAAAAAAQAgAAAAIgAAAGRycy9kb3ducmV2LnhtbFBLAQIUABQAAAAI&#10;AIdO4kCCAitP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IELTS:7.0                          </w:t>
                      </w:r>
                      <w:r>
                        <w:rPr>
                          <w:rFonts w:hint="eastAsia"/>
                          <w:szCs w:val="21"/>
                        </w:rPr>
                        <w:t>VFP计算机二级证</w:t>
                      </w:r>
                      <w:r>
                        <w:rPr>
                          <w:szCs w:val="21"/>
                        </w:rPr>
                        <w:t xml:space="preserve">                   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计算机等级                     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熟悉office等办公软件          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英語四六級证书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2997835</wp:posOffset>
                </wp:positionV>
                <wp:extent cx="6807835" cy="30803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308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3092B5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.7      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银行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.7      广发银行                     </w:t>
                            </w: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组织开展投资顾问业务，完成基础服务工作；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负责各类新业务的拓展和推进.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.7      亚银行（中国）有限公         </w:t>
                            </w:r>
                            <w:r>
                              <w:rPr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完成分行</w:t>
                            </w:r>
                            <w:r>
                              <w:rPr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支行安排的其他工作.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pt;margin-top:236.05pt;height:242.55pt;width:536.05pt;z-index:252242944;mso-width-relative:page;mso-height-relative:page;" filled="f" stroked="f" coordsize="21600,21600" o:gfxdata="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/7ow3QAAAAwBAAAPAAAAAAAAAAEAIAAAACIAAABkcnMvZG93bnJldi54bWxQSwECFAAUAAAA&#10;CACHTuJA4UP4v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3092B5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.7      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银行                     </w:t>
                      </w:r>
                      <w:r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2"/>
                        </w:rPr>
                        <w:t>营业部柜员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根据客户的需求提供专业的银行业务咨询和办理；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.7      广发银行                     </w:t>
                      </w:r>
                      <w:r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2"/>
                        </w:rPr>
                        <w:t>营业部开户业务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组织开展投资顾问业务，完成基础服务工作；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负责经纪人业务的规范管理和业务推进；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负责各类新业务的拓展和推进.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.7      亚银行（中国）有限公         </w:t>
                      </w:r>
                      <w:r>
                        <w:rPr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2"/>
                        </w:rPr>
                        <w:t>营业部柜员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提供标准柜台服务，热情接待客户，及时准确地办理柜面业务；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完成分行</w:t>
                      </w:r>
                      <w:r>
                        <w:rPr>
                          <w:szCs w:val="21"/>
                        </w:rPr>
                        <w:t>/</w:t>
                      </w:r>
                      <w:r>
                        <w:rPr>
                          <w:rFonts w:hint="eastAsia"/>
                          <w:szCs w:val="21"/>
                        </w:rPr>
                        <w:t>支行安排的其他工作.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1573530</wp:posOffset>
                </wp:positionV>
                <wp:extent cx="6807835" cy="10388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835" cy="103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color w:val="014A6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.7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飞扬大学      </w:t>
                            </w:r>
                            <w:r>
                              <w:rPr>
                                <w:sz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金融（本科）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123.9pt;height:81.8pt;width:536.05pt;z-index:251882496;mso-width-relative:page;mso-height-relative:page;" filled="f" stroked="f" coordsize="21600,21600" o:gfxdata="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wT9XPdAAAADAEAAA8AAAAAAAAAAQAgAAAAIgAAAGRycy9kb3ducmV2LnhtbFBLAQIUABQAAAAI&#10;AIdO4kD5rj+4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1680" w:leftChars="800"/>
                        <w:rPr>
                          <w:b/>
                          <w:color w:val="014A61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>.9-20</w:t>
                      </w:r>
                      <w:r>
                        <w:rPr>
                          <w:rFonts w:hint="eastAsia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sz w:val="22"/>
                        </w:rPr>
                        <w:t>.7</w:t>
                      </w:r>
                      <w:r>
                        <w:rPr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飞扬大学      </w:t>
                      </w:r>
                      <w:r>
                        <w:rPr>
                          <w:sz w:val="22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2"/>
                        </w:rPr>
                        <w:t>金融（本科）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主修课程</w:t>
                      </w:r>
                    </w:p>
                    <w:p>
                      <w:pPr>
                        <w:widowControl/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387350</wp:posOffset>
                </wp:positionV>
                <wp:extent cx="7019925" cy="10085070"/>
                <wp:effectExtent l="0" t="0" r="9525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10085070"/>
                        </a:xfrm>
                        <a:prstGeom prst="roundRect">
                          <a:avLst>
                            <a:gd name="adj" fmla="val 5422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3pt;margin-top:30.5pt;height:794.1pt;width:552.75pt;z-index:251659264;v-text-anchor:middle;mso-width-relative:page;mso-height-relative:page;" fillcolor="#FFFFFF [3212]" filled="t" stroked="f" coordsize="21600,21600" arcsize="0.054212962962963" o:gfxdata="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hP6o1wAAAAwBAAAPAAAAAAAAAAEAIAAAACIAAABk&#10;cnMvZG93bnJldi54bWxQSwECFAAUAAAACACHTuJAL61njAcCAADTAwAADgAAAAAAAAABACAAAAAm&#10;AQAAZHJzL2Uyb0RvYy54bWxQSwUGAAAAAAYABgBZAQAAnwU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5723264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7285990</wp:posOffset>
                </wp:positionV>
                <wp:extent cx="687578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0.55pt;margin-top:573.7pt;height:0pt;width:541.4pt;z-index:275723264;mso-width-relative:page;mso-height-relative:page;" fillcolor="#C1C2BF" filled="t" stroked="t" coordsize="21600,21600" o:gfxdata="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qd+hm2AAAAA4BAAAP&#10;AAAAAAAAAAEAIAAAACIAAABkcnMvZG93bnJldi54bWxQSwECFAAUAAAACACHTuJA1a0mst8BAACY&#10;AwAADgAAAAAAAAABACAAAAAnAQAAZHJzL2Uyb0RvYy54bWxQSwUGAAAAAAYABgBZAQAAeA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7701248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6111240</wp:posOffset>
                </wp:positionV>
                <wp:extent cx="687578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2.35pt;margin-top:481.2pt;height:0pt;width:541.4pt;z-index:267701248;mso-width-relative:page;mso-height-relative:page;" fillcolor="#C1C2BF" filled="t" stroked="t" coordsize="21600,21600" o:gfxdata="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6jnQE2AAAAAwBAAAP&#10;AAAAAAAAAAEAIAAAACIAAABkcnMvZG93bnJldi54bWxQSwECFAAUAAAACACHTuJASM1ict8BAACY&#10;AwAADgAAAAAAAAABACAAAAAnAQAAZHJzL2Uyb0RvYy54bWxQSwUGAAAAAAYABgBZAQAAeAUAAAAA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679232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2635885</wp:posOffset>
                </wp:positionV>
                <wp:extent cx="687578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5.05pt;margin-top:207.55pt;height:0pt;width:541.4pt;z-index:259679232;mso-width-relative:page;mso-height-relative:page;" fillcolor="#C1C2BF" filled="t" stroked="t" coordsize="21600,21600" o:gfxdata="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q8WdHXAAAADAEAAA8A&#10;AAAAAAAAAQAgAAAAIgAAAGRycy9kb3ducmV2LnhtbFBLAQIUABQAAAAIAIdO4kBY5Cxe3wEAAJgD&#10;AAAOAAAAAAAAAAEAIAAAACYBAABkcnMvZTJvRG9jLnhtbFBLBQYAAAAABgAGAFkBAAB3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668224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1172845</wp:posOffset>
                </wp:positionV>
                <wp:extent cx="687578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5865" cy="0"/>
                        </a:xfrm>
                        <a:prstGeom prst="line">
                          <a:avLst/>
                        </a:prstGeom>
                        <a:solidFill>
                          <a:srgbClr val="C1C2BF"/>
                        </a:solidFill>
                        <a:ln w="19050">
                          <a:solidFill>
                            <a:srgbClr val="CE464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2pt;margin-top:92.35pt;height:0pt;width:541.4pt;z-index:255668224;mso-width-relative:page;mso-height-relative:page;" fillcolor="#C1C2BF" filled="t" stroked="t" coordsize="21600,21600" o:gfxdata="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G0+LrXAAAADAEAAA8A&#10;AAAAAAAAAQAgAAAAIgAAAGRycy9kb3ducmV2LnhtbFBLAQIUABQAAAAIAIdO4kD0WkQB3wEAAJgD&#10;AAAOAAAAAAAAAAEAIAAAACYBAABkcnMvZTJvRG9jLnhtbFBLBQYAAAAABgAGAFkBAAB3BQAAAAA=&#10;">
                <v:fill on="t" focussize="0,0"/>
                <v:stroke weight="1.5pt" color="#CE4646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3529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7290435</wp:posOffset>
                </wp:positionV>
                <wp:extent cx="1471930" cy="4102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7193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68.25pt;margin-top:574.05pt;height:32.3pt;width:115.9pt;rotation:11796480f;z-index:254135296;mso-width-relative:page;mso-height-relative:page;" filled="f" stroked="f" coordsize="21600,21600" o:gfxdata="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h6n6twAAAANAQAADwAAAAAAAAABACAAAAAiAAAAZHJzL2Rvd25yZXYueG1s&#10;UEsBAhQAFAAAAAgAh07iQN9q4yotAgAAM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6154420</wp:posOffset>
                </wp:positionV>
                <wp:extent cx="1471930" cy="41021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7193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68.25pt;margin-top:484.6pt;height:32.3pt;width:115.9pt;rotation:11796480f;z-index:252603392;mso-width-relative:page;mso-height-relative:page;" filled="f" stroked="f" coordsize="21600,21600" o:gfxdata="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V6HBdsAAAAMAQAADwAAAAAAAAABACAAAAAiAAAAZHJzL2Rvd25yZXYueG1s&#10;UEsBAhQAFAAAAAgAh07iQAq88scuAgAAMwQAAA4AAAAAAAAAAQAgAAAAK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7348220</wp:posOffset>
                </wp:positionV>
                <wp:extent cx="1439545" cy="467995"/>
                <wp:effectExtent l="0" t="0" r="8255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3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pt;margin-top:578.6pt;height:36.85pt;width:113.35pt;z-index:251689984;mso-width-relative:page;mso-height-relative:page;" coordorigin="0,330145" coordsize="1387704,727418" o:gfxdata="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fcjw7cAAAADQEAAA8AAAAAAAAAAQAgAAAAIgAAAGRycy9kb3ducmV2LnhtbFBL&#10;AQIUABQAAAAIAIdO4kCe6kzW1gIAAB8HAAAOAAAAAAAAAAEAIAAAACsBAABkcnMvZTJvRG9jLnht&#10;bFBLBQYAAAAABgAGAFkBAABzBgAAAAA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X3Dzjb8AAADb&#10;AAAADwAAAGRycy9kb3ducmV2LnhtbEWPQWvCQBCF74X+h2UKvdWNCrbGbKQEBAUVTRU8jtkxCc3O&#10;huzWaH99t1DobYb3vjdvkvnNNOJKnastKxgOIhDEhdU1lwoOH4uXNxDOI2tsLJOCOzmYp48PCcba&#10;9ryna+5LEULYxaig8r6NpXRFRQbdwLbEQbvYzqAPa1dK3WEfwk0jR1E0kQZrDhcqbCmrqPjMv0yo&#10;cdqem++jzNbrd9651dFvXzdTpZ6fhtEMhKeb/zf/0UsduDH8/hIGk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w84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daSu9boAAADb&#10;AAAADwAAAGRycy9kb3ducmV2LnhtbEVPzWoCMRC+F3yHMIKXoolbqbIaPQjVQk/d+gDDZvaH3UzW&#10;JHX17ZtCobf5+H5nd7jbXtzIh9axhuVCgSAunWm51nD5eptvQISIbLB3TBoeFOCwnzztMDdu5E+6&#10;FbEWKYRDjhqaGIdcylA2ZDEs3ECcuMp5izFBX0vjcUzhtpeZUq/SYsupocGBjg2VXfFtNXTV+lz5&#10;6+qlix/qecxMdi3qk9az6VJtQUS6x3/xn/vdpPkr+P0lHS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pK71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2649855</wp:posOffset>
                </wp:positionV>
                <wp:extent cx="1471930" cy="3981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47193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66.25pt;margin-top:208.65pt;height:31.35pt;width:115.9pt;rotation:11796480f;z-index:252017664;mso-width-relative:page;mso-height-relative:page;" filled="f" stroked="f" coordsize="21600,21600" o:gfxdata="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3fcea2gAAAAsBAAAPAAAAAAAAAAEAIAAAACIAAABkcnMvZG93bnJldi54bWxQ&#10;SwECFAAUAAAACACHTuJAkR/VBS4CAAAz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1211580</wp:posOffset>
                </wp:positionV>
                <wp:extent cx="1471930" cy="3460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95.4pt;height:27.25pt;width:115.9pt;z-index:251792384;mso-width-relative:page;mso-height-relative:page;" filled="f" stroked="f" coordsize="21600,21600" o:gfxdata="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lVxe3AAAAAsBAAAPAAAAAAAAAAEAIAAAACIAAABkcnMvZG93bnJldi54bWxQSwECFAAUAAAACACH&#10;TuJAZGdg5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6203315</wp:posOffset>
                </wp:positionV>
                <wp:extent cx="1439545" cy="478155"/>
                <wp:effectExtent l="0" t="0" r="8255" b="1714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7815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6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pt;margin-top:488.45pt;height:37.65pt;width:113.35pt;z-index:251673600;mso-width-relative:page;mso-height-relative:page;" coordorigin="0,330145" coordsize="1387704,727418" o:gfxdata="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Uu7Mo3AAAAAsBAAAPAAAAAAAAAAEAIAAAACIAAABkcnMvZG93bnJldi54bWxQSwEC&#10;FAAUAAAACACHTuJAPvXwSdQCAAAbBwAADgAAAAAAAAABACAAAAArAQAAZHJzL2Uyb0RvYy54bWxQ&#10;SwUGAAAAAAYABgBZAQAAcQYAAAAA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x1drJbkAAADa&#10;AAAADwAAAGRycy9kb3ducmV2LnhtbEVPy4rCMBTdC/MP4Q6401QXPmqjDMKAQhWf4PLa3GnLNDel&#10;ia/5+okguDycdzK7m0pcqXGlZQW9bgSCOLO65FzBYf/dGYFwHlljZZkUPMjBbPrRSjDW9sZbuu58&#10;LkIIuxgVFN7XsZQuK8ig69qaOHA/tjHoA2xyqRu8hXBTyX4UDaTBkkNDgTXNC8p+dxcTZpzW5+rv&#10;KOdp+sUbtzz69XA1Vqr92YsmIDzd/Vv8ci+0ggE8rwQ/yO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XayW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Y4bozbwAAADa&#10;AAAADwAAAGRycy9kb3ducmV2LnhtbEWP3WoCMRSE7wt9h3AK3hRN3BYtW6MXglroVVcf4LA5+8Nu&#10;TtYkuvr2plDo5TAz3zCrzc324ko+tI41zGcKBHHpTMu1htNxN/0AESKywd4xabhTgM36+WmFuXEj&#10;/9C1iLVIEA45amhiHHIpQ9mQxTBzA3HyKuctxiR9LY3HMcFtLzOlFtJiy2mhwYG2DZVdcbEaump5&#10;qPz5/a2L3+p1zEx2Luq91pOXufoEEekW/8N/7S+jYQm/V9IN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G6M28AAAA&#10;2gAAAA8AAAAAAAAAAQAgAAAAIgAAAGRycy9kb3ducmV2LnhtbFBLAQIUABQAAAAIAIdO4kAzLwWe&#10;OwAAADkAAAAQAAAAAAAAAAEAIAAAAAsBAABkcnMvc2hhcGV4bWwueG1sUEsFBgAAAAAGAAYAWwEA&#10;ALU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2698750</wp:posOffset>
                </wp:positionV>
                <wp:extent cx="1439545" cy="467995"/>
                <wp:effectExtent l="0" t="0" r="8255" b="82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9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45pt;margin-top:212.5pt;height:36.85pt;width:113.35pt;z-index:251698176;mso-width-relative:page;mso-height-relative:page;" coordorigin="0,330145" coordsize="1387704,727418" o:gfxdata="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yctpl9sAAAALAQAADwAAAAAAAAABACAAAAAiAAAAZHJzL2Rvd25yZXYueG1sUEsB&#10;AhQAFAAAAAgAh07iQJF5DurWAgAAHwcAAA4AAAAAAAAAAQAgAAAAKgEAAGRycy9lMm9Eb2MueG1s&#10;UEsFBgAAAAAGAAYAWQEAAHIGAAAAAA=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PpjEZ74AAADb&#10;AAAADwAAAGRycy9kb3ducmV2LnhtbEWPT4vCMBDF78J+hzALe9NUD6tW0yKCsAsq6q7gcWzGtthM&#10;ShP/fnojCN5meO/35s04vZpKnKlxpWUF3U4EgjizuuRcwf/frD0A4TyyxsoyKbiRgzT5aI0x1vbC&#10;azpvfC5CCLsYFRTe17GULivIoOvYmjhoB9sY9GFtcqkbvIRwU8leFH1LgyWHCwXWNC0oO25OJtTY&#10;LffVfSun8/mEV+5365f9xVCpr89uNALh6erf5hf9owM3hOcvYQCZ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jEZ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q7/H0L0AAADb&#10;AAAADwAAAGRycy9kb3ducmV2LnhtbEWPzWrDMBCE74W+g9hCLqWR7JY2OFFyKLQp5FSnD7BY6x9s&#10;rRxJjZO3jwKBHIeZ+YZZbU52EEfyoXOsIZsrEMSVMx03Gv72Xy8LECEiGxwck4YzBdisHx9WWBg3&#10;8S8dy9iIBOFQoIY2xrGQMlQtWQxzNxInr3beYkzSN9J4nBLcDjJX6l1a7DgttDjSZ0tVX/5bDX39&#10;sa394e21jzv1POUmP5TNt9azp0wtQUQ6xXv41v4xGvIMrl/SD5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8fQvQAA&#10;ANsAAAAPAAAAAAAAAAEAIAAAACIAAABkcnMvZG93bnJldi54bWxQSwECFAAUAAAACACHTuJAMy8F&#10;njsAAAA5AAAAEAAAAAAAAAABACAAAAAMAQAAZHJzL3NoYXBleG1sLnhtbFBLBQYAAAAABgAGAFsB&#10;AAC2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367030</wp:posOffset>
                </wp:positionV>
                <wp:extent cx="5368925" cy="7816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925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求职意向：银行柜员               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生日：1990.02.02                 手机：</w:t>
                            </w:r>
                            <w:r>
                              <w:rPr>
                                <w:szCs w:val="21"/>
                              </w:rPr>
                              <w:t>138 0013 8000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ind w:left="1680" w:leftChars="80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现居地：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  邮箱：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szCs w:val="21"/>
                              </w:rPr>
                              <w:t>@126.com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28.9pt;height:61.55pt;width:422.75pt;z-index:251747328;mso-width-relative:page;mso-height-relative:page;" filled="f" stroked="f" coordsize="21600,21600" o:gfxdata="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y&#10;ykFU2wAAAAsBAAAPAAAAAAAAAAEAIAAAACIAAABkcnMvZG93bnJldi54bWxQSwECFAAUAAAACACH&#10;TuJAA3S2H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姓名：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奈森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求职意向：银行柜员               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生日：1990.02.02                 手机：</w:t>
                      </w:r>
                      <w:r>
                        <w:rPr>
                          <w:szCs w:val="21"/>
                        </w:rPr>
                        <w:t>138 0013 8000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ind w:left="1680" w:leftChars="800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现居地：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  邮箱：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naisen</w:t>
                      </w:r>
                      <w:r>
                        <w:rPr>
                          <w:szCs w:val="21"/>
                        </w:rPr>
                        <w:t>@126.com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-109220</wp:posOffset>
                </wp:positionV>
                <wp:extent cx="1471930" cy="3460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220" y="859155"/>
                          <a:ext cx="14719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4pt;margin-top:-8.6pt;height:27.25pt;width:115.9pt;z-index:251702272;mso-width-relative:page;mso-height-relative:page;" filled="f" stroked="f" coordsize="21600,21600" o:gfxdata="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PWQystwAAAAKAQAADwAAAAAAAAABACAAAAAiAAAAZHJzL2Rvd25yZXYueG1sUEsBAhQAFAAA&#10;AAgAh07iQHIfByqWAgAADAUAAA4AAAAAAAAAAQAgAAAAKw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4572635</wp:posOffset>
            </wp:positionH>
            <wp:positionV relativeFrom="page">
              <wp:posOffset>548640</wp:posOffset>
            </wp:positionV>
            <wp:extent cx="1083310" cy="1115695"/>
            <wp:effectExtent l="103505" t="103505" r="108585" b="114300"/>
            <wp:wrapNone/>
            <wp:docPr id="35860" name="图片 3586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" name="图片 3586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115695"/>
                    </a:xfrm>
                    <a:prstGeom prst="flowChartConnector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1268095</wp:posOffset>
                </wp:positionV>
                <wp:extent cx="1439545" cy="467995"/>
                <wp:effectExtent l="0" t="0" r="8255" b="82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3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55pt;margin-top:99.85pt;height:36.85pt;width:113.35pt;z-index:251665408;mso-width-relative:page;mso-height-relative:page;" coordorigin="0,330145" coordsize="1387704,727418" o:gfxdata="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MJFRiLbAAAACwEAAA8AAAAAAAAAAQAgAAAAIgAAAGRycy9kb3ducmV2LnhtbFBLAQIU&#10;ABQAAAAIAIdO4kCwBxtn1AIAABsHAAAOAAAAAAAAAAEAIAAAACoBAABkcnMvZTJvRG9jLnhtbFBL&#10;BQYAAAAABgAGAFkBAABwBgAAAAA=&#10;">
                <o:lock v:ext="edit" aspectratio="f"/>
                <v:shape id="直角三角形 18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1yDIvbsAAADa&#10;AAAADwAAAGRycy9kb3ducmV2LnhtbEVPXWvCMBR9F/Yfwh34ZlMnbLMaZQgDB1U2Z8HHa3Nty5qb&#10;0kSt/nozEHw8nO/pvDO1OFHrKssKhlEMgji3uuJCwfb3c/AOwnlkjbVlUnAhB/PZU2+KibZn/qHT&#10;xhcihLBLUEHpfZNI6fKSDLrINsSBO9jWoA+wLaRu8RzCTS1f4vhVGqw4NJTY0KKk/G9zNGHGbr2v&#10;r5lcpOkHf7uvzK/fVmOl+s/DeALCU+cf4rt7qRWM4P9K8IO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DIv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五边形 20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k1R2urwAAADa&#10;AAAADwAAAGRycy9kb3ducmV2LnhtbEWP3WoCMRSE7wu+QziCN0UTt1JlNXohVAu96tYHOGzO/rCb&#10;kzVJXX37plDo5TAz3zC7w9324kY+tI41LBcKBHHpTMu1hsvX23wDIkRkg71j0vCgAIf95GmHuXEj&#10;f9KtiLVIEA45amhiHHIpQ9mQxbBwA3HyKuctxiR9LY3HMcFtLzOlXqXFltNCgwMdGyq74ttq6Kr1&#10;ufLX1UsXP9TzmJnsWtQnrWfTpdqCiHSP/+G/9rvRsILfK+kG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Udrq8AAAA&#10;2gAAAA8AAAAAAAAAAQAgAAAAIgAAAGRycy9kb3ducmV2LnhtbFBLAQIUABQAAAAIAIdO4kAzLwWe&#10;OwAAADkAAAAQAAAAAAAAAAEAIAAAAAsBAABkcnMvc2hhcGV4bWwueG1sUEsFBgAAAAAGAAYAWwEA&#10;ALUDAAAAAA=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-940435</wp:posOffset>
                </wp:positionV>
                <wp:extent cx="7594600" cy="10736580"/>
                <wp:effectExtent l="6350" t="6350" r="1905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5" y="5715"/>
                          <a:ext cx="7594600" cy="10736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4.05pt;height:845.4pt;width:598pt;z-index:-251656192;v-text-anchor:middle;mso-width-relative:page;mso-height-relative:page;" fillcolor="#D9D9D9 [2732]" filled="t" stroked="t" coordsize="21600,21600" o:gfxdata="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8TRfrfAAAADwEAAA8AAAAAAAAAAQAgAAAA&#10;IgAAAGRycy9kb3ducmV2LnhtbFBLAQIUABQAAAAIAIdO4kAlWGcJdgIAAPIEAAAOAAAAAAAAAAEA&#10;IAAAAC4BAABkcnMvZTJvRG9jLnhtbFBLBQYAAAAABgAGAFkBAAAWBgAAAAA=&#10;">
                <v:fill on="t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-52705</wp:posOffset>
                </wp:positionV>
                <wp:extent cx="1439545" cy="467995"/>
                <wp:effectExtent l="0" t="0" r="8255" b="82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C1C2BF"/>
                        </a:solidFill>
                      </wpg:grpSpPr>
                      <wps:wsp>
                        <wps:cNvPr id="18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solidFill>
                            <a:srgbClr val="BD0B1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solidFill>
                            <a:srgbClr val="CE46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5pt;margin-top:-4.15pt;height:36.85pt;width:113.35pt;z-index:251662336;mso-width-relative:page;mso-height-relative:page;" coordorigin="0,330145" coordsize="1387704,727418" o:gfxdata="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pmZ4N9kAAAAJAQAADwAAAAAAAAABACAAAAAiAAAAZHJzL2Rvd25yZXYueG1sUEsB&#10;AhQAFAAAAAgAh07iQHT+1cHYAgAAHwcAAA4AAAAAAAAAAQAgAAAAKAEAAGRycy9lMm9Eb2MueG1s&#10;UEsFBgAAAAAGAAYAWQEAAHIGAAAAAA==&#10;">
                <o:lock v:ext="edit" aspectratio="f"/>
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UdRh/L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lJV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Rh/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PNiS7oAAADb&#10;AAAADwAAAGRycy9kb3ducmV2LnhtbEVPy2oCMRTdF/yHcAU3RROnRWU0uhCqha46+gGXyZ0HM7kZ&#10;k9TRv28WhS4P5707PGwv7uRD61jDcqFAEJfOtFxruF4+5hsQISIb7B2ThicFOOwnLzvMjRv5m+5F&#10;rEUK4ZCjhibGIZcylA1ZDAs3ECeuct5iTNDX0ngcU7jtZabUSlpsOTU0ONCxobIrfqyGrlqfK397&#10;f+vil3odM5Pdivqk9Wy6VFsQkR7xX/zn/jQasrQ+fUk/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2JLugAAANsA&#10;AAAPAAAAAAAAAAEAIAAAACIAAABkcnMvZG93bnJldi54bWxQSwECFAAUAAAACACHTuJAMy8FnjsA&#10;AAA5AAAAEAAAAAAAAAABACAAAAAJAQAAZHJzL3NoYXBleG1sLnhtbFBLBQYAAAAABgAGAFsBAACz&#10;AwAAAAA=&#10;" adj="1786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2FC"/>
    <w:multiLevelType w:val="multilevel"/>
    <w:tmpl w:val="225672FC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BC55B8"/>
    <w:multiLevelType w:val="multilevel"/>
    <w:tmpl w:val="37BC55B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40D44"/>
    <w:rsid w:val="5BB40D4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2018-08-13T02:42:00Z</dcterms:created>
  <dc:creator>WPS_1502851035</dc:creator>
  <cp:lastModifiedBy>WPS_1502851035</cp:lastModifiedBy>
  <dcterms:modified xsi:type="dcterms:W3CDTF">2018-08-13T02:58:48Z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