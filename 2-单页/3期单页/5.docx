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3037205</wp:posOffset>
                </wp:positionV>
                <wp:extent cx="6608445" cy="31553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15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.7       广州银行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.7       广发银行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组织开展投资顾问业务，完成客户基础服务工作；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       亚银行（中国）有限公               营业部柜员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完成分行/支行安排的其他工作。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pt;margin-top:239.15pt;height:248.45pt;width:520.35pt;z-index:251757568;mso-width-relative:page;mso-height-relative:page;" filled="f" stroked="f" coordsize="21600,21600" o:gfxdata="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2&#10;pwgd3QAAAAsBAAAPAAAAAAAAAAEAIAAAACIAAABkcnMvZG93bnJldi54bWxQSwECFAAUAAAACACH&#10;TuJAnIdbeR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.7       广州银行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营业部柜员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.7       广发银行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营业部开户业务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组织开展投资顾问业务，完成客户基础服务工作；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负责各类新业务的拓展和推进.</w:t>
                      </w:r>
                    </w:p>
                    <w:p>
                      <w:pPr>
                        <w:pStyle w:val="5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       亚银行（中国）有限公               营业部柜员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完成分行/支行安排的其他工作。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6724015</wp:posOffset>
                </wp:positionV>
                <wp:extent cx="6608445" cy="7975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英語四六級证书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529.45pt;height:62.8pt;width:520.35pt;z-index:251835392;mso-width-relative:page;mso-height-relative:page;" filled="f" stroked="f" coordsize="21600,21600" o:gfxdata="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V7pgvdAAAADgEAAA8AAAAAAAAAAQAgAAAAIgAAAGRycy9kb3ducmV2LnhtbFBLAQIUABQAAAAI&#10;AIdO4kAhdN4C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IELTS:7.0              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VFP计算机二级证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证券从业资格证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英語四六級证书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8133715</wp:posOffset>
                </wp:positionV>
                <wp:extent cx="6608445" cy="767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640.45pt;height:60.45pt;width:520.35pt;z-index:252013568;mso-width-relative:page;mso-height-relative:page;" filled="f" stroked="f" coordsize="21600,21600" o:gfxdata="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OjmGt0AAAAOAQAADwAAAAAAAAABACAAAAAiAAAAZHJzL2Rvd25yZXYueG1sUEsBAhQAFAAAAAgA&#10;h07iQMu0AMk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 w:eastAsia="微软雅黑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7604125</wp:posOffset>
                </wp:positionV>
                <wp:extent cx="1629410" cy="388620"/>
                <wp:effectExtent l="5715" t="0" r="79375" b="876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9" name="圆角矩形 39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同侧圆角矩形 40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 形 41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598.75pt;height:30.6pt;width:128.3pt;z-index:251793408;mso-width-relative:page;mso-height-relative:page;" coordorigin="10961,-63066" coordsize="2220323,424222" o:gfxdata="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fG6RFr0AAADb&#10;AAAADwAAAGRycy9kb3ducmV2LnhtbEWPT2sCMRTE70K/Q3gFb5q1FrGr2aVdaCmCB60Hj8/N62bp&#10;5mVJ4p9+eyMIHoeZ+Q2zLC+2EyfyoXWsYDLOQBDXTrfcKNj9fI7mIEJE1tg5JgX/FKAsngZLzLU7&#10;84ZO29iIBOGQowITY59LGWpDFsPY9cTJ+3XeYkzSN1J7PCe47eRLls2kxZbTgsGeKkP13/ZoFey/&#10;1q/vu+7ondl88KFakdtXpNTweZItQES6xEf43v7WCqZ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pE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4UkUarsAAADb&#10;AAAADwAAAGRycy9kb3ducmV2LnhtbEVPz2vCMBS+D/wfwhvsNpO6MUs19qCMOhhMu+H50Tzbsual&#10;NFmt//1yEDx+fL/X+WQ7MdLgW8cakrkCQVw503Kt4ef7/TkF4QOywc4xabiSh3wze1hjZtyFjzSW&#10;oRYxhH2GGpoQ+kxKXzVk0c9dTxy5sxsshgiHWpoBLzHcdnKh1Ju02HJsaLCnbUPVb/lnNZywUIdp&#10;95l+XPd+XCan5OWr6LR+ekzUCkSgKdzFN/feaHi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kUarsAAADb&#10;AAAADwAAAAAAAAABACAAAAAiAAAAZHJzL2Rvd25yZXYueG1sUEsBAhQAFAAAAAgAh07iQDMvBZ47&#10;AAAAOQAAABAAAAAAAAAAAQAgAAAACgEAAGRycy9zaGFwZXhtbC54bWxQSwUGAAAAAAYABgBbAQAA&#10;tA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jK06a8EAAADb&#10;AAAADwAAAGRycy9kb3ducmV2LnhtbEWPQWvCQBSE74X+h+UJvRSzibVSohsRQfBQD2pBvL1mn0lI&#10;9m2a3UTbX+8WCj0OM/MNs1jeTCMG6lxlWUESxSCIc6srLhR8HDfjNxDOI2tsLJOCb3KwzB4fFphq&#10;e+U9DQdfiABhl6KC0vs2ldLlJRl0kW2Jg3exnUEfZFdI3eE1wE0jJ3E8kwYrDgsltrQuKa8PvVGw&#10;2u760+rS7r/en6d1/nI8r38+X5V6GiXxHISnm/8P/7W3WsE0gd8v4Qf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06&#10;a8EAAADbAAAADwAAAAAAAAABACAAAAAiAAAAZHJzL2Rvd25yZXYueG1sUEsBAhQAFAAAAAgAh07i&#10;QDMvBZ47AAAAOQAAABAAAAAAAAAAAQAgAAAAEAEAAGRycy9zaGFwZXhtbC54bWxQSwUGAAAAAAYA&#10;BgBbAQAAugMAAAAA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6257925</wp:posOffset>
                </wp:positionV>
                <wp:extent cx="1629410" cy="388620"/>
                <wp:effectExtent l="5715" t="0" r="79375" b="8763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33" name="圆角矩形 21533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34" name="同侧圆角矩形 21534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35" name="L 形 21535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492.75pt;height:30.6pt;width:128.3pt;z-index:251774976;mso-width-relative:page;mso-height-relative:page;" coordorigin="10961,-63066" coordsize="2220323,424222" o:gfxdata="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JkbHV9wAAAAMAQAADwAAAAAAAAABACAAAAAiAAAAZHJzL2Rvd25y&#10;ZXYueG1sUEsBAhQAFAAAAAgAh07iQLMusYLfBAAA2Q8AAA4AAAAAAAAAAQAgAAAAKwEAAGRycy9l&#10;Mm9Eb2MueG1sUEsFBgAAAAAGAAYAWQEAAHw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+v9HC8EAAADe&#10;AAAADwAAAGRycy9kb3ducmV2LnhtbEWPQWvCQBSE74L/YXmF3nSzEYukbqSILT1IoVGQ3h7ZZxKS&#10;fRuy20T/fbdQ6HGYmW+Y7e5mOzHS4BvHGtQyAUFcOtNwpeF8el1sQPiAbLBzTBru5GGXz2dbzIyb&#10;+JPGIlQiQthnqKEOoc+k9GVNFv3S9cTRu7rBYohyqKQZcIpw28k0SZ6kxYbjQo097Wsq2+Lbanib&#10;cHpZqcN4bK/7+9dp/XE5KtL68UElzyAC3cJ/+K/9bjSkar1K4fdOvAIy/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r/RwvBAAAA3gAAAA8AAAAAAAAAAQAgAAAAIgAAAGRycy9kb3ducmV2&#10;LnhtbFBLAQIUABQAAAAIAIdO4kAzLwWeOwAAADkAAAAVAAAAAAAAAAEAIAAAABABAABkcnMvZ3Jv&#10;dXBzaGFwZXhtbC54bWxQSwUGAAAAAAYABgBgAQAAzQMAAAAA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9xm778AAADe&#10;AAAADwAAAGRycy9kb3ducmV2LnhtbEWPT2sCMRTE7wW/Q3iCt5pdrVJWo7QLliJ40Hrw+Ny8bpZu&#10;XpYk/um3N4LgcZiZ3zDz5dW24kw+NI4V5MMMBHHldMO1gv3P6vUdRIjIGlvHpOCfAiwXvZc5Ftpd&#10;eEvnXaxFgnAoUIGJsSukDJUhi2HoOuLk/TpvMSbpa6k9XhLctnKUZVNpseG0YLCj0lD1tztZBYev&#10;zdvHvj15Z7affCzX5A4lKTXo59kMRKRrfIYf7W+tYJRPxmO430lX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cZu+/&#10;AAAA3gAAAA8AAAAAAAAAAQAgAAAAIgAAAGRycy9kb3ducmV2LnhtbFBLAQIUABQAAAAIAIdO4kAz&#10;LwWeOwAAADkAAAAQAAAAAAAAAAEAIAAAAA4BAABkcnMvc2hhcGV4bWwueG1sUEsFBgAAAAAGAAYA&#10;WwEAALg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zSposEAAADe&#10;AAAADwAAAGRycy9kb3ducmV2LnhtbEWPT2sCMRTE74V+h/AKvdUkWqusRg8V0YJg/YPnx+a5u3Tz&#10;smzSdf32TaHQ4zAzv2Hmy97VoqM2VJ4N6IECQZx7W3Fh4Hxav0xBhIhssfZMBu4UYLl4fJhjZv2N&#10;D9QdYyEShEOGBsoYm0zKkJfkMAx8Q5y8q28dxiTbQtoWbwnuajlU6k06rDgtlNjQe0n51/HbGbjg&#10;Rn32q930474N3URf9Gi/qY15ftJqBiJSH//Df+2tNTDU49Er/N5JV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zSp&#10;osEAAADeAAAADwAAAAAAAAABACAAAAAiAAAAZHJzL2Rvd25yZXYueG1sUEsBAhQAFAAAAAgAh07i&#10;QDMvBZ47AAAAOQAAABAAAAAAAAAAAQAgAAAAEAEAAGRycy9zaGFwZXhtbC54bWxQSwUGAAAAAAYA&#10;BgBbAQAAug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5cA8JsIAAADe&#10;AAAADwAAAGRycy9kb3ducmV2LnhtbEWPS4vCQBCE78L+h6EXvMg6iZplyTqKCIIHPfgA2Vtvpk2C&#10;mZ6YGZ+/3hEEj0VVfUUNx1dTiTM1rrSsIO5GIIgzq0vOFWw3s68fEM4ja6wsk4IbORiPPlpDTLW9&#10;8IrOa5+LAGGXooLC+zqV0mUFGXRdWxMHb28bgz7IJpe6wUuAm0r2ouhbGiw5LBRY07Sg7LA+GQWT&#10;+fK0m+zr1XHRGRyy/uZvev9PlGp/xtEvCE9X/w6/2nOtoBcn/QSed8IVkKM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XA&#10;PCbCAAAA3gAAAA8AAAAAAAAAAQAgAAAAIgAAAGRycy9kb3ducmV2LnhtbFBLAQIUABQAAAAIAIdO&#10;4kAzLwWeOwAAADkAAAAQAAAAAAAAAAEAIAAAABEBAABkcnMvc2hhcGV4bWwueG1sUEsFBgAAAAAG&#10;AAYAWwEAALs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2517140</wp:posOffset>
                </wp:positionV>
                <wp:extent cx="1629410" cy="388620"/>
                <wp:effectExtent l="5715" t="0" r="79375" b="87630"/>
                <wp:wrapNone/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26" name="组合 21526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27" name="圆角矩形 21527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28" name="同侧圆角矩形 21528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29" name="L 形 21529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21530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198.2pt;height:30.6pt;width:128.3pt;z-index:251715584;mso-width-relative:page;mso-height-relative:page;" coordorigin="10961,-63066" coordsize="2220323,424222" o:gfxdata="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AJfnGz3AAAAAsBAAAPAAAAAAAAAAEAIAAAACIAAABkcnMvZG93&#10;bnJldi54bWxQSwECFAAUAAAACACHTuJARjcokeEEAADcDwAADgAAAAAAAAABACAAAAArAQAAZHJz&#10;L2Uyb0RvYy54bWxQSwUGAAAAAAYABgBZAQAAfggAAAAA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AB3X1cAAAADe&#10;AAAADwAAAGRycy9kb3ducmV2LnhtbEWPQWvCQBSE7wX/w/IEb3WzEUWiq4hY8SCFqiDeHtlnEsy+&#10;Ddltov++Wyj0OMzMN8xy/bS16Kj1lWMNapyAIM6dqbjQcDl/vM9B+IBssHZMGl7kYb0avC0xM67n&#10;L+pOoRARwj5DDWUITSalz0uy6MeuIY7e3bUWQ5RtIU2LfYTbWqZJMpMWK44LJTa0LSl/nL6thn2P&#10;/Waidt3xcd++bufp5/WoSOvRUCULEIGe4T/81z4YDamapjP4vROv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B3X1cAAAADeAAAADwAAAAAAAAABACAAAAAiAAAAZHJzL2Rvd25yZXYu&#10;eG1sUEsBAhQAFAAAAAgAh07iQDMvBZ47AAAAOQAAABUAAAAAAAAAAQAgAAAADwEAAGRycy9ncm91&#10;cHNoYXBleG1sLnhtbFBLBQYAAAAABgAGAGABAADM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T72McAAAADe&#10;AAAADwAAAGRycy9kb3ducmV2LnhtbEWPS2vDMBCE74H+B7GF3hLZpk2CEyU0hpRSyCGPQ44ba2OZ&#10;WisjKY/++6pQyHGYmW+Y+fJuO3ElH1rHCvJRBoK4drrlRsFhvx5OQYSIrLFzTAp+KMBy8TSYY6nd&#10;jbd03cVGJAiHEhWYGPtSylAbshhGridO3tl5izFJ30jt8ZbgtpNFlo2lxZbTgsGeKkP19+5iFRw/&#10;Nq/vh+7indmu+FR9kTtWpNTLc57NQES6x0f4v/2pFRT5WzGBvzvpCs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PvYx&#10;wAAAAN4AAAAPAAAAAAAAAAEAIAAAACIAAABkcnMvZG93bnJldi54bWxQSwECFAAUAAAACACHTuJA&#10;My8FnjsAAAA5AAAAEAAAAAAAAAABACAAAAAPAQAAZHJzL3NoYXBleG1sLnhtbFBLBQYAAAAABgAG&#10;AFsBAAC5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M6A1er0AAADe&#10;AAAADwAAAGRycy9kb3ducmV2LnhtbEVPW2vCMBR+H+w/hDPwbSapzEk1+qAMHQy8THw+NMe22JyU&#10;Jqv13y8Pgz1+fPfFanCN6KkLtWcDeqxAEBfe1lwaOH9/vM5AhIhssfFMBh4UYLV8flpgbv2dj9Sf&#10;YilSCIccDVQxtrmUoajIYRj7ljhxV985jAl2pbQd3lO4a2Sm1FQ6rDk1VNjSuqLidvpxBi64VYdh&#10;8zX7fOxC/64verLfNsaMXrSag4g0xH/xn3tnDWT6LUt70510Be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V6vQAA&#10;AN4AAAAPAAAAAAAAAAEAIAAAACIAAABkcnMvZG93bnJldi54bWxQSwECFAAUAAAACACHTuJAMy8F&#10;njsAAAA5AAAAEAAAAAAAAAABACAAAAAMAQAAZHJzL3NoYXBleG1sLnhtbFBLBQYAAAAABgAGAFsB&#10;AAC2AwAAAAA=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4VSg/sMAAADe&#10;AAAADwAAAGRycy9kb3ducmV2LnhtbEWPT2vCQBTE74V+h+UVvJS6SdTSpq4iguBBD5qCeHvNPpNg&#10;9m3Mrn8/vSsIPQ4z8xtmOL6YWpyodZVlBXE3AkGcW11xoeA3m318gXAeWWNtmRRcycF49PoyxFTb&#10;M6/otPaFCBB2KSoovW9SKV1ekkHXtQ1x8Ha2NeiDbAupWzwHuKllEkWf0mDFYaHEhqYl5fv10SiY&#10;zJfHzWTXrA6L9/4+72Xb6e1voFTnLY5+QHi6+P/wsz3XCpJ4kHzD4064AnJ0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VKD+wwAAAN4AAAAPAAAAAAAAAAEAIAAAACIAAABkcnMvZG93bnJldi54bWxQSwECFAAUAAAACACH&#10;TuJAMy8FnjsAAAA5AAAAEAAAAAAAAAABACAAAAASAQAAZHJzL3NoYXBleG1sLnhtbFBLBQYAAAAA&#10;BgAGAFsBAAC8AwAAAAA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k6BY8b8AAADe&#10;AAAADwAAAGRycy9kb3ducmV2LnhtbEWPzWrCQBSF94LvMNxCd2YmaZUaHV1YCl21GK3g7pK5JqGZ&#10;OyEzTdK37ywKLg/nj2+7n2wrBup941hDmigQxKUzDVcazqe3xQsIH5ANto5Jwy952O/msy3mxo18&#10;pKEIlYgj7HPUUIfQ5VL6siaLPnEdcfRurrcYouwraXoc47htZabUSlpsOD7U2NGhpvK7+LEavj5u&#10;18uz+qxe7bIb3aQk27XU+vEhVRsQgaZwD/+3342GLF0+RYCIE1F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WP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1419860</wp:posOffset>
                </wp:positionV>
                <wp:extent cx="6608445" cy="1013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2334260"/>
                          <a:ext cx="660844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广州飞扬大学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金融（本科）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政治经济学、西方经济学、财政学、国际经济学、货币银行学、国际金融管理、证券投资学、保险学、商业银行业务管理、中央银行业务、投资银行理.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pt;margin-top:111.8pt;height:79.8pt;width:520.35pt;z-index:251699200;mso-width-relative:page;mso-height-relative:page;" filled="f" stroked="f" coordsize="21600,21600" o:gfxdata="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GRprN0AAAALAQAADwAAAAAAAAABACAAAAAiAAAAZHJzL2Rvd25yZXYueG1sUEsBAhQAFAAA&#10;AAgAh07iQJyFJWqVAgAADg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广州飞扬大学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金融（本科）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 w:ascii="微软雅黑" w:hAnsi="微软雅黑"/>
                        </w:rPr>
                        <w:t xml:space="preserve">政治经济学、西方经济学、财政学、国际经济学、货币银行学、国际金融管理、证券投资学、保险学、商业银行业务管理、中央银行业务、投资银行理.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888365</wp:posOffset>
                </wp:positionV>
                <wp:extent cx="1629410" cy="388620"/>
                <wp:effectExtent l="5715" t="0" r="79375" b="876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69.95pt;height:30.6pt;width:128.3pt;z-index:251698176;mso-width-relative:page;mso-height-relative:page;" coordorigin="10961,-63066" coordsize="2220323,424222" o:gfxdata="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QDyzENoAAAALAQAADwAAAAAAAAABACAAAAAiAAAAZHJzL2Rvd25yZXYueG1sUEsB&#10;AhQAFAAAAAgAh07iQMdddS7YBAAAuQ8AAA4AAAAAAAAAAQAgAAAAKQEAAGRycy9lMm9Eb2MueG1s&#10;UEsFBgAAAAAGAAYAWQEAAHM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qb/Y74AAADb&#10;AAAADwAAAGRycy9kb3ducmV2LnhtbEWPS2vDMBCE74X8B7GB3BrJDTTBjeJDS3EChTQPcl6srW1q&#10;rYyl+vHvq0Kgx2FmvmG22Wgb0VPna8cakqUCQVw4U3Op4Xp5f9yA8AHZYOOYNEzkIdvNHraYGjfw&#10;ifpzKEWEsE9RQxVCm0rpi4os+qVriaP35TqLIcqulKbDIcJtI5+UepYWa44LFbb0WlHxff6xGm6Y&#10;q8/x7WNzmPa+Xye3ZHXMG60X80S9gAg0hv/wvb03GlZr+Ps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b/Y74A&#10;AADbAAAADwAAAAAAAAABACAAAAAiAAAAZHJzL2Rvd25yZXYueG1sUEsBAhQAFAAAAAgAh07iQDMv&#10;BZ47AAAAOQAAABAAAAAAAAAAAQAgAAAADQEAAGRycy9zaGFwZXhtbC54bWxQSwUGAAAAAAYABgBb&#10;AQAAtw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RZHgi7wAAADb&#10;AAAADwAAAGRycy9kb3ducmV2LnhtbEVPy4rCMBTdD/gP4QpuBps6jiLVKCIMuNCFDxB31+baFpub&#10;2kSrfr1ZDLg8nPdk9jCluFPtCssKelEMgji1uuBMwX731x2BcB5ZY2mZFDzJwWza+ppgom3DG7pv&#10;fSZCCLsEFeTeV4mULs3JoItsRRy4s60N+gDrTOoamxBuSvkTx0NpsODQkGNFi5zSy/ZmFMyX69th&#10;fq4219X37yXt746L12mgVKfdi8cgPD38R/zvXmoF/TA2fA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4Iu8AAAA&#10;2wAAAA8AAAAAAAAAAQAgAAAAIgAAAGRycy9kb3ducmV2LnhtbFBLAQIUABQAAAAIAIdO4kAzLwWe&#10;OwAAADkAAAAQAAAAAAAAAAEAIAAAAAsBAABkcnMvc2hhcGV4bWwueG1sUEsFBgAAAAAGAAYAWwEA&#10;ALU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margin">
                  <wp:posOffset>630555</wp:posOffset>
                </wp:positionV>
                <wp:extent cx="7019925" cy="8859520"/>
                <wp:effectExtent l="0" t="0" r="9525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8859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1pt;margin-top:49.65pt;height:697.6pt;width:552.75pt;mso-position-horizontal-relative:margin;mso-position-vertical-relative:margin;z-index:251672576;v-text-anchor:middle;mso-width-relative:page;mso-height-relative:page;" fillcolor="#FFFFFF [3212]" filled="t" stroked="f" coordsize="21600,21600" o:gfxdata="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ruvpnbAAAADAEAAA8AAAAAAAAAAQAg&#10;AAAAIgAAAGRycy9kb3ducmV2LnhtbFBLAQIUABQAAAAIAIdO4kDHH59OfQIAAN8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-996950</wp:posOffset>
                </wp:positionV>
                <wp:extent cx="7603490" cy="10798175"/>
                <wp:effectExtent l="6350" t="6350" r="1016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" y="20955"/>
                          <a:ext cx="7603490" cy="107981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rgbClr val="F2F2F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8.5pt;height:850.25pt;width:598.7pt;z-index:251664384;v-text-anchor:middle;mso-width-relative:page;mso-height-relative:page;" fillcolor="#F2F2F2" filled="t" stroked="t" coordsize="21600,21600" o:gfxdata="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DzVr9kAAAAPAQAADwAAAAAAAAABACAAAAAiAAAAZHJzL2Rvd25yZXYueG1sUEsBAhQAFAAAAAgA&#10;h07iQAoZRPBdAgAAsAQAAA4AAAAAAAAAAQAgAAAAKAEAAGRycy9lMm9Eb2MueG1sUEsFBgAAAAAG&#10;AAYAWQEAAPcFAAAAAA==&#10;">
                <v:fill on="t" focussize="0,0"/>
                <v:stroke weight="1pt" color="#F2F2F2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-553720</wp:posOffset>
                </wp:positionV>
                <wp:extent cx="1925955" cy="950595"/>
                <wp:effectExtent l="0" t="0" r="0" b="19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950595"/>
                          <a:chOff x="8619" y="851"/>
                          <a:chExt cx="3033" cy="1497"/>
                        </a:xfrm>
                      </wpg:grpSpPr>
                      <wps:wsp>
                        <wps:cNvPr id="21512" name="文本框 28"/>
                        <wps:cNvSpPr txBox="1"/>
                        <wps:spPr>
                          <a:xfrm>
                            <a:off x="8892" y="851"/>
                            <a:ext cx="2760" cy="1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lang w:eastAsia="zh-CN"/>
                                </w:rPr>
                                <w:t>上海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</w:rPr>
                                <w:t>1380-</w:t>
                              </w:r>
                              <w:r>
                                <w:rPr>
                                  <w:rFonts w:hint="eastAsia" w:ascii="微软雅黑" w:hAnsi="微软雅黑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ascii="微软雅黑" w:hAnsi="微软雅黑"/>
                                </w:rPr>
                                <w:t>-3800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lang w:val="en-US" w:eastAsia="zh-CN"/>
                                </w:rPr>
                                <w:t>naisen</w:t>
                              </w:r>
                              <w:r>
                                <w:rPr>
                                  <w:rFonts w:ascii="微软雅黑" w:hAnsi="微软雅黑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8619" y="982"/>
                            <a:ext cx="233" cy="1287"/>
                            <a:chOff x="45720" y="35560"/>
                            <a:chExt cx="147955" cy="817443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0800" y="3556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" name="Freeform 5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45720" y="274320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040" y="497840"/>
                              <a:ext cx="107315" cy="156845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7121" y="753943"/>
                              <a:ext cx="143510" cy="9906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1pt;margin-top:-43.6pt;height:74.85pt;width:151.65pt;z-index:251682816;mso-width-relative:page;mso-height-relative:page;" coordorigin="8619,851" coordsize="3033,1497" o:gfxdata="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">
                <o:lock v:ext="edit" aspectratio="f"/>
                <v:shape id="文本框 28" o:spid="_x0000_s1026" o:spt="202" type="#_x0000_t202" style="position:absolute;left:8892;top:851;height:1497;width:2760;" filled="f" stroked="f" coordsize="21600,21600" o:gfxdata="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uOK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22</w:t>
                        </w:r>
                        <w:r>
                          <w:rPr>
                            <w:rFonts w:hint="eastAsia" w:ascii="微软雅黑" w:hAnsi="微软雅黑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lang w:eastAsia="zh-CN"/>
                          </w:rPr>
                          <w:t>上海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1380-</w:t>
                        </w:r>
                        <w:r>
                          <w:rPr>
                            <w:rFonts w:hint="eastAsia" w:ascii="微软雅黑" w:hAnsi="微软雅黑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ascii="微软雅黑" w:hAnsi="微软雅黑"/>
                          </w:rPr>
                          <w:t>-3800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hint="eastAsia" w:ascii="微软雅黑" w:hAnsi="微软雅黑"/>
                            <w:lang w:val="en-US" w:eastAsia="zh-CN"/>
                          </w:rPr>
                          <w:t>naisen</w:t>
                        </w:r>
                        <w:r>
                          <w:rPr>
                            <w:rFonts w:ascii="微软雅黑" w:hAnsi="微软雅黑"/>
                          </w:rPr>
                          <w:t>@qq.com</w:t>
                        </w:r>
                      </w:p>
                    </w:txbxContent>
                  </v:textbox>
                </v:shape>
                <v:group id="_x0000_s1026" o:spid="_x0000_s1026" o:spt="203" style="position:absolute;left:8619;top:982;height:1287;width:233;" coordorigin="45720,35560" coordsize="147955,81744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6" o:spid="_x0000_s1026" o:spt="100" style="position:absolute;left:50800;top:35560;height:144145;width:142875;" filled="t" stroked="f" coordsize="141,141" o:gfxdata="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XvfvQAA&#10;ANo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7" o:spid="_x0000_s1026" o:spt="100" style="position:absolute;left:45720;top:274320;flip:x;height:143510;width:143510;" filled="t" stroked="f" coordsize="82,109" o:gfxdata="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/+9SugAAANo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71755,143510;0,53980;71755,0;143510,53980;71755,143510;71755,18432;22751,53980;71755,90845;119008,53980;71755,18432;71755,18432;71755,18432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66040;top:497840;height:156845;width:107315;" filled="t" stroked="f" coordsize="44,64" o:gfxdata="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LZpytwAAANoAAAAP&#10;AAAAAAAAAAEAIAAAACIAAABkcnMvZG93bnJldi54bWxQSwECFAAUAAAACACHTuJAMy8FnjsAAAA5&#10;AAAAEAAAAAAAAAABACAAAAAGAQAAZHJzL3NoYXBleG1sLnhtbFBLBQYAAAAABgAGAFsBAACwAwAA&#10;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@0,0;@0,0;0,@0;0,@0;@0,@0;@0,@0;@0,@0;@0,@0;@0,0;@0,@0;@0,@0;@0,@0;@0,@0;@0,@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0" o:spid="_x0000_s1026" o:spt="100" style="position:absolute;left:47121;top:753943;flip:x;height:99060;width:143510;" filled="t" stroked="f" coordsize="302,208" o:gfxdata="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Yj++C2AAAA2gAAAA8A&#10;AAAAAAAAAQAgAAAAIgAAAGRycy9kb3ducmV2LnhtbFBLAQIUABQAAAAIAIdO4kAzLwWeOwAAADkA&#10;AAAQAAAAAAAAAAEAIAAAAAUBAABkcnMvc2hhcGV4bWwueG1sUEsFBgAAAAAGAAYAWwEAAK8DAAAA&#10;AA==&#10;" path="m0,208l94,123,151,170,208,123,302,208,0,208,0,208,0,208xm217,114l302,48,302,189,217,114,217,114,217,114xm0,189l0,48,85,114,0,189,0,189,0,189xm151,152l0,29,0,0,302,0,302,29,151,152,151,152,151,152xm151,152l151,152xe">
                    <v:path o:connectlocs="0,99060;44668,58578;71755,80962;98841,58578;143510,99060;0,99060;0,99060;0,99060;103118,54292;143510,22860;143510,90011;103118,54292;103118,54292;103118,54292;0,90011;0,22860;40391,54292;0,90011;0,90011;0,90011;71755,72390;0,13811;0,0;143510,0;143510,13811;71755,72390;71755,72390;71755,72390;71755,72390;71755,72390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1251585</wp:posOffset>
                </wp:positionH>
                <wp:positionV relativeFrom="paragraph">
                  <wp:posOffset>-689610</wp:posOffset>
                </wp:positionV>
                <wp:extent cx="1477010" cy="12192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0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：银行柜员      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8.55pt;margin-top:-54.3pt;height:96pt;width:116.3pt;mso-position-horizontal-relative:margin;z-index:251665408;mso-width-relative:page;mso-height-relative:page;" filled="f" stroked="f" coordsize="21600,21600" o:gfxdata="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frFw9sAAAALAQAADwAAAAAAAAABACAAAAAiAAAAZHJzL2Rvd25yZXYueG1s&#10;UEsBAhQAFAAAAAgAh07iQL5q1gL1AQAAuw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应聘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：银行柜员      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-711200</wp:posOffset>
            </wp:positionV>
            <wp:extent cx="1176020" cy="1188085"/>
            <wp:effectExtent l="65405" t="27305" r="73025" b="41910"/>
            <wp:wrapNone/>
            <wp:docPr id="9" name="图片 9" descr="D:\新建文件夹\头像-logo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新建文件夹\头像-logo\IMG_0940.pngIMG_094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88085"/>
                    </a:xfrm>
                    <a:prstGeom prst="flowChartConnector">
                      <a:avLst/>
                    </a:prstGeom>
                    <a:ln w="38100"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3C43"/>
    <w:multiLevelType w:val="multilevel"/>
    <w:tmpl w:val="0F223C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184FA1"/>
    <w:multiLevelType w:val="multilevel"/>
    <w:tmpl w:val="49184FA1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37B7"/>
    <w:rsid w:val="0EB537B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next w:val="6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2018-08-13T03:00:00Z</dcterms:created>
  <dc:creator>WPS_1502851035</dc:creator>
  <cp:lastModifiedBy>WPS_1502851035</cp:lastModifiedBy>
  <dcterms:modified xsi:type="dcterms:W3CDTF">2018-08-13T03:17:23Z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