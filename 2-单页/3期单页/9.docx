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8091805</wp:posOffset>
                </wp:positionV>
                <wp:extent cx="6376670" cy="6007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637.15pt;height:47.3pt;width:502.1pt;z-index:251699200;mso-width-relative:page;mso-height-relative:page;" filled="f" stroked="f" coordsize="21600,21600" o:gfxdata="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rQfY3QAAAA0BAAAPAAAAAAAAAAEAIAAAACIAAABkcnMvZG93bnJldi54bWxQSwECFAAUAAAACACH&#10;TuJANEgrY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7705090</wp:posOffset>
                </wp:positionV>
                <wp:extent cx="6772910" cy="351790"/>
                <wp:effectExtent l="0" t="0" r="8890" b="292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488" y="12217"/>
                          <a:chExt cx="10666" cy="554"/>
                        </a:xfrm>
                      </wpg:grpSpPr>
                      <wps:wsp>
                        <wps:cNvPr id="53" name="KSO_Shape"/>
                        <wps:cNvSpPr/>
                        <wps:spPr bwMode="auto">
                          <a:xfrm rot="10800000" flipH="1" flipV="1">
                            <a:off x="3260" y="12370"/>
                            <a:ext cx="279" cy="284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54" name="组合 6"/>
                        <wpg:cNvGrpSpPr/>
                        <wpg:grpSpPr>
                          <a:xfrm rot="0">
                            <a:off x="2488" y="12217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55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56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7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9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自我评价 / About Me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8pt;margin-top:606.7pt;height:27.7pt;width:533.3pt;z-index:251681792;mso-width-relative:page;mso-height-relative:page;" coordorigin="2488,12217" coordsize="10666,554" o:gfxdata="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">
                <o:lock v:ext="edit" aspectratio="f"/>
                <v:shape id="KSO_Shape" o:spid="_x0000_s1026" o:spt="100" style="position:absolute;left:3260;top:12370;flip:x y;height:284;width:279;rotation:11796480f;v-text-anchor:middle;" fillcolor="#333F50" filled="t" stroked="f" coordsize="3543300,3617913" o:gfxdata="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DV67sAAADb&#10;AAAADwAAAAAAAAABACAAAAAiAAAAZHJzL2Rvd25yZXYueG1sUEsBAhQAFAAAAAgAh07iQDMvBZ47&#10;AAAAOQAAABAAAAAAAAAAAQAgAAAACgEAAGRycy9zaGFwZXhtbC54bWxQSwUGAAAAAAYABgBbAQAA&#10;tA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6" o:spid="_x0000_s1026" o:spt="203" style="position:absolute;left:2488;top:12217;height:555;width:10666;" coordorigin="1642,4241" coordsize="10666,55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zC2id74AAADb&#10;AAAADwAAAGRycy9kb3ducmV2LnhtbEWPQWvCQBSE7wX/w/IEb81GoRrSbIIIloIgVQult0f2NQnN&#10;vg27WxP/vVso9DjMzDdMUU2mF1dyvrOsYJmkIIhrqztuFLxf9o8ZCB+QNfaWScGNPFTl7KHAXNuR&#10;T3Q9h0ZECPscFbQhDLmUvm7JoE/sQBy9L+sMhihdI7XDMcJNL1dpupYGO44LLQ60a6n+Pv8YBX3m&#10;B3eYmuPl7SN72WzZjMdPo9RivkyfQQSawn/4r/2qFTyt4fdL/AGy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2id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bTbwyr0AAADb&#10;AAAADwAAAGRycy9kb3ducmV2LnhtbEWPQWuDQBSE74H+h+UFeotrQhuLzSbQQkBPxWjo9eG+qsR9&#10;a93VpP++WyjkOMzMN8zucDO9mGl0nWUF6ygGQVxb3XGjoCqPqxcQziNr7C2Tgh9ycNg/LHaYanvl&#10;guaTb0SAsEtRQev9kErp6pYMusgOxMH7sqNBH+TYSD3iNcBNLzdxvJUGOw4LLQ703lJ9OU1GwZRg&#10;Rk8feTFl58q8fX+Wc5OXSj0u1/ErCE83fw//tzOt4DmBvy/h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vD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HKlkuLoAAADb&#10;AAAADwAAAGRycy9kb3ducmV2LnhtbEVPy2rCQBTdF/yH4Qru6sTSVomOQguFZCUxittL5poEM3fS&#10;zOTh3zuLQpeH894dJtOIgTpXW1awWkYgiAuray4VnPOf1w0I55E1NpZJwYMcHPazlx3G2o6c0XDy&#10;pQgh7GJUUHnfxlK6oiKDbmlb4sDdbGfQB9iVUnc4hnDTyLco+pQGaw4NFbb0XVFxP/VGQb/GhN6P&#10;adYnl7P5+r3mQ5nmSi3mq2gLwtPk/8V/7kQr+Ahjw5fw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qWS4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自我评价 / About Me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7075170</wp:posOffset>
                </wp:positionV>
                <wp:extent cx="6376670" cy="60071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技能类：CET-6（520分通过）、高等秘书证、人力资源管理证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557.1pt;height:47.3pt;width:502.1pt;z-index:251674624;mso-width-relative:page;mso-height-relative:page;" filled="f" stroked="f" coordsize="21600,21600" o:gfxdata="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W&#10;OdkI3QAAAA0BAAAPAAAAAAAAAAEAIAAAACIAAABkcnMvZG93bnJldi54bWxQSwECFAAUAAAACACH&#10;TuJAMGc+s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技能类：CET-6（520分通过）、高等秘书证、人力资源管理证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6663690</wp:posOffset>
                </wp:positionV>
                <wp:extent cx="6772910" cy="351790"/>
                <wp:effectExtent l="0" t="0" r="8890" b="292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488" y="12217"/>
                          <a:chExt cx="10666" cy="554"/>
                        </a:xfrm>
                      </wpg:grpSpPr>
                      <wps:wsp>
                        <wps:cNvPr id="48" name="KSO_Shape"/>
                        <wps:cNvSpPr/>
                        <wps:spPr bwMode="auto">
                          <a:xfrm rot="10800000" flipH="1" flipV="1">
                            <a:off x="3260" y="12370"/>
                            <a:ext cx="279" cy="284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42" name="组合 6"/>
                        <wpg:cNvGrpSpPr/>
                        <wpg:grpSpPr>
                          <a:xfrm rot="0">
                            <a:off x="2488" y="12217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43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44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荣誉奖励 / Certificate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524.7pt;height:27.7pt;width:533.3pt;z-index:251664384;mso-width-relative:page;mso-height-relative:page;" coordorigin="2488,12217" coordsize="10666,554" o:gfxdata="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">
                <o:lock v:ext="edit" aspectratio="f"/>
                <v:shape id="KSO_Shape" o:spid="_x0000_s1026" o:spt="100" style="position:absolute;left:3260;top:12370;flip:x y;height:284;width:279;rotation:11796480f;v-text-anchor:middle;" fillcolor="#333F50" filled="t" stroked="f" coordsize="3543300,3617913" o:gfxdata="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3d0Ue2AAAA2wAAAA8A&#10;AAAAAAAAAQAgAAAAIgAAAGRycy9kb3ducmV2LnhtbFBLAQIUABQAAAAIAIdO4kAzLwWeOwAAADkA&#10;AAAQAAAAAAAAAAEAIAAAAAUBAABkcnMvc2hhcGV4bWwueG1sUEsFBgAAAAAGAAYAWwEAAK8DAAAA&#10;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6" o:spid="_x0000_s1026" o:spt="203" style="position:absolute;left:2488;top:12217;height:555;width:10666;" coordorigin="1642,4241" coordsize="10666,55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1moPRrwAAADb&#10;AAAADwAAAGRycy9kb3ducmV2LnhtbEWP3YrCMBSE7wXfIRzBO00V0dI1igiKsCD+LCx7d2jOtmWb&#10;k5JE2317IwheDjPzDbNcd6YWd3K+sqxgMk5AEOdWV1wo+LruRikIH5A11pZJwT95WK/6vSVm2rZ8&#10;pvslFCJC2GeooAyhyaT0eUkG/dg2xNH7tc5giNIVUjtsI9zUcpokc2mw4rhQYkPbkvK/y80oqFPf&#10;uM+uOF5P3+l+sWHTHn+MUsPBJPkAEagL7/CrfdAKZjN4fo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qD0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d3Fd+7sAAADb&#10;AAAADwAAAGRycy9kb3ducmV2LnhtbEWPQYvCMBSE7wv+h/AEb2uquKtUo6Ag1NOiVbw+mmdbbF5q&#10;k1b990YQ9jjMzDfMYvUwleiocaVlBaNhBII4s7rkXMEx3X7PQDiPrLGyTAqe5GC17H0tMNb2znvq&#10;Dj4XAcIuRgWF93UspcsKMuiGtiYO3sU2Bn2QTS51g/cAN5UcR9GvNFhyWCiwpk1B2fXQGgXtFBOa&#10;/O32bXI6mvXtnHb5LlVq0B9FcxCeHv4//GknWsHkB95fw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Fd+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h6PDjLoAAADb&#10;AAAADwAAAGRycy9kb3ducmV2LnhtbEWPQYvCMBSE74L/ITzBm6aKuFKNgoJQT4tW8fponm2xealN&#10;WvXfbwRhj8PMfMOsNi9TiY4aV1pWMBlHIIgzq0vOFZzT/WgBwnlkjZVlUvAmB5t1v7fCWNsnH6k7&#10;+VwECLsYFRTe17GULivIoBvbmjh4N9sY9EE2udQNPgPcVHIaRXNpsOSwUGBNu4Ky+6k1CtofTGj2&#10;ezi2yeVsto9r2uWHVKnhYBItQXh6+f/wt51oBbM5fL6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o8OM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荣誉奖励 / Certificate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5710555</wp:posOffset>
                </wp:positionV>
                <wp:extent cx="6376670" cy="8178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副部长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pt;margin-top:449.65pt;height:64.4pt;width:502.1pt;z-index:251663360;mso-width-relative:page;mso-height-relative:page;" filled="f" stroked="f" coordsize="21600,21600" o:gfxdata="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FC&#10;4gvcAAAADAEAAA8AAAAAAAAAAQAgAAAAIgAAAGRycy9kb3ducmV2LnhtbFBLAQIUABQAAAAIAIdO&#10;4kCi0NhA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副部长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5299710</wp:posOffset>
                </wp:positionV>
                <wp:extent cx="6772910" cy="351790"/>
                <wp:effectExtent l="0" t="0" r="8890" b="292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616" y="10069"/>
                          <a:chExt cx="10666" cy="554"/>
                        </a:xfrm>
                      </wpg:grpSpPr>
                      <wps:wsp>
                        <wps:cNvPr id="40" name="KSO_Shape"/>
                        <wps:cNvSpPr/>
                        <wps:spPr>
                          <a:xfrm flipH="1">
                            <a:off x="3375" y="10248"/>
                            <a:ext cx="277" cy="196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25" name="组合 6"/>
                        <wpg:cNvGrpSpPr/>
                        <wpg:grpSpPr>
                          <a:xfrm rot="0">
                            <a:off x="2616" y="10069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26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27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8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8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其他经历 / Intership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417.3pt;height:27.7pt;width:533.3pt;z-index:251668480;mso-width-relative:page;mso-height-relative:page;" coordorigin="2616,10069" coordsize="10666,554" o:gfxdata="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fKwKF9wAAAAMAQAADwAAAAAA&#10;AAABACAAAAAiAAAAZHJzL2Rvd25yZXYueG1sUEsBAhQAFAAAAAgAh07iQFhYjFouBwAA+BsAAA4A&#10;AAAAAAAAAQAgAAAAKwEAAGRycy9lMm9Eb2MueG1sUEsFBgAAAAAGAAYAWQEAAMsKAAAAAA==&#10;">
                <o:lock v:ext="edit" aspectratio="f"/>
                <v:shape id="KSO_Shape" o:spid="_x0000_s1026" o:spt="100" style="position:absolute;left:3375;top:10248;flip:x;height:196;width:277;v-text-anchor:middle;" fillcolor="#333F50" filled="t" stroked="f" coordsize="7782622,5514836" o:gfxdata="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VuWy5AAAA2wAA&#10;AA8AAAAAAAAAAQAgAAAAIgAAAGRycy9kb3ducmV2LnhtbFBLAQIUABQAAAAIAIdO4kAzLwWeOwAA&#10;ADkAAAAQAAAAAAAAAAEAIAAAAAgBAABkcnMvc2hhcGV4bWwueG1sUEsFBgAAAAAGAAYAWwEAALID&#10;AAAAAA==&#10;" path="m7782622,1956116l1120218,1956116,4,5514836,6662408,5514836xm2210075,0l0,0,0,1356040,2,1356040,2,4425111,872566,1653131,6705945,1653131,6705945,984566,2611236,984566xe">
                  <v:path o:connectlocs="277,69;39,69;0,196;237,196;78,0;0,0;0,48;0,48;0,157;31,58;238,58;238,34;92,34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6" o:spid="_x0000_s1026" o:spt="203" style="position:absolute;left:2616;top:10069;height:555;width:10666;" coordorigin="1642,4241" coordsize="10666,55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+2d0kb0AAADb&#10;AAAADwAAAGRycy9kb3ducmV2LnhtbEWPQWvCQBSE74X+h+UVems2emhCzCqloAgF0Vgo3h7ZZxLM&#10;vg27q0n/vVsoeBxm5humXE2mFzdyvrOsYJakIIhrqztuFHwf1285CB+QNfaWScEveVgtn59KLLQd&#10;+UC3KjQiQtgXqKANYSik9HVLBn1iB+Lona0zGKJ0jdQOxwg3vZyn6bs02HFcaHGgz5bqS3U1Cvrc&#10;D+5ranbH/U++yT7YjLuTUer1ZZYuQASawiP8395qBfMM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3S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RK8XxbgAAADb&#10;AAAADwAAAGRycy9kb3ducmV2LnhtbEVPTYvCMBC9L/gfwgje1lQRla5pYQWhnkSreB2a2bZsM6lN&#10;WvXfm4Pg8fG+N+nDNGKgztWWFcymEQjiwuqaSwXnfPe9BuE8ssbGMil4koM0GX1tMNb2zkcaTr4U&#10;IYRdjAoq79tYSldUZNBNbUscuD/bGfQBdqXUHd5DuGnkPIqW0mDNoaHClrYVFf+n3ijoV5jR4rA/&#10;9tnlbH5v13wo97lSk/Es+gHh6eE/4rc70wrmYWz4En6AT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K8Xx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sOkVar0AAADb&#10;AAAADwAAAGRycy9kb3ducmV2LnhtbEWPQWuDQBSE74H+h+UFeotr0hKLzSbQQkBPxWjo9eG+qsR9&#10;a93VpP++WyjkOMzMN8zucDO9mGl0nWUF6ygGQVxb3XGjoCqPqxcQziNr7C2Tgh9ycNg/LHaYanvl&#10;guaTb0SAsEtRQev9kErp6pYMusgOxMH7sqNBH+TYSD3iNcBNLzdxvJUGOw4LLQ703lJ9OU1GwZRg&#10;Rs8feTFl58q8fX+Wc5OXSj0u1/ErCE83fw//tzOt4CmBvy/h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RV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其他经历 / Intership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3289300</wp:posOffset>
                </wp:positionV>
                <wp:extent cx="6376670" cy="19399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天津金米特科技股份有限公司            人事总监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根据公司的发展战略，制定公司人力资源发展规划、组织架构及定岗定编工作，资源的合理配置；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人事经理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负责培训管理体系的建立和完善工作，编制、修订相关培训管理制度及文件；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制定新员工及在职员工培训计划，并具体开展新员工培训工作和在职员工培训工作；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pt;margin-top:259pt;height:152.75pt;width:502.1pt;z-index:251659264;mso-width-relative:page;mso-height-relative:page;" filled="f" stroked="f" coordsize="21600,21600" o:gfxdata="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O&#10;He3cAAAACwEAAA8AAAAAAAAAAQAgAAAAIgAAAGRycy9kb3ducmV2LnhtbFBLAQIUABQAAAAIAIdO&#10;4kA9y35J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   天津金米特科技股份有限公司            人事总监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根据公司的发展战略，制定公司人力资源发展规划、组织架构及定岗定编工作，资源的合理配置；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</w:r>
                    </w:p>
                    <w:p>
                      <w:pPr>
                        <w:pStyle w:val="5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人事经理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负责培训管理体系的建立和完善工作，编制、修订相关培训管理制度及文件；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制定新员工及在职员工培训计划，并具体开展新员工培训工作和在职员工培训工作；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2910205</wp:posOffset>
                </wp:positionV>
                <wp:extent cx="6772910" cy="351790"/>
                <wp:effectExtent l="0" t="0" r="8890" b="292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1642" y="6426"/>
                          <a:chExt cx="10666" cy="554"/>
                        </a:xfrm>
                      </wpg:grpSpPr>
                      <wps:wsp>
                        <wps:cNvPr id="19" name="KSO_Shape"/>
                        <wps:cNvSpPr/>
                        <wps:spPr>
                          <a:xfrm flipH="1">
                            <a:off x="2411" y="6600"/>
                            <a:ext cx="257" cy="217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642" y="6426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9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12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8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工作经历 / Experience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229.15pt;height:27.7pt;width:533.3pt;z-index:251659264;mso-width-relative:page;mso-height-relative:page;" coordorigin="1642,6426" coordsize="10666,554" o:gfxdata="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">
                <o:lock v:ext="edit" aspectratio="f"/>
                <v:shape id="KSO_Shape" o:spid="_x0000_s1026" o:spt="100" style="position:absolute;left:2411;top:6600;flip:x;height:217;width:257;v-text-anchor:middle;" fillcolor="#333F50" filled="t" stroked="f" coordsize="3261356,2766950" o:gfxdata="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vLzQugAAANs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642;top:6426;height:555;width:10666;" coordorigin="1642,4241" coordsize="10666,55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JXwdtLoAAADb&#10;AAAADwAAAGRycy9kb3ducmV2LnhtbEVPTYvCMBC9C/6HMMLeNNXDWrpGWQRFEEStIN6GZrYt20xK&#10;Em33328Ewds83ucsVr1pxIOcry0rmE4SEMSF1TWXCi75ZpyC8AFZY2OZFPyRh9VyOFhgpm3HJ3qc&#10;QyliCPsMFVQhtJmUvqjIoJ/YljhyP9YZDBG6UmqHXQw3jZwlyac0WHNsqLCldUXF7/luFDSpb92+&#10;Lw/58Zpu599susPNKPUxmiZfIAL14S1+uXc6zp/B85d4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fB20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lBDskbgAAADb&#10;AAAADwAAAGRycy9kb3ducmV2LnhtbEVPTYvCMBC9C/6HMAveNFVEpRqFFYR6Eq3idWhm27LNpDZp&#10;1X9vBMHbPN7nrDYPU4mOGldaVjAeRSCIM6tLzhWc091wAcJ5ZI2VZVLwJAebdb+3wljbOx+pO/lc&#10;hBB2MSoovK9jKV1WkEE3sjVx4P5sY9AH2ORSN3gP4aaSkyiaSYMlh4YCa9oWlP2fWqOgnWNC08P+&#10;2CaXs/m9XdMu36dKDX7G0RKEp4f/ij/uRIf5M3j/Eg6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BDsk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+1xJCrkAAADb&#10;AAAADwAAAGRycy9kb3ducmV2LnhtbEVPTYvCMBC9C/6HMAt707QiKtVYWEGop0WreB2a2bZsM6lN&#10;Wt1/vxEEb/N4n7NJH6YRA3WutqwgnkYgiAuray4VnPP9ZAXCeWSNjWVS8EcO0u14tMFE2zsfaTj5&#10;UoQQdgkqqLxvEyldUZFBN7UtceB+bGfQB9iVUnd4D+GmkbMoWkiDNYeGClvaVVT8nnqjoF9iRvPv&#10;w7HPLmfzdbvmQ3nIlfr8iKM1CE8P/xa/3JkO85fw/CUc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cSQ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工作经历 / Experience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2027555</wp:posOffset>
                </wp:positionV>
                <wp:extent cx="6376670" cy="760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.06                     珠海金山科技大学 / 管理学院      行政管理专业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159.65pt;height:59.85pt;width:502.1pt;z-index:251657216;mso-width-relative:page;mso-height-relative:page;" filled="f" stroked="f" coordsize="21600,21600" o:gfxdata="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1mDc&#10;3AAAAAsBAAAPAAAAAAAAAAEAIAAAACIAAABkcnMvZG93bnJldi54bWxQSwECFAAUAAAACACHTuJA&#10;ML+Nj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.06                     珠海金山科技大学 / 管理学院      行政管理专业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1598930</wp:posOffset>
                </wp:positionV>
                <wp:extent cx="6772910" cy="352425"/>
                <wp:effectExtent l="0" t="0" r="889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2425"/>
                          <a:chOff x="1642" y="4241"/>
                          <a:chExt cx="10666" cy="555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642" y="4274"/>
                            <a:ext cx="10666" cy="523"/>
                            <a:chOff x="1642" y="4274"/>
                            <a:chExt cx="10666" cy="523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2289" y="4274"/>
                              <a:ext cx="523" cy="523"/>
                              <a:chOff x="2289" y="4274"/>
                              <a:chExt cx="523" cy="523"/>
                            </a:xfrm>
                          </wpg:grpSpPr>
                          <wps:wsp>
                            <wps:cNvPr id="13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" name="Freeform 142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2377" y="4433"/>
                                <a:ext cx="321" cy="2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ln w="9525">
                                <a:noFill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24" name="直接连接符 24"/>
                          <wps:cNvCnPr/>
                          <wps:spPr>
                            <a:xfrm>
                              <a:off x="6239" y="4510"/>
                              <a:ext cx="606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642" y="4510"/>
                              <a:ext cx="252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2869" y="4241"/>
                            <a:ext cx="3337" cy="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333F50" w:themeColor="text2" w:themeShade="BF"/>
                                  <w:kern w:val="24"/>
                                  <w:sz w:val="28"/>
                                  <w:szCs w:val="28"/>
                                </w:rPr>
                                <w:t>教育背景 / Education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125.9pt;height:27.75pt;width:533.3pt;z-index:251658240;mso-width-relative:page;mso-height-relative:page;" coordorigin="1642,4241" coordsize="10666,555" o:gfxdata="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">
                <o:lock v:ext="edit" aspectratio="f"/>
                <v:group id="_x0000_s1026" o:spid="_x0000_s1026" o:spt="203" style="position:absolute;left:1642;top:4274;height:523;width:10666;" coordorigin="1642,4274" coordsize="10666,52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289;top:4274;height:523;width:523;" coordorigin="2289,4274" coordsize="523,523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2289;top:4274;height:523;width:523;v-text-anchor:middle;" filled="f" stroked="t" coordsize="21600,21600" o:gfxdata="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Ejr&#10;MtsAAAALAQAADwAAAAAAAAABACAAAAAiAAAAZHJzL2Rvd25yZXYueG1sUEsBAhQAFAAAAAgAh07i&#10;QK2D51vmAQAArAMAAA4AAAAAAAAAAQAgAAAAKgEAAGRycy9lMm9Eb2MueG1sUEsFBgAAAAAGAAYA&#10;WQEAAIIFAAAAAA=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2377;top:4433;flip:x;height:224;width:321;" fillcolor="#333F50" filled="t" stroked="f" coordsize="263,184" o:gfxdata="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CCItW/aAAAACwEAAA8AAAAAAAAAAQAg&#10;AAAAIgAAAGRycy9kb3ducmV2LnhtbFBLAQIUABQAAAAIAIdO4kDUxpe9YwUAAHgZAAAOAAAAAAAA&#10;AAEAIAAAACk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</v:shape>
                  </v:group>
                  <v:line id="_x0000_s1026" o:spid="_x0000_s1026" o:spt="20" style="position:absolute;left:6239;top:4510;height:0;width:6069;" filled="f" stroked="t" coordsize="21600,21600" o:gfxdata="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/RNYjZ&#10;AAAACwEAAA8AAAAAAAAAAQAgAAAAIgAAAGRycy9kb3ducmV2LnhtbFBLAQIUABQAAAAIAIdO4kDP&#10;W+3w5gEAAJYDAAAOAAAAAAAAAAEAIAAAACgBAABkcnMvZTJvRG9jLnhtbFBLBQYAAAAABgAGAFkB&#10;AACABQAAAAA=&#10;">
                    <v:fill on="f" focussize="0,0"/>
                    <v:stroke weight="1.5pt" color="#333F50" miterlimit="8" joinstyle="miter"/>
                    <v:imagedata o:title=""/>
                    <o:lock v:ext="edit" aspectratio="f"/>
                  </v:line>
                  <v:line id="_x0000_s1026" o:spid="_x0000_s1026" o:spt="20" style="position:absolute;left:1642;top:4510;height:0;width:252;" filled="f" stroked="t" coordsize="21600,21600" o:gfxdata="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In1w3ZAAAA&#10;DQEAAA8AAAAAAAAAAQAgAAAAIgAAAGRycy9kb3ducmV2LnhtbFBLAQIUABQAAAAIAIdO4kCI+1RG&#10;4wEAAJUDAAAOAAAAAAAAAAEAIAAAACgBAABkcnMvZTJvRG9jLnhtbFBLBQYAAAAABgAGAFkBAAB9&#10;BQAAAAA=&#10;">
                    <v:fill on="f" focussize="0,0"/>
                    <v:stroke weight="1.5pt" color="#333F50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69;top:4241;height:511;width:3337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333F50" w:themeColor="text2" w:themeShade="BF"/>
                            <w:kern w:val="24"/>
                            <w:sz w:val="28"/>
                            <w:szCs w:val="28"/>
                          </w:rPr>
                          <w:t>教育背景 / Education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673735</wp:posOffset>
                </wp:positionV>
                <wp:extent cx="688975" cy="320040"/>
                <wp:effectExtent l="0" t="0" r="0" b="0"/>
                <wp:wrapNone/>
                <wp:docPr id="3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16.55pt;margin-top:53.05pt;height:25.2pt;width:54.25pt;z-index:251649024;mso-width-relative:page;mso-height-relative:page;" filled="f" stroked="f" coordsize="21600,21600" o:gfxdata="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++IddcAAAALAQAADwAAAAAAAAAB&#10;ACAAAAAiAAAAZHJzL2Rvd25yZXYueG1sUEsBAhQAFAAAAAgAh07iQP5HvjO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673735</wp:posOffset>
                </wp:positionV>
                <wp:extent cx="1680845" cy="320040"/>
                <wp:effectExtent l="0" t="0" r="0" b="0"/>
                <wp:wrapNone/>
                <wp:docPr id="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4.35pt;margin-top:53.05pt;height:25.2pt;width:132.35pt;z-index:251651072;mso-width-relative:page;mso-height-relative:page;" filled="f" stroked="f" coordsize="21600,21600" o:gfxdata="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XiudF2AAAAAsBAAAPAAAAAAAA&#10;AAEAIAAAACIAAABkcnMvZG93bnJldi54bWxQSwECFAAUAAAACACHTuJA596qg6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673735</wp:posOffset>
                </wp:positionV>
                <wp:extent cx="1680845" cy="320040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34.15pt;margin-top:53.05pt;height:25.2pt;width:132.35pt;z-index:251653120;mso-width-relative:page;mso-height-relative:page;" filled="f" stroked="f" coordsize="21600,21600" o:gfxdata="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f5XkvXAAAACwEAAA8AAAAAAAAA&#10;AQAgAAAAIgAAAGRycy9kb3ducmV2LnhtbFBLAQIUABQAAAAIAIdO4kA2onqY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759460</wp:posOffset>
                </wp:positionV>
                <wp:extent cx="161925" cy="162560"/>
                <wp:effectExtent l="0" t="0" r="10160" b="8890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01.2pt;margin-top:59.8pt;height:12.8pt;width:12.75pt;z-index:251650048;mso-width-relative:page;mso-height-relative:page;" fillcolor="#333F50" filled="t" stroked="f" coordsize="5054,5072" o:gfxdata="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An+YjY2AAAAAsBAAAPAAAAAAAAAAEAIAAAACIAAABkcnMvZG93bnJldi54bWxQSwEC&#10;FAAUAAAACACHTuJAm/r8lUwHAAByHgAADgAAAAAAAAABACAAAAAnAQAAZHJzL2Uyb0RvYy54bWxQ&#10;SwUGAAAAAAYABgBZAQAA5Q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749300</wp:posOffset>
                </wp:positionV>
                <wp:extent cx="111125" cy="179070"/>
                <wp:effectExtent l="0" t="0" r="3175" b="11430"/>
                <wp:wrapNone/>
                <wp:docPr id="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0.2pt;margin-top:59pt;height:14.1pt;width:8.75pt;z-index:251652096;mso-width-relative:page;mso-height-relative:page;" fillcolor="#333F50" filled="t" stroked="f" coordsize="4025,6467" o:gfxdata="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I/w2HDaAAAACwEAAA8AAAAAAAAAAQAgAAAAIgAAAGRycy9kb3ducmV2LnhtbFBLAQIU&#10;ABQAAAAIAIdO4kAx6fFDZQYAABQjAAAOAAAAAAAAAAEAIAAAACkBAABkcnMvZTJvRG9jLnhtbFBL&#10;BQYAAAAABgAGAFkBAAAA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778510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8.7pt;margin-top:61.3pt;height:11.35pt;width:11.4pt;z-index:251654144;mso-width-relative:page;mso-height-relative:page;" fillcolor="#333F50" filled="t" stroked="f" coordsize="607639,606722" o:gfxdata="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-397510</wp:posOffset>
            </wp:positionV>
            <wp:extent cx="1483360" cy="1527810"/>
            <wp:effectExtent l="28575" t="28575" r="31115" b="43815"/>
            <wp:wrapNone/>
            <wp:docPr id="36" name="图片 36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527810"/>
                    </a:xfrm>
                    <a:prstGeom prst="ellipse">
                      <a:avLst/>
                    </a:prstGeom>
                    <a:ln w="28575">
                      <a:solidFill>
                        <a:srgbClr val="44546A">
                          <a:lumMod val="7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57150</wp:posOffset>
                </wp:positionV>
                <wp:extent cx="1779905" cy="535940"/>
                <wp:effectExtent l="0" t="0" r="10795" b="1651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53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 w:themeColor="text2" w:themeShade="B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0.95pt;margin-top:4.5pt;height:42.2pt;width:140.15pt;z-index:251646976;mso-width-relative:page;mso-height-relative:page;" fillcolor="#FFFFFF [3212]" filled="t" stroked="f" coordsize="21600,21600" o:gfxdata="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7&#10;gkYf1QAAAAgBAAAPAAAAAAAAAAEAIAAAACIAAABkcnMvZG93bnJldi54bWxQSwECFAAUAAAACACH&#10;TuJAoeKlUrUBAAA6AwAADgAAAAAAAAABACAAAAAkAQAAZHJzL2Uyb0RvYy54bWxQSwUGAAAAAAYA&#10;BgBZAQAAS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 w:themeColor="text2" w:themeShade="BF"/>
                          <w:kern w:val="24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336550</wp:posOffset>
                </wp:positionV>
                <wp:extent cx="7559675" cy="45720"/>
                <wp:effectExtent l="0" t="0" r="317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2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26.5pt;height:3.6pt;width:595.25pt;z-index:251625472;v-text-anchor:middle;mso-width-relative:page;mso-height-relative:page;" fillcolor="#333F50" filled="t" stroked="f" coordsize="21600,21600" o:gfxdata="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+Da&#10;ntkAAAALAQAADwAAAAAAAAABACAAAAAiAAAAZHJzL2Rvd25yZXYueG1sUEsBAhQAFAAAAAgAh07i&#10;QDW29tXoAQAApw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-598170</wp:posOffset>
                </wp:positionV>
                <wp:extent cx="3076575" cy="3327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5" cy="3327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4" w:lineRule="exact"/>
                              <w:jc w:val="center"/>
                            </w:pPr>
                            <w:r>
                              <w:rPr>
                                <w:rFonts w:hint="eastAsia" w:ascii="方正超粗黑简体" w:eastAsia="方正超粗黑简体" w:cstheme="minorBidi"/>
                                <w:color w:val="333F50" w:themeColor="text2" w:themeShade="BF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81.95pt;margin-top:-47.1pt;height:26.2pt;width:242.25pt;rotation:11796480f;z-index:251626496;v-text-anchor:middle;mso-width-relative:page;mso-height-relative:page;" filled="f" stroked="f" coordsize="21600,21600" o:gfxdata="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zXlI9oAAAAMAQAADwAAAAAA&#10;AAABACAAAAAiAAAAZHJzL2Rvd25yZXYueG1sUEsBAhQAFAAAAAgAh07iQEQ9csDYAQAAgQMAAA4A&#10;AAAAAAAAAQAgAAAAKQEAAGRycy9lMm9Eb2MueG1sUEsFBgAAAAAGAAYAWQEAAHM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84" w:lineRule="exact"/>
                        <w:jc w:val="center"/>
                      </w:pPr>
                      <w:r>
                        <w:rPr>
                          <w:rFonts w:hint="eastAsia" w:ascii="方正超粗黑简体" w:eastAsia="方正超粗黑简体" w:cstheme="minorBidi"/>
                          <w:color w:val="333F50" w:themeColor="text2" w:themeShade="BF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-283845</wp:posOffset>
                </wp:positionV>
                <wp:extent cx="2012315" cy="472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</w:rPr>
                              <w:t>求职意向：人事专员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7pt;margin-top:-22.35pt;height:37.2pt;width:158.45pt;mso-wrap-style:none;z-index:251628544;mso-width-relative:page;mso-height-relative:page;" filled="f" stroked="f" coordsize="21600,21600" o:gfxdata="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3KvLKtkAAAAKAQAADwAAAAAAAAABACAAAAAiAAAAZHJzL2Rvd25yZXYueG1sUEsB&#10;AhQAFAAAAAgAh07iQLkJlBeCAQAA7AIAAA4AAAAAAAAAAQAgAAAAKAEAAGRycy9lMm9Eb2MueG1s&#10;UEsFBgAAAAAGAAYAWQEAAB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</w:rPr>
                        <w:t>求职意向：人事专员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超粗黑简体"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30ED"/>
    <w:multiLevelType w:val="multilevel"/>
    <w:tmpl w:val="222530E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2FF16D6"/>
    <w:multiLevelType w:val="multilevel"/>
    <w:tmpl w:val="62FF16D6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CEB05C0"/>
    <w:multiLevelType w:val="multilevel"/>
    <w:tmpl w:val="7CEB05C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17070"/>
    <w:rsid w:val="1481707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2018-08-13T06:57:00Z</dcterms:created>
  <dc:creator>WPS_1502851035</dc:creator>
  <cp:lastModifiedBy>WPS_1502851035</cp:lastModifiedBy>
  <dcterms:modified xsi:type="dcterms:W3CDTF">2018-08-13T07:16:53Z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