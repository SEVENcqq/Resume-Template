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-925830</wp:posOffset>
                </wp:positionV>
                <wp:extent cx="3220720" cy="10927715"/>
                <wp:effectExtent l="0" t="0" r="17780" b="698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720" cy="10927715"/>
                        </a:xfrm>
                        <a:prstGeom prst="rect">
                          <a:avLst/>
                        </a:prstGeom>
                        <a:solidFill>
                          <a:srgbClr val="2B3E4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8.9pt;margin-top:-72.9pt;height:860.45pt;width:253.6pt;z-index:-251152384;mso-width-relative:page;mso-height-relative:page;" fillcolor="#2B3E4A" filled="t" stroked="f" coordsize="21600,21600" o:gfxdata="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9heME2gAAAA4BAAAPAAAA&#10;AAAAAAEAIAAAACIAAABkcnMvZG93bnJldi54bWxQSwECFAAUAAAACACHTuJATxAPI6EBAAAcAwAA&#10;DgAAAAAAAAABACAAAAAp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10229760" behindDoc="0" locked="0" layoutInCell="1" allowOverlap="1">
                <wp:simplePos x="0" y="0"/>
                <wp:positionH relativeFrom="page">
                  <wp:posOffset>3466465</wp:posOffset>
                </wp:positionH>
                <wp:positionV relativeFrom="paragraph">
                  <wp:posOffset>7702550</wp:posOffset>
                </wp:positionV>
                <wp:extent cx="292100" cy="499745"/>
                <wp:effectExtent l="0" t="0" r="12700" b="14605"/>
                <wp:wrapNone/>
                <wp:docPr id="137" name="任意多边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997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0" h="787">
                              <a:moveTo>
                                <a:pt x="459" y="0"/>
                              </a:moveTo>
                              <a:lnTo>
                                <a:pt x="0" y="262"/>
                              </a:lnTo>
                              <a:lnTo>
                                <a:pt x="0" y="786"/>
                              </a:lnTo>
                              <a:lnTo>
                                <a:pt x="459" y="524"/>
                              </a:lnTo>
                              <a:lnTo>
                                <a:pt x="459" y="0"/>
                              </a:lnTo>
                            </a:path>
                          </a:pathLst>
                        </a:custGeom>
                        <a:solidFill>
                          <a:srgbClr val="D7EAE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2" o:spid="_x0000_s1026" o:spt="100" style="position:absolute;left:0pt;margin-left:272.95pt;margin-top:606.5pt;height:39.35pt;width:23pt;mso-position-horizontal-relative:page;z-index:10229760;mso-width-relative:page;mso-height-relative:page;" fillcolor="#D7EAE9" filled="t" stroked="f" coordorigin="5379,-114" coordsize="460,787" o:gfxdata="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n+EwTaAAAADQEAAA8AAAAAAAAAAQAg&#10;AAAAIgAAAGRycy9kb3ducmV2LnhtbFBLAQIUABQAAAAIAIdO4kBvLmu7DAIAADUEAAAOAAAAAAAA&#10;AAEAIAAAACkBAABkcnMvZTJvRG9jLnhtbFBLBQYAAAAABgAGAFkBAACnBQAAAAA=&#10;" path="m5838,-114l5379,148,5379,672,5838,410,5838,-114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229760" behindDoc="0" locked="0" layoutInCell="1" allowOverlap="1">
                <wp:simplePos x="0" y="0"/>
                <wp:positionH relativeFrom="page">
                  <wp:posOffset>3341370</wp:posOffset>
                </wp:positionH>
                <wp:positionV relativeFrom="paragraph">
                  <wp:posOffset>7258050</wp:posOffset>
                </wp:positionV>
                <wp:extent cx="292100" cy="333375"/>
                <wp:effectExtent l="0" t="0" r="12700" b="9525"/>
                <wp:wrapNone/>
                <wp:docPr id="138" name="任意多边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33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0" h="525">
                              <a:moveTo>
                                <a:pt x="0" y="0"/>
                              </a:moveTo>
                              <a:lnTo>
                                <a:pt x="0" y="524"/>
                              </a:lnTo>
                              <a:lnTo>
                                <a:pt x="459" y="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EAE9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3" o:spid="_x0000_s1026" o:spt="100" style="position:absolute;left:0pt;margin-left:263.1pt;margin-top:571.5pt;height:26.25pt;width:23pt;mso-position-horizontal-relative:page;z-index:10229760;mso-width-relative:page;mso-height-relative:page;" fillcolor="#D7EAE9" filled="t" stroked="f" coordorigin="5263,567" coordsize="460,525" o:gfxdata="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s7m8TZAAAADQEAAA8AAAAAAAAAAQAgAAAAIgAAAGRycy9k&#10;b3ducmV2LnhtbFBLAQIUABQAAAAIAIdO4kDpCZ5bAQIAABUEAAAOAAAAAAAAAAEAIAAAACgBAABk&#10;cnMvZTJvRG9jLnhtbFBLBQYAAAAABgAGAFkBAACbBQAAAAA=&#10;" path="m5263,567l5263,1091,5722,829,5263,567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10272768" behindDoc="1" locked="0" layoutInCell="1" allowOverlap="1">
                <wp:simplePos x="0" y="0"/>
                <wp:positionH relativeFrom="page">
                  <wp:posOffset>3947795</wp:posOffset>
                </wp:positionH>
                <wp:positionV relativeFrom="paragraph">
                  <wp:posOffset>7656830</wp:posOffset>
                </wp:positionV>
                <wp:extent cx="3193415" cy="1834515"/>
                <wp:effectExtent l="0" t="0" r="6985" b="13335"/>
                <wp:wrapNone/>
                <wp:docPr id="136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415" cy="1834515"/>
                          <a:chOff x="6201" y="150"/>
                          <a:chExt cx="5029" cy="2889"/>
                        </a:xfrm>
                      </wpg:grpSpPr>
                      <wps:wsp>
                        <wps:cNvPr id="123" name="任意多边形 99"/>
                        <wps:cNvSpPr/>
                        <wps:spPr>
                          <a:xfrm>
                            <a:off x="7040" y="150"/>
                            <a:ext cx="4190" cy="28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90" h="2889">
                                <a:moveTo>
                                  <a:pt x="491" y="2238"/>
                                </a:moveTo>
                                <a:lnTo>
                                  <a:pt x="0" y="1957"/>
                                </a:lnTo>
                                <a:lnTo>
                                  <a:pt x="0" y="2518"/>
                                </a:lnTo>
                                <a:lnTo>
                                  <a:pt x="491" y="2238"/>
                                </a:lnTo>
                                <a:moveTo>
                                  <a:pt x="491" y="1121"/>
                                </a:moveTo>
                                <a:lnTo>
                                  <a:pt x="491" y="1121"/>
                                </a:lnTo>
                                <a:lnTo>
                                  <a:pt x="491" y="1117"/>
                                </a:lnTo>
                                <a:lnTo>
                                  <a:pt x="487" y="1119"/>
                                </a:lnTo>
                                <a:lnTo>
                                  <a:pt x="0" y="841"/>
                                </a:lnTo>
                                <a:lnTo>
                                  <a:pt x="0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1402"/>
                                </a:lnTo>
                                <a:lnTo>
                                  <a:pt x="4" y="1399"/>
                                </a:lnTo>
                                <a:lnTo>
                                  <a:pt x="491" y="1677"/>
                                </a:lnTo>
                                <a:lnTo>
                                  <a:pt x="491" y="1121"/>
                                </a:lnTo>
                                <a:lnTo>
                                  <a:pt x="491" y="1121"/>
                                </a:lnTo>
                                <a:moveTo>
                                  <a:pt x="491" y="561"/>
                                </a:move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841"/>
                                </a:lnTo>
                                <a:lnTo>
                                  <a:pt x="0" y="841"/>
                                </a:lnTo>
                                <a:lnTo>
                                  <a:pt x="491" y="561"/>
                                </a:lnTo>
                                <a:moveTo>
                                  <a:pt x="982" y="281"/>
                                </a:moveTo>
                                <a:lnTo>
                                  <a:pt x="491" y="561"/>
                                </a:lnTo>
                                <a:lnTo>
                                  <a:pt x="982" y="841"/>
                                </a:lnTo>
                                <a:lnTo>
                                  <a:pt x="491" y="1121"/>
                                </a:lnTo>
                                <a:lnTo>
                                  <a:pt x="977" y="1399"/>
                                </a:lnTo>
                                <a:lnTo>
                                  <a:pt x="491" y="1677"/>
                                </a:lnTo>
                                <a:lnTo>
                                  <a:pt x="491" y="1677"/>
                                </a:lnTo>
                                <a:lnTo>
                                  <a:pt x="491" y="2238"/>
                                </a:lnTo>
                                <a:lnTo>
                                  <a:pt x="491" y="2798"/>
                                </a:lnTo>
                                <a:lnTo>
                                  <a:pt x="982" y="2518"/>
                                </a:lnTo>
                                <a:lnTo>
                                  <a:pt x="982" y="1957"/>
                                </a:lnTo>
                                <a:lnTo>
                                  <a:pt x="982" y="1402"/>
                                </a:lnTo>
                                <a:lnTo>
                                  <a:pt x="982" y="1397"/>
                                </a:lnTo>
                                <a:lnTo>
                                  <a:pt x="982" y="841"/>
                                </a:lnTo>
                                <a:lnTo>
                                  <a:pt x="982" y="841"/>
                                </a:lnTo>
                                <a:lnTo>
                                  <a:pt x="982" y="281"/>
                                </a:lnTo>
                                <a:moveTo>
                                  <a:pt x="1472" y="2238"/>
                                </a:moveTo>
                                <a:lnTo>
                                  <a:pt x="982" y="1957"/>
                                </a:lnTo>
                                <a:lnTo>
                                  <a:pt x="982" y="2518"/>
                                </a:lnTo>
                                <a:lnTo>
                                  <a:pt x="1472" y="2238"/>
                                </a:lnTo>
                                <a:moveTo>
                                  <a:pt x="1473" y="1116"/>
                                </a:moveTo>
                                <a:lnTo>
                                  <a:pt x="1468" y="1119"/>
                                </a:lnTo>
                                <a:lnTo>
                                  <a:pt x="982" y="841"/>
                                </a:lnTo>
                                <a:lnTo>
                                  <a:pt x="982" y="1402"/>
                                </a:lnTo>
                                <a:lnTo>
                                  <a:pt x="986" y="1399"/>
                                </a:lnTo>
                                <a:lnTo>
                                  <a:pt x="1473" y="1677"/>
                                </a:lnTo>
                                <a:lnTo>
                                  <a:pt x="1473" y="1116"/>
                                </a:lnTo>
                                <a:moveTo>
                                  <a:pt x="1473" y="561"/>
                                </a:moveTo>
                                <a:lnTo>
                                  <a:pt x="982" y="281"/>
                                </a:lnTo>
                                <a:lnTo>
                                  <a:pt x="982" y="841"/>
                                </a:lnTo>
                                <a:lnTo>
                                  <a:pt x="1473" y="561"/>
                                </a:lnTo>
                                <a:moveTo>
                                  <a:pt x="1963" y="2518"/>
                                </a:moveTo>
                                <a:lnTo>
                                  <a:pt x="1472" y="2238"/>
                                </a:lnTo>
                                <a:lnTo>
                                  <a:pt x="1472" y="2798"/>
                                </a:lnTo>
                                <a:lnTo>
                                  <a:pt x="1963" y="2518"/>
                                </a:lnTo>
                                <a:moveTo>
                                  <a:pt x="1964" y="1957"/>
                                </a:moveTo>
                                <a:lnTo>
                                  <a:pt x="1473" y="1677"/>
                                </a:lnTo>
                                <a:lnTo>
                                  <a:pt x="1473" y="2237"/>
                                </a:lnTo>
                                <a:lnTo>
                                  <a:pt x="1964" y="1957"/>
                                </a:lnTo>
                                <a:moveTo>
                                  <a:pt x="1964" y="281"/>
                                </a:moveTo>
                                <a:lnTo>
                                  <a:pt x="1473" y="561"/>
                                </a:lnTo>
                                <a:lnTo>
                                  <a:pt x="1964" y="841"/>
                                </a:lnTo>
                                <a:lnTo>
                                  <a:pt x="1964" y="281"/>
                                </a:lnTo>
                                <a:moveTo>
                                  <a:pt x="2225" y="1488"/>
                                </a:moveTo>
                                <a:lnTo>
                                  <a:pt x="1734" y="1768"/>
                                </a:lnTo>
                                <a:lnTo>
                                  <a:pt x="2225" y="2048"/>
                                </a:lnTo>
                                <a:lnTo>
                                  <a:pt x="2225" y="1488"/>
                                </a:lnTo>
                                <a:moveTo>
                                  <a:pt x="2716" y="2328"/>
                                </a:moveTo>
                                <a:lnTo>
                                  <a:pt x="2225" y="2048"/>
                                </a:lnTo>
                                <a:lnTo>
                                  <a:pt x="2225" y="2609"/>
                                </a:lnTo>
                                <a:lnTo>
                                  <a:pt x="2716" y="2328"/>
                                </a:lnTo>
                                <a:moveTo>
                                  <a:pt x="2716" y="652"/>
                                </a:moveTo>
                                <a:lnTo>
                                  <a:pt x="2225" y="932"/>
                                </a:lnTo>
                                <a:lnTo>
                                  <a:pt x="2716" y="1212"/>
                                </a:lnTo>
                                <a:lnTo>
                                  <a:pt x="2716" y="652"/>
                                </a:lnTo>
                                <a:moveTo>
                                  <a:pt x="2717" y="91"/>
                                </a:moveTo>
                                <a:lnTo>
                                  <a:pt x="2226" y="371"/>
                                </a:lnTo>
                                <a:lnTo>
                                  <a:pt x="2717" y="651"/>
                                </a:lnTo>
                                <a:lnTo>
                                  <a:pt x="2717" y="91"/>
                                </a:lnTo>
                                <a:moveTo>
                                  <a:pt x="3207" y="2048"/>
                                </a:moveTo>
                                <a:lnTo>
                                  <a:pt x="2716" y="2328"/>
                                </a:lnTo>
                                <a:lnTo>
                                  <a:pt x="3207" y="2609"/>
                                </a:lnTo>
                                <a:lnTo>
                                  <a:pt x="3207" y="2048"/>
                                </a:lnTo>
                                <a:moveTo>
                                  <a:pt x="3207" y="1487"/>
                                </a:moveTo>
                                <a:lnTo>
                                  <a:pt x="3203" y="1490"/>
                                </a:lnTo>
                                <a:lnTo>
                                  <a:pt x="2716" y="1212"/>
                                </a:lnTo>
                                <a:lnTo>
                                  <a:pt x="2716" y="1773"/>
                                </a:lnTo>
                                <a:lnTo>
                                  <a:pt x="2721" y="1770"/>
                                </a:lnTo>
                                <a:lnTo>
                                  <a:pt x="3207" y="2048"/>
                                </a:lnTo>
                                <a:lnTo>
                                  <a:pt x="3207" y="1487"/>
                                </a:lnTo>
                                <a:moveTo>
                                  <a:pt x="3207" y="371"/>
                                </a:moveTo>
                                <a:lnTo>
                                  <a:pt x="2717" y="651"/>
                                </a:lnTo>
                                <a:lnTo>
                                  <a:pt x="3207" y="932"/>
                                </a:lnTo>
                                <a:lnTo>
                                  <a:pt x="3207" y="371"/>
                                </a:lnTo>
                                <a:moveTo>
                                  <a:pt x="3698" y="2328"/>
                                </a:moveTo>
                                <a:lnTo>
                                  <a:pt x="3207" y="2048"/>
                                </a:lnTo>
                                <a:lnTo>
                                  <a:pt x="3207" y="2608"/>
                                </a:lnTo>
                                <a:lnTo>
                                  <a:pt x="3698" y="2328"/>
                                </a:lnTo>
                                <a:moveTo>
                                  <a:pt x="3698" y="651"/>
                                </a:moveTo>
                                <a:lnTo>
                                  <a:pt x="3207" y="932"/>
                                </a:lnTo>
                                <a:lnTo>
                                  <a:pt x="3207" y="1487"/>
                                </a:lnTo>
                                <a:lnTo>
                                  <a:pt x="3207" y="1492"/>
                                </a:lnTo>
                                <a:lnTo>
                                  <a:pt x="3207" y="2048"/>
                                </a:lnTo>
                                <a:lnTo>
                                  <a:pt x="3698" y="1768"/>
                                </a:lnTo>
                                <a:lnTo>
                                  <a:pt x="3212" y="1490"/>
                                </a:lnTo>
                                <a:lnTo>
                                  <a:pt x="3698" y="1212"/>
                                </a:lnTo>
                                <a:lnTo>
                                  <a:pt x="3698" y="651"/>
                                </a:lnTo>
                                <a:moveTo>
                                  <a:pt x="4189" y="2048"/>
                                </a:moveTo>
                                <a:lnTo>
                                  <a:pt x="3698" y="2328"/>
                                </a:lnTo>
                                <a:lnTo>
                                  <a:pt x="3698" y="2889"/>
                                </a:lnTo>
                                <a:lnTo>
                                  <a:pt x="4189" y="2608"/>
                                </a:lnTo>
                                <a:lnTo>
                                  <a:pt x="4189" y="2048"/>
                                </a:lnTo>
                                <a:moveTo>
                                  <a:pt x="4189" y="1487"/>
                                </a:moveTo>
                                <a:lnTo>
                                  <a:pt x="4185" y="1490"/>
                                </a:lnTo>
                                <a:lnTo>
                                  <a:pt x="3698" y="1212"/>
                                </a:lnTo>
                                <a:lnTo>
                                  <a:pt x="3698" y="1768"/>
                                </a:lnTo>
                                <a:lnTo>
                                  <a:pt x="3698" y="1772"/>
                                </a:lnTo>
                                <a:lnTo>
                                  <a:pt x="3702" y="1770"/>
                                </a:lnTo>
                                <a:lnTo>
                                  <a:pt x="4189" y="2048"/>
                                </a:lnTo>
                                <a:lnTo>
                                  <a:pt x="4189" y="1492"/>
                                </a:lnTo>
                                <a:lnTo>
                                  <a:pt x="4189" y="1487"/>
                                </a:lnTo>
                                <a:moveTo>
                                  <a:pt x="4189" y="371"/>
                                </a:moveTo>
                                <a:lnTo>
                                  <a:pt x="3698" y="651"/>
                                </a:lnTo>
                                <a:lnTo>
                                  <a:pt x="4189" y="932"/>
                                </a:lnTo>
                                <a:lnTo>
                                  <a:pt x="4189" y="371"/>
                                </a:lnTo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4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2" y="1017"/>
                            <a:ext cx="471" cy="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5" name="任意多边形 101"/>
                        <wps:cNvSpPr/>
                        <wps:spPr>
                          <a:xfrm>
                            <a:off x="7312" y="1017"/>
                            <a:ext cx="90" cy="1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" h="129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"/>
                                </a:lnTo>
                                <a:lnTo>
                                  <a:pt x="16" y="129"/>
                                </a:lnTo>
                                <a:lnTo>
                                  <a:pt x="16" y="79"/>
                                </a:lnTo>
                                <a:lnTo>
                                  <a:pt x="28" y="65"/>
                                </a:lnTo>
                                <a:lnTo>
                                  <a:pt x="47" y="65"/>
                                </a:lnTo>
                                <a:lnTo>
                                  <a:pt x="45" y="62"/>
                                </a:lnTo>
                                <a:lnTo>
                                  <a:pt x="16" y="6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47" y="65"/>
                                </a:moveTo>
                                <a:lnTo>
                                  <a:pt x="28" y="65"/>
                                </a:lnTo>
                                <a:lnTo>
                                  <a:pt x="70" y="129"/>
                                </a:lnTo>
                                <a:lnTo>
                                  <a:pt x="89" y="129"/>
                                </a:lnTo>
                                <a:lnTo>
                                  <a:pt x="47" y="65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65" y="0"/>
                                </a:lnTo>
                                <a:lnTo>
                                  <a:pt x="27" y="48"/>
                                </a:lnTo>
                                <a:lnTo>
                                  <a:pt x="23" y="52"/>
                                </a:lnTo>
                                <a:lnTo>
                                  <a:pt x="20" y="57"/>
                                </a:lnTo>
                                <a:lnTo>
                                  <a:pt x="17" y="62"/>
                                </a:lnTo>
                                <a:lnTo>
                                  <a:pt x="45" y="62"/>
                                </a:lnTo>
                                <a:lnTo>
                                  <a:pt x="40" y="5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E4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6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52" y="1015"/>
                            <a:ext cx="226" cy="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7" name="任意多边形 103"/>
                        <wps:cNvSpPr/>
                        <wps:spPr>
                          <a:xfrm>
                            <a:off x="7708" y="1017"/>
                            <a:ext cx="94" cy="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" h="132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4" y="101"/>
                                </a:lnTo>
                                <a:lnTo>
                                  <a:pt x="13" y="118"/>
                                </a:lnTo>
                                <a:lnTo>
                                  <a:pt x="28" y="128"/>
                                </a:lnTo>
                                <a:lnTo>
                                  <a:pt x="46" y="131"/>
                                </a:lnTo>
                                <a:lnTo>
                                  <a:pt x="65" y="127"/>
                                </a:lnTo>
                                <a:lnTo>
                                  <a:pt x="80" y="118"/>
                                </a:lnTo>
                                <a:lnTo>
                                  <a:pt x="81" y="117"/>
                                </a:lnTo>
                                <a:lnTo>
                                  <a:pt x="47" y="117"/>
                                </a:lnTo>
                                <a:lnTo>
                                  <a:pt x="35" y="115"/>
                                </a:lnTo>
                                <a:lnTo>
                                  <a:pt x="25" y="107"/>
                                </a:lnTo>
                                <a:lnTo>
                                  <a:pt x="19" y="95"/>
                                </a:lnTo>
                                <a:lnTo>
                                  <a:pt x="17" y="76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94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76"/>
                                </a:lnTo>
                                <a:lnTo>
                                  <a:pt x="75" y="94"/>
                                </a:lnTo>
                                <a:lnTo>
                                  <a:pt x="69" y="107"/>
                                </a:lnTo>
                                <a:lnTo>
                                  <a:pt x="59" y="115"/>
                                </a:lnTo>
                                <a:lnTo>
                                  <a:pt x="47" y="117"/>
                                </a:lnTo>
                                <a:lnTo>
                                  <a:pt x="81" y="117"/>
                                </a:lnTo>
                                <a:lnTo>
                                  <a:pt x="91" y="100"/>
                                </a:lnTo>
                                <a:lnTo>
                                  <a:pt x="94" y="76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E4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8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890" y="1015"/>
                            <a:ext cx="210" cy="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9" name="任意多边形 105"/>
                        <wps:cNvSpPr/>
                        <wps:spPr>
                          <a:xfrm>
                            <a:off x="8131" y="1016"/>
                            <a:ext cx="83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" h="130">
                                <a:moveTo>
                                  <a:pt x="49" y="0"/>
                                </a:moveTo>
                                <a:lnTo>
                                  <a:pt x="20" y="0"/>
                                </a:lnTo>
                                <a:lnTo>
                                  <a:pt x="8" y="1"/>
                                </a:lnTo>
                                <a:lnTo>
                                  <a:pt x="0" y="2"/>
                                </a:lnTo>
                                <a:lnTo>
                                  <a:pt x="0" y="130"/>
                                </a:lnTo>
                                <a:lnTo>
                                  <a:pt x="16" y="130"/>
                                </a:lnTo>
                                <a:lnTo>
                                  <a:pt x="16" y="74"/>
                                </a:lnTo>
                                <a:lnTo>
                                  <a:pt x="65" y="74"/>
                                </a:lnTo>
                                <a:lnTo>
                                  <a:pt x="64" y="72"/>
                                </a:lnTo>
                                <a:lnTo>
                                  <a:pt x="54" y="68"/>
                                </a:lnTo>
                                <a:lnTo>
                                  <a:pt x="54" y="68"/>
                                </a:lnTo>
                                <a:lnTo>
                                  <a:pt x="63" y="63"/>
                                </a:lnTo>
                                <a:lnTo>
                                  <a:pt x="65" y="61"/>
                                </a:lnTo>
                                <a:lnTo>
                                  <a:pt x="16" y="61"/>
                                </a:lnTo>
                                <a:lnTo>
                                  <a:pt x="16" y="14"/>
                                </a:lnTo>
                                <a:lnTo>
                                  <a:pt x="19" y="13"/>
                                </a:lnTo>
                                <a:lnTo>
                                  <a:pt x="24" y="12"/>
                                </a:lnTo>
                                <a:lnTo>
                                  <a:pt x="70" y="12"/>
                                </a:lnTo>
                                <a:lnTo>
                                  <a:pt x="68" y="10"/>
                                </a:lnTo>
                                <a:lnTo>
                                  <a:pt x="60" y="3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65" y="74"/>
                                </a:moveTo>
                                <a:lnTo>
                                  <a:pt x="31" y="74"/>
                                </a:lnTo>
                                <a:lnTo>
                                  <a:pt x="46" y="74"/>
                                </a:lnTo>
                                <a:lnTo>
                                  <a:pt x="53" y="81"/>
                                </a:lnTo>
                                <a:lnTo>
                                  <a:pt x="57" y="99"/>
                                </a:lnTo>
                                <a:lnTo>
                                  <a:pt x="61" y="115"/>
                                </a:lnTo>
                                <a:lnTo>
                                  <a:pt x="63" y="126"/>
                                </a:lnTo>
                                <a:lnTo>
                                  <a:pt x="65" y="130"/>
                                </a:lnTo>
                                <a:lnTo>
                                  <a:pt x="82" y="130"/>
                                </a:lnTo>
                                <a:lnTo>
                                  <a:pt x="80" y="125"/>
                                </a:lnTo>
                                <a:lnTo>
                                  <a:pt x="77" y="112"/>
                                </a:lnTo>
                                <a:lnTo>
                                  <a:pt x="73" y="94"/>
                                </a:lnTo>
                                <a:lnTo>
                                  <a:pt x="70" y="81"/>
                                </a:lnTo>
                                <a:lnTo>
                                  <a:pt x="65" y="74"/>
                                </a:lnTo>
                                <a:close/>
                                <a:moveTo>
                                  <a:pt x="70" y="12"/>
                                </a:moveTo>
                                <a:lnTo>
                                  <a:pt x="24" y="12"/>
                                </a:lnTo>
                                <a:lnTo>
                                  <a:pt x="50" y="13"/>
                                </a:lnTo>
                                <a:lnTo>
                                  <a:pt x="61" y="20"/>
                                </a:lnTo>
                                <a:lnTo>
                                  <a:pt x="61" y="51"/>
                                </a:lnTo>
                                <a:lnTo>
                                  <a:pt x="50" y="61"/>
                                </a:lnTo>
                                <a:lnTo>
                                  <a:pt x="65" y="61"/>
                                </a:lnTo>
                                <a:lnTo>
                                  <a:pt x="71" y="56"/>
                                </a:lnTo>
                                <a:lnTo>
                                  <a:pt x="76" y="46"/>
                                </a:lnTo>
                                <a:lnTo>
                                  <a:pt x="78" y="35"/>
                                </a:lnTo>
                                <a:lnTo>
                                  <a:pt x="78" y="25"/>
                                </a:lnTo>
                                <a:lnTo>
                                  <a:pt x="74" y="16"/>
                                </a:lnTo>
                                <a:lnTo>
                                  <a:pt x="7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E4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0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70" y="1015"/>
                            <a:ext cx="226" cy="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1" name="任意多边形 107"/>
                        <wps:cNvSpPr/>
                        <wps:spPr>
                          <a:xfrm>
                            <a:off x="8526" y="1016"/>
                            <a:ext cx="365" cy="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" h="132">
                                <a:moveTo>
                                  <a:pt x="94" y="1"/>
                                </a:moveTo>
                                <a:lnTo>
                                  <a:pt x="78" y="1"/>
                                </a:lnTo>
                                <a:lnTo>
                                  <a:pt x="78" y="77"/>
                                </a:lnTo>
                                <a:lnTo>
                                  <a:pt x="76" y="95"/>
                                </a:lnTo>
                                <a:lnTo>
                                  <a:pt x="69" y="108"/>
                                </a:lnTo>
                                <a:lnTo>
                                  <a:pt x="60" y="116"/>
                                </a:lnTo>
                                <a:lnTo>
                                  <a:pt x="47" y="118"/>
                                </a:lnTo>
                                <a:lnTo>
                                  <a:pt x="35" y="116"/>
                                </a:lnTo>
                                <a:lnTo>
                                  <a:pt x="26" y="108"/>
                                </a:lnTo>
                                <a:lnTo>
                                  <a:pt x="19" y="96"/>
                                </a:lnTo>
                                <a:lnTo>
                                  <a:pt x="17" y="77"/>
                                </a:lnTo>
                                <a:lnTo>
                                  <a:pt x="17" y="1"/>
                                </a:lnTo>
                                <a:lnTo>
                                  <a:pt x="0" y="1"/>
                                </a:lnTo>
                                <a:lnTo>
                                  <a:pt x="1" y="77"/>
                                </a:lnTo>
                                <a:lnTo>
                                  <a:pt x="4" y="102"/>
                                </a:lnTo>
                                <a:lnTo>
                                  <a:pt x="14" y="119"/>
                                </a:lnTo>
                                <a:lnTo>
                                  <a:pt x="28" y="129"/>
                                </a:lnTo>
                                <a:lnTo>
                                  <a:pt x="46" y="132"/>
                                </a:lnTo>
                                <a:lnTo>
                                  <a:pt x="65" y="128"/>
                                </a:lnTo>
                                <a:lnTo>
                                  <a:pt x="81" y="119"/>
                                </a:lnTo>
                                <a:lnTo>
                                  <a:pt x="81" y="118"/>
                                </a:lnTo>
                                <a:lnTo>
                                  <a:pt x="91" y="101"/>
                                </a:lnTo>
                                <a:lnTo>
                                  <a:pt x="94" y="77"/>
                                </a:lnTo>
                                <a:lnTo>
                                  <a:pt x="94" y="1"/>
                                </a:lnTo>
                                <a:moveTo>
                                  <a:pt x="215" y="130"/>
                                </a:moveTo>
                                <a:lnTo>
                                  <a:pt x="213" y="125"/>
                                </a:lnTo>
                                <a:lnTo>
                                  <a:pt x="210" y="112"/>
                                </a:lnTo>
                                <a:lnTo>
                                  <a:pt x="205" y="94"/>
                                </a:lnTo>
                                <a:lnTo>
                                  <a:pt x="202" y="81"/>
                                </a:lnTo>
                                <a:lnTo>
                                  <a:pt x="198" y="74"/>
                                </a:lnTo>
                                <a:lnTo>
                                  <a:pt x="197" y="72"/>
                                </a:lnTo>
                                <a:lnTo>
                                  <a:pt x="187" y="68"/>
                                </a:lnTo>
                                <a:lnTo>
                                  <a:pt x="187" y="68"/>
                                </a:lnTo>
                                <a:lnTo>
                                  <a:pt x="196" y="63"/>
                                </a:lnTo>
                                <a:lnTo>
                                  <a:pt x="198" y="61"/>
                                </a:lnTo>
                                <a:lnTo>
                                  <a:pt x="204" y="56"/>
                                </a:lnTo>
                                <a:lnTo>
                                  <a:pt x="209" y="46"/>
                                </a:lnTo>
                                <a:lnTo>
                                  <a:pt x="211" y="35"/>
                                </a:lnTo>
                                <a:lnTo>
                                  <a:pt x="211" y="25"/>
                                </a:lnTo>
                                <a:lnTo>
                                  <a:pt x="207" y="16"/>
                                </a:lnTo>
                                <a:lnTo>
                                  <a:pt x="203" y="13"/>
                                </a:lnTo>
                                <a:lnTo>
                                  <a:pt x="201" y="10"/>
                                </a:lnTo>
                                <a:lnTo>
                                  <a:pt x="194" y="4"/>
                                </a:lnTo>
                                <a:lnTo>
                                  <a:pt x="194" y="20"/>
                                </a:lnTo>
                                <a:lnTo>
                                  <a:pt x="194" y="51"/>
                                </a:lnTo>
                                <a:lnTo>
                                  <a:pt x="183" y="61"/>
                                </a:lnTo>
                                <a:lnTo>
                                  <a:pt x="149" y="61"/>
                                </a:lnTo>
                                <a:lnTo>
                                  <a:pt x="149" y="14"/>
                                </a:lnTo>
                                <a:lnTo>
                                  <a:pt x="151" y="13"/>
                                </a:lnTo>
                                <a:lnTo>
                                  <a:pt x="157" y="13"/>
                                </a:lnTo>
                                <a:lnTo>
                                  <a:pt x="182" y="13"/>
                                </a:lnTo>
                                <a:lnTo>
                                  <a:pt x="194" y="20"/>
                                </a:lnTo>
                                <a:lnTo>
                                  <a:pt x="194" y="4"/>
                                </a:lnTo>
                                <a:lnTo>
                                  <a:pt x="193" y="3"/>
                                </a:lnTo>
                                <a:lnTo>
                                  <a:pt x="181" y="0"/>
                                </a:lnTo>
                                <a:lnTo>
                                  <a:pt x="153" y="0"/>
                                </a:lnTo>
                                <a:lnTo>
                                  <a:pt x="141" y="1"/>
                                </a:lnTo>
                                <a:lnTo>
                                  <a:pt x="132" y="2"/>
                                </a:lnTo>
                                <a:lnTo>
                                  <a:pt x="132" y="130"/>
                                </a:lnTo>
                                <a:lnTo>
                                  <a:pt x="149" y="130"/>
                                </a:lnTo>
                                <a:lnTo>
                                  <a:pt x="149" y="74"/>
                                </a:lnTo>
                                <a:lnTo>
                                  <a:pt x="164" y="74"/>
                                </a:lnTo>
                                <a:lnTo>
                                  <a:pt x="179" y="74"/>
                                </a:lnTo>
                                <a:lnTo>
                                  <a:pt x="186" y="81"/>
                                </a:lnTo>
                                <a:lnTo>
                                  <a:pt x="190" y="99"/>
                                </a:lnTo>
                                <a:lnTo>
                                  <a:pt x="193" y="115"/>
                                </a:lnTo>
                                <a:lnTo>
                                  <a:pt x="196" y="126"/>
                                </a:lnTo>
                                <a:lnTo>
                                  <a:pt x="198" y="130"/>
                                </a:lnTo>
                                <a:lnTo>
                                  <a:pt x="215" y="130"/>
                                </a:lnTo>
                                <a:moveTo>
                                  <a:pt x="365" y="1"/>
                                </a:moveTo>
                                <a:lnTo>
                                  <a:pt x="271" y="1"/>
                                </a:lnTo>
                                <a:lnTo>
                                  <a:pt x="271" y="15"/>
                                </a:lnTo>
                                <a:lnTo>
                                  <a:pt x="309" y="15"/>
                                </a:lnTo>
                                <a:lnTo>
                                  <a:pt x="309" y="130"/>
                                </a:lnTo>
                                <a:lnTo>
                                  <a:pt x="326" y="130"/>
                                </a:lnTo>
                                <a:lnTo>
                                  <a:pt x="326" y="15"/>
                                </a:lnTo>
                                <a:lnTo>
                                  <a:pt x="365" y="15"/>
                                </a:lnTo>
                                <a:lnTo>
                                  <a:pt x="365" y="1"/>
                                </a:lnTo>
                              </a:path>
                            </a:pathLst>
                          </a:custGeom>
                          <a:solidFill>
                            <a:srgbClr val="2B3E4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2" name="图片 10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14" y="1008"/>
                            <a:ext cx="181" cy="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3" name="任意多边形 109"/>
                        <wps:cNvSpPr/>
                        <wps:spPr>
                          <a:xfrm>
                            <a:off x="9130" y="1017"/>
                            <a:ext cx="72" cy="1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129">
                                <a:moveTo>
                                  <a:pt x="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"/>
                                </a:lnTo>
                                <a:lnTo>
                                  <a:pt x="72" y="129"/>
                                </a:lnTo>
                                <a:lnTo>
                                  <a:pt x="72" y="115"/>
                                </a:lnTo>
                                <a:lnTo>
                                  <a:pt x="17" y="115"/>
                                </a:lnTo>
                                <a:lnTo>
                                  <a:pt x="17" y="68"/>
                                </a:lnTo>
                                <a:lnTo>
                                  <a:pt x="66" y="68"/>
                                </a:lnTo>
                                <a:lnTo>
                                  <a:pt x="66" y="54"/>
                                </a:lnTo>
                                <a:lnTo>
                                  <a:pt x="17" y="54"/>
                                </a:lnTo>
                                <a:lnTo>
                                  <a:pt x="17" y="14"/>
                                </a:lnTo>
                                <a:lnTo>
                                  <a:pt x="69" y="14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E4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4" name="任意多边形 110"/>
                        <wps:cNvSpPr/>
                        <wps:spPr>
                          <a:xfrm>
                            <a:off x="6201" y="731"/>
                            <a:ext cx="491" cy="8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841">
                                <a:moveTo>
                                  <a:pt x="490" y="0"/>
                                </a:moveTo>
                                <a:lnTo>
                                  <a:pt x="0" y="280"/>
                                </a:lnTo>
                                <a:lnTo>
                                  <a:pt x="0" y="840"/>
                                </a:lnTo>
                                <a:lnTo>
                                  <a:pt x="490" y="560"/>
                                </a:lnTo>
                                <a:lnTo>
                                  <a:pt x="490" y="0"/>
                                </a:lnTo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35" name="矩形 111"/>
                        <wps:cNvSpPr/>
                        <wps:spPr>
                          <a:xfrm>
                            <a:off x="6622" y="854"/>
                            <a:ext cx="3192" cy="452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B3E4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8" o:spid="_x0000_s1026" o:spt="203" style="position:absolute;left:0pt;margin-left:310.85pt;margin-top:602.9pt;height:144.45pt;width:251.45pt;mso-position-horizontal-relative:page;z-index:-493043712;mso-width-relative:page;mso-height-relative:page;" coordorigin="6201,150" coordsize="5029,2889" o:gfxdata="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">
                <o:lock v:ext="edit" aspectratio="f"/>
                <v:shape id="任意多边形 99" o:spid="_x0000_s1026" o:spt="100" style="position:absolute;left:7040;top:150;height:2889;width:4190;" fillcolor="#E8F0EE" filled="t" stroked="f" coordsize="4190,2889" o:gfxdata="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9H6ZugAAANwA&#10;AAAPAAAAAAAAAAEAIAAAACIAAABkcnMvZG93bnJldi54bWxQSwECFAAUAAAACACHTuJAMy8FnjsA&#10;AAA5AAAAEAAAAAAAAAABACAAAAAJAQAAZHJzL3NoYXBleG1sLnhtbFBLBQYAAAAABgAGAFsBAACz&#10;AwAAAAA=&#10;" path="m491,2238l0,1957,0,2518,491,2238m491,1121l491,1121,491,1117,487,1119,0,841,0,1397,0,1397,0,1397,0,1402,4,1399,491,1677,491,1121,491,1121m491,561l491,561,491,0,0,281,0,281,0,281,0,841,0,841,491,561m982,281l491,561,982,841,491,1121,977,1399,491,1677,491,1677,491,2238,491,2798,982,2518,982,1957,982,1402,982,1397,982,841,982,841,982,281m1472,2238l982,1957,982,2518,1472,2238m1473,1116l1468,1119,982,841,982,1402,986,1399,1473,1677,1473,1116m1473,561l982,281,982,841,1473,561m1963,2518l1472,2238,1472,2798,1963,2518m1964,1957l1473,1677,1473,2237,1964,1957m1964,281l1473,561,1964,841,1964,281m2225,1488l1734,1768,2225,2048,2225,1488m2716,2328l2225,2048,2225,2609,2716,2328m2716,652l2225,932,2716,1212,2716,652m2717,91l2226,371,2717,651,2717,91m3207,2048l2716,2328,3207,2609,3207,2048m3207,1487l3203,1490,2716,1212,2716,1773,2721,1770,3207,2048,3207,1487m3207,371l2717,651,3207,932,3207,371m3698,2328l3207,2048,3207,2608,3698,2328m3698,651l3207,932,3207,1487,3207,1492,3207,2048,3698,1768,3212,1490,3698,1212,3698,651m4189,2048l3698,2328,3698,2889,4189,2608,4189,2048m4189,1487l4185,1490,3698,1212,3698,1768,3698,1772,3702,1770,4189,2048,4189,1492,4189,1487m4189,371l3698,651,4189,932,4189,371e">
                  <v:fill on="t" focussize="0,0"/>
                  <v:stroke on="f"/>
                  <v:imagedata o:title=""/>
                  <o:lock v:ext="edit" aspectratio="f"/>
                </v:shape>
                <v:shape id="图片 100" o:spid="_x0000_s1026" o:spt="75" alt="" type="#_x0000_t75" style="position:absolute;left:6802;top:1017;height:129;width:471;" filled="f" o:preferrelative="t" stroked="f" coordsize="21600,21600" o:gfxdata="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4cg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101" o:spid="_x0000_s1026" o:spt="100" style="position:absolute;left:7312;top:1017;height:129;width:90;" fillcolor="#2B3E4A" filled="t" stroked="f" coordsize="90,129" o:gfxdata="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OXlK8AAAA&#10;3AAAAA8AAAAAAAAAAQAgAAAAIgAAAGRycy9kb3ducmV2LnhtbFBLAQIUABQAAAAIAIdO4kAzLwWe&#10;OwAAADkAAAAQAAAAAAAAAAEAIAAAAAsBAABkcnMvc2hhcGV4bWwueG1sUEsFBgAAAAAGAAYAWwEA&#10;ALUDAAAAAA==&#10;" path="m16,0l0,0,0,129,16,129,16,79,28,65,47,65,45,62,16,62,16,0xm47,65l28,65,70,129,89,129,47,65xm86,0l65,0,27,48,23,52,20,57,17,62,45,62,40,54,86,0xe">
                  <v:fill on="t" focussize="0,0"/>
                  <v:stroke on="f"/>
                  <v:imagedata o:title=""/>
                  <o:lock v:ext="edit" aspectratio="f"/>
                </v:shape>
                <v:shape id="图片 102" o:spid="_x0000_s1026" o:spt="75" alt="" type="#_x0000_t75" style="position:absolute;left:7452;top:1015;height:133;width:226;" filled="f" o:preferrelative="t" stroked="f" coordsize="21600,21600" o:gfxdata="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uze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shape id="任意多边形 103" o:spid="_x0000_s1026" o:spt="100" style="position:absolute;left:7708;top:1017;height:132;width:94;" fillcolor="#2B3E4A" filled="t" stroked="f" coordsize="94,132" o:gfxdata="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2jZsugAAANwA&#10;AAAPAAAAAAAAAAEAIAAAACIAAABkcnMvZG93bnJldi54bWxQSwECFAAUAAAACACHTuJAMy8FnjsA&#10;AAA5AAAAEAAAAAAAAAABACAAAAAJAQAAZHJzL3NoYXBleG1sLnhtbFBLBQYAAAAABgAGAFsBAACz&#10;AwAAAAA=&#10;" path="m17,0l0,0,0,76,4,101,13,118,28,128,46,131,65,127,80,118,81,117,47,117,35,115,25,107,19,95,17,76,17,0xm94,0l78,0,78,76,75,94,69,107,59,115,47,117,81,117,91,100,94,76,94,0xe">
                  <v:fill on="t" focussize="0,0"/>
                  <v:stroke on="f"/>
                  <v:imagedata o:title=""/>
                  <o:lock v:ext="edit" aspectratio="f"/>
                </v:shape>
                <v:shape id="图片 104" o:spid="_x0000_s1026" o:spt="75" alt="" type="#_x0000_t75" style="position:absolute;left:7890;top:1015;height:133;width:210;" filled="f" o:preferrelative="t" stroked="f" coordsize="21600,21600" o:gfxdata="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WZs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105" o:spid="_x0000_s1026" o:spt="100" style="position:absolute;left:8131;top:1016;height:130;width:83;" fillcolor="#2B3E4A" filled="t" stroked="f" coordsize="83,130" o:gfxdata="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UCXBugAAANwA&#10;AAAPAAAAAAAAAAEAIAAAACIAAABkcnMvZG93bnJldi54bWxQSwECFAAUAAAACACHTuJAMy8FnjsA&#10;AAA5AAAAEAAAAAAAAAABACAAAAAJAQAAZHJzL3NoYXBleG1sLnhtbFBLBQYAAAAABgAGAFsBAACz&#10;AwAAAAA=&#10;" path="m49,0l20,0,8,1,0,2,0,130,16,130,16,74,65,74,64,72,54,68,54,68,63,63,65,61,16,61,16,14,19,13,24,12,70,12,68,10,60,3,49,0xm65,74l31,74,46,74,53,81,57,99,61,115,63,126,65,130,82,130,80,125,77,112,73,94,70,81,65,74xm70,12l24,12,50,13,61,20,61,51,50,61,65,61,71,56,76,46,78,35,78,25,74,16,70,12xe">
                  <v:fill on="t" focussize="0,0"/>
                  <v:stroke on="f"/>
                  <v:imagedata o:title=""/>
                  <o:lock v:ext="edit" aspectratio="f"/>
                </v:shape>
                <v:shape id="图片 106" o:spid="_x0000_s1026" o:spt="75" alt="" type="#_x0000_t75" style="position:absolute;left:8270;top:1015;height:133;width:226;" filled="f" o:preferrelative="t" stroked="f" coordsize="21600,21600" o:gfxdata="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mb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任意多边形 107" o:spid="_x0000_s1026" o:spt="100" style="position:absolute;left:8526;top:1016;height:132;width:365;" fillcolor="#2B3E4A" filled="t" stroked="f" coordsize="365,132" o:gfxdata="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mDnWugAAANwA&#10;AAAPAAAAAAAAAAEAIAAAACIAAABkcnMvZG93bnJldi54bWxQSwECFAAUAAAACACHTuJAMy8FnjsA&#10;AAA5AAAAEAAAAAAAAAABACAAAAAJAQAAZHJzL3NoYXBleG1sLnhtbFBLBQYAAAAABgAGAFsBAACz&#10;AwAAAAA=&#10;" path="m94,1l78,1,78,77,76,95,69,108,60,116,47,118,35,116,26,108,19,96,17,77,17,1,0,1,1,77,4,102,14,119,28,129,46,132,65,128,81,119,81,118,91,101,94,77,94,1m215,130l213,125,210,112,205,94,202,81,198,74,197,72,187,68,187,68,196,63,198,61,204,56,209,46,211,35,211,25,207,16,203,13,201,10,194,4,194,20,194,51,183,61,149,61,149,14,151,13,157,13,182,13,194,20,194,4,193,3,181,0,153,0,141,1,132,2,132,130,149,130,149,74,164,74,179,74,186,81,190,99,193,115,196,126,198,130,215,130m365,1l271,1,271,15,309,15,309,130,326,130,326,15,365,15,365,1e">
                  <v:fill on="t" focussize="0,0"/>
                  <v:stroke on="f"/>
                  <v:imagedata o:title=""/>
                  <o:lock v:ext="edit" aspectratio="f"/>
                </v:shape>
                <v:shape id="图片 108" o:spid="_x0000_s1026" o:spt="75" alt="" type="#_x0000_t75" style="position:absolute;left:8914;top:1008;height:145;width:181;" filled="f" o:preferrelative="t" stroked="f" coordsize="21600,21600" o:gfxdata="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Xm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任意多边形 109" o:spid="_x0000_s1026" o:spt="100" style="position:absolute;left:9130;top:1017;height:129;width:72;" fillcolor="#2B3E4A" filled="t" stroked="f" coordsize="72,129" o:gfxdata="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j5OK8AAAA&#10;3AAAAA8AAAAAAAAAAQAgAAAAIgAAAGRycy9kb3ducmV2LnhtbFBLAQIUABQAAAAIAIdO4kAzLwWe&#10;OwAAADkAAAAQAAAAAAAAAAEAIAAAAAsBAABkcnMvc2hhcGV4bWwueG1sUEsFBgAAAAAGAAYAWwEA&#10;ALUDAAAAAA==&#10;" path="m69,0l0,0,0,129,72,129,72,115,17,115,17,68,66,68,66,54,17,54,17,14,69,14,69,0xe">
                  <v:fill on="t" focussize="0,0"/>
                  <v:stroke on="f"/>
                  <v:imagedata o:title=""/>
                  <o:lock v:ext="edit" aspectratio="f"/>
                </v:shape>
                <v:shape id="任意多边形 110" o:spid="_x0000_s1026" o:spt="100" style="position:absolute;left:6201;top:731;height:841;width:491;" fillcolor="#E8F0EE" filled="t" stroked="f" coordsize="491,841" o:gfxdata="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tEybvQAA&#10;ANwAAAAPAAAAAAAAAAEAIAAAACIAAABkcnMvZG93bnJldi54bWxQSwECFAAUAAAACACHTuJAMy8F&#10;njsAAAA5AAAAEAAAAAAAAAABACAAAAAMAQAAZHJzL3NoYXBleG1sLnhtbFBLBQYAAAAABgAGAFsB&#10;AAC2AwAAAAA=&#10;" path="m490,0l0,280,0,840,490,560,490,0e">
                  <v:fill on="t" focussize="0,0"/>
                  <v:stroke on="f"/>
                  <v:imagedata o:title=""/>
                  <o:lock v:ext="edit" aspectratio="f"/>
                </v:shape>
                <v:rect id="矩形 111" o:spid="_x0000_s1026" o:spt="1" style="position:absolute;left:6622;top:854;height:452;width:3192;" filled="f" stroked="t" coordsize="21600,21600" o:gfxdata="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5tn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B3E4A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88492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6602730</wp:posOffset>
                </wp:positionV>
                <wp:extent cx="3175" cy="16510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5.8pt;margin-top:519.9pt;height:13pt;width:0.25pt;z-index:261884928;mso-width-relative:page;mso-height-relative:page;" filled="f" stroked="t" coordsize="21600,21600" o:gfxdata="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fruML2gAAAA0BAAAPAAAAAAAAAAEA&#10;IAAAACIAAABkcnMvZG93bnJldi54bWxQSwECFAAUAAAACACHTuJALlJht9QBAAB0AwAADgAAAAAA&#10;AAABACAAAAApAQAAZHJzL2Uyb0RvYy54bWxQSwUGAAAAAAYABgBZAQAAb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771072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5399405</wp:posOffset>
                </wp:positionV>
                <wp:extent cx="3175" cy="165100"/>
                <wp:effectExtent l="0" t="0" r="0" b="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5.8pt;margin-top:425.15pt;height:13pt;width:0.25pt;z-index:256771072;mso-width-relative:page;mso-height-relative:page;" filled="f" stroked="t" coordsize="21600,21600" o:gfxdata="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VOsD7ZAAAACwEAAA8AAAAAAAAAAQAg&#10;AAAAIgAAAGRycy9kb3ducmV2LnhtbFBLAQIUABQAAAAIAIdO4kD4b5Zj1AEAAHQDAAAOAAAAAAAA&#10;AAEAIAAAACgBAABkcnMvZTJvRG9jLnhtbFBLBQYAAAAABgAGAFkBAABu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5329555</wp:posOffset>
                </wp:positionV>
                <wp:extent cx="3298825" cy="2378075"/>
                <wp:effectExtent l="0" t="0" r="15875" b="317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237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2009 - 2011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丹青阁社团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组织策划社团的成立大会、竞选会、团队培训、招新等运维活动。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2014- 2015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市场调查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14年暑假在宁夏檀溪谷打工，14年下半年开始至今在老师的带领下经常跑市场，有去过材料市场、家具城、五金店等一些家居广场。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1pt;margin-top:419.65pt;height:187.25pt;width:259.75pt;z-index:254725120;mso-width-relative:page;mso-height-relative:page;" fillcolor="#FFFFFF [3201]" filled="t" stroked="f" coordsize="21600,21600" o:gfxdata="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eA7Uc2AAAAAwBAAAPAAAAAAAAAAEAIAAAACIAAABkcnMvZG93bnJl&#10;di54bWxQSwECFAAUAAAACACHTuJAhdiOxTYCAABGBAAADgAAAAAAAAABACAAAAAn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2009 - 2011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丹青阁社团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组织策划社团的成立大会、竞选会、团队培训、招新等运维活动。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2014- 2015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市场调查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14年暑假在宁夏檀溪谷打工，14年下半年开始至今在老师的带领下经常跑市场，有去过材料市场、家具城、五金店等一些家居广场。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8976" behindDoc="0" locked="0" layoutInCell="1" allowOverlap="1">
                <wp:simplePos x="0" y="0"/>
                <wp:positionH relativeFrom="page">
                  <wp:posOffset>4544060</wp:posOffset>
                </wp:positionH>
                <wp:positionV relativeFrom="paragraph">
                  <wp:posOffset>4899660</wp:posOffset>
                </wp:positionV>
                <wp:extent cx="1316990" cy="278130"/>
                <wp:effectExtent l="9525" t="9525" r="26035" b="17145"/>
                <wp:wrapTopAndBottom/>
                <wp:docPr id="119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7813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2B3E4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377" w:lineRule="exact"/>
                              <w:ind w:left="96" w:righ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3E4A"/>
                                <w:sz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357.8pt;margin-top:385.8pt;height:21.9pt;width:103.7pt;mso-position-horizontal-relative:page;mso-wrap-distance-bottom:0pt;mso-wrap-distance-top:0pt;z-index:2558976;mso-width-relative:page;mso-height-relative:page;" filled="f" stroked="t" coordsize="21600,21600" o:gfxdata="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uqbntwAAAALAQAADwAAAAAAAAABACAAAAAiAAAAZHJz&#10;L2Rvd25yZXYueG1sUEsBAhQAFAAAAAgAh07iQCpOoakAAgAA5wMAAA4AAAAAAAAAAQAgAAAAKwEA&#10;AGRycy9lMm9Eb2MueG1sUEsFBgAAAAAGAAYAWQEAAJ0FAAAAAA==&#10;">
                <v:fill on="f" focussize="0,0"/>
                <v:stroke weight="1.5pt" color="#2B3E4A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77" w:lineRule="exact"/>
                        <w:ind w:left="96" w:right="0" w:firstLine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3E4A"/>
                          <w:sz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0316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4212590</wp:posOffset>
                </wp:positionV>
                <wp:extent cx="3175" cy="165100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65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05pt;margin-top:331.7pt;height:13pt;width:0.25pt;z-index:253703168;mso-width-relative:page;mso-height-relative:page;" filled="f" stroked="t" coordsize="21600,21600" o:gfxdata="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b9YOdgAAAALAQAADwAAAAAAAAABACAA&#10;AAAiAAAAZHJzL2Rvd25yZXYueG1sUEsBAhQAFAAAAAgAh07iQMVUpE/UAQAAdAMAAA4AAAAAAAAA&#10;AQAgAAAAJwEAAGRycy9lMm9Eb2MueG1sUEsFBgAAAAAGAAYAWQEAAG0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3812540</wp:posOffset>
                </wp:positionV>
                <wp:extent cx="0" cy="149225"/>
                <wp:effectExtent l="9525" t="0" r="9525" b="317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9170" y="5158740"/>
                          <a:ext cx="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3pt;margin-top:300.2pt;height:11.75pt;width:0pt;z-index:252680192;mso-width-relative:page;mso-height-relative:page;" filled="f" stroked="t" coordsize="21600,21600" o:gfxdata="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aK7dNoAAAALAQAADwAAAAAAAAAB&#10;ACAAAAAiAAAAZHJzL2Rvd25yZXYueG1sUEsBAhQAFAAAAAgAh07iQOlJY9jVAQAAcwMAAA4AAAAA&#10;AAAAAQAgAAAAKQEAAGRycy9lMm9Eb2MueG1sUEsFBgAAAAAGAAYAWQEAAHA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3743960</wp:posOffset>
                </wp:positionV>
                <wp:extent cx="3298825" cy="1014095"/>
                <wp:effectExtent l="0" t="0" r="15875" b="1460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101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2008 - 2012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宁夏民族职业技术学院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180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室内设计（专科）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2012 - 2016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宁夏民族职业技术学院</w:t>
                            </w:r>
                          </w:p>
                          <w:p>
                            <w:pPr>
                              <w:ind w:firstLine="1800" w:firstLineChars="900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室内设计（专科）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pt;margin-top:294.8pt;height:79.85pt;width:259.75pt;z-index:252679168;mso-width-relative:page;mso-height-relative:page;" fillcolor="#FFFFFF [3201]" filled="t" stroked="f" coordsize="21600,21600" o:gfxdata="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/Ri+NcAAAALAQAADwAAAAAAAAABACAAAAAiAAAAZHJzL2Rvd25y&#10;ZXYueG1sUEsBAhQAFAAAAAgAh07iQP/Vv7w4AgAARg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2008 - 2012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宁夏民族职业技术学院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1800" w:firstLineChars="9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室内设计（专科）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2012 - 2016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宁夏民族职业技术学院</w:t>
                      </w:r>
                    </w:p>
                    <w:p>
                      <w:pPr>
                        <w:ind w:firstLine="1800" w:firstLineChars="900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室内设计（专科）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13024" behindDoc="0" locked="0" layoutInCell="1" allowOverlap="1">
                <wp:simplePos x="0" y="0"/>
                <wp:positionH relativeFrom="page">
                  <wp:posOffset>4491990</wp:posOffset>
                </wp:positionH>
                <wp:positionV relativeFrom="paragraph">
                  <wp:posOffset>3353435</wp:posOffset>
                </wp:positionV>
                <wp:extent cx="1316990" cy="278130"/>
                <wp:effectExtent l="9525" t="9525" r="26035" b="17145"/>
                <wp:wrapTopAndBottom/>
                <wp:docPr id="11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7813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2B3E4A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377" w:lineRule="exact"/>
                              <w:ind w:left="96" w:righ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3E4A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353.7pt;margin-top:264.05pt;height:21.9pt;width:103.7pt;mso-position-horizontal-relative:page;mso-wrap-distance-bottom:0pt;mso-wrap-distance-top:0pt;z-index:513024;mso-width-relative:page;mso-height-relative:page;" filled="f" stroked="t" coordsize="21600,21600" o:gfxdata="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5ejs3gAAAAsBAAAPAAAAAAAAAAEAIAAAACIAAABk&#10;cnMvZG93bnJldi54bWxQSwECFAAUAAAACACHTuJAvGkfKwACAADnAwAADgAAAAAAAAABACAAAAAt&#10;AQAAZHJzL2Uyb0RvYy54bWxQSwUGAAAAAAYABgBZAQAAnwUAAAAA&#10;">
                <v:fill on="f" focussize="0,0"/>
                <v:stroke weight="1.5pt" color="#2B3E4A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77" w:lineRule="exact"/>
                        <w:ind w:left="96" w:right="0" w:firstLine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3E4A"/>
                          <w:sz w:val="28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1876425</wp:posOffset>
                </wp:positionV>
                <wp:extent cx="3091815" cy="1360170"/>
                <wp:effectExtent l="0" t="0" r="13335" b="1143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345" y="2790825"/>
                          <a:ext cx="3091815" cy="136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B3E4A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专业技能扎实，懂独立应用CAD制作施工图纸、施工方案、熟练使用相关制图软件，具有积极的工作态度，能按时完成工作。有良好的文化素养，在校期间积极参加支援服务活动，富有进取心 , 能吃苦、虚心不自大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B3E4A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B3E4A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平易近人、通情分明事理。有较好的沟通能力，遇事冷静、热情、性格较为温婉、平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1pt;margin-top:147.75pt;height:107.1pt;width:243.45pt;z-index:252168192;mso-width-relative:page;mso-height-relative:page;" fillcolor="#FFFFFF [3201]" filled="t" stroked="f" coordsize="21600,21600" o:gfxdata="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yVw4NcAAAALAQAADwAAAAAAAAABACAAAAAi&#10;AAAAZHJzL2Rvd25yZXYueG1sUEsBAhQAFAAAAAgAh07iQAZk+91EAgAAUgQAAA4AAAAAAAAAAQAg&#10;AAAAJg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B3E4A"/>
                          <w:kern w:val="0"/>
                          <w:sz w:val="20"/>
                          <w:szCs w:val="20"/>
                          <w:lang w:val="en-US" w:eastAsia="en-US" w:bidi="ar-SA"/>
                        </w:rPr>
                        <w:t>专业技能扎实，懂独立应用CAD制作施工图纸、施工方案、熟练使用相关制图软件，具有积极的工作态度，能按时完成工作。有良好的文化素养，在校期间积极参加支援服务活动，富有进取心 , 能吃苦、虚心不自大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B3E4A"/>
                          <w:kern w:val="0"/>
                          <w:sz w:val="20"/>
                          <w:szCs w:val="20"/>
                          <w:lang w:val="en-US" w:eastAsia="zh-CN" w:bidi="ar-SA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B3E4A"/>
                          <w:kern w:val="0"/>
                          <w:sz w:val="20"/>
                          <w:szCs w:val="20"/>
                          <w:lang w:val="en-US" w:eastAsia="en-US" w:bidi="ar-SA"/>
                        </w:rPr>
                        <w:t>平易近人、通情分明事理。有较好的沟通能力，遇事冷静、热情、性格较为温婉、平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淡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-231140</wp:posOffset>
                </wp:positionV>
                <wp:extent cx="3413760" cy="1540510"/>
                <wp:effectExtent l="0" t="0" r="0" b="0"/>
                <wp:wrapNone/>
                <wp:docPr id="112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154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求职意向：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       室内设计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160pt;margin-top:-18.2pt;height:121.3pt;width:268.8pt;z-index:252167168;mso-width-relative:page;mso-height-relative:page;" filled="f" stroked="f" coordsize="21600,21600" o:gfxdata="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j4RIbYAAAACwEAAA8AAAAAAAAAAQAg&#10;AAAAIgAAAGRycy9kb3ducmV2LnhtbFBLAQIUABQAAAAIAIdO4kDdhojYnAEAAA0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70AD47" w:themeColor="accent6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求职意向：</w:t>
                      </w:r>
                    </w:p>
                    <w:p>
                      <w:pP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 xml:space="preserve">          室内设计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15808" behindDoc="0" locked="0" layoutInCell="1" allowOverlap="1">
                <wp:simplePos x="0" y="0"/>
                <wp:positionH relativeFrom="page">
                  <wp:posOffset>3584575</wp:posOffset>
                </wp:positionH>
                <wp:positionV relativeFrom="page">
                  <wp:posOffset>1537335</wp:posOffset>
                </wp:positionV>
                <wp:extent cx="311785" cy="356235"/>
                <wp:effectExtent l="0" t="0" r="12065" b="5715"/>
                <wp:wrapNone/>
                <wp:docPr id="111" name="任意多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562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1" h="561">
                              <a:moveTo>
                                <a:pt x="0" y="0"/>
                              </a:moveTo>
                              <a:lnTo>
                                <a:pt x="0" y="561"/>
                              </a:lnTo>
                              <a:lnTo>
                                <a:pt x="491" y="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0E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0" o:spid="_x0000_s1026" o:spt="100" style="position:absolute;left:0pt;margin-left:282.25pt;margin-top:121.05pt;height:28.05pt;width:24.55pt;mso-position-horizontal-relative:page;mso-position-vertical-relative:page;z-index:1015808;mso-width-relative:page;mso-height-relative:page;" fillcolor="#E8F0EE" filled="t" stroked="f" coordsize="491,561" o:gfxdata="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noZDXaAAAACwEAAA8AAAAAAAAAAQAgAAAAIgAAAGRycy9kb3du&#10;cmV2LnhtbFBLAQIUABQAAAAIAIdO4kAIpEKq/QEAABQEAAAOAAAAAAAAAAEAIAAAACkBAABkcnMv&#10;ZTJvRG9jLnhtbFBLBQYAAAAABgAGAFkBAACYBQAAAAA=&#10;" path="m0,0l0,561,491,281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165120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-401955</wp:posOffset>
            </wp:positionV>
            <wp:extent cx="1439545" cy="1454150"/>
            <wp:effectExtent l="0" t="0" r="0" b="0"/>
            <wp:wrapNone/>
            <wp:docPr id="110" name="图片 95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5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-409575</wp:posOffset>
                </wp:positionV>
                <wp:extent cx="1452880" cy="1483995"/>
                <wp:effectExtent l="0" t="0" r="13970" b="1905"/>
                <wp:wrapNone/>
                <wp:docPr id="109" name="任意多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483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8" h="2319">
                              <a:moveTo>
                                <a:pt x="1144" y="0"/>
                              </a:moveTo>
                              <a:lnTo>
                                <a:pt x="1069" y="2"/>
                              </a:lnTo>
                              <a:lnTo>
                                <a:pt x="995" y="10"/>
                              </a:lnTo>
                              <a:lnTo>
                                <a:pt x="922" y="22"/>
                              </a:lnTo>
                              <a:lnTo>
                                <a:pt x="852" y="38"/>
                              </a:lnTo>
                              <a:lnTo>
                                <a:pt x="783" y="59"/>
                              </a:lnTo>
                              <a:lnTo>
                                <a:pt x="715" y="84"/>
                              </a:lnTo>
                              <a:lnTo>
                                <a:pt x="650" y="113"/>
                              </a:lnTo>
                              <a:lnTo>
                                <a:pt x="587" y="146"/>
                              </a:lnTo>
                              <a:lnTo>
                                <a:pt x="527" y="183"/>
                              </a:lnTo>
                              <a:lnTo>
                                <a:pt x="469" y="224"/>
                              </a:lnTo>
                              <a:lnTo>
                                <a:pt x="413" y="268"/>
                              </a:lnTo>
                              <a:lnTo>
                                <a:pt x="361" y="315"/>
                              </a:lnTo>
                              <a:lnTo>
                                <a:pt x="311" y="365"/>
                              </a:lnTo>
                              <a:lnTo>
                                <a:pt x="264" y="419"/>
                              </a:lnTo>
                              <a:lnTo>
                                <a:pt x="221" y="475"/>
                              </a:lnTo>
                              <a:lnTo>
                                <a:pt x="181" y="534"/>
                              </a:lnTo>
                              <a:lnTo>
                                <a:pt x="145" y="595"/>
                              </a:lnTo>
                              <a:lnTo>
                                <a:pt x="112" y="659"/>
                              </a:lnTo>
                              <a:lnTo>
                                <a:pt x="83" y="725"/>
                              </a:lnTo>
                              <a:lnTo>
                                <a:pt x="58" y="793"/>
                              </a:lnTo>
                              <a:lnTo>
                                <a:pt x="38" y="863"/>
                              </a:lnTo>
                              <a:lnTo>
                                <a:pt x="21" y="935"/>
                              </a:lnTo>
                              <a:lnTo>
                                <a:pt x="10" y="1008"/>
                              </a:lnTo>
                              <a:lnTo>
                                <a:pt x="2" y="1083"/>
                              </a:lnTo>
                              <a:lnTo>
                                <a:pt x="0" y="1159"/>
                              </a:lnTo>
                              <a:lnTo>
                                <a:pt x="2" y="1235"/>
                              </a:lnTo>
                              <a:lnTo>
                                <a:pt x="10" y="1310"/>
                              </a:lnTo>
                              <a:lnTo>
                                <a:pt x="21" y="1383"/>
                              </a:lnTo>
                              <a:lnTo>
                                <a:pt x="38" y="1455"/>
                              </a:lnTo>
                              <a:lnTo>
                                <a:pt x="58" y="1525"/>
                              </a:lnTo>
                              <a:lnTo>
                                <a:pt x="83" y="1593"/>
                              </a:lnTo>
                              <a:lnTo>
                                <a:pt x="112" y="1659"/>
                              </a:lnTo>
                              <a:lnTo>
                                <a:pt x="145" y="1723"/>
                              </a:lnTo>
                              <a:lnTo>
                                <a:pt x="181" y="1784"/>
                              </a:lnTo>
                              <a:lnTo>
                                <a:pt x="221" y="1843"/>
                              </a:lnTo>
                              <a:lnTo>
                                <a:pt x="264" y="1899"/>
                              </a:lnTo>
                              <a:lnTo>
                                <a:pt x="311" y="1953"/>
                              </a:lnTo>
                              <a:lnTo>
                                <a:pt x="361" y="2003"/>
                              </a:lnTo>
                              <a:lnTo>
                                <a:pt x="413" y="2050"/>
                              </a:lnTo>
                              <a:lnTo>
                                <a:pt x="469" y="2094"/>
                              </a:lnTo>
                              <a:lnTo>
                                <a:pt x="527" y="2135"/>
                              </a:lnTo>
                              <a:lnTo>
                                <a:pt x="587" y="2172"/>
                              </a:lnTo>
                              <a:lnTo>
                                <a:pt x="650" y="2205"/>
                              </a:lnTo>
                              <a:lnTo>
                                <a:pt x="715" y="2234"/>
                              </a:lnTo>
                              <a:lnTo>
                                <a:pt x="783" y="2259"/>
                              </a:lnTo>
                              <a:lnTo>
                                <a:pt x="852" y="2280"/>
                              </a:lnTo>
                              <a:lnTo>
                                <a:pt x="922" y="2296"/>
                              </a:lnTo>
                              <a:lnTo>
                                <a:pt x="995" y="2308"/>
                              </a:lnTo>
                              <a:lnTo>
                                <a:pt x="1069" y="2316"/>
                              </a:lnTo>
                              <a:lnTo>
                                <a:pt x="1144" y="2318"/>
                              </a:lnTo>
                              <a:lnTo>
                                <a:pt x="1219" y="2316"/>
                              </a:lnTo>
                              <a:lnTo>
                                <a:pt x="1292" y="2308"/>
                              </a:lnTo>
                              <a:lnTo>
                                <a:pt x="1365" y="2296"/>
                              </a:lnTo>
                              <a:lnTo>
                                <a:pt x="1436" y="2280"/>
                              </a:lnTo>
                              <a:lnTo>
                                <a:pt x="1478" y="2267"/>
                              </a:lnTo>
                              <a:lnTo>
                                <a:pt x="1144" y="2267"/>
                              </a:lnTo>
                              <a:lnTo>
                                <a:pt x="1069" y="2264"/>
                              </a:lnTo>
                              <a:lnTo>
                                <a:pt x="995" y="2257"/>
                              </a:lnTo>
                              <a:lnTo>
                                <a:pt x="924" y="2244"/>
                              </a:lnTo>
                              <a:lnTo>
                                <a:pt x="853" y="2227"/>
                              </a:lnTo>
                              <a:lnTo>
                                <a:pt x="785" y="2206"/>
                              </a:lnTo>
                              <a:lnTo>
                                <a:pt x="719" y="2180"/>
                              </a:lnTo>
                              <a:lnTo>
                                <a:pt x="654" y="2150"/>
                              </a:lnTo>
                              <a:lnTo>
                                <a:pt x="592" y="2115"/>
                              </a:lnTo>
                              <a:lnTo>
                                <a:pt x="533" y="2077"/>
                              </a:lnTo>
                              <a:lnTo>
                                <a:pt x="476" y="2036"/>
                              </a:lnTo>
                              <a:lnTo>
                                <a:pt x="422" y="1991"/>
                              </a:lnTo>
                              <a:lnTo>
                                <a:pt x="371" y="1942"/>
                              </a:lnTo>
                              <a:lnTo>
                                <a:pt x="323" y="1890"/>
                              </a:lnTo>
                              <a:lnTo>
                                <a:pt x="279" y="1836"/>
                              </a:lnTo>
                              <a:lnTo>
                                <a:pt x="237" y="1778"/>
                              </a:lnTo>
                              <a:lnTo>
                                <a:pt x="200" y="1718"/>
                              </a:lnTo>
                              <a:lnTo>
                                <a:pt x="166" y="1655"/>
                              </a:lnTo>
                              <a:lnTo>
                                <a:pt x="137" y="1590"/>
                              </a:lnTo>
                              <a:lnTo>
                                <a:pt x="111" y="1523"/>
                              </a:lnTo>
                              <a:lnTo>
                                <a:pt x="90" y="1453"/>
                              </a:lnTo>
                              <a:lnTo>
                                <a:pt x="73" y="1382"/>
                              </a:lnTo>
                              <a:lnTo>
                                <a:pt x="61" y="1309"/>
                              </a:lnTo>
                              <a:lnTo>
                                <a:pt x="53" y="1235"/>
                              </a:lnTo>
                              <a:lnTo>
                                <a:pt x="51" y="1159"/>
                              </a:lnTo>
                              <a:lnTo>
                                <a:pt x="53" y="1083"/>
                              </a:lnTo>
                              <a:lnTo>
                                <a:pt x="61" y="1009"/>
                              </a:lnTo>
                              <a:lnTo>
                                <a:pt x="73" y="936"/>
                              </a:lnTo>
                              <a:lnTo>
                                <a:pt x="90" y="865"/>
                              </a:lnTo>
                              <a:lnTo>
                                <a:pt x="111" y="795"/>
                              </a:lnTo>
                              <a:lnTo>
                                <a:pt x="137" y="728"/>
                              </a:lnTo>
                              <a:lnTo>
                                <a:pt x="166" y="663"/>
                              </a:lnTo>
                              <a:lnTo>
                                <a:pt x="200" y="600"/>
                              </a:lnTo>
                              <a:lnTo>
                                <a:pt x="237" y="540"/>
                              </a:lnTo>
                              <a:lnTo>
                                <a:pt x="279" y="482"/>
                              </a:lnTo>
                              <a:lnTo>
                                <a:pt x="323" y="428"/>
                              </a:lnTo>
                              <a:lnTo>
                                <a:pt x="371" y="376"/>
                              </a:lnTo>
                              <a:lnTo>
                                <a:pt x="422" y="327"/>
                              </a:lnTo>
                              <a:lnTo>
                                <a:pt x="476" y="282"/>
                              </a:lnTo>
                              <a:lnTo>
                                <a:pt x="533" y="241"/>
                              </a:lnTo>
                              <a:lnTo>
                                <a:pt x="592" y="203"/>
                              </a:lnTo>
                              <a:lnTo>
                                <a:pt x="654" y="168"/>
                              </a:lnTo>
                              <a:lnTo>
                                <a:pt x="719" y="138"/>
                              </a:lnTo>
                              <a:lnTo>
                                <a:pt x="785" y="112"/>
                              </a:lnTo>
                              <a:lnTo>
                                <a:pt x="853" y="91"/>
                              </a:lnTo>
                              <a:lnTo>
                                <a:pt x="924" y="74"/>
                              </a:lnTo>
                              <a:lnTo>
                                <a:pt x="995" y="61"/>
                              </a:lnTo>
                              <a:lnTo>
                                <a:pt x="1069" y="54"/>
                              </a:lnTo>
                              <a:lnTo>
                                <a:pt x="1144" y="51"/>
                              </a:lnTo>
                              <a:lnTo>
                                <a:pt x="1478" y="51"/>
                              </a:lnTo>
                              <a:lnTo>
                                <a:pt x="1436" y="38"/>
                              </a:lnTo>
                              <a:lnTo>
                                <a:pt x="1365" y="22"/>
                              </a:lnTo>
                              <a:lnTo>
                                <a:pt x="1292" y="10"/>
                              </a:lnTo>
                              <a:lnTo>
                                <a:pt x="1219" y="2"/>
                              </a:lnTo>
                              <a:lnTo>
                                <a:pt x="1144" y="0"/>
                              </a:lnTo>
                              <a:close/>
                              <a:moveTo>
                                <a:pt x="1478" y="51"/>
                              </a:moveTo>
                              <a:lnTo>
                                <a:pt x="1144" y="51"/>
                              </a:lnTo>
                              <a:lnTo>
                                <a:pt x="1218" y="54"/>
                              </a:lnTo>
                              <a:lnTo>
                                <a:pt x="1292" y="61"/>
                              </a:lnTo>
                              <a:lnTo>
                                <a:pt x="1364" y="74"/>
                              </a:lnTo>
                              <a:lnTo>
                                <a:pt x="1434" y="91"/>
                              </a:lnTo>
                              <a:lnTo>
                                <a:pt x="1502" y="112"/>
                              </a:lnTo>
                              <a:lnTo>
                                <a:pt x="1569" y="138"/>
                              </a:lnTo>
                              <a:lnTo>
                                <a:pt x="1633" y="168"/>
                              </a:lnTo>
                              <a:lnTo>
                                <a:pt x="1695" y="203"/>
                              </a:lnTo>
                              <a:lnTo>
                                <a:pt x="1754" y="241"/>
                              </a:lnTo>
                              <a:lnTo>
                                <a:pt x="1811" y="282"/>
                              </a:lnTo>
                              <a:lnTo>
                                <a:pt x="1865" y="327"/>
                              </a:lnTo>
                              <a:lnTo>
                                <a:pt x="1916" y="376"/>
                              </a:lnTo>
                              <a:lnTo>
                                <a:pt x="1964" y="428"/>
                              </a:lnTo>
                              <a:lnTo>
                                <a:pt x="2009" y="482"/>
                              </a:lnTo>
                              <a:lnTo>
                                <a:pt x="2050" y="540"/>
                              </a:lnTo>
                              <a:lnTo>
                                <a:pt x="2087" y="600"/>
                              </a:lnTo>
                              <a:lnTo>
                                <a:pt x="2121" y="663"/>
                              </a:lnTo>
                              <a:lnTo>
                                <a:pt x="2151" y="728"/>
                              </a:lnTo>
                              <a:lnTo>
                                <a:pt x="2176" y="795"/>
                              </a:lnTo>
                              <a:lnTo>
                                <a:pt x="2198" y="865"/>
                              </a:lnTo>
                              <a:lnTo>
                                <a:pt x="2214" y="936"/>
                              </a:lnTo>
                              <a:lnTo>
                                <a:pt x="2227" y="1009"/>
                              </a:lnTo>
                              <a:lnTo>
                                <a:pt x="2234" y="1083"/>
                              </a:lnTo>
                              <a:lnTo>
                                <a:pt x="2237" y="1159"/>
                              </a:lnTo>
                              <a:lnTo>
                                <a:pt x="2234" y="1235"/>
                              </a:lnTo>
                              <a:lnTo>
                                <a:pt x="2227" y="1309"/>
                              </a:lnTo>
                              <a:lnTo>
                                <a:pt x="2214" y="1382"/>
                              </a:lnTo>
                              <a:lnTo>
                                <a:pt x="2198" y="1453"/>
                              </a:lnTo>
                              <a:lnTo>
                                <a:pt x="2176" y="1523"/>
                              </a:lnTo>
                              <a:lnTo>
                                <a:pt x="2151" y="1590"/>
                              </a:lnTo>
                              <a:lnTo>
                                <a:pt x="2121" y="1655"/>
                              </a:lnTo>
                              <a:lnTo>
                                <a:pt x="2087" y="1718"/>
                              </a:lnTo>
                              <a:lnTo>
                                <a:pt x="2050" y="1778"/>
                              </a:lnTo>
                              <a:lnTo>
                                <a:pt x="2009" y="1836"/>
                              </a:lnTo>
                              <a:lnTo>
                                <a:pt x="1964" y="1890"/>
                              </a:lnTo>
                              <a:lnTo>
                                <a:pt x="1916" y="1942"/>
                              </a:lnTo>
                              <a:lnTo>
                                <a:pt x="1865" y="1991"/>
                              </a:lnTo>
                              <a:lnTo>
                                <a:pt x="1811" y="2036"/>
                              </a:lnTo>
                              <a:lnTo>
                                <a:pt x="1754" y="2077"/>
                              </a:lnTo>
                              <a:lnTo>
                                <a:pt x="1695" y="2115"/>
                              </a:lnTo>
                              <a:lnTo>
                                <a:pt x="1633" y="2150"/>
                              </a:lnTo>
                              <a:lnTo>
                                <a:pt x="1569" y="2180"/>
                              </a:lnTo>
                              <a:lnTo>
                                <a:pt x="1502" y="2206"/>
                              </a:lnTo>
                              <a:lnTo>
                                <a:pt x="1434" y="2227"/>
                              </a:lnTo>
                              <a:lnTo>
                                <a:pt x="1364" y="2244"/>
                              </a:lnTo>
                              <a:lnTo>
                                <a:pt x="1292" y="2257"/>
                              </a:lnTo>
                              <a:lnTo>
                                <a:pt x="1218" y="2264"/>
                              </a:lnTo>
                              <a:lnTo>
                                <a:pt x="1144" y="2267"/>
                              </a:lnTo>
                              <a:lnTo>
                                <a:pt x="1478" y="2267"/>
                              </a:lnTo>
                              <a:lnTo>
                                <a:pt x="1505" y="2259"/>
                              </a:lnTo>
                              <a:lnTo>
                                <a:pt x="1572" y="2234"/>
                              </a:lnTo>
                              <a:lnTo>
                                <a:pt x="1637" y="2205"/>
                              </a:lnTo>
                              <a:lnTo>
                                <a:pt x="1700" y="2172"/>
                              </a:lnTo>
                              <a:lnTo>
                                <a:pt x="1760" y="2135"/>
                              </a:lnTo>
                              <a:lnTo>
                                <a:pt x="1819" y="2094"/>
                              </a:lnTo>
                              <a:lnTo>
                                <a:pt x="1874" y="2050"/>
                              </a:lnTo>
                              <a:lnTo>
                                <a:pt x="1927" y="2003"/>
                              </a:lnTo>
                              <a:lnTo>
                                <a:pt x="1976" y="1953"/>
                              </a:lnTo>
                              <a:lnTo>
                                <a:pt x="2023" y="1899"/>
                              </a:lnTo>
                              <a:lnTo>
                                <a:pt x="2066" y="1843"/>
                              </a:lnTo>
                              <a:lnTo>
                                <a:pt x="2106" y="1784"/>
                              </a:lnTo>
                              <a:lnTo>
                                <a:pt x="2143" y="1723"/>
                              </a:lnTo>
                              <a:lnTo>
                                <a:pt x="2175" y="1659"/>
                              </a:lnTo>
                              <a:lnTo>
                                <a:pt x="2204" y="1593"/>
                              </a:lnTo>
                              <a:lnTo>
                                <a:pt x="2229" y="1525"/>
                              </a:lnTo>
                              <a:lnTo>
                                <a:pt x="2249" y="1455"/>
                              </a:lnTo>
                              <a:lnTo>
                                <a:pt x="2266" y="1383"/>
                              </a:lnTo>
                              <a:lnTo>
                                <a:pt x="2278" y="1310"/>
                              </a:lnTo>
                              <a:lnTo>
                                <a:pt x="2285" y="1235"/>
                              </a:lnTo>
                              <a:lnTo>
                                <a:pt x="2287" y="1159"/>
                              </a:lnTo>
                              <a:lnTo>
                                <a:pt x="2285" y="1083"/>
                              </a:lnTo>
                              <a:lnTo>
                                <a:pt x="2278" y="1008"/>
                              </a:lnTo>
                              <a:lnTo>
                                <a:pt x="2266" y="935"/>
                              </a:lnTo>
                              <a:lnTo>
                                <a:pt x="2249" y="863"/>
                              </a:lnTo>
                              <a:lnTo>
                                <a:pt x="2229" y="793"/>
                              </a:lnTo>
                              <a:lnTo>
                                <a:pt x="2204" y="725"/>
                              </a:lnTo>
                              <a:lnTo>
                                <a:pt x="2175" y="659"/>
                              </a:lnTo>
                              <a:lnTo>
                                <a:pt x="2143" y="595"/>
                              </a:lnTo>
                              <a:lnTo>
                                <a:pt x="2106" y="534"/>
                              </a:lnTo>
                              <a:lnTo>
                                <a:pt x="2066" y="475"/>
                              </a:lnTo>
                              <a:lnTo>
                                <a:pt x="2023" y="419"/>
                              </a:lnTo>
                              <a:lnTo>
                                <a:pt x="1976" y="365"/>
                              </a:lnTo>
                              <a:lnTo>
                                <a:pt x="1927" y="315"/>
                              </a:lnTo>
                              <a:lnTo>
                                <a:pt x="1874" y="268"/>
                              </a:lnTo>
                              <a:lnTo>
                                <a:pt x="1819" y="224"/>
                              </a:lnTo>
                              <a:lnTo>
                                <a:pt x="1760" y="183"/>
                              </a:lnTo>
                              <a:lnTo>
                                <a:pt x="1700" y="146"/>
                              </a:lnTo>
                              <a:lnTo>
                                <a:pt x="1637" y="113"/>
                              </a:lnTo>
                              <a:lnTo>
                                <a:pt x="1572" y="84"/>
                              </a:lnTo>
                              <a:lnTo>
                                <a:pt x="1505" y="59"/>
                              </a:lnTo>
                              <a:lnTo>
                                <a:pt x="147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4" o:spid="_x0000_s1026" o:spt="100" style="position:absolute;left:0pt;margin-left:-17.55pt;margin-top:-32.25pt;height:116.85pt;width:114.4pt;z-index:252166144;mso-width-relative:page;mso-height-relative:page;" fillcolor="#FFFFFF" filled="t" stroked="f" coordsize="2288,2319" wrapcoords="7647 0 5664 555 1133 3882 0 7487 0 14141 1983 18300 6797 21350 7930 21350 13311 21350 14444 21350 19542 18300 19542 17746 21241 14141 21241 7487 20392 3882 15860 832 13594 0 7647 0" o:gfxdata="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r5SL2NsAAAALAQAADwAAAAAAAAABACAAAAAiAAAAZHJzL2Rvd25yZXYueG1sUEsBAhQA&#10;FAAAAAgAh07iQDT7Iy4OBwAAFyQAAA4AAAAAAAAAAQAgAAAAKgEAAGRycy9lMm9Eb2MueG1sUEsF&#10;BgAAAAAGAAYAWQEAAKoKAAAAAA==&#10;" path="m1144,0l1069,2,995,10,922,22,852,38,783,59,715,84,650,113,587,146,527,183,469,224,413,268,361,315,311,365,264,419,221,475,181,534,145,595,112,659,83,725,58,793,38,863,21,935,10,1008,2,1083,0,1159,2,1235,10,1310,21,1383,38,1455,58,1525,83,1593,112,1659,145,1723,181,1784,221,1843,264,1899,311,1953,361,2003,413,2050,469,2094,527,2135,587,2172,650,2205,715,2234,783,2259,852,2280,922,2296,995,2308,1069,2316,1144,2318,1219,2316,1292,2308,1365,2296,1436,2280,1478,2267,1144,2267,1069,2264,995,2257,924,2244,853,2227,785,2206,719,2180,654,2150,592,2115,533,2077,476,2036,422,1991,371,1942,323,1890,279,1836,237,1778,200,1718,166,1655,137,1590,111,1523,90,1453,73,1382,61,1309,53,1235,51,1159,53,1083,61,1009,73,936,90,865,111,795,137,728,166,663,200,600,237,540,279,482,323,428,371,376,422,327,476,282,533,241,592,203,654,168,719,138,785,112,853,91,924,74,995,61,1069,54,1144,51,1478,51,1436,38,1365,22,1292,10,1219,2,1144,0xm1478,51l1144,51,1218,54,1292,61,1364,74,1434,91,1502,112,1569,138,1633,168,1695,203,1754,241,1811,282,1865,327,1916,376,1964,428,2009,482,2050,540,2087,600,2121,663,2151,728,2176,795,2198,865,2214,936,2227,1009,2234,1083,2237,1159,2234,1235,2227,1309,2214,1382,2198,1453,2176,1523,2151,1590,2121,1655,2087,1718,2050,1778,2009,1836,1964,1890,1916,1942,1865,1991,1811,2036,1754,2077,1695,2115,1633,2150,1569,2180,1502,2206,1434,2227,1364,2244,1292,2257,1218,2264,1144,2267,1478,2267,1505,2259,1572,2234,1637,2205,1700,2172,1760,2135,1819,2094,1874,2050,1927,2003,1976,1953,2023,1899,2066,1843,2106,1784,2143,1723,2175,1659,2204,1593,2229,1525,2249,1455,2266,1383,2278,1310,2285,1235,2287,1159,2285,1083,2278,1008,2266,935,2249,863,2229,793,2204,725,2175,659,2143,595,2106,534,2066,475,2023,419,1976,365,1927,315,1874,268,1819,224,1760,183,1700,146,1637,113,1572,84,1505,59,1478,5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position w:val="177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-258445</wp:posOffset>
                </wp:positionV>
                <wp:extent cx="311785" cy="534035"/>
                <wp:effectExtent l="0" t="0" r="0" b="0"/>
                <wp:wrapNone/>
                <wp:docPr id="107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" cy="534035"/>
                          <a:chOff x="0" y="0"/>
                          <a:chExt cx="491" cy="841"/>
                        </a:xfrm>
                      </wpg:grpSpPr>
                      <wps:wsp>
                        <wps:cNvPr id="104" name="任意多边形 92"/>
                        <wps:cNvSpPr/>
                        <wps:spPr>
                          <a:xfrm>
                            <a:off x="0" y="28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5" name="任意多边形 93"/>
                        <wps:cNvSpPr/>
                        <wps:spPr>
                          <a:xfrm>
                            <a:off x="0" y="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1" o:spid="_x0000_s1026" o:spt="203" style="position:absolute;left:0pt;margin-left:188.3pt;margin-top:-20.35pt;height:42.05pt;width:24.55pt;z-index:251658240;mso-width-relative:page;mso-height-relative:page;" coordsize="491,841" o:gfxdata="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uss&#10;7NoAAAAKAQAADwAAAAAAAAABACAAAAAiAAAAZHJzL2Rvd25yZXYueG1sUEsBAhQAFAAAAAgAh07i&#10;QD2mgISSAgAAvAcAAA4AAAAAAAAAAQAgAAAAKQEAAGRycy9lMm9Eb2MueG1sUEsFBgAAAAAGAAYA&#10;WQEAAC0GAAAAAA==&#10;">
                <o:lock v:ext="edit" aspectratio="f"/>
                <v:shape id="任意多边形 92" o:spid="_x0000_s1026" o:spt="100" style="position:absolute;left:0;top:280;height:561;width:491;" fillcolor="#E8F0EE" filled="t" stroked="f" coordsize="491,561" o:gfxdata="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Q/mWugAAANwA&#10;AAAPAAAAAAAAAAEAIAAAACIAAABkcnMvZG93bnJldi54bWxQSwECFAAUAAAACACHTuJAMy8FnjsA&#10;AAA5AAAAEAAAAAAAAAABACAAAAAJAQAAZHJzL3NoYXBleG1sLnhtbFBLBQYAAAAABgAGAFsBAACz&#10;AwAAAAA=&#10;" path="m0,0l0,561,491,280,0,0xe">
                  <v:fill on="t" focussize="0,0"/>
                  <v:stroke on="f"/>
                  <v:imagedata o:title=""/>
                  <o:lock v:ext="edit" aspectratio="f"/>
                </v:shape>
                <v:shape id="任意多边形 93" o:spid="_x0000_s1026" o:spt="100" style="position:absolute;left:0;top:0;height:561;width:491;" fillcolor="#E8F0EE" filled="t" stroked="f" coordsize="491,561" o:gfxdata="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1wNugAAANwA&#10;AAAPAAAAAAAAAAEAIAAAACIAAABkcnMvZG93bnJldi54bWxQSwECFAAUAAAACACHTuJAMy8FnjsA&#10;AAA5AAAAEAAAAAAAAAABACAAAAAJAQAAZHJzL3NoYXBleG1sLnhtbFBLBQYAAAAABgAGAFsBAACz&#10;AwAAAAA=&#10;" path="m491,0l0,280,491,560,49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pacing w:val="27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-320040</wp:posOffset>
                </wp:positionV>
                <wp:extent cx="2823210" cy="2026920"/>
                <wp:effectExtent l="0" t="0" r="15240" b="11430"/>
                <wp:wrapNone/>
                <wp:docPr id="9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210" cy="2026920"/>
                          <a:chOff x="0" y="0"/>
                          <a:chExt cx="4446" cy="3192"/>
                        </a:xfrm>
                      </wpg:grpSpPr>
                      <wps:wsp>
                        <wps:cNvPr id="50" name="任意多边形 41"/>
                        <wps:cNvSpPr/>
                        <wps:spPr>
                          <a:xfrm>
                            <a:off x="3464" y="65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1" name="任意多边形 42"/>
                        <wps:cNvSpPr/>
                        <wps:spPr>
                          <a:xfrm>
                            <a:off x="3464" y="9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1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2" name="任意多边形 43"/>
                        <wps:cNvSpPr/>
                        <wps:spPr>
                          <a:xfrm>
                            <a:off x="3955" y="37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3" name="任意多边形 44"/>
                        <wps:cNvSpPr/>
                        <wps:spPr>
                          <a:xfrm>
                            <a:off x="3464" y="37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4" name="任意多边形 45"/>
                        <wps:cNvSpPr/>
                        <wps:spPr>
                          <a:xfrm>
                            <a:off x="3955" y="121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任意多边形 46"/>
                        <wps:cNvSpPr/>
                        <wps:spPr>
                          <a:xfrm>
                            <a:off x="3955" y="148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6" name="任意多边形 47"/>
                        <wps:cNvSpPr/>
                        <wps:spPr>
                          <a:xfrm>
                            <a:off x="3955" y="2328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7" name="任意多边形 48"/>
                        <wps:cNvSpPr/>
                        <wps:spPr>
                          <a:xfrm>
                            <a:off x="3955" y="204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1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8" name="任意多边形 49"/>
                        <wps:cNvSpPr/>
                        <wps:spPr>
                          <a:xfrm>
                            <a:off x="3464" y="148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9" name="任意多边形 50"/>
                        <wps:cNvSpPr/>
                        <wps:spPr>
                          <a:xfrm>
                            <a:off x="2973" y="148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0" name="任意多边形 51"/>
                        <wps:cNvSpPr/>
                        <wps:spPr>
                          <a:xfrm>
                            <a:off x="2482" y="9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1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1" name="任意多边形 52"/>
                        <wps:cNvSpPr/>
                        <wps:spPr>
                          <a:xfrm>
                            <a:off x="2973" y="37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2" name="任意多边形 53"/>
                        <wps:cNvSpPr/>
                        <wps:spPr>
                          <a:xfrm>
                            <a:off x="3464" y="93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3" name="任意多边形 54"/>
                        <wps:cNvSpPr/>
                        <wps:spPr>
                          <a:xfrm>
                            <a:off x="3464" y="204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4" name="任意多边形 55"/>
                        <wps:cNvSpPr/>
                        <wps:spPr>
                          <a:xfrm>
                            <a:off x="2482" y="65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5" name="任意多边形 56"/>
                        <wps:cNvSpPr/>
                        <wps:spPr>
                          <a:xfrm>
                            <a:off x="2973" y="1212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6" name="任意多边形 57"/>
                        <wps:cNvSpPr/>
                        <wps:spPr>
                          <a:xfrm>
                            <a:off x="2973" y="2048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7" name="任意多边形 58"/>
                        <wps:cNvSpPr/>
                        <wps:spPr>
                          <a:xfrm>
                            <a:off x="2482" y="2048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8" name="任意多边形 59"/>
                        <wps:cNvSpPr/>
                        <wps:spPr>
                          <a:xfrm>
                            <a:off x="747" y="167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9" name="任意多边形 60"/>
                        <wps:cNvSpPr/>
                        <wps:spPr>
                          <a:xfrm>
                            <a:off x="257" y="195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0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0" name="任意多边形 61"/>
                        <wps:cNvSpPr/>
                        <wps:spPr>
                          <a:xfrm>
                            <a:off x="257" y="1116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0" y="0"/>
                                </a:moveTo>
                                <a:lnTo>
                                  <a:pt x="0" y="280"/>
                                </a:lnTo>
                                <a:lnTo>
                                  <a:pt x="490" y="56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1" name="任意多边形 62"/>
                        <wps:cNvSpPr/>
                        <wps:spPr>
                          <a:xfrm>
                            <a:off x="257" y="84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0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2" name="任意多边形 63"/>
                        <wps:cNvSpPr/>
                        <wps:spPr>
                          <a:xfrm>
                            <a:off x="257" y="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0" y="0"/>
                                </a:moveTo>
                                <a:lnTo>
                                  <a:pt x="0" y="280"/>
                                </a:lnTo>
                                <a:lnTo>
                                  <a:pt x="490" y="560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" name="任意多边形 64"/>
                        <wps:cNvSpPr/>
                        <wps:spPr>
                          <a:xfrm>
                            <a:off x="257" y="28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0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4" name="任意多边形 65"/>
                        <wps:cNvSpPr/>
                        <wps:spPr>
                          <a:xfrm>
                            <a:off x="747" y="84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任意多边形 66"/>
                        <wps:cNvSpPr/>
                        <wps:spPr>
                          <a:xfrm>
                            <a:off x="1238" y="841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任意多边形 67"/>
                        <wps:cNvSpPr/>
                        <wps:spPr>
                          <a:xfrm>
                            <a:off x="1729" y="223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7" name="任意多边形 68"/>
                        <wps:cNvSpPr/>
                        <wps:spPr>
                          <a:xfrm>
                            <a:off x="1238" y="1957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8" name="任意多边形 69"/>
                        <wps:cNvSpPr/>
                        <wps:spPr>
                          <a:xfrm>
                            <a:off x="747" y="1396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1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9" name="任意多边形 70"/>
                        <wps:cNvSpPr/>
                        <wps:spPr>
                          <a:xfrm>
                            <a:off x="747" y="28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1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0" name="任意多边形 71"/>
                        <wps:cNvSpPr/>
                        <wps:spPr>
                          <a:xfrm>
                            <a:off x="1730" y="1676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1" y="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1" name="任意多边形 72"/>
                        <wps:cNvSpPr/>
                        <wps:spPr>
                          <a:xfrm>
                            <a:off x="1239" y="1116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2" name="任意多边形 73"/>
                        <wps:cNvSpPr/>
                        <wps:spPr>
                          <a:xfrm>
                            <a:off x="1239" y="28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  <a:lnTo>
                                  <a:pt x="491" y="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74"/>
                        <wps:cNvSpPr/>
                        <wps:spPr>
                          <a:xfrm>
                            <a:off x="2221" y="84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0" y="0"/>
                                </a:moveTo>
                                <a:lnTo>
                                  <a:pt x="0" y="561"/>
                                </a:lnTo>
                                <a:lnTo>
                                  <a:pt x="490" y="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4" name="任意多边形 75"/>
                        <wps:cNvSpPr/>
                        <wps:spPr>
                          <a:xfrm>
                            <a:off x="1730" y="280"/>
                            <a:ext cx="491" cy="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1" h="561">
                                <a:moveTo>
                                  <a:pt x="491" y="0"/>
                                </a:moveTo>
                                <a:lnTo>
                                  <a:pt x="0" y="280"/>
                                </a:lnTo>
                                <a:lnTo>
                                  <a:pt x="491" y="560"/>
                                </a:lnTo>
                                <a:lnTo>
                                  <a:pt x="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EE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5" name="直线 76"/>
                        <wps:cNvCnPr/>
                        <wps:spPr>
                          <a:xfrm>
                            <a:off x="2741" y="1779"/>
                            <a:ext cx="189" cy="0"/>
                          </a:xfrm>
                          <a:prstGeom prst="line">
                            <a:avLst/>
                          </a:prstGeom>
                          <a:ln w="17361" cap="flat" cmpd="sng">
                            <a:solidFill>
                              <a:srgbClr val="2B3E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线 77"/>
                        <wps:cNvCnPr/>
                        <wps:spPr>
                          <a:xfrm>
                            <a:off x="14" y="1779"/>
                            <a:ext cx="189" cy="0"/>
                          </a:xfrm>
                          <a:prstGeom prst="line">
                            <a:avLst/>
                          </a:prstGeom>
                          <a:ln w="17361" cap="flat" cmpd="sng">
                            <a:solidFill>
                              <a:srgbClr val="2B3E4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文本框 78"/>
                        <wps:cNvSpPr txBox="1"/>
                        <wps:spPr>
                          <a:xfrm>
                            <a:off x="0" y="0"/>
                            <a:ext cx="4446" cy="2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8" w:lineRule="exact"/>
                                <w:ind w:left="458" w:right="1955" w:firstLine="0"/>
                                <w:jc w:val="center"/>
                                <w:rPr>
                                  <w:sz w:val="27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8" name="文本框 79"/>
                        <wps:cNvSpPr txBox="1"/>
                        <wps:spPr>
                          <a:xfrm>
                            <a:off x="673" y="2719"/>
                            <a:ext cx="1579" cy="463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2B3E4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96" w:lineRule="exact"/>
                                <w:ind w:left="97" w:right="0" w:firstLine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B3E4A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225.05pt;margin-top:-25.2pt;height:159.6pt;width:222.3pt;z-index:251668480;mso-width-relative:page;mso-height-relative:page;" coordsize="4446,3192" o:gfxdata="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">
                <o:lock v:ext="edit" aspectratio="f"/>
                <v:shape id="任意多边形 41" o:spid="_x0000_s1026" o:spt="100" style="position:absolute;left:3464;top:651;height:561;width:491;" fillcolor="#E8F0EE" filled="t" stroked="f" coordsize="491,561" o:gfxdata="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FDns7gAAADbAAAA&#10;DwAAAAAAAAABACAAAAAiAAAAZHJzL2Rvd25yZXYueG1sUEsBAhQAFAAAAAgAh07iQDMvBZ47AAAA&#10;OQAAABAAAAAAAAAAAQAgAAAABwEAAGRycy9zaGFwZXhtbC54bWxQSwUGAAAAAAYABgBbAQAAsQMA&#10;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42" o:spid="_x0000_s1026" o:spt="100" style="position:absolute;left:3464;top:90;height:561;width:491;" fillcolor="#E8F0EE" filled="t" stroked="f" coordsize="491,561" o:gfxdata="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cQii8AAAA&#10;2wAAAA8AAAAAAAAAAQAgAAAAIgAAAGRycy9kb3ducmV2LnhtbFBLAQIUABQAAAAIAIdO4kAzLwWe&#10;OwAAADkAAAAQAAAAAAAAAAEAIAAAAAsBAABkcnMvc2hhcGV4bWwueG1sUEsFBgAAAAAGAAYAWwEA&#10;ALUDAAAAAA==&#10;" path="m491,0l0,281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43" o:spid="_x0000_s1026" o:spt="100" style="position:absolute;left:3955;top:371;height:561;width:491;" fillcolor="#E8F0EE" filled="t" stroked="f" coordsize="491,561" o:gfxdata="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O3F+8AAAA&#10;2wAAAA8AAAAAAAAAAQAgAAAAIgAAAGRycy9kb3ducmV2LnhtbFBLAQIUABQAAAAIAIdO4kAzLwWe&#10;OwAAADkAAAAQAAAAAAAAAAEAIAAAAAsBAABkcnMvc2hhcGV4bWwueG1sUEsFBgAAAAAGAAYAWwEA&#10;ALUDAAAAAA==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44" o:spid="_x0000_s1026" o:spt="100" style="position:absolute;left:3464;top:371;height:561;width:491;" fillcolor="#E8F0EE" filled="t" stroked="f" coordsize="491,561" o:gfxdata="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CecS8AAAA&#10;2wAAAA8AAAAAAAAAAQAgAAAAIgAAAGRycy9kb3ducmV2LnhtbFBLAQIUABQAAAAIAIdO4kAzLwWe&#10;OwAAADkAAAAQAAAAAAAAAAEAIAAAAAsBAABkcnMvc2hhcGV4bWwueG1sUEsFBgAAAAAGAAYAWwEA&#10;ALUDAAAAAA==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45" o:spid="_x0000_s1026" o:spt="100" style="position:absolute;left:3955;top:1211;height:561;width:491;" fillcolor="#E8F0EE" filled="t" stroked="f" coordsize="491,561" o:gfxdata="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r4bC8AAAA&#10;2wAAAA8AAAAAAAAAAQAgAAAAIgAAAGRycy9kb3ducmV2LnhtbFBLAQIUABQAAAAIAIdO4kAzLwWe&#10;OwAAADkAAAAQAAAAAAAAAAEAIAAAAAsBAABkcnMvc2hhcGV4bWwueG1sUEsFBgAAAAAGAAYAWwEA&#10;ALUDAAAAAA==&#10;" path="m0,0l0,561,491,281,0,0xe">
                  <v:fill on="t" focussize="0,0"/>
                  <v:stroke on="f"/>
                  <v:imagedata o:title=""/>
                  <o:lock v:ext="edit" aspectratio="f"/>
                </v:shape>
                <v:shape id="任意多边形 46" o:spid="_x0000_s1026" o:spt="100" style="position:absolute;left:3955;top:1487;height:561;width:491;" fillcolor="#E8F0EE" filled="t" stroked="f" coordsize="491,561" o:gfxdata="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dEK7sAAADb&#10;AAAADwAAAAAAAAABACAAAAAiAAAAZHJzL2Rvd25yZXYueG1sUEsBAhQAFAAAAAgAh07iQDMvBZ47&#10;AAAAOQAAABAAAAAAAAAAAQAgAAAACgEAAGRycy9zaGFwZXhtbC54bWxQSwUGAAAAAAYABgBbAQAA&#10;tAMA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47" o:spid="_x0000_s1026" o:spt="100" style="position:absolute;left:3955;top:2328;height:561;width:491;" fillcolor="#E8F0EE" filled="t" stroked="f" coordsize="491,561" o:gfxdata="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XaXLsAAADb&#10;AAAADwAAAAAAAAABACAAAAAiAAAAZHJzL2Rvd25yZXYueG1sUEsBAhQAFAAAAAgAh07iQDMvBZ47&#10;AAAAOQAAABAAAAAAAAAAAQAgAAAACgEAAGRycy9zaGFwZXhtbC54bWxQSwUGAAAAAAYABgBbAQAA&#10;tAMA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48" o:spid="_x0000_s1026" o:spt="100" style="position:absolute;left:3955;top:2047;height:561;width:491;" fillcolor="#E8F0EE" filled="t" stroked="f" coordsize="491,561" o:gfxdata="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5f8e8AAAA&#10;2wAAAA8AAAAAAAAAAQAgAAAAIgAAAGRycy9kb3ducmV2LnhtbFBLAQIUABQAAAAIAIdO4kAzLwWe&#10;OwAAADkAAAAQAAAAAAAAAAEAIAAAAAsBAABkcnMvc2hhcGV4bWwueG1sUEsFBgAAAAAGAAYAWwEA&#10;ALUDAAAAAA==&#10;" path="m491,0l0,281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49" o:spid="_x0000_s1026" o:spt="100" style="position:absolute;left:3464;top:1487;height:561;width:491;" fillcolor="#E8F0EE" filled="t" stroked="f" coordsize="491,561" o:gfxdata="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ibrtbgAAADbAAAA&#10;DwAAAAAAAAABACAAAAAiAAAAZHJzL2Rvd25yZXYueG1sUEsBAhQAFAAAAAgAh07iQDMvBZ47AAAA&#10;OQAAABAAAAAAAAAAAQAgAAAABwEAAGRycy9zaGFwZXhtbC54bWxQSwUGAAAAAAYABgBbAQAAsQMA&#10;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50" o:spid="_x0000_s1026" o:spt="100" style="position:absolute;left:2973;top:1487;height:561;width:491;" fillcolor="#E8F0EE" filled="t" stroked="f" coordsize="491,561" o:gfxdata="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qTi68AAAA&#10;2wAAAA8AAAAAAAAAAQAgAAAAIgAAAGRycy9kb3ducmV2LnhtbFBLAQIUABQAAAAIAIdO4kAzLwWe&#10;OwAAADkAAAAQAAAAAAAAAAEAIAAAAAsBAABkcnMvc2hhcGV4bWwueG1sUEsFBgAAAAAGAAYAWwEA&#10;ALUDAAAAAA==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51" o:spid="_x0000_s1026" o:spt="100" style="position:absolute;left:2482;top:90;height:561;width:491;" fillcolor="#E8F0EE" filled="t" stroked="f" coordsize="491,561" o:gfxdata="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wtDrgAAADbAAAA&#10;DwAAAAAAAAABACAAAAAiAAAAZHJzL2Rvd25yZXYueG1sUEsBAhQAFAAAAAgAh07iQDMvBZ47AAAA&#10;OQAAABAAAAAAAAAAAQAgAAAABwEAAGRycy9zaGFwZXhtbC54bWxQSwUGAAAAAAYABgBbAQAAsQMA&#10;AAAA&#10;" path="m491,0l0,281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52" o:spid="_x0000_s1026" o:spt="100" style="position:absolute;left:2973;top:371;height:561;width:491;" fillcolor="#E8F0EE" filled="t" stroked="f" coordsize="491,561" o:gfxdata="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XCIlbsAAADb&#10;AAAADwAAAAAAAAABACAAAAAiAAAAZHJzL2Rvd25yZXYueG1sUEsBAhQAFAAAAAgAh07iQDMvBZ47&#10;AAAAOQAAABAAAAAAAAAAAQAgAAAACgEAAGRycy9zaGFwZXhtbC54bWxQSwUGAAAAAAYABgBbAQAA&#10;tAMA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53" o:spid="_x0000_s1026" o:spt="100" style="position:absolute;left:3464;top:931;height:561;width:491;" fillcolor="#E8F0EE" filled="t" stroked="f" coordsize="491,561" o:gfxdata="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IW4rsAAADb&#10;AAAADwAAAAAAAAABACAAAAAiAAAAZHJzL2Rvd25yZXYueG1sUEsBAhQAFAAAAAgAh07iQDMvBZ47&#10;AAAAOQAAABAAAAAAAAAAAQAgAAAACgEAAGRycy9zaGFwZXhtbC54bWxQSwUGAAAAAAYABgBbAQAA&#10;tAMAAAAA&#10;" path="m0,0l0,561,491,280,0,0xe">
                  <v:fill on="t" focussize="0,0"/>
                  <v:stroke on="f"/>
                  <v:imagedata o:title=""/>
                  <o:lock v:ext="edit" aspectratio="f"/>
                </v:shape>
                <v:shape id="任意多边形 54" o:spid="_x0000_s1026" o:spt="100" style="position:absolute;left:3464;top:2047;height:561;width:491;" fillcolor="#E8F0EE" filled="t" stroked="f" coordsize="491,561" o:gfxdata="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6zebsAAADb&#10;AAAADwAAAAAAAAABACAAAAAiAAAAZHJzL2Rvd25yZXYueG1sUEsBAhQAFAAAAAgAh07iQDMvBZ47&#10;AAAAOQAAABAAAAAAAAAAAQAgAAAACgEAAGRycy9zaGFwZXhtbC54bWxQSwUGAAAAAAYABgBbAQAA&#10;tAMAAAAA&#10;" path="m0,0l0,561,491,281,0,0xe">
                  <v:fill on="t" focussize="0,0"/>
                  <v:stroke on="f"/>
                  <v:imagedata o:title=""/>
                  <o:lock v:ext="edit" aspectratio="f"/>
                </v:shape>
                <v:shape id="任意多边形 55" o:spid="_x0000_s1026" o:spt="100" style="position:absolute;left:2482;top:651;height:561;width:491;" fillcolor="#E8F0EE" filled="t" stroked="f" coordsize="491,561" o:gfxdata="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crDbsAAADb&#10;AAAADwAAAAAAAAABACAAAAAiAAAAZHJzL2Rvd25yZXYueG1sUEsBAhQAFAAAAAgAh07iQDMvBZ47&#10;AAAAOQAAABAAAAAAAAAAAQAgAAAACgEAAGRycy9zaGFwZXhtbC54bWxQSwUGAAAAAAYABgBbAQAA&#10;tAMAAAAA&#10;" path="m491,0l0,280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56" o:spid="_x0000_s1026" o:spt="100" style="position:absolute;left:2973;top:1212;height:561;width:491;" fillcolor="#E8F0EE" filled="t" stroked="f" coordsize="491,561" o:gfxdata="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kuOlrsAAADb&#10;AAAADwAAAAAAAAABACAAAAAiAAAAZHJzL2Rvd25yZXYueG1sUEsBAhQAFAAAAAgAh07iQDMvBZ47&#10;AAAAOQAAABAAAAAAAAAAAQAgAAAACgEAAGRycy9zaGFwZXhtbC54bWxQSwUGAAAAAAYABgBbAQAA&#10;tAMA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57" o:spid="_x0000_s1026" o:spt="100" style="position:absolute;left:2973;top:2048;height:561;width:491;" fillcolor="#E8F0EE" filled="t" stroked="f" coordsize="491,561" o:gfxdata="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kQ4bsAAADb&#10;AAAADwAAAAAAAAABACAAAAAiAAAAZHJzL2Rvd25yZXYueG1sUEsBAhQAFAAAAAgAh07iQDMvBZ47&#10;AAAAOQAAABAAAAAAAAAAAQAgAAAACgEAAGRycy9zaGFwZXhtbC54bWxQSwUGAAAAAAYABgBbAQAA&#10;tAMA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58" o:spid="_x0000_s1026" o:spt="100" style="position:absolute;left:2482;top:2048;height:561;width:491;" fillcolor="#E8F0EE" filled="t" stroked="f" coordsize="491,561" o:gfxdata="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W1ersAAADb&#10;AAAADwAAAAAAAAABACAAAAAiAAAAZHJzL2Rvd25yZXYueG1sUEsBAhQAFAAAAAgAh07iQDMvBZ47&#10;AAAAOQAAABAAAAAAAAAAAQAgAAAACgEAAGRycy9zaGFwZXhtbC54bWxQSwUGAAAAAAYABgBbAQAA&#10;tAMA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59" o:spid="_x0000_s1026" o:spt="100" style="position:absolute;left:747;top:1677;height:561;width:491;" fillcolor="#E8F0EE" filled="t" stroked="f" coordsize="491,561" o:gfxdata="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ohCLgAAADbAAAA&#10;DwAAAAAAAAABACAAAAAiAAAAZHJzL2Rvd25yZXYueG1sUEsBAhQAFAAAAAgAh07iQDMvBZ47AAAA&#10;OQAAABAAAAAAAAAAAQAgAAAABwEAAGRycy9zaGFwZXhtbC54bWxQSwUGAAAAAAYABgBbAQAAsQMA&#10;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60" o:spid="_x0000_s1026" o:spt="100" style="position:absolute;left:257;top:1957;height:561;width:491;" fillcolor="#E8F0EE" filled="t" stroked="f" coordsize="491,561" o:gfxdata="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aEk7sAAADb&#10;AAAADwAAAAAAAAABACAAAAAiAAAAZHJzL2Rvd25yZXYueG1sUEsBAhQAFAAAAAgAh07iQDMvBZ47&#10;AAAAOQAAABAAAAAAAAAAAQAgAAAACgEAAGRycy9zaGFwZXhtbC54bWxQSwUGAAAAAAYABgBbAQAA&#10;tAMAAAAA&#10;" path="m0,0l0,560,490,280,0,0xe">
                  <v:fill on="t" focussize="0,0"/>
                  <v:stroke on="f"/>
                  <v:imagedata o:title=""/>
                  <o:lock v:ext="edit" aspectratio="f"/>
                </v:shape>
                <v:shape id="任意多边形 61" o:spid="_x0000_s1026" o:spt="100" style="position:absolute;left:257;top:1116;height:561;width:491;" fillcolor="#E8F0EE" filled="t" stroked="f" coordsize="491,561" o:gfxdata="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W707gAAADbAAAA&#10;DwAAAAAAAAABACAAAAAiAAAAZHJzL2Rvd25yZXYueG1sUEsBAhQAFAAAAAgAh07iQDMvBZ47AAAA&#10;OQAAABAAAAAAAAAAAQAgAAAABwEAAGRycy9zaGFwZXhtbC54bWxQSwUGAAAAAAYABgBbAQAAsQMA&#10;AAAA&#10;" path="m490,0l0,280,490,561,490,0xe">
                  <v:fill on="t" focussize="0,0"/>
                  <v:stroke on="f"/>
                  <v:imagedata o:title=""/>
                  <o:lock v:ext="edit" aspectratio="f"/>
                </v:shape>
                <v:shape id="任意多边形 62" o:spid="_x0000_s1026" o:spt="100" style="position:absolute;left:257;top:841;height:561;width:491;" fillcolor="#E8F0EE" filled="t" stroked="f" coordsize="491,561" o:gfxdata="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Hki8AAAA&#10;2wAAAA8AAAAAAAAAAQAgAAAAIgAAAGRycy9kb3ducmV2LnhtbFBLAQIUABQAAAAIAIdO4kAzLwWe&#10;OwAAADkAAAAQAAAAAAAAAAEAIAAAAAsBAABkcnMvc2hhcGV4bWwueG1sUEsFBgAAAAAGAAYAWwEA&#10;ALUDAAAAAA==&#10;" path="m0,0l0,560,490,280,0,0xe">
                  <v:fill on="t" focussize="0,0"/>
                  <v:stroke on="f"/>
                  <v:imagedata o:title=""/>
                  <o:lock v:ext="edit" aspectratio="f"/>
                </v:shape>
                <v:shape id="任意多边形 63" o:spid="_x0000_s1026" o:spt="100" style="position:absolute;left:257;top:0;height:561;width:491;" fillcolor="#E8F0EE" filled="t" stroked="f" coordsize="491,561" o:gfxdata="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7gD+8AAAA&#10;2wAAAA8AAAAAAAAAAQAgAAAAIgAAAGRycy9kb3ducmV2LnhtbFBLAQIUABQAAAAIAIdO4kAzLwWe&#10;OwAAADkAAAAQAAAAAAAAAAEAIAAAAAsBAABkcnMvc2hhcGV4bWwueG1sUEsFBgAAAAAGAAYAWwEA&#10;ALUDAAAAAA==&#10;" path="m490,0l0,280,490,560,490,0xe">
                  <v:fill on="t" focussize="0,0"/>
                  <v:stroke on="f"/>
                  <v:imagedata o:title=""/>
                  <o:lock v:ext="edit" aspectratio="f"/>
                </v:shape>
                <v:shape id="任意多边形 64" o:spid="_x0000_s1026" o:spt="100" style="position:absolute;left:257;top:280;height:561;width:491;" fillcolor="#E8F0EE" filled="t" stroked="f" coordsize="491,561" o:gfxdata="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3JaS8AAAA&#10;2wAAAA8AAAAAAAAAAQAgAAAAIgAAAGRycy9kb3ducmV2LnhtbFBLAQIUABQAAAAIAIdO4kAzLwWe&#10;OwAAADkAAAAQAAAAAAAAAAEAIAAAAAsBAABkcnMvc2hhcGV4bWwueG1sUEsFBgAAAAAGAAYAWwEA&#10;ALUDAAAAAA==&#10;" path="m0,0l0,561,490,280,0,0xe">
                  <v:fill on="t" focussize="0,0"/>
                  <v:stroke on="f"/>
                  <v:imagedata o:title=""/>
                  <o:lock v:ext="edit" aspectratio="f"/>
                </v:shape>
                <v:shape id="任意多边形 65" o:spid="_x0000_s1026" o:spt="100" style="position:absolute;left:747;top:841;height:561;width:491;" fillcolor="#E8F0EE" filled="t" stroked="f" coordsize="491,561" o:gfxdata="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evdC8AAAA&#10;2wAAAA8AAAAAAAAAAQAgAAAAIgAAAGRycy9kb3ducmV2LnhtbFBLAQIUABQAAAAIAIdO4kAzLwWe&#10;OwAAADkAAAAQAAAAAAAAAAEAIAAAAAsBAABkcnMvc2hhcGV4bWwueG1sUEsFBgAAAAAGAAYAWwEA&#10;ALUDAAAAAA==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66" o:spid="_x0000_s1026" o:spt="100" style="position:absolute;left:1238;top:841;height:561;width:491;" fillcolor="#E8F0EE" filled="t" stroked="f" coordsize="491,561" o:gfxdata="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GEu8AAAA&#10;2wAAAA8AAAAAAAAAAQAgAAAAIgAAAGRycy9kb3ducmV2LnhtbFBLAQIUABQAAAAIAIdO4kAzLwWe&#10;OwAAADkAAAAQAAAAAAAAAAEAIAAAAAsBAABkcnMvc2hhcGV4bWwueG1sUEsFBgAAAAAGAAYAWwEA&#10;ALUDAAAAAA==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67" o:spid="_x0000_s1026" o:spt="100" style="position:absolute;left:1729;top:2237;height:561;width:491;" fillcolor="#E8F0EE" filled="t" stroked="f" coordsize="491,561" o:gfxdata="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0CGPLsAAADb&#10;AAAADwAAAAAAAAABACAAAAAiAAAAZHJzL2Rvd25yZXYueG1sUEsBAhQAFAAAAAgAh07iQDMvBZ47&#10;AAAAOQAAABAAAAAAAAAAAQAgAAAACgEAAGRycy9zaGFwZXhtbC54bWxQSwUGAAAAAAYABgBbAQAA&#10;tAMAAAAA&#10;" path="m0,0l0,561,491,280,0,0xe">
                  <v:fill on="t" focussize="0,0"/>
                  <v:stroke on="f"/>
                  <v:imagedata o:title=""/>
                  <o:lock v:ext="edit" aspectratio="f"/>
                </v:shape>
                <v:shape id="任意多边形 68" o:spid="_x0000_s1026" o:spt="100" style="position:absolute;left:1238;top:1957;height:561;width:491;" fillcolor="#E8F0EE" filled="t" stroked="f" coordsize="491,561" o:gfxdata="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wjp7sAAADb&#10;AAAADwAAAAAAAAABACAAAAAiAAAAZHJzL2Rvd25yZXYueG1sUEsBAhQAFAAAAAgAh07iQDMvBZ47&#10;AAAAOQAAABAAAAAAAAAAAQAgAAAACgEAAGRycy9zaGFwZXhtbC54bWxQSwUGAAAAAAYABgBbAQAA&#10;tAMA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69" o:spid="_x0000_s1026" o:spt="100" style="position:absolute;left:747;top:1396;height:561;width:491;" fillcolor="#E8F0EE" filled="t" stroked="f" coordsize="491,561" o:gfxdata="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ZO31bgAAADbAAAA&#10;DwAAAAAAAAABACAAAAAiAAAAZHJzL2Rvd25yZXYueG1sUEsBAhQAFAAAAAgAh07iQDMvBZ47AAAA&#10;OQAAABAAAAAAAAAAAQAgAAAABwEAAGRycy9zaGFwZXhtbC54bWxQSwUGAAAAAAYABgBbAQAAsQMA&#10;AAAA&#10;" path="m491,0l0,281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70" o:spid="_x0000_s1026" o:spt="100" style="position:absolute;left:747;top:280;height:561;width:491;" fillcolor="#E8F0EE" filled="t" stroked="f" coordsize="491,561" o:gfxdata="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fEk68AAAA&#10;2wAAAA8AAAAAAAAAAQAgAAAAIgAAAGRycy9kb3ducmV2LnhtbFBLAQIUABQAAAAIAIdO4kAzLwWe&#10;OwAAADkAAAAQAAAAAAAAAAEAIAAAAAsBAABkcnMvc2hhcGV4bWwueG1sUEsFBgAAAAAGAAYAWwEA&#10;ALUDAAAAAA==&#10;" path="m491,0l0,280,491,561,491,0xe">
                  <v:fill on="t" focussize="0,0"/>
                  <v:stroke on="f"/>
                  <v:imagedata o:title=""/>
                  <o:lock v:ext="edit" aspectratio="f"/>
                </v:shape>
                <v:shape id="任意多边形 71" o:spid="_x0000_s1026" o:spt="100" style="position:absolute;left:1730;top:1676;height:561;width:491;" fillcolor="#E8F0EE" filled="t" stroked="f" coordsize="491,561" o:gfxdata="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jDL9LgAAADbAAAA&#10;DwAAAAAAAAABACAAAAAiAAAAZHJzL2Rvd25yZXYueG1sUEsBAhQAFAAAAAgAh07iQDMvBZ47AAAA&#10;OQAAABAAAAAAAAAAAQAgAAAABwEAAGRycy9zaGFwZXhtbC54bWxQSwUGAAAAAAYABgBbAQAAsQMA&#10;AAAA&#10;" path="m0,0l0,561,491,281,0,0xe">
                  <v:fill on="t" focussize="0,0"/>
                  <v:stroke on="f"/>
                  <v:imagedata o:title=""/>
                  <o:lock v:ext="edit" aspectratio="f"/>
                </v:shape>
                <v:shape id="任意多边形 72" o:spid="_x0000_s1026" o:spt="100" style="position:absolute;left:1239;top:1116;height:561;width:491;" fillcolor="#E8F0EE" filled="t" stroked="f" coordsize="491,561" o:gfxdata="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xub7sAAADb&#10;AAAADwAAAAAAAAABACAAAAAiAAAAZHJzL2Rvd25yZXYueG1sUEsBAhQAFAAAAAgAh07iQDMvBZ47&#10;AAAAOQAAABAAAAAAAAAAAQAgAAAACgEAAGRycy9zaGFwZXhtbC54bWxQSwUGAAAAAAYABgBbAQAA&#10;tAMA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shape id="任意多边形 73" o:spid="_x0000_s1026" o:spt="100" style="position:absolute;left:1239;top:280;height:561;width:491;" fillcolor="#E8F0EE" filled="t" stroked="f" coordsize="491,561" o:gfxdata="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7wGLsAAADb&#10;AAAADwAAAAAAAAABACAAAAAiAAAAZHJzL2Rvd25yZXYueG1sUEsBAhQAFAAAAAgAh07iQDMvBZ47&#10;AAAAOQAAABAAAAAAAAAAAQAgAAAACgEAAGRycy9zaGFwZXhtbC54bWxQSwUGAAAAAAYABgBbAQAA&#10;tAMAAAAA&#10;" path="m0,0l0,560,491,280,0,0xe">
                  <v:fill on="t" focussize="0,0"/>
                  <v:stroke on="f"/>
                  <v:imagedata o:title=""/>
                  <o:lock v:ext="edit" aspectratio="f"/>
                </v:shape>
                <v:shape id="任意多边形 74" o:spid="_x0000_s1026" o:spt="100" style="position:absolute;left:2221;top:840;height:561;width:491;" fillcolor="#E8F0EE" filled="t" stroked="f" coordsize="491,561" o:gfxdata="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JVg7sAAADb&#10;AAAADwAAAAAAAAABACAAAAAiAAAAZHJzL2Rvd25yZXYueG1sUEsBAhQAFAAAAAgAh07iQDMvBZ47&#10;AAAAOQAAABAAAAAAAAAAAQAgAAAACgEAAGRycy9zaGFwZXhtbC54bWxQSwUGAAAAAAYABgBbAQAA&#10;tAMAAAAA&#10;" path="m0,0l0,561,490,281,0,0xe">
                  <v:fill on="t" focussize="0,0"/>
                  <v:stroke on="f"/>
                  <v:imagedata o:title=""/>
                  <o:lock v:ext="edit" aspectratio="f"/>
                </v:shape>
                <v:shape id="任意多边形 75" o:spid="_x0000_s1026" o:spt="100" style="position:absolute;left:1730;top:280;height:561;width:491;" fillcolor="#E8F0EE" filled="t" stroked="f" coordsize="491,561" o:gfxdata="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vN97sAAADb&#10;AAAADwAAAAAAAAABACAAAAAiAAAAZHJzL2Rvd25yZXYueG1sUEsBAhQAFAAAAAgAh07iQDMvBZ47&#10;AAAAOQAAABAAAAAAAAAAAQAgAAAACgEAAGRycy9zaGFwZXhtbC54bWxQSwUGAAAAAAYABgBbAQAA&#10;tAMAAAAA&#10;" path="m491,0l0,280,491,560,491,0xe">
                  <v:fill on="t" focussize="0,0"/>
                  <v:stroke on="f"/>
                  <v:imagedata o:title=""/>
                  <o:lock v:ext="edit" aspectratio="f"/>
                </v:shape>
                <v:line id="直线 76" o:spid="_x0000_s1026" o:spt="20" style="position:absolute;left:2741;top:1779;height:0;width:189;" filled="f" stroked="t" coordsize="21600,21600" o:gfxdata="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7YEF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36700787401575pt" color="#2B3E4A" joinstyle="round"/>
                  <v:imagedata o:title=""/>
                  <o:lock v:ext="edit" aspectratio="f"/>
                </v:line>
                <v:line id="直线 77" o:spid="_x0000_s1026" o:spt="20" style="position:absolute;left:14;top:1779;height:0;width:189;" filled="f" stroked="t" coordsize="21600,21600" o:gfxdata="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o4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36700787401575pt" color="#2B3E4A" joinstyle="round"/>
                  <v:imagedata o:title=""/>
                  <o:lock v:ext="edit" aspectratio="f"/>
                </v:line>
                <v:shape id="文本框 78" o:spid="_x0000_s1026" o:spt="202" type="#_x0000_t202" style="position:absolute;left:0;top:0;height:2889;width:4446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8" w:lineRule="exact"/>
                          <w:ind w:left="458" w:right="1955" w:firstLine="0"/>
                          <w:jc w:val="center"/>
                          <w:rPr>
                            <w:sz w:val="27"/>
                          </w:rPr>
                        </w:pPr>
                      </w:p>
                    </w:txbxContent>
                  </v:textbox>
                </v:shape>
                <v:shape id="文本框 79" o:spid="_x0000_s1026" o:spt="202" type="#_x0000_t202" style="position:absolute;left:673;top:2719;height:463;width:1579;" filled="f" stroked="t" coordsize="21600,21600" o:gfxdata="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1QO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2B3E4A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96" w:lineRule="exact"/>
                          <w:ind w:left="97" w:right="0" w:firstLine="0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B3E4A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506880" behindDoc="0" locked="0" layoutInCell="1" allowOverlap="1">
                <wp:simplePos x="0" y="0"/>
                <wp:positionH relativeFrom="page">
                  <wp:posOffset>7326630</wp:posOffset>
                </wp:positionH>
                <wp:positionV relativeFrom="paragraph">
                  <wp:posOffset>774700</wp:posOffset>
                </wp:positionV>
                <wp:extent cx="233045" cy="488950"/>
                <wp:effectExtent l="0" t="0" r="14605" b="6350"/>
                <wp:wrapNone/>
                <wp:docPr id="94" name="任意多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4889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7" h="770">
                              <a:moveTo>
                                <a:pt x="367" y="0"/>
                              </a:moveTo>
                              <a:lnTo>
                                <a:pt x="0" y="209"/>
                              </a:lnTo>
                              <a:lnTo>
                                <a:pt x="0" y="770"/>
                              </a:lnTo>
                              <a:lnTo>
                                <a:pt x="367" y="560"/>
                              </a:lnTo>
                              <a:lnTo>
                                <a:pt x="367" y="419"/>
                              </a:lnTo>
                              <a:lnTo>
                                <a:pt x="367" y="0"/>
                              </a:lnTo>
                            </a:path>
                          </a:pathLst>
                        </a:custGeom>
                        <a:solidFill>
                          <a:srgbClr val="E8F0E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1" o:spid="_x0000_s1026" o:spt="100" style="position:absolute;left:0pt;margin-left:576.9pt;margin-top:61pt;height:38.5pt;width:18.35pt;mso-position-horizontal-relative:page;z-index:506880;mso-width-relative:page;mso-height-relative:page;" fillcolor="#E8F0EE" filled="t" stroked="f" coordsize="367,770" o:gfxdata="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D6JC9YAAAANAQAADwAAAAAAAAABACAAAAAiAAAA&#10;ZHJzL2Rvd25yZXYueG1sUEsBAhQAFAAAAAgAh07iQP0SpSYJAgAAWwQAAA4AAAAAAAAAAQAgAAAA&#10;JQEAAGRycy9lMm9Eb2MueG1sUEsFBgAAAAAGAAYAWQEAAKAFAAAAAA==&#10;" path="m367,0l0,209,0,770,367,560,367,419,367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688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636905</wp:posOffset>
                </wp:positionV>
                <wp:extent cx="311785" cy="356235"/>
                <wp:effectExtent l="0" t="0" r="12065" b="5715"/>
                <wp:wrapNone/>
                <wp:docPr id="93" name="任意多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562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1" h="561">
                              <a:moveTo>
                                <a:pt x="0" y="0"/>
                              </a:moveTo>
                              <a:lnTo>
                                <a:pt x="0" y="561"/>
                              </a:lnTo>
                              <a:lnTo>
                                <a:pt x="491" y="2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0E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0" o:spid="_x0000_s1026" o:spt="100" style="position:absolute;left:0pt;margin-left:570.7pt;margin-top:50.15pt;height:28.05pt;width:24.55pt;mso-position-horizontal-relative:page;mso-position-vertical-relative:page;z-index:506880;mso-width-relative:page;mso-height-relative:page;" fillcolor="#E8F0EE" filled="t" stroked="f" coordsize="491,561" o:gfxdata="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tD+H/bAAAADQEAAA8AAAAAAAAAAQAgAAAAIgAAAGRycy9kb3du&#10;cmV2LnhtbFBLAQIUABQAAAAIAIdO4kCiQrvw/AEAABMEAAAOAAAAAAAAAAEAIAAAACoBAABkcnMv&#10;ZTJvRG9jLnhtbFBLBQYAAAAABgAGAFkBAACYBQAAAAA=&#10;" path="m0,0l0,561,491,281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7722235</wp:posOffset>
                </wp:positionV>
                <wp:extent cx="2543810" cy="1117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挑战杯创业计划大赛省级铜奖获国家助学金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08.05pt;height:88pt;width:200.3pt;z-index:251960320;mso-width-relative:page;mso-height-relative:page;" filled="f" stroked="f" coordsize="21600,21600" o:gfxdata="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Qj3Tt4AAAANAQAADwAAAAAAAAABACAAAAAiAAAAZHJzL2Rvd25yZXYueG1sUEsBAhQAFAAAAAgA&#10;h07iQHCgw4AfAgAAGQ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挑战杯创业计划大赛省级铜奖获国家助学金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7204710</wp:posOffset>
                </wp:positionV>
                <wp:extent cx="1090930" cy="320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3pt;margin-top:567.3pt;height:25.2pt;width:85.9pt;z-index:252162048;mso-width-relative:page;mso-height-relative:page;" filled="f" stroked="f" coordsize="21600,21600" o:gfxdata="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/p&#10;zZPdAAAADQEAAA8AAAAAAAAAAQAgAAAAIgAAAGRycy9kb3ducmV2LnhtbFBLAQIUABQAAAAIAIdO&#10;4kCNjFvgHgIAABo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g">
            <w:drawing>
              <wp:anchor distT="0" distB="0" distL="114300" distR="114300" simplePos="0" relativeHeight="321536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6290310</wp:posOffset>
                </wp:positionV>
                <wp:extent cx="1369060" cy="459105"/>
                <wp:effectExtent l="0" t="0" r="2540" b="17145"/>
                <wp:wrapNone/>
                <wp:docPr id="4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459105"/>
                          <a:chOff x="3695" y="11814"/>
                          <a:chExt cx="2156" cy="723"/>
                        </a:xfrm>
                      </wpg:grpSpPr>
                      <wpg:grpSp>
                        <wpg:cNvPr id="40" name="组合 30"/>
                        <wpg:cNvGrpSpPr/>
                        <wpg:grpSpPr>
                          <a:xfrm>
                            <a:off x="3695" y="11814"/>
                            <a:ext cx="2156" cy="160"/>
                            <a:chOff x="3695" y="11814"/>
                            <a:chExt cx="2156" cy="160"/>
                          </a:xfrm>
                        </wpg:grpSpPr>
                        <wps:wsp>
                          <wps:cNvPr id="38" name="直线 31"/>
                          <wps:cNvSpPr/>
                          <wps:spPr>
                            <a:xfrm>
                              <a:off x="3695" y="11895"/>
                              <a:ext cx="2157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9" name="图片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23" y="11814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3" name="组合 33"/>
                        <wpg:cNvGrpSpPr/>
                        <wpg:grpSpPr>
                          <a:xfrm>
                            <a:off x="3695" y="12095"/>
                            <a:ext cx="2156" cy="160"/>
                            <a:chOff x="3695" y="12095"/>
                            <a:chExt cx="2156" cy="160"/>
                          </a:xfrm>
                        </wpg:grpSpPr>
                        <wps:wsp>
                          <wps:cNvPr id="41" name="直线 34"/>
                          <wps:cNvSpPr/>
                          <wps:spPr>
                            <a:xfrm>
                              <a:off x="3695" y="12176"/>
                              <a:ext cx="2157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2" name="图片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29" y="12095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6" name="组合 36"/>
                        <wpg:cNvGrpSpPr/>
                        <wpg:grpSpPr>
                          <a:xfrm>
                            <a:off x="3695" y="12377"/>
                            <a:ext cx="2156" cy="160"/>
                            <a:chOff x="3695" y="12377"/>
                            <a:chExt cx="2156" cy="160"/>
                          </a:xfrm>
                        </wpg:grpSpPr>
                        <wps:wsp>
                          <wps:cNvPr id="44" name="直线 37"/>
                          <wps:cNvSpPr/>
                          <wps:spPr>
                            <a:xfrm>
                              <a:off x="3695" y="12457"/>
                              <a:ext cx="2157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5" name="图片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11" y="12377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24.8pt;margin-top:495.3pt;height:36.15pt;width:107.8pt;z-index:321536;mso-width-relative:page;mso-height-relative:page;" coordorigin="3695,11814" coordsize="2156,723" o:gfxdata="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">
                <o:lock v:ext="edit" aspectratio="f"/>
                <v:group id="组合 30" o:spid="_x0000_s1026" o:spt="203" style="position:absolute;left:3695;top:11814;height:160;width:2156;" coordorigin="3695,11814" coordsize="2156,16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线 31" o:spid="_x0000_s1026" o:spt="20" style="position:absolute;left:3695;top:11895;height:0;width:2157;" filled="f" stroked="t" coordsize="21600,21600" o:gfxdata="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zs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32" o:spid="_x0000_s1026" o:spt="75" alt="" type="#_x0000_t75" style="position:absolute;left:4823;top:11814;height:161;width:157;" filled="f" o:preferrelative="t" stroked="f" coordsize="21600,21600" o:gfxdata="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GgE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组合 33" o:spid="_x0000_s1026" o:spt="203" style="position:absolute;left:3695;top:12095;height:160;width:2156;" coordorigin="3695,12095" coordsize="2156,16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4" o:spid="_x0000_s1026" o:spt="20" style="position:absolute;left:3695;top:12176;height:0;width:2157;" filled="f" stroked="t" coordsize="21600,21600" o:gfxdata="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A2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35" o:spid="_x0000_s1026" o:spt="75" alt="" type="#_x0000_t75" style="position:absolute;left:5429;top:12095;height:161;width:157;" filled="f" o:preferrelative="t" stroked="f" coordsize="21600,21600" o:gfxdata="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/On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group id="组合 36" o:spid="_x0000_s1026" o:spt="203" style="position:absolute;left:3695;top:12377;height:160;width:2156;" coordorigin="3695,12377" coordsize="2156,16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7" o:spid="_x0000_s1026" o:spt="20" style="position:absolute;left:3695;top:12457;height:0;width:2157;" filled="f" stroked="t" coordsize="21600,21600" o:gfxdata="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eV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38" o:spid="_x0000_s1026" o:spt="75" alt="" type="#_x0000_t75" style="position:absolute;left:5111;top:12377;height:161;width:157;" filled="f" o:preferrelative="t" stroked="f" coordsize="21600,21600" o:gfxdata="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ZW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5784215</wp:posOffset>
                </wp:positionV>
                <wp:extent cx="1090930" cy="3200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455.45pt;height:25.2pt;width:85.9pt;z-index:251858944;mso-width-relative:page;mso-height-relative:page;" filled="f" stroked="f" coordsize="21600,21600" o:gfxdata="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zCL&#10;79wAAAALAQAADwAAAAAAAAABACAAAAAiAAAAZHJzL2Rvd25yZXYueG1sUEsBAhQAFAAAAAgAh07i&#10;QM3Isdg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g">
            <w:drawing>
              <wp:anchor distT="0" distB="0" distL="114300" distR="114300" simplePos="0" relativeHeight="11264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4743450</wp:posOffset>
                </wp:positionV>
                <wp:extent cx="1386205" cy="704850"/>
                <wp:effectExtent l="0" t="0" r="4445" b="19050"/>
                <wp:wrapNone/>
                <wp:docPr id="34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205" cy="704850"/>
                          <a:chOff x="3674" y="9172"/>
                          <a:chExt cx="2183" cy="1110"/>
                        </a:xfrm>
                      </wpg:grpSpPr>
                      <wpg:grpSp>
                        <wpg:cNvPr id="24" name="组合 17"/>
                        <wpg:cNvGrpSpPr/>
                        <wpg:grpSpPr>
                          <a:xfrm>
                            <a:off x="3674" y="9172"/>
                            <a:ext cx="2158" cy="160"/>
                            <a:chOff x="3674" y="9172"/>
                            <a:chExt cx="2158" cy="160"/>
                          </a:xfrm>
                        </wpg:grpSpPr>
                        <wps:wsp>
                          <wps:cNvPr id="22" name="直线 18"/>
                          <wps:cNvSpPr/>
                          <wps:spPr>
                            <a:xfrm>
                              <a:off x="3674" y="9252"/>
                              <a:ext cx="2158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3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8" y="9172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7" name="组合 20"/>
                        <wpg:cNvGrpSpPr/>
                        <wpg:grpSpPr>
                          <a:xfrm>
                            <a:off x="3674" y="9499"/>
                            <a:ext cx="2158" cy="160"/>
                            <a:chOff x="3674" y="9499"/>
                            <a:chExt cx="2158" cy="160"/>
                          </a:xfrm>
                        </wpg:grpSpPr>
                        <wps:wsp>
                          <wps:cNvPr id="25" name="直线 21"/>
                          <wps:cNvSpPr/>
                          <wps:spPr>
                            <a:xfrm>
                              <a:off x="3674" y="9579"/>
                              <a:ext cx="2158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6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60" y="9499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0" name="组合 23"/>
                        <wpg:cNvGrpSpPr/>
                        <wpg:grpSpPr>
                          <a:xfrm>
                            <a:off x="3699" y="9807"/>
                            <a:ext cx="2158" cy="160"/>
                            <a:chOff x="3699" y="9807"/>
                            <a:chExt cx="2158" cy="160"/>
                          </a:xfrm>
                        </wpg:grpSpPr>
                        <wps:wsp>
                          <wps:cNvPr id="28" name="直线 24"/>
                          <wps:cNvSpPr/>
                          <wps:spPr>
                            <a:xfrm>
                              <a:off x="3699" y="9901"/>
                              <a:ext cx="2158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9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76" y="9807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3" name="组合 26"/>
                        <wpg:cNvGrpSpPr/>
                        <wpg:grpSpPr>
                          <a:xfrm>
                            <a:off x="3674" y="10122"/>
                            <a:ext cx="2158" cy="160"/>
                            <a:chOff x="3674" y="10122"/>
                            <a:chExt cx="2158" cy="160"/>
                          </a:xfrm>
                        </wpg:grpSpPr>
                        <wps:wsp>
                          <wps:cNvPr id="31" name="直线 27"/>
                          <wps:cNvSpPr/>
                          <wps:spPr>
                            <a:xfrm>
                              <a:off x="3674" y="10202"/>
                              <a:ext cx="2158" cy="0"/>
                            </a:xfrm>
                            <a:prstGeom prst="line">
                              <a:avLst/>
                            </a:prstGeom>
                            <a:ln w="1736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2" name="图片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57" y="10122"/>
                              <a:ext cx="157" cy="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33.6pt;margin-top:373.5pt;height:55.5pt;width:109.15pt;z-index:112640;mso-width-relative:page;mso-height-relative:page;" coordorigin="3674,9172" coordsize="2183,1110" o:gfxdata="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">
                <o:lock v:ext="edit" aspectratio="f"/>
                <v:group id="组合 17" o:spid="_x0000_s1026" o:spt="203" style="position:absolute;left:3674;top:9172;height:160;width:2158;" coordorigin="3674,9172" coordsize="2158,1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18" o:spid="_x0000_s1026" o:spt="20" style="position:absolute;left:3674;top:9252;height:0;width:2158;" filled="f" stroked="t" coordsize="21600,21600" o:gfxdata="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1No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19" o:spid="_x0000_s1026" o:spt="75" alt="" type="#_x0000_t75" style="position:absolute;left:5108;top:9172;height:161;width:157;" filled="f" o:preferrelative="t" stroked="f" coordsize="21600,21600" o:gfxdata="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tl/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1" o:title=""/>
                    <o:lock v:ext="edit" aspectratio="t"/>
                  </v:shape>
                </v:group>
                <v:group id="组合 20" o:spid="_x0000_s1026" o:spt="203" style="position:absolute;left:3674;top:9499;height:160;width:2158;" coordorigin="3674,9499" coordsize="2158,16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21" o:spid="_x0000_s1026" o:spt="20" style="position:absolute;left:3674;top:9579;height:0;width:2158;" filled="f" stroked="t" coordsize="21600,21600" o:gfxdata="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TV1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22" o:spid="_x0000_s1026" o:spt="75" alt="" type="#_x0000_t75" style="position:absolute;left:4860;top:9499;height:161;width:157;" filled="f" o:preferrelative="t" stroked="f" coordsize="21600,21600" o:gfxdata="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QFD0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group id="组合 23" o:spid="_x0000_s1026" o:spt="203" style="position:absolute;left:3699;top:9807;height:160;width:2158;" coordorigin="3699,9807" coordsize="2158,16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线 24" o:spid="_x0000_s1026" o:spt="20" style="position:absolute;left:3699;top:9901;height:0;width:2158;" filled="f" stroked="t" coordsize="21600,21600" o:gfxdata="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Vek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25" o:spid="_x0000_s1026" o:spt="75" alt="" type="#_x0000_t75" style="position:absolute;left:5476;top:9807;height:161;width:157;" filled="f" o:preferrelative="t" stroked="f" coordsize="21600,21600" o:gfxdata="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S5T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group id="组合 26" o:spid="_x0000_s1026" o:spt="203" style="position:absolute;left:3674;top:10122;height:160;width:2158;" coordorigin="3674,10122" coordsize="2158,16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27" o:spid="_x0000_s1026" o:spt="20" style="position:absolute;left:3674;top:10202;height:0;width:2158;" filled="f" stroked="t" coordsize="21600,21600" o:gfxdata="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ZF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36700787401575pt" color="#FFFFFF" joinstyle="round"/>
                    <v:imagedata o:title=""/>
                    <o:lock v:ext="edit" aspectratio="f"/>
                  </v:line>
                  <v:shape id="图片 28" o:spid="_x0000_s1026" o:spt="75" alt="" type="#_x0000_t75" style="position:absolute;left:4357;top:10122;height:161;width:157;" filled="f" o:preferrelative="t" stroked="f" coordsize="21600,21600" o:gfxdata="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r6T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4631055</wp:posOffset>
                </wp:positionV>
                <wp:extent cx="534670" cy="8401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740" y="5545455"/>
                          <a:ext cx="534670" cy="840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65pt;margin-top:364.65pt;height:66.15pt;width:42.1pt;z-index:251758592;mso-width-relative:page;mso-height-relative:page;" filled="f" stroked="f" coordsize="21600,21600" o:gfxdata="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/Nn3j3QAAAAwBAAAPAAAAAAAAAAEAIAAAACIAAABkcnMvZG93bnJldi54bWxQSwECFAAU&#10;AAAACACHTuJA4DpvmZcCAAAMBQAADgAAAAAAAAABACAAAAAs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CAD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C4D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4147820</wp:posOffset>
                </wp:positionV>
                <wp:extent cx="1090930" cy="3200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7pt;margin-top:326.6pt;height:25.2pt;width:85.9pt;z-index:251757568;mso-width-relative:page;mso-height-relative:page;" filled="f" stroked="f" coordsize="21600,21600" o:gfxdata="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a5C&#10;e90AAAALAQAADwAAAAAAAAABACAAAAAiAAAAZHJzL2Rvd25yZXYueG1sUEsBAhQAFAAAAAgAh07i&#10;QBSXHl4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3640455</wp:posOffset>
            </wp:positionV>
            <wp:extent cx="104775" cy="161925"/>
            <wp:effectExtent l="0" t="0" r="9525" b="9525"/>
            <wp:wrapNone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426720" y="4554855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3433445</wp:posOffset>
            </wp:positionV>
            <wp:extent cx="172085" cy="120015"/>
            <wp:effectExtent l="0" t="0" r="18415" b="13335"/>
            <wp:wrapNone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426720" y="4347845"/>
                      <a:ext cx="17208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2956560</wp:posOffset>
            </wp:positionV>
            <wp:extent cx="134620" cy="137795"/>
            <wp:effectExtent l="0" t="0" r="17780" b="14605"/>
            <wp:wrapNone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426720" y="3870960"/>
                      <a:ext cx="13462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3196590</wp:posOffset>
            </wp:positionV>
            <wp:extent cx="167005" cy="142240"/>
            <wp:effectExtent l="0" t="0" r="4445" b="10160"/>
            <wp:wrapNone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426720" y="4110990"/>
                      <a:ext cx="16700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2802255</wp:posOffset>
                </wp:positionV>
                <wp:extent cx="2441575" cy="10629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4205" y="3851910"/>
                          <a:ext cx="2441575" cy="1062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instrText xml:space="preserve"> HYPERLINK "http://www.kaNSk.com/"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ww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-11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.kaNS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8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-1"/>
                                <w:sz w:val="20"/>
                                <w:szCs w:val="20"/>
                              </w:rPr>
                              <w:t>135XXXXXXXX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instrText xml:space="preserve"> HYPERLINK "mailto:123456@ibaotu.com"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123456@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上海市 / 闵行区 / xx 街道xxx</w:t>
                            </w:r>
                          </w:p>
                          <w:p>
                            <w:pPr>
                              <w:pStyle w:val="2"/>
                              <w:spacing w:line="322" w:lineRule="exact"/>
                              <w:rPr>
                                <w:color w:val="FFFFFF"/>
                              </w:rPr>
                            </w:pPr>
                          </w:p>
                          <w:p>
                            <w:pPr>
                              <w:rPr>
                                <w:color w:val="FFFFFF"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5pt;margin-top:220.65pt;height:83.7pt;width:192.25pt;z-index:251705344;mso-width-relative:page;mso-height-relative:page;" filled="f" stroked="f" coordsize="21600,21600" o:gfxdata="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2YVje3QAAAAsBAAAPAAAAAAAAAAEAIAAAACIAAABkcnMvZG93bnJldi54bWxQSwECFAAU&#10;AAAACACHTuJA6Q8g25cCAAANBQAADgAAAAAAAAABACAAAAAs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instrText xml:space="preserve"> HYPERLINK "http://www.kaNSk.com/"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ww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-11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.kaNS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8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-1"/>
                          <w:sz w:val="20"/>
                          <w:szCs w:val="20"/>
                        </w:rPr>
                        <w:t>135XXXXXXXX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instrText xml:space="preserve"> HYPERLINK "mailto:123456@ibaotu.com"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123456@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上海市 / 闵行区 / xx 街道xxx</w:t>
                      </w:r>
                    </w:p>
                    <w:p>
                      <w:pPr>
                        <w:pStyle w:val="2"/>
                        <w:spacing w:line="322" w:lineRule="exact"/>
                        <w:rPr>
                          <w:color w:val="FFFFFF"/>
                        </w:rPr>
                      </w:pPr>
                    </w:p>
                    <w:p>
                      <w:pPr>
                        <w:rPr>
                          <w:color w:val="FFFFFF"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2390140</wp:posOffset>
                </wp:positionV>
                <wp:extent cx="1090930" cy="3200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565" y="3347085"/>
                          <a:ext cx="10909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05pt;margin-top:188.2pt;height:25.2pt;width:85.9pt;z-index:251704320;mso-width-relative:page;mso-height-relative:page;" filled="f" stroked="f" coordsize="21600,21600" o:gfxdata="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9qmw/dAAAACwEAAA8AAAAAAAAAAQAgAAAAIgAAAGRycy9kb3ducmV2LnhtbFBLAQIUABQA&#10;AAAIAIdO4kB3z+BzlgIAAA0FAAAOAAAAAAAAAAEAIAAAACw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2417445</wp:posOffset>
                </wp:positionV>
                <wp:extent cx="1316990" cy="5100955"/>
                <wp:effectExtent l="9525" t="9525" r="26035" b="13970"/>
                <wp:wrapNone/>
                <wp:docPr id="13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51009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074" h="7972">
                              <a:moveTo>
                                <a:pt x="1812" y="3191"/>
                              </a:moveTo>
                              <a:lnTo>
                                <a:pt x="0" y="3191"/>
                              </a:lnTo>
                              <a:lnTo>
                                <a:pt x="0" y="2754"/>
                              </a:lnTo>
                              <a:lnTo>
                                <a:pt x="1812" y="2754"/>
                              </a:lnTo>
                              <a:lnTo>
                                <a:pt x="1812" y="3191"/>
                              </a:lnTo>
                              <a:close/>
                              <a:moveTo>
                                <a:pt x="1787" y="438"/>
                              </a:moveTo>
                              <a:lnTo>
                                <a:pt x="0" y="438"/>
                              </a:lnTo>
                              <a:lnTo>
                                <a:pt x="0" y="0"/>
                              </a:lnTo>
                              <a:lnTo>
                                <a:pt x="1787" y="0"/>
                              </a:lnTo>
                              <a:lnTo>
                                <a:pt x="1787" y="438"/>
                              </a:lnTo>
                              <a:close/>
                              <a:moveTo>
                                <a:pt x="2074" y="7972"/>
                              </a:moveTo>
                              <a:lnTo>
                                <a:pt x="0" y="7972"/>
                              </a:lnTo>
                              <a:lnTo>
                                <a:pt x="0" y="7535"/>
                              </a:lnTo>
                              <a:lnTo>
                                <a:pt x="2074" y="7535"/>
                              </a:lnTo>
                              <a:lnTo>
                                <a:pt x="2074" y="7972"/>
                              </a:lnTo>
                              <a:close/>
                              <a:moveTo>
                                <a:pt x="1812" y="5732"/>
                              </a:moveTo>
                              <a:lnTo>
                                <a:pt x="0" y="5732"/>
                              </a:lnTo>
                              <a:lnTo>
                                <a:pt x="0" y="5295"/>
                              </a:lnTo>
                              <a:lnTo>
                                <a:pt x="1812" y="5295"/>
                              </a:lnTo>
                              <a:lnTo>
                                <a:pt x="1812" y="5732"/>
                              </a:lnTo>
                              <a:close/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66.15pt;margin-top:190.35pt;height:401.65pt;width:103.7pt;z-index:-251610112;mso-width-relative:page;mso-height-relative:page;" filled="f" stroked="t" coordsize="2074,7972" o:gfxdata="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FIU4pPZAAAADAEAAA8A&#10;AAAAAAAAAQAgAAAAIgAAAGRycy9kb3ducmV2LnhtbFBLAQIUABQAAAAIAIdO4kAuZs4ewQIAAFYH&#10;AAAOAAAAAAAAAAEAIAAAACgBAABkcnMvZTJvRG9jLnhtbFBLBQYAAAAABgAGAFkBAABbBgAAAAA=&#10;" path="m1812,3191l0,3191,0,2754,1812,2754,1812,3191xm1787,438l0,438,0,0,1787,0,1787,438xm2074,7972l0,7972,0,7535,2074,7535,2074,7972xm1812,5732l0,5732,0,5295,1812,5295,1812,5732xe">
                <v:fill on="f" focussize="0,0"/>
                <v:stroke weight="1.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1313180</wp:posOffset>
                </wp:positionV>
                <wp:extent cx="2178685" cy="3575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9955" y="2218690"/>
                          <a:ext cx="217868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C5C6C8"/>
                                <w:spacing w:val="57"/>
                                <w:w w:val="105"/>
                                <w:sz w:val="24"/>
                                <w:szCs w:val="24"/>
                                <w:lang w:eastAsia="zh-CN"/>
                              </w:rPr>
                              <w:t>一句话介绍你自己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9pt;margin-top:103.4pt;height:28.15pt;width:171.55pt;z-index:251703296;mso-width-relative:page;mso-height-relative:page;" filled="f" stroked="f" coordsize="21600,21600" o:gfxdata="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vyNWTbAAAACwEAAA8AAAAAAAAAAQAgAAAAIgAAAGRycy9kb3ducmV2LnhtbFBLAQIUABQAAAAI&#10;AIdO4kBT3sUqlQIAAA0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C5C6C8"/>
                          <w:spacing w:val="57"/>
                          <w:w w:val="105"/>
                          <w:sz w:val="24"/>
                          <w:szCs w:val="24"/>
                          <w:lang w:eastAsia="zh-CN"/>
                        </w:rPr>
                        <w:t>一句话介绍你自己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2740025</wp:posOffset>
            </wp:positionV>
            <wp:extent cx="291465" cy="335280"/>
            <wp:effectExtent l="0" t="0" r="13335" b="762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2748280</wp:posOffset>
                </wp:positionV>
                <wp:extent cx="291465" cy="335915"/>
                <wp:effectExtent l="0" t="0" r="13335" b="698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359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9" h="525">
                              <a:moveTo>
                                <a:pt x="0" y="0"/>
                              </a:moveTo>
                              <a:lnTo>
                                <a:pt x="0" y="524"/>
                              </a:lnTo>
                              <a:lnTo>
                                <a:pt x="459" y="2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626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0.1pt;margin-top:216.4pt;height:26.45pt;width:22.95pt;z-index:251696128;mso-width-relative:page;mso-height-relative:page;" fillcolor="#4A626D" filled="t" stroked="f" coordsize="459,525" o:gfxdata="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d7Bl3bAAAACwEAAA8AAAAAAAAAAQAgAAAAIgAAAGRycy9kb3du&#10;cmV2LnhtbFBLAQIUABQAAAAIAIdO4kAe+0i4/AEAABEEAAAOAAAAAAAAAAEAIAAAACoBAABkcnMv&#10;ZTJvRG9jLnhtbFBLBQYAAAAABgAGAFkBAACYBQAAAAA=&#10;" path="m0,0l0,524,459,262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1908810</wp:posOffset>
            </wp:positionV>
            <wp:extent cx="291465" cy="335280"/>
            <wp:effectExtent l="0" t="0" r="1333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2080895</wp:posOffset>
            </wp:positionV>
            <wp:extent cx="291465" cy="335280"/>
            <wp:effectExtent l="0" t="0" r="13335" b="762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-1160145</wp:posOffset>
                </wp:positionH>
                <wp:positionV relativeFrom="paragraph">
                  <wp:posOffset>2251075</wp:posOffset>
                </wp:positionV>
                <wp:extent cx="3208655" cy="4920615"/>
                <wp:effectExtent l="0" t="0" r="10795" b="13335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655" cy="49206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053" h="7690">
                              <a:moveTo>
                                <a:pt x="414" y="6641"/>
                              </a:moveTo>
                              <a:lnTo>
                                <a:pt x="0" y="6877"/>
                              </a:lnTo>
                              <a:lnTo>
                                <a:pt x="0" y="6929"/>
                              </a:lnTo>
                              <a:lnTo>
                                <a:pt x="414" y="7165"/>
                              </a:lnTo>
                              <a:lnTo>
                                <a:pt x="414" y="6641"/>
                              </a:lnTo>
                              <a:moveTo>
                                <a:pt x="414" y="6121"/>
                              </a:moveTo>
                              <a:lnTo>
                                <a:pt x="0" y="5885"/>
                              </a:lnTo>
                              <a:lnTo>
                                <a:pt x="0" y="6358"/>
                              </a:lnTo>
                              <a:lnTo>
                                <a:pt x="414" y="6121"/>
                              </a:lnTo>
                              <a:moveTo>
                                <a:pt x="873" y="7427"/>
                              </a:moveTo>
                              <a:lnTo>
                                <a:pt x="414" y="7165"/>
                              </a:lnTo>
                              <a:lnTo>
                                <a:pt x="414" y="7689"/>
                              </a:lnTo>
                              <a:lnTo>
                                <a:pt x="873" y="7427"/>
                              </a:lnTo>
                              <a:moveTo>
                                <a:pt x="1332" y="6645"/>
                              </a:moveTo>
                              <a:lnTo>
                                <a:pt x="873" y="6383"/>
                              </a:lnTo>
                              <a:lnTo>
                                <a:pt x="873" y="6908"/>
                              </a:lnTo>
                              <a:lnTo>
                                <a:pt x="1332" y="6645"/>
                              </a:lnTo>
                              <a:moveTo>
                                <a:pt x="3351" y="0"/>
                              </a:moveTo>
                              <a:lnTo>
                                <a:pt x="2892" y="262"/>
                              </a:lnTo>
                              <a:lnTo>
                                <a:pt x="3351" y="524"/>
                              </a:lnTo>
                              <a:lnTo>
                                <a:pt x="3351" y="0"/>
                              </a:lnTo>
                              <a:moveTo>
                                <a:pt x="3675" y="782"/>
                              </a:moveTo>
                              <a:lnTo>
                                <a:pt x="3216" y="1044"/>
                              </a:lnTo>
                              <a:lnTo>
                                <a:pt x="3675" y="1306"/>
                              </a:lnTo>
                              <a:lnTo>
                                <a:pt x="3675" y="782"/>
                              </a:lnTo>
                              <a:moveTo>
                                <a:pt x="4134" y="0"/>
                              </a:moveTo>
                              <a:lnTo>
                                <a:pt x="3675" y="262"/>
                              </a:lnTo>
                              <a:lnTo>
                                <a:pt x="4134" y="524"/>
                              </a:lnTo>
                              <a:lnTo>
                                <a:pt x="4134" y="0"/>
                              </a:lnTo>
                              <a:moveTo>
                                <a:pt x="4134" y="1568"/>
                              </a:moveTo>
                              <a:lnTo>
                                <a:pt x="3675" y="1306"/>
                              </a:lnTo>
                              <a:lnTo>
                                <a:pt x="3675" y="1830"/>
                              </a:lnTo>
                              <a:lnTo>
                                <a:pt x="4134" y="1568"/>
                              </a:lnTo>
                              <a:moveTo>
                                <a:pt x="4593" y="1306"/>
                              </a:moveTo>
                              <a:lnTo>
                                <a:pt x="4134" y="1568"/>
                              </a:lnTo>
                              <a:lnTo>
                                <a:pt x="4593" y="1830"/>
                              </a:lnTo>
                              <a:lnTo>
                                <a:pt x="4593" y="1306"/>
                              </a:lnTo>
                              <a:moveTo>
                                <a:pt x="4593" y="786"/>
                              </a:moveTo>
                              <a:lnTo>
                                <a:pt x="4134" y="524"/>
                              </a:lnTo>
                              <a:lnTo>
                                <a:pt x="4134" y="1048"/>
                              </a:lnTo>
                              <a:lnTo>
                                <a:pt x="4593" y="786"/>
                              </a:lnTo>
                              <a:moveTo>
                                <a:pt x="5053" y="1568"/>
                              </a:moveTo>
                              <a:lnTo>
                                <a:pt x="4594" y="1306"/>
                              </a:lnTo>
                              <a:lnTo>
                                <a:pt x="4594" y="1830"/>
                              </a:lnTo>
                              <a:lnTo>
                                <a:pt x="5053" y="1568"/>
                              </a:lnTo>
                              <a:moveTo>
                                <a:pt x="5053" y="524"/>
                              </a:moveTo>
                              <a:lnTo>
                                <a:pt x="4594" y="262"/>
                              </a:lnTo>
                              <a:lnTo>
                                <a:pt x="4594" y="786"/>
                              </a:lnTo>
                              <a:lnTo>
                                <a:pt x="5053" y="524"/>
                              </a:lnTo>
                            </a:path>
                          </a:pathLst>
                        </a:custGeom>
                        <a:solidFill>
                          <a:srgbClr val="4A626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-91.35pt;margin-top:177.25pt;height:387.45pt;width:252.65pt;z-index:251678720;mso-width-relative:page;mso-height-relative:page;" fillcolor="#4A626D" filled="t" stroked="f" coordsize="5053,7690" o:gfxdata="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mkIl7aAAAADQEAAA8AAAAAAAAAAQAgAAAAIgAA&#10;AGRycy9kb3ducmV2LnhtbFBLAQIUABQAAAAIAIdO4kClU9jBXAMAAHsLAAAOAAAAAAAAAAEAIAAA&#10;ACkBAABkcnMvZTJvRG9jLnhtbFBLBQYAAAAABgAGAFkBAAD3BgAAAAA=&#10;" path="m414,6641l0,6877,0,6929,414,7165,414,6641m414,6121l0,5885,0,6358,414,6121m873,7427l414,7165,414,7689,873,7427m1332,6645l873,6383,873,6908,1332,6645m3351,0l2892,262,3351,524,3351,0m3675,782l3216,1044,3675,1306,3675,782m4134,0l3675,262,4134,524,4134,0m4134,1568l3675,1306,3675,1830,4134,1568m4593,1306l4134,1568,4593,1830,4593,1306m4593,786l4134,524,4134,1048,4593,786m5053,1568l4594,1306,4594,1830,5053,1568m5053,524l4594,262,4594,786,5053,524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1915795</wp:posOffset>
                </wp:positionV>
                <wp:extent cx="1457325" cy="7806055"/>
                <wp:effectExtent l="0" t="0" r="9525" b="444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060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95" h="12200">
                              <a:moveTo>
                                <a:pt x="459" y="9756"/>
                              </a:moveTo>
                              <a:lnTo>
                                <a:pt x="0" y="9494"/>
                              </a:lnTo>
                              <a:lnTo>
                                <a:pt x="0" y="10018"/>
                              </a:lnTo>
                              <a:lnTo>
                                <a:pt x="459" y="9756"/>
                              </a:lnTo>
                              <a:moveTo>
                                <a:pt x="857" y="10796"/>
                              </a:moveTo>
                              <a:lnTo>
                                <a:pt x="398" y="11058"/>
                              </a:lnTo>
                              <a:lnTo>
                                <a:pt x="857" y="11320"/>
                              </a:lnTo>
                              <a:lnTo>
                                <a:pt x="857" y="10796"/>
                              </a:lnTo>
                              <a:moveTo>
                                <a:pt x="1181" y="11577"/>
                              </a:moveTo>
                              <a:lnTo>
                                <a:pt x="722" y="11840"/>
                              </a:lnTo>
                              <a:lnTo>
                                <a:pt x="1181" y="12102"/>
                              </a:lnTo>
                              <a:lnTo>
                                <a:pt x="1181" y="11577"/>
                              </a:lnTo>
                              <a:moveTo>
                                <a:pt x="1354" y="12200"/>
                              </a:moveTo>
                              <a:lnTo>
                                <a:pt x="1181" y="12102"/>
                              </a:lnTo>
                              <a:lnTo>
                                <a:pt x="1181" y="12200"/>
                              </a:lnTo>
                              <a:lnTo>
                                <a:pt x="1354" y="12200"/>
                              </a:lnTo>
                              <a:moveTo>
                                <a:pt x="1640" y="10796"/>
                              </a:moveTo>
                              <a:lnTo>
                                <a:pt x="1181" y="11058"/>
                              </a:lnTo>
                              <a:lnTo>
                                <a:pt x="1640" y="11320"/>
                              </a:lnTo>
                              <a:lnTo>
                                <a:pt x="1640" y="10796"/>
                              </a:lnTo>
                              <a:moveTo>
                                <a:pt x="2099" y="12102"/>
                              </a:moveTo>
                              <a:lnTo>
                                <a:pt x="1927" y="12200"/>
                              </a:lnTo>
                              <a:lnTo>
                                <a:pt x="2099" y="12200"/>
                              </a:lnTo>
                              <a:lnTo>
                                <a:pt x="2099" y="12102"/>
                              </a:lnTo>
                              <a:moveTo>
                                <a:pt x="2099" y="11582"/>
                              </a:moveTo>
                              <a:lnTo>
                                <a:pt x="1640" y="11320"/>
                              </a:lnTo>
                              <a:lnTo>
                                <a:pt x="1640" y="11844"/>
                              </a:lnTo>
                              <a:lnTo>
                                <a:pt x="2099" y="11582"/>
                              </a:lnTo>
                              <a:moveTo>
                                <a:pt x="2295" y="262"/>
                              </a:moveTo>
                              <a:lnTo>
                                <a:pt x="1836" y="524"/>
                              </a:lnTo>
                              <a:lnTo>
                                <a:pt x="1836" y="0"/>
                              </a:lnTo>
                              <a:lnTo>
                                <a:pt x="1377" y="262"/>
                              </a:lnTo>
                              <a:lnTo>
                                <a:pt x="1836" y="524"/>
                              </a:lnTo>
                              <a:lnTo>
                                <a:pt x="1377" y="786"/>
                              </a:lnTo>
                              <a:lnTo>
                                <a:pt x="1836" y="1048"/>
                              </a:lnTo>
                              <a:lnTo>
                                <a:pt x="1836" y="524"/>
                              </a:lnTo>
                              <a:lnTo>
                                <a:pt x="2295" y="786"/>
                              </a:lnTo>
                              <a:lnTo>
                                <a:pt x="2295" y="262"/>
                              </a:lnTo>
                            </a:path>
                          </a:pathLst>
                        </a:custGeom>
                        <a:solidFill>
                          <a:srgbClr val="4A626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8.85pt;margin-top:150.85pt;height:614.65pt;width:114.75pt;z-index:251697152;mso-width-relative:page;mso-height-relative:page;" fillcolor="#4A626D" filled="t" stroked="f" coordsize="2295,12200" o:gfxdata="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lgCg9gAAAAMAQAADwAAAAAAAAABACAAAAAiAAAAZHJzL2Rv&#10;d25yZXYueG1sUEsBAhQAFAAAAAgAh07iQG5SDf8eAwAAzwkAAA4AAAAAAAAAAQAgAAAAJwEAAGRy&#10;cy9lMm9Eb2MueG1sUEsFBgAAAAAGAAYAWQEAALcGAAAAAA==&#10;" path="m459,9756l0,9494,0,10018,459,9756m857,10796l398,11058,857,11320,857,10796m1181,11577l722,11840,1181,12102,1181,11577m1354,12200l1181,12102,1181,12200,1354,12200m1640,10796l1181,11058,1640,11320,1640,10796m2099,12102l1927,12200,2099,12200,2099,12102m2099,11582l1640,11320,1640,11844,2099,11582m2295,262l1836,524,1836,0,1377,262,1836,524,1377,786,1836,1048,1836,524,2295,786,2295,262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586740</wp:posOffset>
                </wp:positionV>
                <wp:extent cx="1884045" cy="1674495"/>
                <wp:effectExtent l="0" t="0" r="1905" b="1905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6744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67" h="2617">
                              <a:moveTo>
                                <a:pt x="21" y="1066"/>
                              </a:moveTo>
                              <a:lnTo>
                                <a:pt x="0" y="1054"/>
                              </a:lnTo>
                              <a:lnTo>
                                <a:pt x="0" y="1078"/>
                              </a:lnTo>
                              <a:lnTo>
                                <a:pt x="21" y="1066"/>
                              </a:lnTo>
                              <a:moveTo>
                                <a:pt x="137" y="1750"/>
                              </a:moveTo>
                              <a:lnTo>
                                <a:pt x="0" y="1828"/>
                              </a:lnTo>
                              <a:lnTo>
                                <a:pt x="0" y="2196"/>
                              </a:lnTo>
                              <a:lnTo>
                                <a:pt x="137" y="2274"/>
                              </a:lnTo>
                              <a:lnTo>
                                <a:pt x="137" y="1750"/>
                              </a:lnTo>
                              <a:moveTo>
                                <a:pt x="806" y="2092"/>
                              </a:moveTo>
                              <a:lnTo>
                                <a:pt x="347" y="1830"/>
                              </a:lnTo>
                              <a:lnTo>
                                <a:pt x="347" y="2354"/>
                              </a:lnTo>
                              <a:lnTo>
                                <a:pt x="806" y="2092"/>
                              </a:lnTo>
                              <a:moveTo>
                                <a:pt x="806" y="1048"/>
                              </a:moveTo>
                              <a:lnTo>
                                <a:pt x="347" y="786"/>
                              </a:lnTo>
                              <a:lnTo>
                                <a:pt x="347" y="1310"/>
                              </a:lnTo>
                              <a:lnTo>
                                <a:pt x="806" y="1048"/>
                              </a:lnTo>
                              <a:moveTo>
                                <a:pt x="806" y="0"/>
                              </a:moveTo>
                              <a:lnTo>
                                <a:pt x="347" y="262"/>
                              </a:lnTo>
                              <a:lnTo>
                                <a:pt x="347" y="786"/>
                              </a:lnTo>
                              <a:lnTo>
                                <a:pt x="347" y="786"/>
                              </a:lnTo>
                              <a:lnTo>
                                <a:pt x="806" y="524"/>
                              </a:lnTo>
                              <a:lnTo>
                                <a:pt x="806" y="0"/>
                              </a:lnTo>
                              <a:moveTo>
                                <a:pt x="1265" y="1830"/>
                              </a:moveTo>
                              <a:lnTo>
                                <a:pt x="806" y="2092"/>
                              </a:lnTo>
                              <a:lnTo>
                                <a:pt x="1265" y="2354"/>
                              </a:lnTo>
                              <a:lnTo>
                                <a:pt x="1265" y="1830"/>
                              </a:lnTo>
                              <a:moveTo>
                                <a:pt x="1265" y="262"/>
                              </a:moveTo>
                              <a:lnTo>
                                <a:pt x="806" y="524"/>
                              </a:lnTo>
                              <a:lnTo>
                                <a:pt x="1265" y="786"/>
                              </a:lnTo>
                              <a:lnTo>
                                <a:pt x="806" y="1048"/>
                              </a:lnTo>
                              <a:lnTo>
                                <a:pt x="1261" y="1308"/>
                              </a:lnTo>
                              <a:lnTo>
                                <a:pt x="806" y="1568"/>
                              </a:lnTo>
                              <a:lnTo>
                                <a:pt x="1265" y="1830"/>
                              </a:lnTo>
                              <a:lnTo>
                                <a:pt x="1265" y="1310"/>
                              </a:lnTo>
                              <a:lnTo>
                                <a:pt x="1265" y="1306"/>
                              </a:lnTo>
                              <a:lnTo>
                                <a:pt x="1265" y="786"/>
                              </a:lnTo>
                              <a:lnTo>
                                <a:pt x="1265" y="786"/>
                              </a:lnTo>
                              <a:lnTo>
                                <a:pt x="1265" y="262"/>
                              </a:lnTo>
                              <a:moveTo>
                                <a:pt x="1724" y="2092"/>
                              </a:moveTo>
                              <a:lnTo>
                                <a:pt x="1265" y="1830"/>
                              </a:lnTo>
                              <a:lnTo>
                                <a:pt x="1265" y="2354"/>
                              </a:lnTo>
                              <a:lnTo>
                                <a:pt x="1724" y="2092"/>
                              </a:lnTo>
                              <a:moveTo>
                                <a:pt x="1724" y="1043"/>
                              </a:moveTo>
                              <a:lnTo>
                                <a:pt x="1720" y="1046"/>
                              </a:lnTo>
                              <a:lnTo>
                                <a:pt x="1265" y="786"/>
                              </a:lnTo>
                              <a:lnTo>
                                <a:pt x="1265" y="1310"/>
                              </a:lnTo>
                              <a:lnTo>
                                <a:pt x="1269" y="1308"/>
                              </a:lnTo>
                              <a:lnTo>
                                <a:pt x="1724" y="1567"/>
                              </a:lnTo>
                              <a:lnTo>
                                <a:pt x="1724" y="1043"/>
                              </a:lnTo>
                              <a:moveTo>
                                <a:pt x="1724" y="524"/>
                              </a:moveTo>
                              <a:lnTo>
                                <a:pt x="1265" y="262"/>
                              </a:lnTo>
                              <a:lnTo>
                                <a:pt x="1265" y="786"/>
                              </a:lnTo>
                              <a:lnTo>
                                <a:pt x="1724" y="524"/>
                              </a:lnTo>
                              <a:moveTo>
                                <a:pt x="2183" y="2354"/>
                              </a:moveTo>
                              <a:lnTo>
                                <a:pt x="1724" y="2092"/>
                              </a:lnTo>
                              <a:lnTo>
                                <a:pt x="1724" y="2616"/>
                              </a:lnTo>
                              <a:lnTo>
                                <a:pt x="2183" y="2354"/>
                              </a:lnTo>
                              <a:moveTo>
                                <a:pt x="2183" y="262"/>
                              </a:moveTo>
                              <a:lnTo>
                                <a:pt x="1724" y="524"/>
                              </a:lnTo>
                              <a:lnTo>
                                <a:pt x="2183" y="786"/>
                              </a:lnTo>
                              <a:lnTo>
                                <a:pt x="2183" y="262"/>
                              </a:lnTo>
                              <a:moveTo>
                                <a:pt x="2183" y="1829"/>
                              </a:moveTo>
                              <a:lnTo>
                                <a:pt x="1724" y="1567"/>
                              </a:lnTo>
                              <a:lnTo>
                                <a:pt x="1724" y="2091"/>
                              </a:lnTo>
                              <a:lnTo>
                                <a:pt x="2183" y="1829"/>
                              </a:lnTo>
                              <a:moveTo>
                                <a:pt x="2642" y="1048"/>
                              </a:moveTo>
                              <a:lnTo>
                                <a:pt x="2183" y="786"/>
                              </a:lnTo>
                              <a:lnTo>
                                <a:pt x="2183" y="1310"/>
                              </a:lnTo>
                              <a:lnTo>
                                <a:pt x="2642" y="1048"/>
                              </a:lnTo>
                              <a:moveTo>
                                <a:pt x="2966" y="1829"/>
                              </a:moveTo>
                              <a:lnTo>
                                <a:pt x="2507" y="1567"/>
                              </a:lnTo>
                              <a:lnTo>
                                <a:pt x="2507" y="2091"/>
                              </a:lnTo>
                              <a:lnTo>
                                <a:pt x="2966" y="1829"/>
                              </a:lnTo>
                            </a:path>
                          </a:pathLst>
                        </a:custGeom>
                        <a:solidFill>
                          <a:srgbClr val="4A626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88.75pt;margin-top:46.2pt;height:131.85pt;width:148.35pt;z-index:251658240;mso-width-relative:page;mso-height-relative:page;" fillcolor="#4A626D" filled="t" stroked="f" coordsize="2967,2617" o:gfxdata="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/ZW8e2gAAAAsBAAAPAAAA&#10;AAAAAAEAIAAAACIAAABkcnMvZG93bnJldi54bWxQSwECFAAUAAAACACHTuJAl82tlNsDAACRDwAA&#10;DgAAAAAAAAABACAAAAApAQAAZHJzL2Uyb0RvYy54bWxQSwUGAAAAAAYABgBZAQAAdgcAAAAA&#10;" path="m21,1066l0,1054,0,1078,21,1066m137,1750l0,1828,0,2196,137,2274,137,1750m806,2092l347,1830,347,2354,806,2092m806,1048l347,786,347,1310,806,1048m806,0l347,262,347,786,347,786,806,524,806,0m1265,1830l806,2092,1265,2354,1265,1830m1265,262l806,524,1265,786,806,1048,1261,1308,806,1568,1265,1830,1265,1310,1265,1306,1265,786,1265,786,1265,262m1724,2092l1265,1830,1265,2354,1724,2092m1724,1043l1720,1046,1265,786,1265,1310,1269,1308,1724,1567,1724,1043m1724,524l1265,262,1265,786,1724,524m2183,2354l1724,2092,1724,2616,2183,2354m2183,262l1724,524,2183,786,2183,262m2183,1829l1724,1567,1724,2091,2183,1829m2642,1048l2183,786,2183,1310,2642,1048m2966,1829l2507,1567,2507,2091,2966,182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-1082675</wp:posOffset>
                </wp:positionH>
                <wp:positionV relativeFrom="paragraph">
                  <wp:posOffset>-862965</wp:posOffset>
                </wp:positionV>
                <wp:extent cx="3155950" cy="9366250"/>
                <wp:effectExtent l="0" t="0" r="6350" b="635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93662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970" h="14639">
                              <a:moveTo>
                                <a:pt x="459" y="781"/>
                              </a:moveTo>
                              <a:lnTo>
                                <a:pt x="0" y="1043"/>
                              </a:lnTo>
                              <a:lnTo>
                                <a:pt x="459" y="1305"/>
                              </a:lnTo>
                              <a:lnTo>
                                <a:pt x="459" y="781"/>
                              </a:lnTo>
                              <a:moveTo>
                                <a:pt x="459" y="262"/>
                              </a:moveTo>
                              <a:lnTo>
                                <a:pt x="0" y="0"/>
                              </a:lnTo>
                              <a:lnTo>
                                <a:pt x="0" y="524"/>
                              </a:lnTo>
                              <a:lnTo>
                                <a:pt x="459" y="262"/>
                              </a:lnTo>
                              <a:moveTo>
                                <a:pt x="918" y="1568"/>
                              </a:moveTo>
                              <a:lnTo>
                                <a:pt x="459" y="1305"/>
                              </a:lnTo>
                              <a:lnTo>
                                <a:pt x="459" y="1830"/>
                              </a:lnTo>
                              <a:lnTo>
                                <a:pt x="918" y="1568"/>
                              </a:lnTo>
                              <a:moveTo>
                                <a:pt x="918" y="0"/>
                              </a:moveTo>
                              <a:lnTo>
                                <a:pt x="459" y="262"/>
                              </a:lnTo>
                              <a:lnTo>
                                <a:pt x="918" y="524"/>
                              </a:lnTo>
                              <a:lnTo>
                                <a:pt x="918" y="0"/>
                              </a:lnTo>
                              <a:moveTo>
                                <a:pt x="1377" y="786"/>
                              </a:moveTo>
                              <a:lnTo>
                                <a:pt x="918" y="524"/>
                              </a:lnTo>
                              <a:lnTo>
                                <a:pt x="918" y="1048"/>
                              </a:lnTo>
                              <a:lnTo>
                                <a:pt x="1377" y="786"/>
                              </a:lnTo>
                              <a:moveTo>
                                <a:pt x="1701" y="1568"/>
                              </a:moveTo>
                              <a:lnTo>
                                <a:pt x="1242" y="1305"/>
                              </a:lnTo>
                              <a:lnTo>
                                <a:pt x="1242" y="1830"/>
                              </a:lnTo>
                              <a:lnTo>
                                <a:pt x="1701" y="1568"/>
                              </a:lnTo>
                              <a:moveTo>
                                <a:pt x="3134" y="13329"/>
                              </a:moveTo>
                              <a:lnTo>
                                <a:pt x="2675" y="13591"/>
                              </a:lnTo>
                              <a:lnTo>
                                <a:pt x="3134" y="13853"/>
                              </a:lnTo>
                              <a:lnTo>
                                <a:pt x="3134" y="13329"/>
                              </a:lnTo>
                              <a:moveTo>
                                <a:pt x="3593" y="12547"/>
                              </a:moveTo>
                              <a:lnTo>
                                <a:pt x="3134" y="12809"/>
                              </a:lnTo>
                              <a:lnTo>
                                <a:pt x="3593" y="13071"/>
                              </a:lnTo>
                              <a:lnTo>
                                <a:pt x="3593" y="12547"/>
                              </a:lnTo>
                              <a:moveTo>
                                <a:pt x="3593" y="12022"/>
                              </a:moveTo>
                              <a:lnTo>
                                <a:pt x="3134" y="12285"/>
                              </a:lnTo>
                              <a:lnTo>
                                <a:pt x="3593" y="12547"/>
                              </a:lnTo>
                              <a:lnTo>
                                <a:pt x="3593" y="12022"/>
                              </a:lnTo>
                              <a:moveTo>
                                <a:pt x="4052" y="13853"/>
                              </a:moveTo>
                              <a:lnTo>
                                <a:pt x="3593" y="14115"/>
                              </a:lnTo>
                              <a:lnTo>
                                <a:pt x="4052" y="14377"/>
                              </a:lnTo>
                              <a:lnTo>
                                <a:pt x="4052" y="13853"/>
                              </a:lnTo>
                              <a:moveTo>
                                <a:pt x="4052" y="12285"/>
                              </a:moveTo>
                              <a:lnTo>
                                <a:pt x="3593" y="12547"/>
                              </a:lnTo>
                              <a:lnTo>
                                <a:pt x="4052" y="12809"/>
                              </a:lnTo>
                              <a:lnTo>
                                <a:pt x="4052" y="12285"/>
                              </a:lnTo>
                              <a:lnTo>
                                <a:pt x="4052" y="12285"/>
                              </a:lnTo>
                              <a:moveTo>
                                <a:pt x="4511" y="14115"/>
                              </a:moveTo>
                              <a:lnTo>
                                <a:pt x="4052" y="13852"/>
                              </a:lnTo>
                              <a:lnTo>
                                <a:pt x="4052" y="14377"/>
                              </a:lnTo>
                              <a:lnTo>
                                <a:pt x="4511" y="14115"/>
                              </a:lnTo>
                              <a:moveTo>
                                <a:pt x="4970" y="13328"/>
                              </a:moveTo>
                              <a:lnTo>
                                <a:pt x="4511" y="13590"/>
                              </a:lnTo>
                              <a:lnTo>
                                <a:pt x="4970" y="13852"/>
                              </a:lnTo>
                              <a:lnTo>
                                <a:pt x="4970" y="13328"/>
                              </a:lnTo>
                              <a:moveTo>
                                <a:pt x="4970" y="12285"/>
                              </a:moveTo>
                              <a:lnTo>
                                <a:pt x="4511" y="12547"/>
                              </a:lnTo>
                              <a:lnTo>
                                <a:pt x="4511" y="12022"/>
                              </a:lnTo>
                              <a:lnTo>
                                <a:pt x="4052" y="12285"/>
                              </a:lnTo>
                              <a:lnTo>
                                <a:pt x="4511" y="12547"/>
                              </a:lnTo>
                              <a:lnTo>
                                <a:pt x="4052" y="12809"/>
                              </a:lnTo>
                              <a:lnTo>
                                <a:pt x="4052" y="13328"/>
                              </a:lnTo>
                              <a:lnTo>
                                <a:pt x="4048" y="13331"/>
                              </a:lnTo>
                              <a:lnTo>
                                <a:pt x="3593" y="13071"/>
                              </a:lnTo>
                              <a:lnTo>
                                <a:pt x="3593" y="13595"/>
                              </a:lnTo>
                              <a:lnTo>
                                <a:pt x="3597" y="13593"/>
                              </a:lnTo>
                              <a:lnTo>
                                <a:pt x="4052" y="13852"/>
                              </a:lnTo>
                              <a:lnTo>
                                <a:pt x="4511" y="13590"/>
                              </a:lnTo>
                              <a:lnTo>
                                <a:pt x="4056" y="13331"/>
                              </a:lnTo>
                              <a:lnTo>
                                <a:pt x="4511" y="13071"/>
                              </a:lnTo>
                              <a:lnTo>
                                <a:pt x="4511" y="12547"/>
                              </a:lnTo>
                              <a:lnTo>
                                <a:pt x="4970" y="12809"/>
                              </a:lnTo>
                              <a:lnTo>
                                <a:pt x="4970" y="12285"/>
                              </a:lnTo>
                              <a:moveTo>
                                <a:pt x="4970" y="14377"/>
                              </a:moveTo>
                              <a:lnTo>
                                <a:pt x="4970" y="14377"/>
                              </a:lnTo>
                              <a:lnTo>
                                <a:pt x="4970" y="13852"/>
                              </a:lnTo>
                              <a:lnTo>
                                <a:pt x="4511" y="14115"/>
                              </a:lnTo>
                              <a:lnTo>
                                <a:pt x="4511" y="14115"/>
                              </a:lnTo>
                              <a:lnTo>
                                <a:pt x="4511" y="14115"/>
                              </a:lnTo>
                              <a:lnTo>
                                <a:pt x="4511" y="14639"/>
                              </a:lnTo>
                              <a:lnTo>
                                <a:pt x="4970" y="14377"/>
                              </a:lnTo>
                            </a:path>
                          </a:pathLst>
                        </a:custGeom>
                        <a:solidFill>
                          <a:srgbClr val="4A626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-85.25pt;margin-top:-67.95pt;height:737.5pt;width:248.5pt;z-index:251666432;mso-width-relative:page;mso-height-relative:page;" fillcolor="#4A626D" filled="t" stroked="f" coordsize="4970,14639" o:gfxdata="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CC3+223AAAAA4BAAAPAAAAAAAAAAEAIAAAACIAAABkcnMv&#10;ZG93bnJldi54bWxQSwECFAAUAAAACACHTuJAs3xgAwAEAACwEAAADgAAAAAAAAABACAAAAArAQAA&#10;ZHJzL2Uyb0RvYy54bWxQSwUGAAAAAAYABgBZAQAAnQcAAAAA&#10;" path="m459,781l0,1043,459,1305,459,781m459,262l0,0,0,524,459,262m918,1568l459,1305,459,1830,918,1568m918,0l459,262,918,524,918,0m1377,786l918,524,918,1048,1377,786m1701,1568l1242,1305,1242,1830,1701,1568m3134,13329l2675,13591,3134,13853,3134,13329m3593,12547l3134,12809,3593,13071,3593,12547m3593,12022l3134,12285,3593,12547,3593,12022m4052,13853l3593,14115,4052,14377,4052,13853m4052,12285l3593,12547,4052,12809,4052,12285,4052,12285m4511,14115l4052,13852,4052,14377,4511,14115m4970,13328l4511,13590,4970,13852,4970,13328m4970,12285l4511,12547,4511,12022,4052,12285,4511,12547,4052,12809,4052,13328,4048,13331,3593,13071,3593,13595,3597,13593,4052,13852,4511,13590,4056,13331,4511,13071,4511,12547,4970,12809,4970,12285m4970,14377l4970,14377,4970,13852,4511,14115,4511,14115,4511,14115,4511,14639,4970,1437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C010E"/>
    <w:multiLevelType w:val="singleLevel"/>
    <w:tmpl w:val="D1FC01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C3CB5"/>
    <w:rsid w:val="6D535020"/>
    <w:rsid w:val="726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2018-04-14T01:34:00Z</dcterms:created>
  <dc:creator>scavengers拾荒者</dc:creator>
  <cp:lastModifiedBy>scavengers拾荒者</cp:lastModifiedBy>
  <dcterms:modified xsi:type="dcterms:W3CDTF">2018-04-14T04:56:00Z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