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-21590</wp:posOffset>
                </wp:positionH>
                <wp:positionV relativeFrom="page">
                  <wp:posOffset>104775</wp:posOffset>
                </wp:positionV>
                <wp:extent cx="7552690" cy="10691495"/>
                <wp:effectExtent l="0" t="0" r="10160" b="14605"/>
                <wp:wrapNone/>
                <wp:docPr id="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690" cy="10691495"/>
                        </a:xfrm>
                        <a:prstGeom prst="rect">
                          <a:avLst/>
                        </a:prstGeom>
                        <a:solidFill>
                          <a:srgbClr val="20201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1.7pt;margin-top:8.25pt;height:841.85pt;width:594.7pt;mso-position-horizontal-relative:page;mso-position-vertical-relative:page;z-index:-251662336;mso-width-relative:page;mso-height-relative:page;" fillcolor="#20201F" filled="t" stroked="f" coordsize="21600,21600" o:gfxdata="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CWRxf7XAAAACwEAAA8AAAAAAAAA&#10;AQAgAAAAIgAAAGRycy9kb3ducmV2LnhtbFBLAQIUABQAAAAIAIdO4kB1Mec+oAEAABwDAAAOAAAA&#10;AAAAAAEAIAAAACYBAABkcnMvZTJvRG9jLnhtbFBLBQYAAAAABgAGAFkBAAA4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68269312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7385050</wp:posOffset>
                </wp:positionV>
                <wp:extent cx="4524375" cy="128587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56435" y="8566150"/>
                          <a:ext cx="4524375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知欲强：参与课外营销课程，刘锐《营销谋略》、刘克亚《O2O多米诺》；时间管理能力：利用手帐安排并记录每天生活，合理分配给社团和学习；领导力强：合理安排任务和Deadline，激发成员的情绪，及时化解矛盾；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积极参与活动：爱心支教，GMIC注册组志愿者；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性格特点：外向，有团队荣誉感，抗压及多任务执行能力强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8pt;margin-top:581.5pt;height:101.25pt;width:356.25pt;z-index:-1526697984;mso-width-relative:page;mso-height-relative:page;" filled="f" stroked="f" coordsize="21600,21600" o:gfxdata="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pQ2+DcAAAADQEAAA8AAAAAAAAAAQAgAAAAIgAAAGRycy9kb3ducmV2LnhtbFBL&#10;AQIUABQAAAAIAIdO4kDYlPyVKwIAACc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知欲强：参与课外营销课程，刘锐《营销谋略》、刘克亚《O2O多米诺》；时间管理能力：利用手帐安排并记录每天生活，合理分配给社团和学习；领导力强：合理安排任务和Deadline，激发成员的情绪，及时化解矛盾；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积极参与活动：爱心支教，GMIC注册组志愿者；</w:t>
                      </w: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性格特点：外向，有团队荣誉感，抗压及多任务执行能力强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68268288" behindDoc="0" locked="0" layoutInCell="1" allowOverlap="1">
                <wp:simplePos x="0" y="0"/>
                <wp:positionH relativeFrom="page">
                  <wp:posOffset>2854325</wp:posOffset>
                </wp:positionH>
                <wp:positionV relativeFrom="paragraph">
                  <wp:posOffset>6993255</wp:posOffset>
                </wp:positionV>
                <wp:extent cx="2226945" cy="315595"/>
                <wp:effectExtent l="0" t="0" r="1905" b="8255"/>
                <wp:wrapTopAndBottom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945" cy="315595"/>
                        </a:xfrm>
                        <a:prstGeom prst="rect">
                          <a:avLst/>
                        </a:prstGeom>
                        <a:solidFill>
                          <a:srgbClr val="F2E569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496" w:lineRule="exact"/>
                              <w:ind w:right="0"/>
                              <w:jc w:val="center"/>
                              <w:rPr>
                                <w:rFonts w:hint="eastAsia" w:ascii="微软雅黑 Light" w:eastAsia="微软雅黑 Light"/>
                                <w:b w:val="0"/>
                                <w:sz w:val="4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sz w:val="42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75pt;margin-top:550.65pt;height:24.85pt;width:175.35pt;mso-position-horizontal-relative:page;mso-wrap-distance-bottom:0pt;mso-wrap-distance-top:0pt;z-index:-1526699008;mso-width-relative:page;mso-height-relative:page;" fillcolor="#F2E569" filled="t" stroked="f" coordsize="21600,21600" o:gfxdata="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1imJrYAAAADQEAAA8AAAAAAAAAAQAgAAAAIgAAAGRycy9kb3ducmV2LnhtbFBL&#10;AQIUABQAAAAIAIdO4kDbONeAvQEAAFgDAAAOAAAAAAAAAAEAIAAAACcBAABkcnMvZTJvRG9jLnht&#10;bFBLBQYAAAAABgAGAFkBAABW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496" w:lineRule="exact"/>
                        <w:ind w:right="0"/>
                        <w:jc w:val="center"/>
                        <w:rPr>
                          <w:rFonts w:hint="eastAsia" w:ascii="微软雅黑 Light" w:eastAsia="微软雅黑 Light"/>
                          <w:b w:val="0"/>
                          <w:sz w:val="42"/>
                          <w:lang w:eastAsia="zh-CN"/>
                        </w:rPr>
                      </w:pPr>
                      <w:r>
                        <w:rPr>
                          <w:rFonts w:hint="eastAsia" w:ascii="微软雅黑 Light" w:eastAsia="微软雅黑 Light"/>
                          <w:b w:val="0"/>
                          <w:sz w:val="42"/>
                          <w:lang w:eastAsia="zh-CN"/>
                        </w:rPr>
                        <w:t>自我评价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509968896" behindDoc="0" locked="0" layoutInCell="1" allowOverlap="1">
                <wp:simplePos x="0" y="0"/>
                <wp:positionH relativeFrom="page">
                  <wp:posOffset>2961640</wp:posOffset>
                </wp:positionH>
                <wp:positionV relativeFrom="paragraph">
                  <wp:posOffset>6122035</wp:posOffset>
                </wp:positionV>
                <wp:extent cx="0" cy="644525"/>
                <wp:effectExtent l="12065" t="0" r="26035" b="3175"/>
                <wp:wrapNone/>
                <wp:docPr id="24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4525"/>
                        </a:xfrm>
                        <a:prstGeom prst="line">
                          <a:avLst/>
                        </a:prstGeom>
                        <a:ln w="24054" cap="flat" cmpd="sng">
                          <a:solidFill>
                            <a:srgbClr val="F2E56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margin-left:233.2pt;margin-top:482.05pt;height:50.75pt;width:0pt;mso-position-horizontal-relative:page;z-index:1509968896;mso-width-relative:page;mso-height-relative:page;" filled="f" stroked="t" coordsize="21600,21600" o:gfxdata="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RPdUq1wAAAAwBAAAPAAAAAAAAAAEAIAAAACIAAABk&#10;cnMvZG93bnJldi54bWxQSwECFAAUAAAACACHTuJA3whW584BAACOAwAADgAAAAAAAAABACAAAAAm&#10;AQAAZHJzL2Uyb0RvYy54bWxQSwUGAAAAAAYABgBZAQAAZgUAAAAA&#10;">
                <v:fill on="f" focussize="0,0"/>
                <v:stroke weight="1.8940157480315pt" color="#F2E569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509968896" behindDoc="0" locked="0" layoutInCell="1" allowOverlap="1">
                <wp:simplePos x="0" y="0"/>
                <wp:positionH relativeFrom="page">
                  <wp:posOffset>2961640</wp:posOffset>
                </wp:positionH>
                <wp:positionV relativeFrom="paragraph">
                  <wp:posOffset>4902835</wp:posOffset>
                </wp:positionV>
                <wp:extent cx="0" cy="871220"/>
                <wp:effectExtent l="12065" t="0" r="26035" b="5080"/>
                <wp:wrapNone/>
                <wp:docPr id="22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1220"/>
                        </a:xfrm>
                        <a:prstGeom prst="line">
                          <a:avLst/>
                        </a:prstGeom>
                        <a:ln w="24054" cap="flat" cmpd="sng">
                          <a:solidFill>
                            <a:srgbClr val="F2E56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" o:spid="_x0000_s1026" o:spt="20" style="position:absolute;left:0pt;margin-left:233.2pt;margin-top:386.05pt;height:68.6pt;width:0pt;mso-position-horizontal-relative:page;z-index:1509968896;mso-width-relative:page;mso-height-relative:page;" filled="f" stroked="t" coordsize="21600,21600" o:gfxdata="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BM6jP7YAAAACwEAAA8AAAAAAAAAAQAgAAAA&#10;IgAAAGRycy9kb3ducmV2LnhtbFBLAQIUABQAAAAIAIdO4kDOCbxB0gEAAI4DAAAOAAAAAAAAAAEA&#10;IAAAACcBAABkcnMvZTJvRG9jLnhtbFBLBQYAAAAABgAGAFkBAABrBQAAAAA=&#10;">
                <v:fill on="f" focussize="0,0"/>
                <v:stroke weight="1.8940157480315pt" color="#F2E569" joinstyle="round"/>
                <v:imagedata o:title=""/>
                <o:lock v:ext="edit" aspectratio="f"/>
              </v:lin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1761624064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4384675</wp:posOffset>
                </wp:positionV>
                <wp:extent cx="6076950" cy="258064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258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3278"/>
                                <w:tab w:val="left" w:pos="6359"/>
                              </w:tabs>
                              <w:spacing w:before="3"/>
                              <w:ind w:right="0" w:firstLine="990" w:firstLineChars="50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E569"/>
                                <w:spacing w:val="-11"/>
                                <w:sz w:val="22"/>
                                <w:szCs w:val="22"/>
                              </w:rPr>
                              <w:t>2014.09-2015.07</w:t>
                            </w:r>
                            <w:r>
                              <w:rPr>
                                <w:rFonts w:hint="eastAsia"/>
                                <w:color w:val="F2E569"/>
                                <w:spacing w:val="-11"/>
                                <w:sz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drawing>
                                <wp:inline distT="0" distB="0" distL="0" distR="0">
                                  <wp:extent cx="84455" cy="84455"/>
                                  <wp:effectExtent l="0" t="0" r="10795" b="10795"/>
                                  <wp:docPr id="23" name="image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7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670" cy="84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2E569"/>
                                <w:spacing w:val="-1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2E569"/>
                                <w:sz w:val="24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color w:val="F2E569"/>
                                <w:sz w:val="24"/>
                              </w:rPr>
                              <w:t>国际学院舞蹈协会</w:t>
                            </w:r>
                            <w:r>
                              <w:rPr>
                                <w:color w:val="F2E569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F2E569"/>
                                <w:sz w:val="24"/>
                              </w:rPr>
                              <w:t>副社长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3277" w:lef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rPr>
                                <w:color w:val="FFFFFF"/>
                              </w:rPr>
                              <w:t>宣传及招募新生，安排路演、宣讲会和新成员面试；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3277" w:leftChars="0" w:right="1585" w:firstLine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rPr>
                                <w:color w:val="FFFFFF"/>
                              </w:rPr>
                              <w:t>组织排练，带领成员参加表演和活动，与学生会其他部门合作举办比赛；联系校外舞蹈老师来校进行教学，管理社团出入账。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3277" w:lef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rPr>
                                <w:color w:val="FFFFFF"/>
                              </w:rPr>
                              <w:t>获得荣誉：“艺馨杯”校级比赛一等奖（2013），三等奖（2015）</w:t>
                            </w:r>
                          </w:p>
                          <w:p>
                            <w:pPr>
                              <w:tabs>
                                <w:tab w:val="left" w:pos="3278"/>
                                <w:tab w:val="left" w:pos="5851"/>
                              </w:tabs>
                              <w:spacing w:before="0" w:line="417" w:lineRule="exact"/>
                              <w:ind w:right="0" w:firstLine="990" w:firstLine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E569"/>
                                <w:spacing w:val="-11"/>
                                <w:sz w:val="22"/>
                                <w:szCs w:val="22"/>
                              </w:rPr>
                              <w:t>2015.07-2015.10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2E569"/>
                                <w:spacing w:val="-1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drawing>
                                <wp:inline distT="0" distB="0" distL="0" distR="0">
                                  <wp:extent cx="84455" cy="84455"/>
                                  <wp:effectExtent l="0" t="0" r="10795" b="10795"/>
                                  <wp:docPr id="25" name="image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image6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670" cy="84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2E569"/>
                                <w:spacing w:val="-1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2E569"/>
                                <w:position w:val="1"/>
                                <w:sz w:val="22"/>
                                <w:szCs w:val="22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2E569"/>
                                <w:position w:val="1"/>
                                <w:sz w:val="22"/>
                                <w:szCs w:val="22"/>
                              </w:rPr>
                              <w:t>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2E569"/>
                                <w:position w:val="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2E569"/>
                                <w:position w:val="1"/>
                                <w:sz w:val="22"/>
                                <w:szCs w:val="22"/>
                              </w:rPr>
                              <w:t>市场部实习生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3278" w:right="0" w:right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rPr>
                                <w:color w:val="FFFFFF"/>
                              </w:rPr>
                              <w:t>编纂合同，根据客户需求修改合同内容；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right="0" w:rightChars="0" w:firstLine="3300" w:firstLineChars="1500"/>
                              <w:jc w:val="both"/>
                              <w:textAlignment w:val="auto"/>
                              <w:outlineLvl w:val="9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整理投标文件并上传至中国招标网进行投标；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right="0" w:rightChars="0" w:firstLine="3300" w:firstLineChars="1500"/>
                              <w:jc w:val="both"/>
                              <w:textAlignment w:val="auto"/>
                              <w:outlineLvl w:val="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编辑、排版产品介绍，帮助经理做会议记录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7pt;margin-top:345.25pt;height:203.2pt;width:478.5pt;z-index:1761624064;mso-width-relative:page;mso-height-relative:page;" filled="f" stroked="f" coordsize="21600,21600" o:gfxdata="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4ULvct0AAAAMAQAADwAAAAAAAAABACAAAAAiAAAAZHJzL2Rvd25yZXYueG1sUEsBAhQAFAAAAAgA&#10;h07iQELHhxYgAgAAGw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3278"/>
                          <w:tab w:val="left" w:pos="6359"/>
                        </w:tabs>
                        <w:spacing w:before="3"/>
                        <w:ind w:right="0" w:firstLine="990" w:firstLineChars="50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E569"/>
                          <w:spacing w:val="-11"/>
                          <w:sz w:val="22"/>
                          <w:szCs w:val="22"/>
                        </w:rPr>
                        <w:t>2014.09-2015.07</w:t>
                      </w:r>
                      <w:r>
                        <w:rPr>
                          <w:rFonts w:hint="eastAsia"/>
                          <w:color w:val="F2E569"/>
                          <w:spacing w:val="-11"/>
                          <w:sz w:val="22"/>
                          <w:lang w:val="en-US" w:eastAsia="zh-CN"/>
                        </w:rPr>
                        <w:t xml:space="preserve">   </w:t>
                      </w:r>
                      <w:r>
                        <w:drawing>
                          <wp:inline distT="0" distB="0" distL="0" distR="0">
                            <wp:extent cx="84455" cy="84455"/>
                            <wp:effectExtent l="0" t="0" r="10795" b="10795"/>
                            <wp:docPr id="23" name="image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image7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670" cy="84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2E569"/>
                          <w:spacing w:val="-11"/>
                          <w:sz w:val="22"/>
                        </w:rPr>
                        <w:tab/>
                      </w:r>
                      <w:r>
                        <w:rPr>
                          <w:rFonts w:hint="eastAsia"/>
                          <w:color w:val="F2E569"/>
                          <w:sz w:val="24"/>
                          <w:lang w:eastAsia="zh-CN"/>
                        </w:rPr>
                        <w:t>奈森设计</w:t>
                      </w:r>
                      <w:r>
                        <w:rPr>
                          <w:color w:val="F2E569"/>
                          <w:sz w:val="24"/>
                        </w:rPr>
                        <w:t>国际学院舞蹈协会</w:t>
                      </w:r>
                      <w:r>
                        <w:rPr>
                          <w:color w:val="F2E569"/>
                          <w:sz w:val="24"/>
                        </w:rPr>
                        <w:tab/>
                      </w:r>
                      <w:r>
                        <w:rPr>
                          <w:color w:val="F2E569"/>
                          <w:sz w:val="24"/>
                        </w:rPr>
                        <w:t>副社长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3277" w:leftChars="0" w:firstLine="0" w:firstLineChars="0"/>
                        <w:jc w:val="both"/>
                        <w:textAlignment w:val="auto"/>
                        <w:outlineLvl w:val="9"/>
                      </w:pPr>
                      <w:r>
                        <w:rPr>
                          <w:color w:val="FFFFFF"/>
                        </w:rPr>
                        <w:t>宣传及招募新生，安排路演、宣讲会和新成员面试；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3277" w:leftChars="0" w:right="1585" w:firstLine="0" w:firstLineChars="0"/>
                        <w:jc w:val="both"/>
                        <w:textAlignment w:val="auto"/>
                        <w:outlineLvl w:val="9"/>
                      </w:pPr>
                      <w:r>
                        <w:rPr>
                          <w:color w:val="FFFFFF"/>
                        </w:rPr>
                        <w:t>组织排练，带领成员参加表演和活动，与学生会其他部门合作举办比赛；联系校外舞蹈老师来校进行教学，管理社团出入账。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3277" w:leftChars="0" w:firstLine="0" w:firstLineChars="0"/>
                        <w:jc w:val="both"/>
                        <w:textAlignment w:val="auto"/>
                        <w:outlineLvl w:val="9"/>
                      </w:pPr>
                      <w:r>
                        <w:rPr>
                          <w:color w:val="FFFFFF"/>
                        </w:rPr>
                        <w:t>获得荣誉：“艺馨杯”校级比赛一等奖（2013），三等奖（2015）</w:t>
                      </w:r>
                    </w:p>
                    <w:p>
                      <w:pPr>
                        <w:tabs>
                          <w:tab w:val="left" w:pos="3278"/>
                          <w:tab w:val="left" w:pos="5851"/>
                        </w:tabs>
                        <w:spacing w:before="0" w:line="417" w:lineRule="exact"/>
                        <w:ind w:right="0" w:firstLine="990" w:firstLineChars="500"/>
                        <w:jc w:val="lef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E569"/>
                          <w:spacing w:val="-11"/>
                          <w:sz w:val="22"/>
                          <w:szCs w:val="22"/>
                        </w:rPr>
                        <w:t>2015.07-2015.10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2E569"/>
                          <w:spacing w:val="-11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drawing>
                          <wp:inline distT="0" distB="0" distL="0" distR="0">
                            <wp:extent cx="84455" cy="84455"/>
                            <wp:effectExtent l="0" t="0" r="10795" b="10795"/>
                            <wp:docPr id="25" name="image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image6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670" cy="84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2E569"/>
                          <w:spacing w:val="-1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2E569"/>
                          <w:position w:val="1"/>
                          <w:sz w:val="22"/>
                          <w:szCs w:val="22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2E569"/>
                          <w:position w:val="1"/>
                          <w:sz w:val="22"/>
                          <w:szCs w:val="22"/>
                        </w:rPr>
                        <w:t>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2E569"/>
                          <w:position w:val="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2E569"/>
                          <w:position w:val="1"/>
                          <w:sz w:val="22"/>
                          <w:szCs w:val="22"/>
                        </w:rPr>
                        <w:t>市场部实习生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3278" w:right="0" w:rightChars="0"/>
                        <w:jc w:val="both"/>
                        <w:textAlignment w:val="auto"/>
                        <w:outlineLvl w:val="9"/>
                      </w:pPr>
                      <w:r>
                        <w:rPr>
                          <w:color w:val="FFFFFF"/>
                        </w:rPr>
                        <w:t>编纂合同，根据客户需求修改合同内容；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right="0" w:rightChars="0" w:firstLine="3300" w:firstLineChars="1500"/>
                        <w:jc w:val="both"/>
                        <w:textAlignment w:val="auto"/>
                        <w:outlineLvl w:val="9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整理投标文件并上传至中国招标网进行投标；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right="0" w:rightChars="0" w:firstLine="3300" w:firstLineChars="1500"/>
                        <w:jc w:val="both"/>
                        <w:textAlignment w:val="auto"/>
                        <w:outlineLvl w:val="9"/>
                        <w:rPr>
                          <w:sz w:val="20"/>
                        </w:rPr>
                      </w:pPr>
                      <w:r>
                        <w:rPr>
                          <w:color w:val="FFFFFF"/>
                        </w:rPr>
                        <w:t>编辑、排版产品介绍，帮助经理做会议记录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301440" behindDoc="0" locked="0" layoutInCell="1" allowOverlap="1">
                <wp:simplePos x="0" y="0"/>
                <wp:positionH relativeFrom="page">
                  <wp:posOffset>2682875</wp:posOffset>
                </wp:positionH>
                <wp:positionV relativeFrom="paragraph">
                  <wp:posOffset>3954780</wp:posOffset>
                </wp:positionV>
                <wp:extent cx="2226945" cy="315595"/>
                <wp:effectExtent l="0" t="0" r="1905" b="8255"/>
                <wp:wrapTopAndBottom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945" cy="315595"/>
                        </a:xfrm>
                        <a:prstGeom prst="rect">
                          <a:avLst/>
                        </a:prstGeom>
                        <a:solidFill>
                          <a:srgbClr val="F2E569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496" w:lineRule="exact"/>
                              <w:ind w:right="0"/>
                              <w:jc w:val="center"/>
                              <w:rPr>
                                <w:rFonts w:hint="eastAsia" w:ascii="微软雅黑 Light" w:eastAsia="微软雅黑 Light"/>
                                <w:b w:val="0"/>
                                <w:sz w:val="4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sz w:val="42"/>
                                <w:lang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25pt;margin-top:311.4pt;height:24.85pt;width:175.35pt;mso-position-horizontal-relative:page;mso-wrap-distance-bottom:0pt;mso-wrap-distance-top:0pt;z-index:1258301440;mso-width-relative:page;mso-height-relative:page;" fillcolor="#F2E569" filled="t" stroked="f" coordsize="21600,21600" o:gfxdata="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AIAX59cAAAALAQAADwAAAAAAAAABACAAAAAiAAAAZHJzL2Rvd25yZXYueG1sUEsB&#10;AhQAFAAAAAgAh07iQKBbrfi9AQAAWAMAAA4AAAAAAAAAAQAgAAAAJgEAAGRycy9lMm9Eb2MueG1s&#10;UEsFBgAAAAAGAAYAWQEAAFU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496" w:lineRule="exact"/>
                        <w:ind w:right="0"/>
                        <w:jc w:val="center"/>
                        <w:rPr>
                          <w:rFonts w:hint="eastAsia" w:ascii="微软雅黑 Light" w:eastAsia="微软雅黑 Light"/>
                          <w:b w:val="0"/>
                          <w:sz w:val="42"/>
                          <w:lang w:eastAsia="zh-CN"/>
                        </w:rPr>
                      </w:pPr>
                      <w:r>
                        <w:rPr>
                          <w:rFonts w:hint="eastAsia" w:ascii="微软雅黑 Light" w:eastAsia="微软雅黑 Light"/>
                          <w:b w:val="0"/>
                          <w:sz w:val="42"/>
                          <w:lang w:eastAsia="zh-CN"/>
                        </w:rPr>
                        <w:t>工作经验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03324672" behindDoc="0" locked="0" layoutInCell="1" allowOverlap="1">
                <wp:simplePos x="0" y="0"/>
                <wp:positionH relativeFrom="page">
                  <wp:posOffset>2952115</wp:posOffset>
                </wp:positionH>
                <wp:positionV relativeFrom="paragraph">
                  <wp:posOffset>3184525</wp:posOffset>
                </wp:positionV>
                <wp:extent cx="0" cy="532765"/>
                <wp:effectExtent l="12065" t="0" r="26035" b="635"/>
                <wp:wrapNone/>
                <wp:docPr id="18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765"/>
                        </a:xfrm>
                        <a:prstGeom prst="line">
                          <a:avLst/>
                        </a:prstGeom>
                        <a:ln w="24054" cap="flat" cmpd="sng">
                          <a:solidFill>
                            <a:srgbClr val="F2E56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232.45pt;margin-top:250.75pt;height:41.95pt;width:0pt;mso-position-horizontal-relative:page;z-index:503324672;mso-width-relative:page;mso-height-relative:page;" filled="f" stroked="t" coordsize="21600,21600" o:gfxdata="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sWGT7XAAAACwEAAA8AAAAAAAAAAQAgAAAAIgAA&#10;AGRycy9kb3ducmV2LnhtbFBLAQIUABQAAAAIAIdO4kA3X6r90AEAAI4DAAAOAAAAAAAAAAEAIAAA&#10;ACYBAABkcnMvZTJvRG9jLnhtbFBLBQYAAAAABgAGAFkBAABoBQAAAAA=&#10;">
                <v:fill on="f" focussize="0,0"/>
                <v:stroke weight="1.8940157480315pt" color="#F2E569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54979840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2822575</wp:posOffset>
                </wp:positionV>
                <wp:extent cx="5686425" cy="105600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7285" y="3898900"/>
                          <a:ext cx="5686425" cy="1056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3278"/>
                                <w:tab w:val="left" w:pos="518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right="0" w:rightChars="0" w:firstLine="990" w:firstLineChars="500"/>
                              <w:jc w:val="left"/>
                              <w:textAlignment w:val="auto"/>
                              <w:outlineLvl w:val="9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E569"/>
                                <w:spacing w:val="-11"/>
                                <w:sz w:val="22"/>
                              </w:rPr>
                              <w:t>2013.09-2017.07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2E569"/>
                                <w:spacing w:val="-11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2E569"/>
                                <w:spacing w:val="-11"/>
                                <w:sz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drawing>
                                <wp:inline distT="0" distB="0" distL="0" distR="0">
                                  <wp:extent cx="84455" cy="84455"/>
                                  <wp:effectExtent l="0" t="0" r="10795" b="10795"/>
                                  <wp:docPr id="17" name="image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image6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670" cy="846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F2E569"/>
                                <w:spacing w:val="-11"/>
                                <w:sz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F2E569"/>
                                <w:sz w:val="24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color w:val="F2E569"/>
                                <w:sz w:val="24"/>
                              </w:rPr>
                              <w:t>商务大学</w:t>
                            </w:r>
                            <w:r>
                              <w:rPr>
                                <w:color w:val="F2E569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F2E569"/>
                                <w:sz w:val="24"/>
                              </w:rPr>
                              <w:t>电子商务（本科）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3277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rPr>
                                <w:color w:val="FFFFFF"/>
                              </w:rPr>
                              <w:t>平均分：82；专业排名：30%；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3277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rPr>
                                <w:color w:val="FFFFFF"/>
                              </w:rPr>
                              <w:t>相关课程：市场营销，产品开发，企业管理，供应链管理，电子商务概论</w:t>
                            </w:r>
                          </w:p>
                          <w:p>
                            <w:pPr>
                              <w:pStyle w:val="2"/>
                              <w:rPr>
                                <w:sz w:val="20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7pt;margin-top:222.25pt;height:83.15pt;width:447.75pt;z-index:754979840;mso-width-relative:page;mso-height-relative:page;" filled="f" stroked="f" coordsize="21600,21600" o:gfxdata="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FKnSe3AAAAAsBAAAPAAAAAAAAAAEAIAAAACIAAABkcnMvZG93bnJldi54bWxQ&#10;SwECFAAUAAAACACHTuJAXsZmKSwCAAAn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3278"/>
                          <w:tab w:val="left" w:pos="518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right="0" w:rightChars="0" w:firstLine="990" w:firstLineChars="500"/>
                        <w:jc w:val="left"/>
                        <w:textAlignment w:val="auto"/>
                        <w:outlineLvl w:val="9"/>
                        <w:rPr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E569"/>
                          <w:spacing w:val="-11"/>
                          <w:sz w:val="22"/>
                        </w:rPr>
                        <w:t>2013.09-2017.07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2E569"/>
                          <w:spacing w:val="-11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2E569"/>
                          <w:spacing w:val="-11"/>
                          <w:sz w:val="22"/>
                          <w:lang w:val="en-US" w:eastAsia="zh-CN"/>
                        </w:rPr>
                        <w:t xml:space="preserve">  </w:t>
                      </w:r>
                      <w:r>
                        <w:drawing>
                          <wp:inline distT="0" distB="0" distL="0" distR="0">
                            <wp:extent cx="84455" cy="84455"/>
                            <wp:effectExtent l="0" t="0" r="10795" b="10795"/>
                            <wp:docPr id="17" name="image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image6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670" cy="846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F2E569"/>
                          <w:spacing w:val="-11"/>
                          <w:sz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F2E569"/>
                          <w:sz w:val="24"/>
                          <w:lang w:eastAsia="zh-CN"/>
                        </w:rPr>
                        <w:t>奈森设计</w:t>
                      </w:r>
                      <w:r>
                        <w:rPr>
                          <w:color w:val="F2E569"/>
                          <w:sz w:val="24"/>
                        </w:rPr>
                        <w:t>商务大学</w:t>
                      </w:r>
                      <w:r>
                        <w:rPr>
                          <w:color w:val="F2E569"/>
                          <w:sz w:val="24"/>
                        </w:rPr>
                        <w:tab/>
                      </w:r>
                      <w:r>
                        <w:rPr>
                          <w:color w:val="F2E569"/>
                          <w:sz w:val="24"/>
                        </w:rPr>
                        <w:t>电子商务（本科）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3277" w:leftChars="0" w:right="0" w:rightChars="0" w:firstLine="0" w:firstLineChars="0"/>
                        <w:jc w:val="both"/>
                        <w:textAlignment w:val="auto"/>
                        <w:outlineLvl w:val="9"/>
                      </w:pPr>
                      <w:r>
                        <w:rPr>
                          <w:color w:val="FFFFFF"/>
                        </w:rPr>
                        <w:t>平均分：82；专业排名：30%；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3277" w:leftChars="0" w:right="0" w:rightChars="0" w:firstLine="0" w:firstLineChars="0"/>
                        <w:jc w:val="both"/>
                        <w:textAlignment w:val="auto"/>
                        <w:outlineLvl w:val="9"/>
                      </w:pPr>
                      <w:r>
                        <w:rPr>
                          <w:color w:val="FFFFFF"/>
                        </w:rPr>
                        <w:t>相关课程：市场营销，产品开发，企业管理，供应链管理，电子商务概论</w:t>
                      </w:r>
                    </w:p>
                    <w:p>
                      <w:pPr>
                        <w:pStyle w:val="2"/>
                        <w:rPr>
                          <w:sz w:val="20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54978816" behindDoc="0" locked="0" layoutInCell="1" allowOverlap="1">
                <wp:simplePos x="0" y="0"/>
                <wp:positionH relativeFrom="page">
                  <wp:posOffset>2587625</wp:posOffset>
                </wp:positionH>
                <wp:positionV relativeFrom="paragraph">
                  <wp:posOffset>2345055</wp:posOffset>
                </wp:positionV>
                <wp:extent cx="2226945" cy="315595"/>
                <wp:effectExtent l="0" t="0" r="1905" b="8255"/>
                <wp:wrapTopAndBottom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945" cy="315595"/>
                        </a:xfrm>
                        <a:prstGeom prst="rect">
                          <a:avLst/>
                        </a:prstGeom>
                        <a:solidFill>
                          <a:srgbClr val="F2E569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496" w:lineRule="exact"/>
                              <w:ind w:right="0"/>
                              <w:jc w:val="center"/>
                              <w:rPr>
                                <w:rFonts w:hint="eastAsia" w:ascii="微软雅黑 Light" w:eastAsia="微软雅黑 Light"/>
                                <w:b w:val="0"/>
                                <w:sz w:val="4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sz w:val="42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.75pt;margin-top:184.65pt;height:24.85pt;width:175.35pt;mso-position-horizontal-relative:page;mso-wrap-distance-bottom:0pt;mso-wrap-distance-top:0pt;z-index:754978816;mso-width-relative:page;mso-height-relative:page;" fillcolor="#F2E569" filled="t" stroked="f" coordsize="21600,21600" o:gfxdata="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wFrGztkAAAALAQAADwAAAAAAAAABACAAAAAiAAAAZHJzL2Rvd25yZXYueG1s&#10;UEsBAhQAFAAAAAgAh07iQBajJiS+AQAAWAMAAA4AAAAAAAAAAQAgAAAAKAEAAGRycy9lMm9Eb2Mu&#10;eG1sUEsFBgAAAAAGAAYAWQEAAFg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496" w:lineRule="exact"/>
                        <w:ind w:right="0"/>
                        <w:jc w:val="center"/>
                        <w:rPr>
                          <w:rFonts w:hint="eastAsia" w:ascii="微软雅黑 Light" w:eastAsia="微软雅黑 Light"/>
                          <w:b w:val="0"/>
                          <w:sz w:val="42"/>
                          <w:lang w:eastAsia="zh-CN"/>
                        </w:rPr>
                      </w:pPr>
                      <w:r>
                        <w:rPr>
                          <w:rFonts w:hint="eastAsia" w:ascii="微软雅黑 Light" w:eastAsia="微软雅黑 Light"/>
                          <w:b w:val="0"/>
                          <w:sz w:val="42"/>
                          <w:lang w:eastAsia="zh-CN"/>
                        </w:rPr>
                        <w:t>教育背景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503314432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1877695</wp:posOffset>
                </wp:positionV>
                <wp:extent cx="5923915" cy="352425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3915" cy="352425"/>
                          <a:chOff x="5415" y="4680"/>
                          <a:chExt cx="9329" cy="555"/>
                        </a:xfrm>
                      </wpg:grpSpPr>
                      <wps:wsp>
                        <wps:cNvPr id="9" name="文本框 9"/>
                        <wps:cNvSpPr txBox="1"/>
                        <wps:spPr>
                          <a:xfrm>
                            <a:off x="5670" y="4725"/>
                            <a:ext cx="9075" cy="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年龄：24岁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</w:t>
                              </w:r>
                              <w:r>
                                <w:rPr>
                                  <w:color w:val="FFFFFF"/>
                                </w:rPr>
                                <w:t>手机：135XXXXXXXX</w:t>
                              </w:r>
                              <w:r>
                                <w:rPr>
                                  <w:rFonts w:hint="eastAsia"/>
                                  <w:color w:val="FFFFFF"/>
                                  <w:lang w:val="en-US" w:eastAsia="zh-CN"/>
                                </w:rPr>
                                <w:t xml:space="preserve">    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地址：上海</w:t>
                              </w:r>
                              <w:r>
                                <w:rPr>
                                  <w:rFonts w:hint="eastAsia"/>
                                  <w:color w:val="FFFFFF"/>
                                  <w:sz w:val="22"/>
                                  <w:lang w:val="en-US" w:eastAsia="zh-CN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 w:ascii="Times New Roman" w:eastAsia="宋体"/>
                                  <w:color w:val="FFFFFF" w:themeColor="background1"/>
                                  <w:spacing w:val="-4"/>
                                  <w:sz w:val="2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XX@NAISEN.COM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3" name="组合 13"/>
                        <wpg:cNvGrpSpPr/>
                        <wpg:grpSpPr>
                          <a:xfrm>
                            <a:off x="5415" y="4680"/>
                            <a:ext cx="6285" cy="420"/>
                            <a:chOff x="5415" y="4680"/>
                            <a:chExt cx="6285" cy="420"/>
                          </a:xfrm>
                        </wpg:grpSpPr>
                        <wps:wsp>
                          <wps:cNvPr id="2050" name="头像"/>
                          <wps:cNvSpPr/>
                          <wps:spPr bwMode="auto">
                            <a:xfrm>
                              <a:off x="5415" y="4770"/>
                              <a:ext cx="240" cy="331"/>
                            </a:xfrm>
                            <a:custGeom>
                              <a:avLst/>
                              <a:gdLst>
                                <a:gd name="T0" fmla="*/ 646796 w 5367"/>
                                <a:gd name="T1" fmla="*/ 843536 h 6897"/>
                                <a:gd name="T2" fmla="*/ 520861 w 5367"/>
                                <a:gd name="T3" fmla="*/ 880824 h 6897"/>
                                <a:gd name="T4" fmla="*/ 403764 w 5367"/>
                                <a:gd name="T5" fmla="*/ 946285 h 6897"/>
                                <a:gd name="T6" fmla="*/ 297714 w 5367"/>
                                <a:gd name="T7" fmla="*/ 1036605 h 6897"/>
                                <a:gd name="T8" fmla="*/ 204644 w 5367"/>
                                <a:gd name="T9" fmla="*/ 1149850 h 6897"/>
                                <a:gd name="T10" fmla="*/ 126487 w 5367"/>
                                <a:gd name="T11" fmla="*/ 1282429 h 6897"/>
                                <a:gd name="T12" fmla="*/ 65729 w 5367"/>
                                <a:gd name="T13" fmla="*/ 1432134 h 6897"/>
                                <a:gd name="T14" fmla="*/ 23475 w 5367"/>
                                <a:gd name="T15" fmla="*/ 1595648 h 6897"/>
                                <a:gd name="T16" fmla="*/ 2209 w 5367"/>
                                <a:gd name="T17" fmla="*/ 1771316 h 6897"/>
                                <a:gd name="T18" fmla="*/ 1481389 w 5367"/>
                                <a:gd name="T19" fmla="*/ 1905000 h 6897"/>
                                <a:gd name="T20" fmla="*/ 1480009 w 5367"/>
                                <a:gd name="T21" fmla="*/ 1771316 h 6897"/>
                                <a:gd name="T22" fmla="*/ 1459020 w 5367"/>
                                <a:gd name="T23" fmla="*/ 1595648 h 6897"/>
                                <a:gd name="T24" fmla="*/ 1417041 w 5367"/>
                                <a:gd name="T25" fmla="*/ 1432134 h 6897"/>
                                <a:gd name="T26" fmla="*/ 1355731 w 5367"/>
                                <a:gd name="T27" fmla="*/ 1282429 h 6897"/>
                                <a:gd name="T28" fmla="*/ 1277850 w 5367"/>
                                <a:gd name="T29" fmla="*/ 1149850 h 6897"/>
                                <a:gd name="T30" fmla="*/ 1184780 w 5367"/>
                                <a:gd name="T31" fmla="*/ 1036605 h 6897"/>
                                <a:gd name="T32" fmla="*/ 1078730 w 5367"/>
                                <a:gd name="T33" fmla="*/ 946285 h 6897"/>
                                <a:gd name="T34" fmla="*/ 961633 w 5367"/>
                                <a:gd name="T35" fmla="*/ 880824 h 6897"/>
                                <a:gd name="T36" fmla="*/ 835422 w 5367"/>
                                <a:gd name="T37" fmla="*/ 843536 h 6897"/>
                                <a:gd name="T38" fmla="*/ 747875 w 5367"/>
                                <a:gd name="T39" fmla="*/ 731120 h 6897"/>
                                <a:gd name="T40" fmla="*/ 805043 w 5367"/>
                                <a:gd name="T41" fmla="*/ 726701 h 6897"/>
                                <a:gd name="T42" fmla="*/ 868286 w 5367"/>
                                <a:gd name="T43" fmla="*/ 711786 h 6897"/>
                                <a:gd name="T44" fmla="*/ 926559 w 5367"/>
                                <a:gd name="T45" fmla="*/ 686927 h 6897"/>
                                <a:gd name="T46" fmla="*/ 979032 w 5367"/>
                                <a:gd name="T47" fmla="*/ 653230 h 6897"/>
                                <a:gd name="T48" fmla="*/ 1024876 w 5367"/>
                                <a:gd name="T49" fmla="*/ 611246 h 6897"/>
                                <a:gd name="T50" fmla="*/ 1063264 w 5367"/>
                                <a:gd name="T51" fmla="*/ 562358 h 6897"/>
                                <a:gd name="T52" fmla="*/ 1092815 w 5367"/>
                                <a:gd name="T53" fmla="*/ 507945 h 6897"/>
                                <a:gd name="T54" fmla="*/ 1112699 w 5367"/>
                                <a:gd name="T55" fmla="*/ 448008 h 6897"/>
                                <a:gd name="T56" fmla="*/ 1121813 w 5367"/>
                                <a:gd name="T57" fmla="*/ 384204 h 6897"/>
                                <a:gd name="T58" fmla="*/ 1120432 w 5367"/>
                                <a:gd name="T59" fmla="*/ 328134 h 6897"/>
                                <a:gd name="T60" fmla="*/ 1108004 w 5367"/>
                                <a:gd name="T61" fmla="*/ 265711 h 6897"/>
                                <a:gd name="T62" fmla="*/ 1085358 w 5367"/>
                                <a:gd name="T63" fmla="*/ 207155 h 6897"/>
                                <a:gd name="T64" fmla="*/ 1053322 w 5367"/>
                                <a:gd name="T65" fmla="*/ 153847 h 6897"/>
                                <a:gd name="T66" fmla="*/ 1012725 w 5367"/>
                                <a:gd name="T67" fmla="*/ 107168 h 6897"/>
                                <a:gd name="T68" fmla="*/ 964671 w 5367"/>
                                <a:gd name="T69" fmla="*/ 67395 h 6897"/>
                                <a:gd name="T70" fmla="*/ 910541 w 5367"/>
                                <a:gd name="T71" fmla="*/ 36183 h 6897"/>
                                <a:gd name="T72" fmla="*/ 850335 w 5367"/>
                                <a:gd name="T73" fmla="*/ 14087 h 6897"/>
                                <a:gd name="T74" fmla="*/ 786263 w 5367"/>
                                <a:gd name="T75" fmla="*/ 1933 h 6897"/>
                                <a:gd name="T76" fmla="*/ 728819 w 5367"/>
                                <a:gd name="T77" fmla="*/ 276 h 6897"/>
                                <a:gd name="T78" fmla="*/ 663366 w 5367"/>
                                <a:gd name="T79" fmla="*/ 9391 h 6897"/>
                                <a:gd name="T80" fmla="*/ 602332 w 5367"/>
                                <a:gd name="T81" fmla="*/ 28726 h 6897"/>
                                <a:gd name="T82" fmla="*/ 546545 w 5367"/>
                                <a:gd name="T83" fmla="*/ 57451 h 6897"/>
                                <a:gd name="T84" fmla="*/ 496282 w 5367"/>
                                <a:gd name="T85" fmla="*/ 95015 h 6897"/>
                                <a:gd name="T86" fmla="*/ 453751 w 5367"/>
                                <a:gd name="T87" fmla="*/ 139761 h 6897"/>
                                <a:gd name="T88" fmla="*/ 418954 w 5367"/>
                                <a:gd name="T89" fmla="*/ 191411 h 6897"/>
                                <a:gd name="T90" fmla="*/ 393546 w 5367"/>
                                <a:gd name="T91" fmla="*/ 248310 h 6897"/>
                                <a:gd name="T92" fmla="*/ 378356 w 5367"/>
                                <a:gd name="T93" fmla="*/ 309628 h 6897"/>
                                <a:gd name="T94" fmla="*/ 373938 w 5367"/>
                                <a:gd name="T95" fmla="*/ 365698 h 6897"/>
                                <a:gd name="T96" fmla="*/ 380013 w 5367"/>
                                <a:gd name="T97" fmla="*/ 430054 h 6897"/>
                                <a:gd name="T98" fmla="*/ 396584 w 5367"/>
                                <a:gd name="T99" fmla="*/ 491096 h 6897"/>
                                <a:gd name="T100" fmla="*/ 423372 w 5367"/>
                                <a:gd name="T101" fmla="*/ 547719 h 6897"/>
                                <a:gd name="T102" fmla="*/ 459551 w 5367"/>
                                <a:gd name="T103" fmla="*/ 597988 h 6897"/>
                                <a:gd name="T104" fmla="*/ 503186 w 5367"/>
                                <a:gd name="T105" fmla="*/ 641905 h 6897"/>
                                <a:gd name="T106" fmla="*/ 554278 w 5367"/>
                                <a:gd name="T107" fmla="*/ 678088 h 6897"/>
                                <a:gd name="T108" fmla="*/ 610894 w 5367"/>
                                <a:gd name="T109" fmla="*/ 705709 h 6897"/>
                                <a:gd name="T110" fmla="*/ 672756 w 5367"/>
                                <a:gd name="T111" fmla="*/ 723662 h 6897"/>
                                <a:gd name="T112" fmla="*/ 738209 w 5367"/>
                                <a:gd name="T113" fmla="*/ 730844 h 6897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</a:gdLst>
                              <a:ahLst/>
                              <a:cxnLst>
                                <a:cxn ang="T114">
                                  <a:pos x="T0" y="T1"/>
                                </a:cxn>
                                <a:cxn ang="T115">
                                  <a:pos x="T2" y="T3"/>
                                </a:cxn>
                                <a:cxn ang="T116">
                                  <a:pos x="T4" y="T5"/>
                                </a:cxn>
                                <a:cxn ang="T117">
                                  <a:pos x="T6" y="T7"/>
                                </a:cxn>
                                <a:cxn ang="T118">
                                  <a:pos x="T8" y="T9"/>
                                </a:cxn>
                                <a:cxn ang="T119">
                                  <a:pos x="T10" y="T11"/>
                                </a:cxn>
                                <a:cxn ang="T120">
                                  <a:pos x="T12" y="T13"/>
                                </a:cxn>
                                <a:cxn ang="T121">
                                  <a:pos x="T14" y="T15"/>
                                </a:cxn>
                                <a:cxn ang="T122">
                                  <a:pos x="T16" y="T17"/>
                                </a:cxn>
                                <a:cxn ang="T123">
                                  <a:pos x="T18" y="T19"/>
                                </a:cxn>
                                <a:cxn ang="T124">
                                  <a:pos x="T20" y="T21"/>
                                </a:cxn>
                                <a:cxn ang="T125">
                                  <a:pos x="T22" y="T23"/>
                                </a:cxn>
                                <a:cxn ang="T126">
                                  <a:pos x="T24" y="T25"/>
                                </a:cxn>
                                <a:cxn ang="T127">
                                  <a:pos x="T26" y="T27"/>
                                </a:cxn>
                                <a:cxn ang="T128">
                                  <a:pos x="T28" y="T29"/>
                                </a:cxn>
                                <a:cxn ang="T129">
                                  <a:pos x="T30" y="T31"/>
                                </a:cxn>
                                <a:cxn ang="T130">
                                  <a:pos x="T32" y="T33"/>
                                </a:cxn>
                                <a:cxn ang="T131">
                                  <a:pos x="T34" y="T35"/>
                                </a:cxn>
                                <a:cxn ang="T132">
                                  <a:pos x="T36" y="T37"/>
                                </a:cxn>
                                <a:cxn ang="T133">
                                  <a:pos x="T38" y="T39"/>
                                </a:cxn>
                                <a:cxn ang="T134">
                                  <a:pos x="T40" y="T41"/>
                                </a:cxn>
                                <a:cxn ang="T135">
                                  <a:pos x="T42" y="T43"/>
                                </a:cxn>
                                <a:cxn ang="T136">
                                  <a:pos x="T44" y="T45"/>
                                </a:cxn>
                                <a:cxn ang="T137">
                                  <a:pos x="T46" y="T47"/>
                                </a:cxn>
                                <a:cxn ang="T138">
                                  <a:pos x="T48" y="T49"/>
                                </a:cxn>
                                <a:cxn ang="T139">
                                  <a:pos x="T50" y="T51"/>
                                </a:cxn>
                                <a:cxn ang="T140">
                                  <a:pos x="T52" y="T53"/>
                                </a:cxn>
                                <a:cxn ang="T141">
                                  <a:pos x="T54" y="T55"/>
                                </a:cxn>
                                <a:cxn ang="T142">
                                  <a:pos x="T56" y="T57"/>
                                </a:cxn>
                                <a:cxn ang="T143">
                                  <a:pos x="T58" y="T59"/>
                                </a:cxn>
                                <a:cxn ang="T144">
                                  <a:pos x="T60" y="T61"/>
                                </a:cxn>
                                <a:cxn ang="T145">
                                  <a:pos x="T62" y="T63"/>
                                </a:cxn>
                                <a:cxn ang="T146">
                                  <a:pos x="T64" y="T65"/>
                                </a:cxn>
                                <a:cxn ang="T147">
                                  <a:pos x="T66" y="T67"/>
                                </a:cxn>
                                <a:cxn ang="T148">
                                  <a:pos x="T68" y="T69"/>
                                </a:cxn>
                                <a:cxn ang="T149">
                                  <a:pos x="T70" y="T71"/>
                                </a:cxn>
                                <a:cxn ang="T150">
                                  <a:pos x="T72" y="T73"/>
                                </a:cxn>
                                <a:cxn ang="T151">
                                  <a:pos x="T74" y="T75"/>
                                </a:cxn>
                                <a:cxn ang="T152">
                                  <a:pos x="T76" y="T77"/>
                                </a:cxn>
                                <a:cxn ang="T153">
                                  <a:pos x="T78" y="T79"/>
                                </a:cxn>
                                <a:cxn ang="T154">
                                  <a:pos x="T80" y="T81"/>
                                </a:cxn>
                                <a:cxn ang="T155">
                                  <a:pos x="T82" y="T83"/>
                                </a:cxn>
                                <a:cxn ang="T156">
                                  <a:pos x="T84" y="T85"/>
                                </a:cxn>
                                <a:cxn ang="T157">
                                  <a:pos x="T86" y="T87"/>
                                </a:cxn>
                                <a:cxn ang="T158">
                                  <a:pos x="T88" y="T89"/>
                                </a:cxn>
                                <a:cxn ang="T159">
                                  <a:pos x="T90" y="T91"/>
                                </a:cxn>
                                <a:cxn ang="T160">
                                  <a:pos x="T92" y="T93"/>
                                </a:cxn>
                                <a:cxn ang="T161">
                                  <a:pos x="T94" y="T95"/>
                                </a:cxn>
                                <a:cxn ang="T162">
                                  <a:pos x="T96" y="T97"/>
                                </a:cxn>
                                <a:cxn ang="T163">
                                  <a:pos x="T98" y="T99"/>
                                </a:cxn>
                                <a:cxn ang="T164">
                                  <a:pos x="T100" y="T101"/>
                                </a:cxn>
                                <a:cxn ang="T165">
                                  <a:pos x="T102" y="T103"/>
                                </a:cxn>
                                <a:cxn ang="T166">
                                  <a:pos x="T104" y="T105"/>
                                </a:cxn>
                                <a:cxn ang="T167">
                                  <a:pos x="T106" y="T107"/>
                                </a:cxn>
                                <a:cxn ang="T168">
                                  <a:pos x="T108" y="T109"/>
                                </a:cxn>
                                <a:cxn ang="T169">
                                  <a:pos x="T110" y="T111"/>
                                </a:cxn>
                                <a:cxn ang="T17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5367" h="6897">
                                  <a:moveTo>
                                    <a:pt x="2684" y="3025"/>
                                  </a:moveTo>
                                  <a:lnTo>
                                    <a:pt x="2684" y="3025"/>
                                  </a:lnTo>
                                  <a:lnTo>
                                    <a:pt x="2615" y="3026"/>
                                  </a:lnTo>
                                  <a:lnTo>
                                    <a:pt x="2545" y="3029"/>
                                  </a:lnTo>
                                  <a:lnTo>
                                    <a:pt x="2478" y="3035"/>
                                  </a:lnTo>
                                  <a:lnTo>
                                    <a:pt x="2409" y="3043"/>
                                  </a:lnTo>
                                  <a:lnTo>
                                    <a:pt x="2342" y="3054"/>
                                  </a:lnTo>
                                  <a:lnTo>
                                    <a:pt x="2275" y="3066"/>
                                  </a:lnTo>
                                  <a:lnTo>
                                    <a:pt x="2209" y="3081"/>
                                  </a:lnTo>
                                  <a:lnTo>
                                    <a:pt x="2143" y="3099"/>
                                  </a:lnTo>
                                  <a:lnTo>
                                    <a:pt x="2077" y="3118"/>
                                  </a:lnTo>
                                  <a:lnTo>
                                    <a:pt x="2013" y="3140"/>
                                  </a:lnTo>
                                  <a:lnTo>
                                    <a:pt x="1949" y="3163"/>
                                  </a:lnTo>
                                  <a:lnTo>
                                    <a:pt x="1886" y="3189"/>
                                  </a:lnTo>
                                  <a:lnTo>
                                    <a:pt x="1823" y="3217"/>
                                  </a:lnTo>
                                  <a:lnTo>
                                    <a:pt x="1761" y="3247"/>
                                  </a:lnTo>
                                  <a:lnTo>
                                    <a:pt x="1700" y="3279"/>
                                  </a:lnTo>
                                  <a:lnTo>
                                    <a:pt x="1639" y="3313"/>
                                  </a:lnTo>
                                  <a:lnTo>
                                    <a:pt x="1579" y="3349"/>
                                  </a:lnTo>
                                  <a:lnTo>
                                    <a:pt x="1521" y="3386"/>
                                  </a:lnTo>
                                  <a:lnTo>
                                    <a:pt x="1462" y="3426"/>
                                  </a:lnTo>
                                  <a:lnTo>
                                    <a:pt x="1405" y="3468"/>
                                  </a:lnTo>
                                  <a:lnTo>
                                    <a:pt x="1348" y="3511"/>
                                  </a:lnTo>
                                  <a:lnTo>
                                    <a:pt x="1293" y="3556"/>
                                  </a:lnTo>
                                  <a:lnTo>
                                    <a:pt x="1237" y="3603"/>
                                  </a:lnTo>
                                  <a:lnTo>
                                    <a:pt x="1183" y="3651"/>
                                  </a:lnTo>
                                  <a:lnTo>
                                    <a:pt x="1131" y="3702"/>
                                  </a:lnTo>
                                  <a:lnTo>
                                    <a:pt x="1078" y="3753"/>
                                  </a:lnTo>
                                  <a:lnTo>
                                    <a:pt x="1027" y="3807"/>
                                  </a:lnTo>
                                  <a:lnTo>
                                    <a:pt x="976" y="3863"/>
                                  </a:lnTo>
                                  <a:lnTo>
                                    <a:pt x="927" y="3920"/>
                                  </a:lnTo>
                                  <a:lnTo>
                                    <a:pt x="880" y="3978"/>
                                  </a:lnTo>
                                  <a:lnTo>
                                    <a:pt x="833" y="4038"/>
                                  </a:lnTo>
                                  <a:lnTo>
                                    <a:pt x="786" y="4100"/>
                                  </a:lnTo>
                                  <a:lnTo>
                                    <a:pt x="741" y="4163"/>
                                  </a:lnTo>
                                  <a:lnTo>
                                    <a:pt x="698" y="4227"/>
                                  </a:lnTo>
                                  <a:lnTo>
                                    <a:pt x="655" y="4293"/>
                                  </a:lnTo>
                                  <a:lnTo>
                                    <a:pt x="613" y="4361"/>
                                  </a:lnTo>
                                  <a:lnTo>
                                    <a:pt x="573" y="4429"/>
                                  </a:lnTo>
                                  <a:lnTo>
                                    <a:pt x="533" y="4499"/>
                                  </a:lnTo>
                                  <a:lnTo>
                                    <a:pt x="495" y="4570"/>
                                  </a:lnTo>
                                  <a:lnTo>
                                    <a:pt x="458" y="4643"/>
                                  </a:lnTo>
                                  <a:lnTo>
                                    <a:pt x="423" y="4717"/>
                                  </a:lnTo>
                                  <a:lnTo>
                                    <a:pt x="388" y="4791"/>
                                  </a:lnTo>
                                  <a:lnTo>
                                    <a:pt x="356" y="4868"/>
                                  </a:lnTo>
                                  <a:lnTo>
                                    <a:pt x="324" y="4945"/>
                                  </a:lnTo>
                                  <a:lnTo>
                                    <a:pt x="294" y="5024"/>
                                  </a:lnTo>
                                  <a:lnTo>
                                    <a:pt x="265" y="5104"/>
                                  </a:lnTo>
                                  <a:lnTo>
                                    <a:pt x="238" y="5185"/>
                                  </a:lnTo>
                                  <a:lnTo>
                                    <a:pt x="211" y="5266"/>
                                  </a:lnTo>
                                  <a:lnTo>
                                    <a:pt x="186" y="5349"/>
                                  </a:lnTo>
                                  <a:lnTo>
                                    <a:pt x="163" y="5433"/>
                                  </a:lnTo>
                                  <a:lnTo>
                                    <a:pt x="141" y="5518"/>
                                  </a:lnTo>
                                  <a:lnTo>
                                    <a:pt x="121" y="5603"/>
                                  </a:lnTo>
                                  <a:lnTo>
                                    <a:pt x="102" y="5690"/>
                                  </a:lnTo>
                                  <a:lnTo>
                                    <a:pt x="85" y="5777"/>
                                  </a:lnTo>
                                  <a:lnTo>
                                    <a:pt x="69" y="5866"/>
                                  </a:lnTo>
                                  <a:lnTo>
                                    <a:pt x="54" y="5955"/>
                                  </a:lnTo>
                                  <a:lnTo>
                                    <a:pt x="42" y="6045"/>
                                  </a:lnTo>
                                  <a:lnTo>
                                    <a:pt x="31" y="6136"/>
                                  </a:lnTo>
                                  <a:lnTo>
                                    <a:pt x="22" y="6227"/>
                                  </a:lnTo>
                                  <a:lnTo>
                                    <a:pt x="14" y="6319"/>
                                  </a:lnTo>
                                  <a:lnTo>
                                    <a:pt x="8" y="6413"/>
                                  </a:lnTo>
                                  <a:lnTo>
                                    <a:pt x="4" y="6506"/>
                                  </a:lnTo>
                                  <a:lnTo>
                                    <a:pt x="1" y="6600"/>
                                  </a:lnTo>
                                  <a:lnTo>
                                    <a:pt x="0" y="6695"/>
                                  </a:lnTo>
                                  <a:lnTo>
                                    <a:pt x="1" y="6796"/>
                                  </a:lnTo>
                                  <a:lnTo>
                                    <a:pt x="5" y="6897"/>
                                  </a:lnTo>
                                  <a:lnTo>
                                    <a:pt x="5364" y="6897"/>
                                  </a:lnTo>
                                  <a:lnTo>
                                    <a:pt x="5366" y="6796"/>
                                  </a:lnTo>
                                  <a:lnTo>
                                    <a:pt x="5367" y="6695"/>
                                  </a:lnTo>
                                  <a:lnTo>
                                    <a:pt x="5367" y="6600"/>
                                  </a:lnTo>
                                  <a:lnTo>
                                    <a:pt x="5364" y="6506"/>
                                  </a:lnTo>
                                  <a:lnTo>
                                    <a:pt x="5359" y="6413"/>
                                  </a:lnTo>
                                  <a:lnTo>
                                    <a:pt x="5353" y="6319"/>
                                  </a:lnTo>
                                  <a:lnTo>
                                    <a:pt x="5346" y="6227"/>
                                  </a:lnTo>
                                  <a:lnTo>
                                    <a:pt x="5337" y="6136"/>
                                  </a:lnTo>
                                  <a:lnTo>
                                    <a:pt x="5325" y="6045"/>
                                  </a:lnTo>
                                  <a:lnTo>
                                    <a:pt x="5313" y="5955"/>
                                  </a:lnTo>
                                  <a:lnTo>
                                    <a:pt x="5298" y="5866"/>
                                  </a:lnTo>
                                  <a:lnTo>
                                    <a:pt x="5283" y="5777"/>
                                  </a:lnTo>
                                  <a:lnTo>
                                    <a:pt x="5266" y="5690"/>
                                  </a:lnTo>
                                  <a:lnTo>
                                    <a:pt x="5247" y="5603"/>
                                  </a:lnTo>
                                  <a:lnTo>
                                    <a:pt x="5226" y="5518"/>
                                  </a:lnTo>
                                  <a:lnTo>
                                    <a:pt x="5205" y="5433"/>
                                  </a:lnTo>
                                  <a:lnTo>
                                    <a:pt x="5181" y="5349"/>
                                  </a:lnTo>
                                  <a:lnTo>
                                    <a:pt x="5157" y="5266"/>
                                  </a:lnTo>
                                  <a:lnTo>
                                    <a:pt x="5131" y="5185"/>
                                  </a:lnTo>
                                  <a:lnTo>
                                    <a:pt x="5103" y="5104"/>
                                  </a:lnTo>
                                  <a:lnTo>
                                    <a:pt x="5073" y="5024"/>
                                  </a:lnTo>
                                  <a:lnTo>
                                    <a:pt x="5043" y="4945"/>
                                  </a:lnTo>
                                  <a:lnTo>
                                    <a:pt x="5012" y="4868"/>
                                  </a:lnTo>
                                  <a:lnTo>
                                    <a:pt x="4979" y="4791"/>
                                  </a:lnTo>
                                  <a:lnTo>
                                    <a:pt x="4945" y="4717"/>
                                  </a:lnTo>
                                  <a:lnTo>
                                    <a:pt x="4909" y="4643"/>
                                  </a:lnTo>
                                  <a:lnTo>
                                    <a:pt x="4872" y="4570"/>
                                  </a:lnTo>
                                  <a:lnTo>
                                    <a:pt x="4834" y="4499"/>
                                  </a:lnTo>
                                  <a:lnTo>
                                    <a:pt x="4796" y="4429"/>
                                  </a:lnTo>
                                  <a:lnTo>
                                    <a:pt x="4755" y="4361"/>
                                  </a:lnTo>
                                  <a:lnTo>
                                    <a:pt x="4713" y="4293"/>
                                  </a:lnTo>
                                  <a:lnTo>
                                    <a:pt x="4671" y="4227"/>
                                  </a:lnTo>
                                  <a:lnTo>
                                    <a:pt x="4627" y="4163"/>
                                  </a:lnTo>
                                  <a:lnTo>
                                    <a:pt x="4582" y="4100"/>
                                  </a:lnTo>
                                  <a:lnTo>
                                    <a:pt x="4536" y="4038"/>
                                  </a:lnTo>
                                  <a:lnTo>
                                    <a:pt x="4489" y="3978"/>
                                  </a:lnTo>
                                  <a:lnTo>
                                    <a:pt x="4440" y="3920"/>
                                  </a:lnTo>
                                  <a:lnTo>
                                    <a:pt x="4391" y="3863"/>
                                  </a:lnTo>
                                  <a:lnTo>
                                    <a:pt x="4340" y="3807"/>
                                  </a:lnTo>
                                  <a:lnTo>
                                    <a:pt x="4290" y="3753"/>
                                  </a:lnTo>
                                  <a:lnTo>
                                    <a:pt x="4238" y="3702"/>
                                  </a:lnTo>
                                  <a:lnTo>
                                    <a:pt x="4184" y="3651"/>
                                  </a:lnTo>
                                  <a:lnTo>
                                    <a:pt x="4130" y="3603"/>
                                  </a:lnTo>
                                  <a:lnTo>
                                    <a:pt x="4076" y="3556"/>
                                  </a:lnTo>
                                  <a:lnTo>
                                    <a:pt x="4020" y="3511"/>
                                  </a:lnTo>
                                  <a:lnTo>
                                    <a:pt x="3963" y="3468"/>
                                  </a:lnTo>
                                  <a:lnTo>
                                    <a:pt x="3906" y="3426"/>
                                  </a:lnTo>
                                  <a:lnTo>
                                    <a:pt x="3848" y="3386"/>
                                  </a:lnTo>
                                  <a:lnTo>
                                    <a:pt x="3788" y="3349"/>
                                  </a:lnTo>
                                  <a:lnTo>
                                    <a:pt x="3728" y="3313"/>
                                  </a:lnTo>
                                  <a:lnTo>
                                    <a:pt x="3668" y="3279"/>
                                  </a:lnTo>
                                  <a:lnTo>
                                    <a:pt x="3607" y="3247"/>
                                  </a:lnTo>
                                  <a:lnTo>
                                    <a:pt x="3545" y="3217"/>
                                  </a:lnTo>
                                  <a:lnTo>
                                    <a:pt x="3482" y="3189"/>
                                  </a:lnTo>
                                  <a:lnTo>
                                    <a:pt x="3419" y="3163"/>
                                  </a:lnTo>
                                  <a:lnTo>
                                    <a:pt x="3355" y="3140"/>
                                  </a:lnTo>
                                  <a:lnTo>
                                    <a:pt x="3290" y="3118"/>
                                  </a:lnTo>
                                  <a:lnTo>
                                    <a:pt x="3225" y="3099"/>
                                  </a:lnTo>
                                  <a:lnTo>
                                    <a:pt x="3159" y="3081"/>
                                  </a:lnTo>
                                  <a:lnTo>
                                    <a:pt x="3093" y="3066"/>
                                  </a:lnTo>
                                  <a:lnTo>
                                    <a:pt x="3025" y="3054"/>
                                  </a:lnTo>
                                  <a:lnTo>
                                    <a:pt x="2958" y="3043"/>
                                  </a:lnTo>
                                  <a:lnTo>
                                    <a:pt x="2891" y="3035"/>
                                  </a:lnTo>
                                  <a:lnTo>
                                    <a:pt x="2822" y="3029"/>
                                  </a:lnTo>
                                  <a:lnTo>
                                    <a:pt x="2753" y="3026"/>
                                  </a:lnTo>
                                  <a:lnTo>
                                    <a:pt x="2684" y="3025"/>
                                  </a:lnTo>
                                  <a:close/>
                                  <a:moveTo>
                                    <a:pt x="2708" y="2647"/>
                                  </a:moveTo>
                                  <a:lnTo>
                                    <a:pt x="2708" y="2647"/>
                                  </a:lnTo>
                                  <a:lnTo>
                                    <a:pt x="2743" y="2646"/>
                                  </a:lnTo>
                                  <a:lnTo>
                                    <a:pt x="2778" y="2645"/>
                                  </a:lnTo>
                                  <a:lnTo>
                                    <a:pt x="2813" y="2643"/>
                                  </a:lnTo>
                                  <a:lnTo>
                                    <a:pt x="2847" y="2640"/>
                                  </a:lnTo>
                                  <a:lnTo>
                                    <a:pt x="2882" y="2636"/>
                                  </a:lnTo>
                                  <a:lnTo>
                                    <a:pt x="2915" y="2631"/>
                                  </a:lnTo>
                                  <a:lnTo>
                                    <a:pt x="2949" y="2626"/>
                                  </a:lnTo>
                                  <a:lnTo>
                                    <a:pt x="2982" y="2620"/>
                                  </a:lnTo>
                                  <a:lnTo>
                                    <a:pt x="3014" y="2613"/>
                                  </a:lnTo>
                                  <a:lnTo>
                                    <a:pt x="3047" y="2605"/>
                                  </a:lnTo>
                                  <a:lnTo>
                                    <a:pt x="3079" y="2596"/>
                                  </a:lnTo>
                                  <a:lnTo>
                                    <a:pt x="3112" y="2587"/>
                                  </a:lnTo>
                                  <a:lnTo>
                                    <a:pt x="3144" y="2577"/>
                                  </a:lnTo>
                                  <a:lnTo>
                                    <a:pt x="3175" y="2566"/>
                                  </a:lnTo>
                                  <a:lnTo>
                                    <a:pt x="3205" y="2555"/>
                                  </a:lnTo>
                                  <a:lnTo>
                                    <a:pt x="3236" y="2542"/>
                                  </a:lnTo>
                                  <a:lnTo>
                                    <a:pt x="3266" y="2530"/>
                                  </a:lnTo>
                                  <a:lnTo>
                                    <a:pt x="3297" y="2517"/>
                                  </a:lnTo>
                                  <a:lnTo>
                                    <a:pt x="3326" y="2502"/>
                                  </a:lnTo>
                                  <a:lnTo>
                                    <a:pt x="3355" y="2487"/>
                                  </a:lnTo>
                                  <a:lnTo>
                                    <a:pt x="3383" y="2472"/>
                                  </a:lnTo>
                                  <a:lnTo>
                                    <a:pt x="3411" y="2455"/>
                                  </a:lnTo>
                                  <a:lnTo>
                                    <a:pt x="3439" y="2438"/>
                                  </a:lnTo>
                                  <a:lnTo>
                                    <a:pt x="3466" y="2421"/>
                                  </a:lnTo>
                                  <a:lnTo>
                                    <a:pt x="3493" y="2403"/>
                                  </a:lnTo>
                                  <a:lnTo>
                                    <a:pt x="3519" y="2384"/>
                                  </a:lnTo>
                                  <a:lnTo>
                                    <a:pt x="3545" y="2365"/>
                                  </a:lnTo>
                                  <a:lnTo>
                                    <a:pt x="3571" y="2345"/>
                                  </a:lnTo>
                                  <a:lnTo>
                                    <a:pt x="3596" y="2324"/>
                                  </a:lnTo>
                                  <a:lnTo>
                                    <a:pt x="3619" y="2303"/>
                                  </a:lnTo>
                                  <a:lnTo>
                                    <a:pt x="3643" y="2282"/>
                                  </a:lnTo>
                                  <a:lnTo>
                                    <a:pt x="3667" y="2259"/>
                                  </a:lnTo>
                                  <a:lnTo>
                                    <a:pt x="3689" y="2237"/>
                                  </a:lnTo>
                                  <a:lnTo>
                                    <a:pt x="3711" y="2213"/>
                                  </a:lnTo>
                                  <a:lnTo>
                                    <a:pt x="3733" y="2189"/>
                                  </a:lnTo>
                                  <a:lnTo>
                                    <a:pt x="3754" y="2165"/>
                                  </a:lnTo>
                                  <a:lnTo>
                                    <a:pt x="3774" y="2140"/>
                                  </a:lnTo>
                                  <a:lnTo>
                                    <a:pt x="3795" y="2115"/>
                                  </a:lnTo>
                                  <a:lnTo>
                                    <a:pt x="3814" y="2089"/>
                                  </a:lnTo>
                                  <a:lnTo>
                                    <a:pt x="3832" y="2063"/>
                                  </a:lnTo>
                                  <a:lnTo>
                                    <a:pt x="3850" y="2036"/>
                                  </a:lnTo>
                                  <a:lnTo>
                                    <a:pt x="3868" y="2010"/>
                                  </a:lnTo>
                                  <a:lnTo>
                                    <a:pt x="3884" y="1983"/>
                                  </a:lnTo>
                                  <a:lnTo>
                                    <a:pt x="3900" y="1954"/>
                                  </a:lnTo>
                                  <a:lnTo>
                                    <a:pt x="3915" y="1925"/>
                                  </a:lnTo>
                                  <a:lnTo>
                                    <a:pt x="3930" y="1897"/>
                                  </a:lnTo>
                                  <a:lnTo>
                                    <a:pt x="3944" y="1868"/>
                                  </a:lnTo>
                                  <a:lnTo>
                                    <a:pt x="3957" y="1839"/>
                                  </a:lnTo>
                                  <a:lnTo>
                                    <a:pt x="3970" y="1808"/>
                                  </a:lnTo>
                                  <a:lnTo>
                                    <a:pt x="3981" y="1778"/>
                                  </a:lnTo>
                                  <a:lnTo>
                                    <a:pt x="3993" y="1748"/>
                                  </a:lnTo>
                                  <a:lnTo>
                                    <a:pt x="4003" y="1717"/>
                                  </a:lnTo>
                                  <a:lnTo>
                                    <a:pt x="4012" y="1686"/>
                                  </a:lnTo>
                                  <a:lnTo>
                                    <a:pt x="4021" y="1654"/>
                                  </a:lnTo>
                                  <a:lnTo>
                                    <a:pt x="4029" y="1622"/>
                                  </a:lnTo>
                                  <a:lnTo>
                                    <a:pt x="4036" y="1590"/>
                                  </a:lnTo>
                                  <a:lnTo>
                                    <a:pt x="4042" y="1557"/>
                                  </a:lnTo>
                                  <a:lnTo>
                                    <a:pt x="4048" y="1525"/>
                                  </a:lnTo>
                                  <a:lnTo>
                                    <a:pt x="4052" y="1492"/>
                                  </a:lnTo>
                                  <a:lnTo>
                                    <a:pt x="4057" y="1459"/>
                                  </a:lnTo>
                                  <a:lnTo>
                                    <a:pt x="4060" y="1425"/>
                                  </a:lnTo>
                                  <a:lnTo>
                                    <a:pt x="4062" y="1391"/>
                                  </a:lnTo>
                                  <a:lnTo>
                                    <a:pt x="4063" y="1357"/>
                                  </a:lnTo>
                                  <a:lnTo>
                                    <a:pt x="4063" y="1324"/>
                                  </a:lnTo>
                                  <a:lnTo>
                                    <a:pt x="4063" y="1289"/>
                                  </a:lnTo>
                                  <a:lnTo>
                                    <a:pt x="4062" y="1255"/>
                                  </a:lnTo>
                                  <a:lnTo>
                                    <a:pt x="4060" y="1221"/>
                                  </a:lnTo>
                                  <a:lnTo>
                                    <a:pt x="4057" y="1188"/>
                                  </a:lnTo>
                                  <a:lnTo>
                                    <a:pt x="4052" y="1155"/>
                                  </a:lnTo>
                                  <a:lnTo>
                                    <a:pt x="4048" y="1121"/>
                                  </a:lnTo>
                                  <a:lnTo>
                                    <a:pt x="4042" y="1089"/>
                                  </a:lnTo>
                                  <a:lnTo>
                                    <a:pt x="4036" y="1057"/>
                                  </a:lnTo>
                                  <a:lnTo>
                                    <a:pt x="4029" y="1025"/>
                                  </a:lnTo>
                                  <a:lnTo>
                                    <a:pt x="4021" y="993"/>
                                  </a:lnTo>
                                  <a:lnTo>
                                    <a:pt x="4012" y="962"/>
                                  </a:lnTo>
                                  <a:lnTo>
                                    <a:pt x="4003" y="930"/>
                                  </a:lnTo>
                                  <a:lnTo>
                                    <a:pt x="3993" y="899"/>
                                  </a:lnTo>
                                  <a:lnTo>
                                    <a:pt x="3981" y="868"/>
                                  </a:lnTo>
                                  <a:lnTo>
                                    <a:pt x="3970" y="838"/>
                                  </a:lnTo>
                                  <a:lnTo>
                                    <a:pt x="3957" y="809"/>
                                  </a:lnTo>
                                  <a:lnTo>
                                    <a:pt x="3944" y="778"/>
                                  </a:lnTo>
                                  <a:lnTo>
                                    <a:pt x="3930" y="750"/>
                                  </a:lnTo>
                                  <a:lnTo>
                                    <a:pt x="3915" y="721"/>
                                  </a:lnTo>
                                  <a:lnTo>
                                    <a:pt x="3900" y="693"/>
                                  </a:lnTo>
                                  <a:lnTo>
                                    <a:pt x="3884" y="665"/>
                                  </a:lnTo>
                                  <a:lnTo>
                                    <a:pt x="3868" y="638"/>
                                  </a:lnTo>
                                  <a:lnTo>
                                    <a:pt x="3850" y="610"/>
                                  </a:lnTo>
                                  <a:lnTo>
                                    <a:pt x="3832" y="584"/>
                                  </a:lnTo>
                                  <a:lnTo>
                                    <a:pt x="3814" y="557"/>
                                  </a:lnTo>
                                  <a:lnTo>
                                    <a:pt x="3795" y="532"/>
                                  </a:lnTo>
                                  <a:lnTo>
                                    <a:pt x="3774" y="506"/>
                                  </a:lnTo>
                                  <a:lnTo>
                                    <a:pt x="3754" y="481"/>
                                  </a:lnTo>
                                  <a:lnTo>
                                    <a:pt x="3733" y="458"/>
                                  </a:lnTo>
                                  <a:lnTo>
                                    <a:pt x="3711" y="433"/>
                                  </a:lnTo>
                                  <a:lnTo>
                                    <a:pt x="3689" y="411"/>
                                  </a:lnTo>
                                  <a:lnTo>
                                    <a:pt x="3667" y="388"/>
                                  </a:lnTo>
                                  <a:lnTo>
                                    <a:pt x="3643" y="366"/>
                                  </a:lnTo>
                                  <a:lnTo>
                                    <a:pt x="3619" y="344"/>
                                  </a:lnTo>
                                  <a:lnTo>
                                    <a:pt x="3596" y="323"/>
                                  </a:lnTo>
                                  <a:lnTo>
                                    <a:pt x="3571" y="303"/>
                                  </a:lnTo>
                                  <a:lnTo>
                                    <a:pt x="3545" y="282"/>
                                  </a:lnTo>
                                  <a:lnTo>
                                    <a:pt x="3519" y="263"/>
                                  </a:lnTo>
                                  <a:lnTo>
                                    <a:pt x="3493" y="244"/>
                                  </a:lnTo>
                                  <a:lnTo>
                                    <a:pt x="3466" y="226"/>
                                  </a:lnTo>
                                  <a:lnTo>
                                    <a:pt x="3439" y="208"/>
                                  </a:lnTo>
                                  <a:lnTo>
                                    <a:pt x="3411" y="191"/>
                                  </a:lnTo>
                                  <a:lnTo>
                                    <a:pt x="3383" y="176"/>
                                  </a:lnTo>
                                  <a:lnTo>
                                    <a:pt x="3355" y="160"/>
                                  </a:lnTo>
                                  <a:lnTo>
                                    <a:pt x="3326" y="145"/>
                                  </a:lnTo>
                                  <a:lnTo>
                                    <a:pt x="3297" y="131"/>
                                  </a:lnTo>
                                  <a:lnTo>
                                    <a:pt x="3266" y="117"/>
                                  </a:lnTo>
                                  <a:lnTo>
                                    <a:pt x="3236" y="104"/>
                                  </a:lnTo>
                                  <a:lnTo>
                                    <a:pt x="3205" y="92"/>
                                  </a:lnTo>
                                  <a:lnTo>
                                    <a:pt x="3175" y="80"/>
                                  </a:lnTo>
                                  <a:lnTo>
                                    <a:pt x="3144" y="70"/>
                                  </a:lnTo>
                                  <a:lnTo>
                                    <a:pt x="3112" y="60"/>
                                  </a:lnTo>
                                  <a:lnTo>
                                    <a:pt x="3079" y="51"/>
                                  </a:lnTo>
                                  <a:lnTo>
                                    <a:pt x="3047" y="42"/>
                                  </a:lnTo>
                                  <a:lnTo>
                                    <a:pt x="3014" y="34"/>
                                  </a:lnTo>
                                  <a:lnTo>
                                    <a:pt x="2982" y="27"/>
                                  </a:lnTo>
                                  <a:lnTo>
                                    <a:pt x="2949" y="20"/>
                                  </a:lnTo>
                                  <a:lnTo>
                                    <a:pt x="2915" y="15"/>
                                  </a:lnTo>
                                  <a:lnTo>
                                    <a:pt x="2882" y="10"/>
                                  </a:lnTo>
                                  <a:lnTo>
                                    <a:pt x="2847" y="7"/>
                                  </a:lnTo>
                                  <a:lnTo>
                                    <a:pt x="2813" y="4"/>
                                  </a:lnTo>
                                  <a:lnTo>
                                    <a:pt x="2778" y="1"/>
                                  </a:lnTo>
                                  <a:lnTo>
                                    <a:pt x="2743" y="0"/>
                                  </a:lnTo>
                                  <a:lnTo>
                                    <a:pt x="2708" y="0"/>
                                  </a:lnTo>
                                  <a:lnTo>
                                    <a:pt x="2673" y="0"/>
                                  </a:lnTo>
                                  <a:lnTo>
                                    <a:pt x="2639" y="1"/>
                                  </a:lnTo>
                                  <a:lnTo>
                                    <a:pt x="2605" y="4"/>
                                  </a:lnTo>
                                  <a:lnTo>
                                    <a:pt x="2570" y="7"/>
                                  </a:lnTo>
                                  <a:lnTo>
                                    <a:pt x="2536" y="10"/>
                                  </a:lnTo>
                                  <a:lnTo>
                                    <a:pt x="2503" y="15"/>
                                  </a:lnTo>
                                  <a:lnTo>
                                    <a:pt x="2469" y="20"/>
                                  </a:lnTo>
                                  <a:lnTo>
                                    <a:pt x="2436" y="27"/>
                                  </a:lnTo>
                                  <a:lnTo>
                                    <a:pt x="2402" y="34"/>
                                  </a:lnTo>
                                  <a:lnTo>
                                    <a:pt x="2370" y="42"/>
                                  </a:lnTo>
                                  <a:lnTo>
                                    <a:pt x="2338" y="51"/>
                                  </a:lnTo>
                                  <a:lnTo>
                                    <a:pt x="2306" y="60"/>
                                  </a:lnTo>
                                  <a:lnTo>
                                    <a:pt x="2274" y="70"/>
                                  </a:lnTo>
                                  <a:lnTo>
                                    <a:pt x="2243" y="80"/>
                                  </a:lnTo>
                                  <a:lnTo>
                                    <a:pt x="2212" y="92"/>
                                  </a:lnTo>
                                  <a:lnTo>
                                    <a:pt x="2181" y="104"/>
                                  </a:lnTo>
                                  <a:lnTo>
                                    <a:pt x="2152" y="117"/>
                                  </a:lnTo>
                                  <a:lnTo>
                                    <a:pt x="2121" y="131"/>
                                  </a:lnTo>
                                  <a:lnTo>
                                    <a:pt x="2092" y="145"/>
                                  </a:lnTo>
                                  <a:lnTo>
                                    <a:pt x="2063" y="160"/>
                                  </a:lnTo>
                                  <a:lnTo>
                                    <a:pt x="2035" y="176"/>
                                  </a:lnTo>
                                  <a:lnTo>
                                    <a:pt x="2007" y="191"/>
                                  </a:lnTo>
                                  <a:lnTo>
                                    <a:pt x="1979" y="208"/>
                                  </a:lnTo>
                                  <a:lnTo>
                                    <a:pt x="1952" y="226"/>
                                  </a:lnTo>
                                  <a:lnTo>
                                    <a:pt x="1925" y="244"/>
                                  </a:lnTo>
                                  <a:lnTo>
                                    <a:pt x="1899" y="263"/>
                                  </a:lnTo>
                                  <a:lnTo>
                                    <a:pt x="1873" y="282"/>
                                  </a:lnTo>
                                  <a:lnTo>
                                    <a:pt x="1847" y="303"/>
                                  </a:lnTo>
                                  <a:lnTo>
                                    <a:pt x="1822" y="323"/>
                                  </a:lnTo>
                                  <a:lnTo>
                                    <a:pt x="1797" y="344"/>
                                  </a:lnTo>
                                  <a:lnTo>
                                    <a:pt x="1774" y="366"/>
                                  </a:lnTo>
                                  <a:lnTo>
                                    <a:pt x="1751" y="388"/>
                                  </a:lnTo>
                                  <a:lnTo>
                                    <a:pt x="1728" y="411"/>
                                  </a:lnTo>
                                  <a:lnTo>
                                    <a:pt x="1706" y="433"/>
                                  </a:lnTo>
                                  <a:lnTo>
                                    <a:pt x="1685" y="458"/>
                                  </a:lnTo>
                                  <a:lnTo>
                                    <a:pt x="1664" y="481"/>
                                  </a:lnTo>
                                  <a:lnTo>
                                    <a:pt x="1643" y="506"/>
                                  </a:lnTo>
                                  <a:lnTo>
                                    <a:pt x="1623" y="532"/>
                                  </a:lnTo>
                                  <a:lnTo>
                                    <a:pt x="1604" y="557"/>
                                  </a:lnTo>
                                  <a:lnTo>
                                    <a:pt x="1586" y="584"/>
                                  </a:lnTo>
                                  <a:lnTo>
                                    <a:pt x="1568" y="610"/>
                                  </a:lnTo>
                                  <a:lnTo>
                                    <a:pt x="1550" y="638"/>
                                  </a:lnTo>
                                  <a:lnTo>
                                    <a:pt x="1533" y="665"/>
                                  </a:lnTo>
                                  <a:lnTo>
                                    <a:pt x="1517" y="693"/>
                                  </a:lnTo>
                                  <a:lnTo>
                                    <a:pt x="1503" y="721"/>
                                  </a:lnTo>
                                  <a:lnTo>
                                    <a:pt x="1488" y="750"/>
                                  </a:lnTo>
                                  <a:lnTo>
                                    <a:pt x="1474" y="778"/>
                                  </a:lnTo>
                                  <a:lnTo>
                                    <a:pt x="1461" y="809"/>
                                  </a:lnTo>
                                  <a:lnTo>
                                    <a:pt x="1448" y="838"/>
                                  </a:lnTo>
                                  <a:lnTo>
                                    <a:pt x="1436" y="868"/>
                                  </a:lnTo>
                                  <a:lnTo>
                                    <a:pt x="1425" y="899"/>
                                  </a:lnTo>
                                  <a:lnTo>
                                    <a:pt x="1415" y="930"/>
                                  </a:lnTo>
                                  <a:lnTo>
                                    <a:pt x="1406" y="962"/>
                                  </a:lnTo>
                                  <a:lnTo>
                                    <a:pt x="1397" y="993"/>
                                  </a:lnTo>
                                  <a:lnTo>
                                    <a:pt x="1389" y="1025"/>
                                  </a:lnTo>
                                  <a:lnTo>
                                    <a:pt x="1381" y="1057"/>
                                  </a:lnTo>
                                  <a:lnTo>
                                    <a:pt x="1376" y="1089"/>
                                  </a:lnTo>
                                  <a:lnTo>
                                    <a:pt x="1370" y="1121"/>
                                  </a:lnTo>
                                  <a:lnTo>
                                    <a:pt x="1366" y="1155"/>
                                  </a:lnTo>
                                  <a:lnTo>
                                    <a:pt x="1361" y="1188"/>
                                  </a:lnTo>
                                  <a:lnTo>
                                    <a:pt x="1358" y="1221"/>
                                  </a:lnTo>
                                  <a:lnTo>
                                    <a:pt x="1355" y="1255"/>
                                  </a:lnTo>
                                  <a:lnTo>
                                    <a:pt x="1354" y="1289"/>
                                  </a:lnTo>
                                  <a:lnTo>
                                    <a:pt x="1354" y="1324"/>
                                  </a:lnTo>
                                  <a:lnTo>
                                    <a:pt x="1354" y="1357"/>
                                  </a:lnTo>
                                  <a:lnTo>
                                    <a:pt x="1355" y="1391"/>
                                  </a:lnTo>
                                  <a:lnTo>
                                    <a:pt x="1358" y="1425"/>
                                  </a:lnTo>
                                  <a:lnTo>
                                    <a:pt x="1361" y="1459"/>
                                  </a:lnTo>
                                  <a:lnTo>
                                    <a:pt x="1366" y="1492"/>
                                  </a:lnTo>
                                  <a:lnTo>
                                    <a:pt x="1370" y="1525"/>
                                  </a:lnTo>
                                  <a:lnTo>
                                    <a:pt x="1376" y="1557"/>
                                  </a:lnTo>
                                  <a:lnTo>
                                    <a:pt x="1381" y="1590"/>
                                  </a:lnTo>
                                  <a:lnTo>
                                    <a:pt x="1389" y="1622"/>
                                  </a:lnTo>
                                  <a:lnTo>
                                    <a:pt x="1397" y="1654"/>
                                  </a:lnTo>
                                  <a:lnTo>
                                    <a:pt x="1406" y="1686"/>
                                  </a:lnTo>
                                  <a:lnTo>
                                    <a:pt x="1415" y="1717"/>
                                  </a:lnTo>
                                  <a:lnTo>
                                    <a:pt x="1425" y="1748"/>
                                  </a:lnTo>
                                  <a:lnTo>
                                    <a:pt x="1436" y="1778"/>
                                  </a:lnTo>
                                  <a:lnTo>
                                    <a:pt x="1448" y="1808"/>
                                  </a:lnTo>
                                  <a:lnTo>
                                    <a:pt x="1461" y="1839"/>
                                  </a:lnTo>
                                  <a:lnTo>
                                    <a:pt x="1474" y="1868"/>
                                  </a:lnTo>
                                  <a:lnTo>
                                    <a:pt x="1488" y="1897"/>
                                  </a:lnTo>
                                  <a:lnTo>
                                    <a:pt x="1503" y="1925"/>
                                  </a:lnTo>
                                  <a:lnTo>
                                    <a:pt x="1517" y="1954"/>
                                  </a:lnTo>
                                  <a:lnTo>
                                    <a:pt x="1533" y="1983"/>
                                  </a:lnTo>
                                  <a:lnTo>
                                    <a:pt x="1550" y="2010"/>
                                  </a:lnTo>
                                  <a:lnTo>
                                    <a:pt x="1568" y="2036"/>
                                  </a:lnTo>
                                  <a:lnTo>
                                    <a:pt x="1586" y="2063"/>
                                  </a:lnTo>
                                  <a:lnTo>
                                    <a:pt x="1604" y="2089"/>
                                  </a:lnTo>
                                  <a:lnTo>
                                    <a:pt x="1623" y="2115"/>
                                  </a:lnTo>
                                  <a:lnTo>
                                    <a:pt x="1643" y="2140"/>
                                  </a:lnTo>
                                  <a:lnTo>
                                    <a:pt x="1664" y="2165"/>
                                  </a:lnTo>
                                  <a:lnTo>
                                    <a:pt x="1685" y="2189"/>
                                  </a:lnTo>
                                  <a:lnTo>
                                    <a:pt x="1706" y="2213"/>
                                  </a:lnTo>
                                  <a:lnTo>
                                    <a:pt x="1728" y="2237"/>
                                  </a:lnTo>
                                  <a:lnTo>
                                    <a:pt x="1751" y="2259"/>
                                  </a:lnTo>
                                  <a:lnTo>
                                    <a:pt x="1774" y="2282"/>
                                  </a:lnTo>
                                  <a:lnTo>
                                    <a:pt x="1797" y="2303"/>
                                  </a:lnTo>
                                  <a:lnTo>
                                    <a:pt x="1822" y="2324"/>
                                  </a:lnTo>
                                  <a:lnTo>
                                    <a:pt x="1847" y="2345"/>
                                  </a:lnTo>
                                  <a:lnTo>
                                    <a:pt x="1873" y="2365"/>
                                  </a:lnTo>
                                  <a:lnTo>
                                    <a:pt x="1899" y="2384"/>
                                  </a:lnTo>
                                  <a:lnTo>
                                    <a:pt x="1925" y="2403"/>
                                  </a:lnTo>
                                  <a:lnTo>
                                    <a:pt x="1952" y="2421"/>
                                  </a:lnTo>
                                  <a:lnTo>
                                    <a:pt x="1979" y="2438"/>
                                  </a:lnTo>
                                  <a:lnTo>
                                    <a:pt x="2007" y="2455"/>
                                  </a:lnTo>
                                  <a:lnTo>
                                    <a:pt x="2035" y="2472"/>
                                  </a:lnTo>
                                  <a:lnTo>
                                    <a:pt x="2063" y="2487"/>
                                  </a:lnTo>
                                  <a:lnTo>
                                    <a:pt x="2092" y="2502"/>
                                  </a:lnTo>
                                  <a:lnTo>
                                    <a:pt x="2121" y="2517"/>
                                  </a:lnTo>
                                  <a:lnTo>
                                    <a:pt x="2152" y="2530"/>
                                  </a:lnTo>
                                  <a:lnTo>
                                    <a:pt x="2181" y="2542"/>
                                  </a:lnTo>
                                  <a:lnTo>
                                    <a:pt x="2212" y="2555"/>
                                  </a:lnTo>
                                  <a:lnTo>
                                    <a:pt x="2243" y="2566"/>
                                  </a:lnTo>
                                  <a:lnTo>
                                    <a:pt x="2274" y="2577"/>
                                  </a:lnTo>
                                  <a:lnTo>
                                    <a:pt x="2306" y="2587"/>
                                  </a:lnTo>
                                  <a:lnTo>
                                    <a:pt x="2338" y="2596"/>
                                  </a:lnTo>
                                  <a:lnTo>
                                    <a:pt x="2370" y="2605"/>
                                  </a:lnTo>
                                  <a:lnTo>
                                    <a:pt x="2402" y="2613"/>
                                  </a:lnTo>
                                  <a:lnTo>
                                    <a:pt x="2436" y="2620"/>
                                  </a:lnTo>
                                  <a:lnTo>
                                    <a:pt x="2469" y="2626"/>
                                  </a:lnTo>
                                  <a:lnTo>
                                    <a:pt x="2503" y="2631"/>
                                  </a:lnTo>
                                  <a:lnTo>
                                    <a:pt x="2536" y="2636"/>
                                  </a:lnTo>
                                  <a:lnTo>
                                    <a:pt x="2570" y="2640"/>
                                  </a:lnTo>
                                  <a:lnTo>
                                    <a:pt x="2605" y="2643"/>
                                  </a:lnTo>
                                  <a:lnTo>
                                    <a:pt x="2639" y="2645"/>
                                  </a:lnTo>
                                  <a:lnTo>
                                    <a:pt x="2673" y="2646"/>
                                  </a:lnTo>
                                  <a:lnTo>
                                    <a:pt x="2708" y="26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E569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6" name="手机"/>
                          <wps:cNvSpPr/>
                          <wps:spPr bwMode="auto">
                            <a:xfrm>
                              <a:off x="7305" y="4695"/>
                              <a:ext cx="195" cy="375"/>
                            </a:xfrm>
                            <a:custGeom>
                              <a:avLst/>
                              <a:gdLst>
                                <a:gd name="T0" fmla="*/ 134485 w 2938"/>
                                <a:gd name="T1" fmla="*/ 2420 h 5511"/>
                                <a:gd name="T2" fmla="*/ 89887 w 2938"/>
                                <a:gd name="T3" fmla="*/ 15901 h 5511"/>
                                <a:gd name="T4" fmla="*/ 51858 w 2938"/>
                                <a:gd name="T5" fmla="*/ 41481 h 5511"/>
                                <a:gd name="T6" fmla="*/ 22817 w 2938"/>
                                <a:gd name="T7" fmla="*/ 77085 h 5511"/>
                                <a:gd name="T8" fmla="*/ 4840 w 2938"/>
                                <a:gd name="T9" fmla="*/ 119257 h 5511"/>
                                <a:gd name="T10" fmla="*/ 0 w 2938"/>
                                <a:gd name="T11" fmla="*/ 1746336 h 5511"/>
                                <a:gd name="T12" fmla="*/ 4840 w 2938"/>
                                <a:gd name="T13" fmla="*/ 1786089 h 5511"/>
                                <a:gd name="T14" fmla="*/ 22817 w 2938"/>
                                <a:gd name="T15" fmla="*/ 1828606 h 5511"/>
                                <a:gd name="T16" fmla="*/ 51858 w 2938"/>
                                <a:gd name="T17" fmla="*/ 1863865 h 5511"/>
                                <a:gd name="T18" fmla="*/ 89887 w 2938"/>
                                <a:gd name="T19" fmla="*/ 1889445 h 5511"/>
                                <a:gd name="T20" fmla="*/ 134485 w 2938"/>
                                <a:gd name="T21" fmla="*/ 1903272 h 5511"/>
                                <a:gd name="T22" fmla="*/ 864989 w 2938"/>
                                <a:gd name="T23" fmla="*/ 1905000 h 5511"/>
                                <a:gd name="T24" fmla="*/ 911316 w 2938"/>
                                <a:gd name="T25" fmla="*/ 1895667 h 5511"/>
                                <a:gd name="T26" fmla="*/ 952111 w 2938"/>
                                <a:gd name="T27" fmla="*/ 1873544 h 5511"/>
                                <a:gd name="T28" fmla="*/ 984263 w 2938"/>
                                <a:gd name="T29" fmla="*/ 1841396 h 5511"/>
                                <a:gd name="T30" fmla="*/ 1006043 w 2938"/>
                                <a:gd name="T31" fmla="*/ 1800953 h 5511"/>
                                <a:gd name="T32" fmla="*/ 1015377 w 2938"/>
                                <a:gd name="T33" fmla="*/ 1754633 h 5511"/>
                                <a:gd name="T34" fmla="*/ 1013994 w 2938"/>
                                <a:gd name="T35" fmla="*/ 134812 h 5511"/>
                                <a:gd name="T36" fmla="*/ 999820 w 2938"/>
                                <a:gd name="T37" fmla="*/ 90220 h 5511"/>
                                <a:gd name="T38" fmla="*/ 974237 w 2938"/>
                                <a:gd name="T39" fmla="*/ 52542 h 5511"/>
                                <a:gd name="T40" fmla="*/ 938973 w 2938"/>
                                <a:gd name="T41" fmla="*/ 23160 h 5511"/>
                                <a:gd name="T42" fmla="*/ 896450 w 2938"/>
                                <a:gd name="T43" fmla="*/ 5531 h 5511"/>
                                <a:gd name="T44" fmla="*/ 412789 w 2938"/>
                                <a:gd name="T45" fmla="*/ 127553 h 5511"/>
                                <a:gd name="T46" fmla="*/ 615380 w 2938"/>
                                <a:gd name="T47" fmla="*/ 129973 h 5511"/>
                                <a:gd name="T48" fmla="*/ 629209 w 2938"/>
                                <a:gd name="T49" fmla="*/ 141034 h 5511"/>
                                <a:gd name="T50" fmla="*/ 635086 w 2938"/>
                                <a:gd name="T51" fmla="*/ 159009 h 5511"/>
                                <a:gd name="T52" fmla="*/ 630938 w 2938"/>
                                <a:gd name="T53" fmla="*/ 174219 h 5511"/>
                                <a:gd name="T54" fmla="*/ 618146 w 2938"/>
                                <a:gd name="T55" fmla="*/ 187009 h 5511"/>
                                <a:gd name="T56" fmla="*/ 412789 w 2938"/>
                                <a:gd name="T57" fmla="*/ 190811 h 5511"/>
                                <a:gd name="T58" fmla="*/ 397577 w 2938"/>
                                <a:gd name="T59" fmla="*/ 187009 h 5511"/>
                                <a:gd name="T60" fmla="*/ 384440 w 2938"/>
                                <a:gd name="T61" fmla="*/ 174219 h 5511"/>
                                <a:gd name="T62" fmla="*/ 380637 w 2938"/>
                                <a:gd name="T63" fmla="*/ 159009 h 5511"/>
                                <a:gd name="T64" fmla="*/ 386168 w 2938"/>
                                <a:gd name="T65" fmla="*/ 141034 h 5511"/>
                                <a:gd name="T66" fmla="*/ 400343 w 2938"/>
                                <a:gd name="T67" fmla="*/ 129973 h 5511"/>
                                <a:gd name="T68" fmla="*/ 507516 w 2938"/>
                                <a:gd name="T69" fmla="*/ 1841742 h 5511"/>
                                <a:gd name="T70" fmla="*/ 479513 w 2938"/>
                                <a:gd name="T71" fmla="*/ 1837594 h 5511"/>
                                <a:gd name="T72" fmla="*/ 454275 w 2938"/>
                                <a:gd name="T73" fmla="*/ 1825495 h 5511"/>
                                <a:gd name="T74" fmla="*/ 434223 w 2938"/>
                                <a:gd name="T75" fmla="*/ 1806829 h 5511"/>
                                <a:gd name="T76" fmla="*/ 420049 w 2938"/>
                                <a:gd name="T77" fmla="*/ 1783323 h 5511"/>
                                <a:gd name="T78" fmla="*/ 413134 w 2938"/>
                                <a:gd name="T79" fmla="*/ 1756015 h 5511"/>
                                <a:gd name="T80" fmla="*/ 413826 w 2938"/>
                                <a:gd name="T81" fmla="*/ 1731818 h 5511"/>
                                <a:gd name="T82" fmla="*/ 422123 w 2938"/>
                                <a:gd name="T83" fmla="*/ 1704856 h 5511"/>
                                <a:gd name="T84" fmla="*/ 437335 w 2938"/>
                                <a:gd name="T85" fmla="*/ 1682387 h 5511"/>
                                <a:gd name="T86" fmla="*/ 458078 w 2938"/>
                                <a:gd name="T87" fmla="*/ 1665103 h 5511"/>
                                <a:gd name="T88" fmla="*/ 483661 w 2938"/>
                                <a:gd name="T89" fmla="*/ 1654042 h 5511"/>
                                <a:gd name="T90" fmla="*/ 507516 w 2938"/>
                                <a:gd name="T91" fmla="*/ 1651277 h 5511"/>
                                <a:gd name="T92" fmla="*/ 536210 w 2938"/>
                                <a:gd name="T93" fmla="*/ 1655425 h 5511"/>
                                <a:gd name="T94" fmla="*/ 561102 w 2938"/>
                                <a:gd name="T95" fmla="*/ 1667523 h 5511"/>
                                <a:gd name="T96" fmla="*/ 581154 w 2938"/>
                                <a:gd name="T97" fmla="*/ 1685498 h 5511"/>
                                <a:gd name="T98" fmla="*/ 595674 w 2938"/>
                                <a:gd name="T99" fmla="*/ 1709349 h 5511"/>
                                <a:gd name="T100" fmla="*/ 602589 w 2938"/>
                                <a:gd name="T101" fmla="*/ 1737003 h 5511"/>
                                <a:gd name="T102" fmla="*/ 601897 w 2938"/>
                                <a:gd name="T103" fmla="*/ 1761200 h 5511"/>
                                <a:gd name="T104" fmla="*/ 593600 w 2938"/>
                                <a:gd name="T105" fmla="*/ 1787817 h 5511"/>
                                <a:gd name="T106" fmla="*/ 578388 w 2938"/>
                                <a:gd name="T107" fmla="*/ 1810631 h 5511"/>
                                <a:gd name="T108" fmla="*/ 556954 w 2938"/>
                                <a:gd name="T109" fmla="*/ 1827915 h 5511"/>
                                <a:gd name="T110" fmla="*/ 531370 w 2938"/>
                                <a:gd name="T111" fmla="*/ 1838631 h 5511"/>
                                <a:gd name="T112" fmla="*/ 952456 w 2938"/>
                                <a:gd name="T113" fmla="*/ 1587673 h 5511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</a:gdLst>
                              <a:ahLst/>
                              <a:cxnLst>
                                <a:cxn ang="T114">
                                  <a:pos x="T0" y="T1"/>
                                </a:cxn>
                                <a:cxn ang="T115">
                                  <a:pos x="T2" y="T3"/>
                                </a:cxn>
                                <a:cxn ang="T116">
                                  <a:pos x="T4" y="T5"/>
                                </a:cxn>
                                <a:cxn ang="T117">
                                  <a:pos x="T6" y="T7"/>
                                </a:cxn>
                                <a:cxn ang="T118">
                                  <a:pos x="T8" y="T9"/>
                                </a:cxn>
                                <a:cxn ang="T119">
                                  <a:pos x="T10" y="T11"/>
                                </a:cxn>
                                <a:cxn ang="T120">
                                  <a:pos x="T12" y="T13"/>
                                </a:cxn>
                                <a:cxn ang="T121">
                                  <a:pos x="T14" y="T15"/>
                                </a:cxn>
                                <a:cxn ang="T122">
                                  <a:pos x="T16" y="T17"/>
                                </a:cxn>
                                <a:cxn ang="T123">
                                  <a:pos x="T18" y="T19"/>
                                </a:cxn>
                                <a:cxn ang="T124">
                                  <a:pos x="T20" y="T21"/>
                                </a:cxn>
                                <a:cxn ang="T125">
                                  <a:pos x="T22" y="T23"/>
                                </a:cxn>
                                <a:cxn ang="T126">
                                  <a:pos x="T24" y="T25"/>
                                </a:cxn>
                                <a:cxn ang="T127">
                                  <a:pos x="T26" y="T27"/>
                                </a:cxn>
                                <a:cxn ang="T128">
                                  <a:pos x="T28" y="T29"/>
                                </a:cxn>
                                <a:cxn ang="T129">
                                  <a:pos x="T30" y="T31"/>
                                </a:cxn>
                                <a:cxn ang="T130">
                                  <a:pos x="T32" y="T33"/>
                                </a:cxn>
                                <a:cxn ang="T131">
                                  <a:pos x="T34" y="T35"/>
                                </a:cxn>
                                <a:cxn ang="T132">
                                  <a:pos x="T36" y="T37"/>
                                </a:cxn>
                                <a:cxn ang="T133">
                                  <a:pos x="T38" y="T39"/>
                                </a:cxn>
                                <a:cxn ang="T134">
                                  <a:pos x="T40" y="T41"/>
                                </a:cxn>
                                <a:cxn ang="T135">
                                  <a:pos x="T42" y="T43"/>
                                </a:cxn>
                                <a:cxn ang="T136">
                                  <a:pos x="T44" y="T45"/>
                                </a:cxn>
                                <a:cxn ang="T137">
                                  <a:pos x="T46" y="T47"/>
                                </a:cxn>
                                <a:cxn ang="T138">
                                  <a:pos x="T48" y="T49"/>
                                </a:cxn>
                                <a:cxn ang="T139">
                                  <a:pos x="T50" y="T51"/>
                                </a:cxn>
                                <a:cxn ang="T140">
                                  <a:pos x="T52" y="T53"/>
                                </a:cxn>
                                <a:cxn ang="T141">
                                  <a:pos x="T54" y="T55"/>
                                </a:cxn>
                                <a:cxn ang="T142">
                                  <a:pos x="T56" y="T57"/>
                                </a:cxn>
                                <a:cxn ang="T143">
                                  <a:pos x="T58" y="T59"/>
                                </a:cxn>
                                <a:cxn ang="T144">
                                  <a:pos x="T60" y="T61"/>
                                </a:cxn>
                                <a:cxn ang="T145">
                                  <a:pos x="T62" y="T63"/>
                                </a:cxn>
                                <a:cxn ang="T146">
                                  <a:pos x="T64" y="T65"/>
                                </a:cxn>
                                <a:cxn ang="T147">
                                  <a:pos x="T66" y="T67"/>
                                </a:cxn>
                                <a:cxn ang="T148">
                                  <a:pos x="T68" y="T69"/>
                                </a:cxn>
                                <a:cxn ang="T149">
                                  <a:pos x="T70" y="T71"/>
                                </a:cxn>
                                <a:cxn ang="T150">
                                  <a:pos x="T72" y="T73"/>
                                </a:cxn>
                                <a:cxn ang="T151">
                                  <a:pos x="T74" y="T75"/>
                                </a:cxn>
                                <a:cxn ang="T152">
                                  <a:pos x="T76" y="T77"/>
                                </a:cxn>
                                <a:cxn ang="T153">
                                  <a:pos x="T78" y="T79"/>
                                </a:cxn>
                                <a:cxn ang="T154">
                                  <a:pos x="T80" y="T81"/>
                                </a:cxn>
                                <a:cxn ang="T155">
                                  <a:pos x="T82" y="T83"/>
                                </a:cxn>
                                <a:cxn ang="T156">
                                  <a:pos x="T84" y="T85"/>
                                </a:cxn>
                                <a:cxn ang="T157">
                                  <a:pos x="T86" y="T87"/>
                                </a:cxn>
                                <a:cxn ang="T158">
                                  <a:pos x="T88" y="T89"/>
                                </a:cxn>
                                <a:cxn ang="T159">
                                  <a:pos x="T90" y="T91"/>
                                </a:cxn>
                                <a:cxn ang="T160">
                                  <a:pos x="T92" y="T93"/>
                                </a:cxn>
                                <a:cxn ang="T161">
                                  <a:pos x="T94" y="T95"/>
                                </a:cxn>
                                <a:cxn ang="T162">
                                  <a:pos x="T96" y="T97"/>
                                </a:cxn>
                                <a:cxn ang="T163">
                                  <a:pos x="T98" y="T99"/>
                                </a:cxn>
                                <a:cxn ang="T164">
                                  <a:pos x="T100" y="T101"/>
                                </a:cxn>
                                <a:cxn ang="T165">
                                  <a:pos x="T102" y="T103"/>
                                </a:cxn>
                                <a:cxn ang="T166">
                                  <a:pos x="T104" y="T105"/>
                                </a:cxn>
                                <a:cxn ang="T167">
                                  <a:pos x="T106" y="T107"/>
                                </a:cxn>
                                <a:cxn ang="T168">
                                  <a:pos x="T108" y="T109"/>
                                </a:cxn>
                                <a:cxn ang="T169">
                                  <a:pos x="T110" y="T111"/>
                                </a:cxn>
                                <a:cxn ang="T17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938" h="5511">
                                  <a:moveTo>
                                    <a:pt x="2479" y="0"/>
                                  </a:moveTo>
                                  <a:lnTo>
                                    <a:pt x="458" y="0"/>
                                  </a:lnTo>
                                  <a:lnTo>
                                    <a:pt x="435" y="1"/>
                                  </a:lnTo>
                                  <a:lnTo>
                                    <a:pt x="412" y="3"/>
                                  </a:lnTo>
                                  <a:lnTo>
                                    <a:pt x="389" y="7"/>
                                  </a:lnTo>
                                  <a:lnTo>
                                    <a:pt x="366" y="11"/>
                                  </a:lnTo>
                                  <a:lnTo>
                                    <a:pt x="345" y="16"/>
                                  </a:lnTo>
                                  <a:lnTo>
                                    <a:pt x="322" y="22"/>
                                  </a:lnTo>
                                  <a:lnTo>
                                    <a:pt x="301" y="29"/>
                                  </a:lnTo>
                                  <a:lnTo>
                                    <a:pt x="281" y="37"/>
                                  </a:lnTo>
                                  <a:lnTo>
                                    <a:pt x="260" y="46"/>
                                  </a:lnTo>
                                  <a:lnTo>
                                    <a:pt x="240" y="56"/>
                                  </a:lnTo>
                                  <a:lnTo>
                                    <a:pt x="221" y="67"/>
                                  </a:lnTo>
                                  <a:lnTo>
                                    <a:pt x="203" y="80"/>
                                  </a:lnTo>
                                  <a:lnTo>
                                    <a:pt x="184" y="93"/>
                                  </a:lnTo>
                                  <a:lnTo>
                                    <a:pt x="167" y="106"/>
                                  </a:lnTo>
                                  <a:lnTo>
                                    <a:pt x="150" y="120"/>
                                  </a:lnTo>
                                  <a:lnTo>
                                    <a:pt x="135" y="135"/>
                                  </a:lnTo>
                                  <a:lnTo>
                                    <a:pt x="119" y="152"/>
                                  </a:lnTo>
                                  <a:lnTo>
                                    <a:pt x="104" y="169"/>
                                  </a:lnTo>
                                  <a:lnTo>
                                    <a:pt x="91" y="186"/>
                                  </a:lnTo>
                                  <a:lnTo>
                                    <a:pt x="78" y="203"/>
                                  </a:lnTo>
                                  <a:lnTo>
                                    <a:pt x="66" y="223"/>
                                  </a:lnTo>
                                  <a:lnTo>
                                    <a:pt x="55" y="242"/>
                                  </a:lnTo>
                                  <a:lnTo>
                                    <a:pt x="45" y="261"/>
                                  </a:lnTo>
                                  <a:lnTo>
                                    <a:pt x="35" y="281"/>
                                  </a:lnTo>
                                  <a:lnTo>
                                    <a:pt x="27" y="303"/>
                                  </a:lnTo>
                                  <a:lnTo>
                                    <a:pt x="20" y="324"/>
                                  </a:lnTo>
                                  <a:lnTo>
                                    <a:pt x="14" y="345"/>
                                  </a:lnTo>
                                  <a:lnTo>
                                    <a:pt x="9" y="368"/>
                                  </a:lnTo>
                                  <a:lnTo>
                                    <a:pt x="5" y="390"/>
                                  </a:lnTo>
                                  <a:lnTo>
                                    <a:pt x="2" y="413"/>
                                  </a:lnTo>
                                  <a:lnTo>
                                    <a:pt x="0" y="437"/>
                                  </a:lnTo>
                                  <a:lnTo>
                                    <a:pt x="0" y="460"/>
                                  </a:lnTo>
                                  <a:lnTo>
                                    <a:pt x="0" y="5052"/>
                                  </a:lnTo>
                                  <a:lnTo>
                                    <a:pt x="0" y="5076"/>
                                  </a:lnTo>
                                  <a:lnTo>
                                    <a:pt x="2" y="5099"/>
                                  </a:lnTo>
                                  <a:lnTo>
                                    <a:pt x="5" y="5122"/>
                                  </a:lnTo>
                                  <a:lnTo>
                                    <a:pt x="9" y="5144"/>
                                  </a:lnTo>
                                  <a:lnTo>
                                    <a:pt x="14" y="5167"/>
                                  </a:lnTo>
                                  <a:lnTo>
                                    <a:pt x="20" y="5189"/>
                                  </a:lnTo>
                                  <a:lnTo>
                                    <a:pt x="27" y="5210"/>
                                  </a:lnTo>
                                  <a:lnTo>
                                    <a:pt x="35" y="5230"/>
                                  </a:lnTo>
                                  <a:lnTo>
                                    <a:pt x="45" y="5251"/>
                                  </a:lnTo>
                                  <a:lnTo>
                                    <a:pt x="55" y="5271"/>
                                  </a:lnTo>
                                  <a:lnTo>
                                    <a:pt x="66" y="5290"/>
                                  </a:lnTo>
                                  <a:lnTo>
                                    <a:pt x="78" y="5309"/>
                                  </a:lnTo>
                                  <a:lnTo>
                                    <a:pt x="91" y="5327"/>
                                  </a:lnTo>
                                  <a:lnTo>
                                    <a:pt x="104" y="5344"/>
                                  </a:lnTo>
                                  <a:lnTo>
                                    <a:pt x="119" y="5360"/>
                                  </a:lnTo>
                                  <a:lnTo>
                                    <a:pt x="135" y="5377"/>
                                  </a:lnTo>
                                  <a:lnTo>
                                    <a:pt x="150" y="5392"/>
                                  </a:lnTo>
                                  <a:lnTo>
                                    <a:pt x="167" y="5406"/>
                                  </a:lnTo>
                                  <a:lnTo>
                                    <a:pt x="184" y="5420"/>
                                  </a:lnTo>
                                  <a:lnTo>
                                    <a:pt x="203" y="5433"/>
                                  </a:lnTo>
                                  <a:lnTo>
                                    <a:pt x="221" y="5445"/>
                                  </a:lnTo>
                                  <a:lnTo>
                                    <a:pt x="240" y="5456"/>
                                  </a:lnTo>
                                  <a:lnTo>
                                    <a:pt x="260" y="5466"/>
                                  </a:lnTo>
                                  <a:lnTo>
                                    <a:pt x="281" y="5475"/>
                                  </a:lnTo>
                                  <a:lnTo>
                                    <a:pt x="301" y="5484"/>
                                  </a:lnTo>
                                  <a:lnTo>
                                    <a:pt x="322" y="5491"/>
                                  </a:lnTo>
                                  <a:lnTo>
                                    <a:pt x="345" y="5497"/>
                                  </a:lnTo>
                                  <a:lnTo>
                                    <a:pt x="366" y="5502"/>
                                  </a:lnTo>
                                  <a:lnTo>
                                    <a:pt x="389" y="5506"/>
                                  </a:lnTo>
                                  <a:lnTo>
                                    <a:pt x="412" y="5509"/>
                                  </a:lnTo>
                                  <a:lnTo>
                                    <a:pt x="435" y="5511"/>
                                  </a:lnTo>
                                  <a:lnTo>
                                    <a:pt x="458" y="5511"/>
                                  </a:lnTo>
                                  <a:lnTo>
                                    <a:pt x="2479" y="5511"/>
                                  </a:lnTo>
                                  <a:lnTo>
                                    <a:pt x="2502" y="5511"/>
                                  </a:lnTo>
                                  <a:lnTo>
                                    <a:pt x="2525" y="5509"/>
                                  </a:lnTo>
                                  <a:lnTo>
                                    <a:pt x="2549" y="5506"/>
                                  </a:lnTo>
                                  <a:lnTo>
                                    <a:pt x="2571" y="5502"/>
                                  </a:lnTo>
                                  <a:lnTo>
                                    <a:pt x="2593" y="5497"/>
                                  </a:lnTo>
                                  <a:lnTo>
                                    <a:pt x="2615" y="5491"/>
                                  </a:lnTo>
                                  <a:lnTo>
                                    <a:pt x="2636" y="5484"/>
                                  </a:lnTo>
                                  <a:lnTo>
                                    <a:pt x="2657" y="5475"/>
                                  </a:lnTo>
                                  <a:lnTo>
                                    <a:pt x="2677" y="5466"/>
                                  </a:lnTo>
                                  <a:lnTo>
                                    <a:pt x="2698" y="5456"/>
                                  </a:lnTo>
                                  <a:lnTo>
                                    <a:pt x="2716" y="5445"/>
                                  </a:lnTo>
                                  <a:lnTo>
                                    <a:pt x="2735" y="5433"/>
                                  </a:lnTo>
                                  <a:lnTo>
                                    <a:pt x="2754" y="5420"/>
                                  </a:lnTo>
                                  <a:lnTo>
                                    <a:pt x="2771" y="5406"/>
                                  </a:lnTo>
                                  <a:lnTo>
                                    <a:pt x="2787" y="5392"/>
                                  </a:lnTo>
                                  <a:lnTo>
                                    <a:pt x="2803" y="5377"/>
                                  </a:lnTo>
                                  <a:lnTo>
                                    <a:pt x="2818" y="5360"/>
                                  </a:lnTo>
                                  <a:lnTo>
                                    <a:pt x="2833" y="5344"/>
                                  </a:lnTo>
                                  <a:lnTo>
                                    <a:pt x="2847" y="5327"/>
                                  </a:lnTo>
                                  <a:lnTo>
                                    <a:pt x="2859" y="5309"/>
                                  </a:lnTo>
                                  <a:lnTo>
                                    <a:pt x="2871" y="5290"/>
                                  </a:lnTo>
                                  <a:lnTo>
                                    <a:pt x="2882" y="5271"/>
                                  </a:lnTo>
                                  <a:lnTo>
                                    <a:pt x="2892" y="5251"/>
                                  </a:lnTo>
                                  <a:lnTo>
                                    <a:pt x="2902" y="5230"/>
                                  </a:lnTo>
                                  <a:lnTo>
                                    <a:pt x="2910" y="5210"/>
                                  </a:lnTo>
                                  <a:lnTo>
                                    <a:pt x="2918" y="5189"/>
                                  </a:lnTo>
                                  <a:lnTo>
                                    <a:pt x="2924" y="5167"/>
                                  </a:lnTo>
                                  <a:lnTo>
                                    <a:pt x="2929" y="5144"/>
                                  </a:lnTo>
                                  <a:lnTo>
                                    <a:pt x="2933" y="5122"/>
                                  </a:lnTo>
                                  <a:lnTo>
                                    <a:pt x="2936" y="5099"/>
                                  </a:lnTo>
                                  <a:lnTo>
                                    <a:pt x="2937" y="5076"/>
                                  </a:lnTo>
                                  <a:lnTo>
                                    <a:pt x="2938" y="5052"/>
                                  </a:lnTo>
                                  <a:lnTo>
                                    <a:pt x="2938" y="460"/>
                                  </a:lnTo>
                                  <a:lnTo>
                                    <a:pt x="2937" y="437"/>
                                  </a:lnTo>
                                  <a:lnTo>
                                    <a:pt x="2936" y="413"/>
                                  </a:lnTo>
                                  <a:lnTo>
                                    <a:pt x="2933" y="390"/>
                                  </a:lnTo>
                                  <a:lnTo>
                                    <a:pt x="2929" y="368"/>
                                  </a:lnTo>
                                  <a:lnTo>
                                    <a:pt x="2924" y="345"/>
                                  </a:lnTo>
                                  <a:lnTo>
                                    <a:pt x="2918" y="324"/>
                                  </a:lnTo>
                                  <a:lnTo>
                                    <a:pt x="2910" y="303"/>
                                  </a:lnTo>
                                  <a:lnTo>
                                    <a:pt x="2902" y="281"/>
                                  </a:lnTo>
                                  <a:lnTo>
                                    <a:pt x="2892" y="261"/>
                                  </a:lnTo>
                                  <a:lnTo>
                                    <a:pt x="2882" y="242"/>
                                  </a:lnTo>
                                  <a:lnTo>
                                    <a:pt x="2871" y="223"/>
                                  </a:lnTo>
                                  <a:lnTo>
                                    <a:pt x="2859" y="203"/>
                                  </a:lnTo>
                                  <a:lnTo>
                                    <a:pt x="2847" y="186"/>
                                  </a:lnTo>
                                  <a:lnTo>
                                    <a:pt x="2833" y="169"/>
                                  </a:lnTo>
                                  <a:lnTo>
                                    <a:pt x="2818" y="152"/>
                                  </a:lnTo>
                                  <a:lnTo>
                                    <a:pt x="2803" y="135"/>
                                  </a:lnTo>
                                  <a:lnTo>
                                    <a:pt x="2787" y="120"/>
                                  </a:lnTo>
                                  <a:lnTo>
                                    <a:pt x="2771" y="106"/>
                                  </a:lnTo>
                                  <a:lnTo>
                                    <a:pt x="2754" y="93"/>
                                  </a:lnTo>
                                  <a:lnTo>
                                    <a:pt x="2735" y="80"/>
                                  </a:lnTo>
                                  <a:lnTo>
                                    <a:pt x="2716" y="67"/>
                                  </a:lnTo>
                                  <a:lnTo>
                                    <a:pt x="2698" y="56"/>
                                  </a:lnTo>
                                  <a:lnTo>
                                    <a:pt x="2677" y="46"/>
                                  </a:lnTo>
                                  <a:lnTo>
                                    <a:pt x="2657" y="37"/>
                                  </a:lnTo>
                                  <a:lnTo>
                                    <a:pt x="2636" y="29"/>
                                  </a:lnTo>
                                  <a:lnTo>
                                    <a:pt x="2615" y="22"/>
                                  </a:lnTo>
                                  <a:lnTo>
                                    <a:pt x="2593" y="16"/>
                                  </a:lnTo>
                                  <a:lnTo>
                                    <a:pt x="2571" y="11"/>
                                  </a:lnTo>
                                  <a:lnTo>
                                    <a:pt x="2549" y="7"/>
                                  </a:lnTo>
                                  <a:lnTo>
                                    <a:pt x="2525" y="3"/>
                                  </a:lnTo>
                                  <a:lnTo>
                                    <a:pt x="2502" y="1"/>
                                  </a:lnTo>
                                  <a:lnTo>
                                    <a:pt x="2479" y="0"/>
                                  </a:lnTo>
                                  <a:close/>
                                  <a:moveTo>
                                    <a:pt x="1194" y="369"/>
                                  </a:moveTo>
                                  <a:lnTo>
                                    <a:pt x="1744" y="369"/>
                                  </a:lnTo>
                                  <a:lnTo>
                                    <a:pt x="1753" y="369"/>
                                  </a:lnTo>
                                  <a:lnTo>
                                    <a:pt x="1763" y="370"/>
                                  </a:lnTo>
                                  <a:lnTo>
                                    <a:pt x="1772" y="373"/>
                                  </a:lnTo>
                                  <a:lnTo>
                                    <a:pt x="1780" y="376"/>
                                  </a:lnTo>
                                  <a:lnTo>
                                    <a:pt x="1788" y="379"/>
                                  </a:lnTo>
                                  <a:lnTo>
                                    <a:pt x="1796" y="384"/>
                                  </a:lnTo>
                                  <a:lnTo>
                                    <a:pt x="1803" y="389"/>
                                  </a:lnTo>
                                  <a:lnTo>
                                    <a:pt x="1809" y="395"/>
                                  </a:lnTo>
                                  <a:lnTo>
                                    <a:pt x="1815" y="401"/>
                                  </a:lnTo>
                                  <a:lnTo>
                                    <a:pt x="1820" y="408"/>
                                  </a:lnTo>
                                  <a:lnTo>
                                    <a:pt x="1825" y="416"/>
                                  </a:lnTo>
                                  <a:lnTo>
                                    <a:pt x="1828" y="424"/>
                                  </a:lnTo>
                                  <a:lnTo>
                                    <a:pt x="1833" y="433"/>
                                  </a:lnTo>
                                  <a:lnTo>
                                    <a:pt x="1835" y="442"/>
                                  </a:lnTo>
                                  <a:lnTo>
                                    <a:pt x="1836" y="451"/>
                                  </a:lnTo>
                                  <a:lnTo>
                                    <a:pt x="1837" y="460"/>
                                  </a:lnTo>
                                  <a:lnTo>
                                    <a:pt x="1836" y="469"/>
                                  </a:lnTo>
                                  <a:lnTo>
                                    <a:pt x="1835" y="478"/>
                                  </a:lnTo>
                                  <a:lnTo>
                                    <a:pt x="1833" y="487"/>
                                  </a:lnTo>
                                  <a:lnTo>
                                    <a:pt x="1828" y="495"/>
                                  </a:lnTo>
                                  <a:lnTo>
                                    <a:pt x="1825" y="504"/>
                                  </a:lnTo>
                                  <a:lnTo>
                                    <a:pt x="1820" y="512"/>
                                  </a:lnTo>
                                  <a:lnTo>
                                    <a:pt x="1815" y="519"/>
                                  </a:lnTo>
                                  <a:lnTo>
                                    <a:pt x="1809" y="525"/>
                                  </a:lnTo>
                                  <a:lnTo>
                                    <a:pt x="1803" y="531"/>
                                  </a:lnTo>
                                  <a:lnTo>
                                    <a:pt x="1796" y="536"/>
                                  </a:lnTo>
                                  <a:lnTo>
                                    <a:pt x="1788" y="541"/>
                                  </a:lnTo>
                                  <a:lnTo>
                                    <a:pt x="1780" y="545"/>
                                  </a:lnTo>
                                  <a:lnTo>
                                    <a:pt x="1772" y="548"/>
                                  </a:lnTo>
                                  <a:lnTo>
                                    <a:pt x="1763" y="550"/>
                                  </a:lnTo>
                                  <a:lnTo>
                                    <a:pt x="1753" y="551"/>
                                  </a:lnTo>
                                  <a:lnTo>
                                    <a:pt x="1744" y="552"/>
                                  </a:lnTo>
                                  <a:lnTo>
                                    <a:pt x="1194" y="552"/>
                                  </a:lnTo>
                                  <a:lnTo>
                                    <a:pt x="1184" y="551"/>
                                  </a:lnTo>
                                  <a:lnTo>
                                    <a:pt x="1175" y="550"/>
                                  </a:lnTo>
                                  <a:lnTo>
                                    <a:pt x="1166" y="548"/>
                                  </a:lnTo>
                                  <a:lnTo>
                                    <a:pt x="1158" y="545"/>
                                  </a:lnTo>
                                  <a:lnTo>
                                    <a:pt x="1150" y="541"/>
                                  </a:lnTo>
                                  <a:lnTo>
                                    <a:pt x="1142" y="536"/>
                                  </a:lnTo>
                                  <a:lnTo>
                                    <a:pt x="1135" y="531"/>
                                  </a:lnTo>
                                  <a:lnTo>
                                    <a:pt x="1129" y="525"/>
                                  </a:lnTo>
                                  <a:lnTo>
                                    <a:pt x="1123" y="519"/>
                                  </a:lnTo>
                                  <a:lnTo>
                                    <a:pt x="1117" y="512"/>
                                  </a:lnTo>
                                  <a:lnTo>
                                    <a:pt x="1112" y="504"/>
                                  </a:lnTo>
                                  <a:lnTo>
                                    <a:pt x="1108" y="495"/>
                                  </a:lnTo>
                                  <a:lnTo>
                                    <a:pt x="1105" y="487"/>
                                  </a:lnTo>
                                  <a:lnTo>
                                    <a:pt x="1103" y="478"/>
                                  </a:lnTo>
                                  <a:lnTo>
                                    <a:pt x="1102" y="469"/>
                                  </a:lnTo>
                                  <a:lnTo>
                                    <a:pt x="1101" y="460"/>
                                  </a:lnTo>
                                  <a:lnTo>
                                    <a:pt x="1102" y="451"/>
                                  </a:lnTo>
                                  <a:lnTo>
                                    <a:pt x="1103" y="442"/>
                                  </a:lnTo>
                                  <a:lnTo>
                                    <a:pt x="1105" y="433"/>
                                  </a:lnTo>
                                  <a:lnTo>
                                    <a:pt x="1108" y="424"/>
                                  </a:lnTo>
                                  <a:lnTo>
                                    <a:pt x="1112" y="416"/>
                                  </a:lnTo>
                                  <a:lnTo>
                                    <a:pt x="1117" y="408"/>
                                  </a:lnTo>
                                  <a:lnTo>
                                    <a:pt x="1123" y="401"/>
                                  </a:lnTo>
                                  <a:lnTo>
                                    <a:pt x="1129" y="395"/>
                                  </a:lnTo>
                                  <a:lnTo>
                                    <a:pt x="1135" y="389"/>
                                  </a:lnTo>
                                  <a:lnTo>
                                    <a:pt x="1142" y="384"/>
                                  </a:lnTo>
                                  <a:lnTo>
                                    <a:pt x="1150" y="379"/>
                                  </a:lnTo>
                                  <a:lnTo>
                                    <a:pt x="1158" y="376"/>
                                  </a:lnTo>
                                  <a:lnTo>
                                    <a:pt x="1166" y="373"/>
                                  </a:lnTo>
                                  <a:lnTo>
                                    <a:pt x="1175" y="370"/>
                                  </a:lnTo>
                                  <a:lnTo>
                                    <a:pt x="1184" y="369"/>
                                  </a:lnTo>
                                  <a:lnTo>
                                    <a:pt x="1194" y="369"/>
                                  </a:lnTo>
                                  <a:close/>
                                  <a:moveTo>
                                    <a:pt x="1468" y="5328"/>
                                  </a:moveTo>
                                  <a:lnTo>
                                    <a:pt x="1468" y="5328"/>
                                  </a:lnTo>
                                  <a:lnTo>
                                    <a:pt x="1454" y="5328"/>
                                  </a:lnTo>
                                  <a:lnTo>
                                    <a:pt x="1441" y="5327"/>
                                  </a:lnTo>
                                  <a:lnTo>
                                    <a:pt x="1427" y="5325"/>
                                  </a:lnTo>
                                  <a:lnTo>
                                    <a:pt x="1414" y="5322"/>
                                  </a:lnTo>
                                  <a:lnTo>
                                    <a:pt x="1399" y="5319"/>
                                  </a:lnTo>
                                  <a:lnTo>
                                    <a:pt x="1387" y="5316"/>
                                  </a:lnTo>
                                  <a:lnTo>
                                    <a:pt x="1374" y="5312"/>
                                  </a:lnTo>
                                  <a:lnTo>
                                    <a:pt x="1362" y="5307"/>
                                  </a:lnTo>
                                  <a:lnTo>
                                    <a:pt x="1350" y="5300"/>
                                  </a:lnTo>
                                  <a:lnTo>
                                    <a:pt x="1338" y="5294"/>
                                  </a:lnTo>
                                  <a:lnTo>
                                    <a:pt x="1325" y="5288"/>
                                  </a:lnTo>
                                  <a:lnTo>
                                    <a:pt x="1314" y="5281"/>
                                  </a:lnTo>
                                  <a:lnTo>
                                    <a:pt x="1304" y="5273"/>
                                  </a:lnTo>
                                  <a:lnTo>
                                    <a:pt x="1294" y="5265"/>
                                  </a:lnTo>
                                  <a:lnTo>
                                    <a:pt x="1284" y="5257"/>
                                  </a:lnTo>
                                  <a:lnTo>
                                    <a:pt x="1274" y="5248"/>
                                  </a:lnTo>
                                  <a:lnTo>
                                    <a:pt x="1265" y="5238"/>
                                  </a:lnTo>
                                  <a:lnTo>
                                    <a:pt x="1256" y="5227"/>
                                  </a:lnTo>
                                  <a:lnTo>
                                    <a:pt x="1248" y="5217"/>
                                  </a:lnTo>
                                  <a:lnTo>
                                    <a:pt x="1240" y="5206"/>
                                  </a:lnTo>
                                  <a:lnTo>
                                    <a:pt x="1233" y="5195"/>
                                  </a:lnTo>
                                  <a:lnTo>
                                    <a:pt x="1227" y="5184"/>
                                  </a:lnTo>
                                  <a:lnTo>
                                    <a:pt x="1221" y="5172"/>
                                  </a:lnTo>
                                  <a:lnTo>
                                    <a:pt x="1215" y="5159"/>
                                  </a:lnTo>
                                  <a:lnTo>
                                    <a:pt x="1210" y="5147"/>
                                  </a:lnTo>
                                  <a:lnTo>
                                    <a:pt x="1206" y="5134"/>
                                  </a:lnTo>
                                  <a:lnTo>
                                    <a:pt x="1202" y="5121"/>
                                  </a:lnTo>
                                  <a:lnTo>
                                    <a:pt x="1199" y="5108"/>
                                  </a:lnTo>
                                  <a:lnTo>
                                    <a:pt x="1197" y="5095"/>
                                  </a:lnTo>
                                  <a:lnTo>
                                    <a:pt x="1195" y="5080"/>
                                  </a:lnTo>
                                  <a:lnTo>
                                    <a:pt x="1194" y="5066"/>
                                  </a:lnTo>
                                  <a:lnTo>
                                    <a:pt x="1194" y="5052"/>
                                  </a:lnTo>
                                  <a:lnTo>
                                    <a:pt x="1194" y="5038"/>
                                  </a:lnTo>
                                  <a:lnTo>
                                    <a:pt x="1195" y="5025"/>
                                  </a:lnTo>
                                  <a:lnTo>
                                    <a:pt x="1197" y="5010"/>
                                  </a:lnTo>
                                  <a:lnTo>
                                    <a:pt x="1199" y="4997"/>
                                  </a:lnTo>
                                  <a:lnTo>
                                    <a:pt x="1202" y="4983"/>
                                  </a:lnTo>
                                  <a:lnTo>
                                    <a:pt x="1206" y="4970"/>
                                  </a:lnTo>
                                  <a:lnTo>
                                    <a:pt x="1210" y="4958"/>
                                  </a:lnTo>
                                  <a:lnTo>
                                    <a:pt x="1215" y="4945"/>
                                  </a:lnTo>
                                  <a:lnTo>
                                    <a:pt x="1221" y="4932"/>
                                  </a:lnTo>
                                  <a:lnTo>
                                    <a:pt x="1227" y="4921"/>
                                  </a:lnTo>
                                  <a:lnTo>
                                    <a:pt x="1233" y="4909"/>
                                  </a:lnTo>
                                  <a:lnTo>
                                    <a:pt x="1240" y="4898"/>
                                  </a:lnTo>
                                  <a:lnTo>
                                    <a:pt x="1248" y="4888"/>
                                  </a:lnTo>
                                  <a:lnTo>
                                    <a:pt x="1256" y="4876"/>
                                  </a:lnTo>
                                  <a:lnTo>
                                    <a:pt x="1265" y="4867"/>
                                  </a:lnTo>
                                  <a:lnTo>
                                    <a:pt x="1274" y="4857"/>
                                  </a:lnTo>
                                  <a:lnTo>
                                    <a:pt x="1284" y="4848"/>
                                  </a:lnTo>
                                  <a:lnTo>
                                    <a:pt x="1294" y="4840"/>
                                  </a:lnTo>
                                  <a:lnTo>
                                    <a:pt x="1304" y="4832"/>
                                  </a:lnTo>
                                  <a:lnTo>
                                    <a:pt x="1314" y="4824"/>
                                  </a:lnTo>
                                  <a:lnTo>
                                    <a:pt x="1325" y="4817"/>
                                  </a:lnTo>
                                  <a:lnTo>
                                    <a:pt x="1338" y="4810"/>
                                  </a:lnTo>
                                  <a:lnTo>
                                    <a:pt x="1350" y="4803"/>
                                  </a:lnTo>
                                  <a:lnTo>
                                    <a:pt x="1362" y="4798"/>
                                  </a:lnTo>
                                  <a:lnTo>
                                    <a:pt x="1374" y="4793"/>
                                  </a:lnTo>
                                  <a:lnTo>
                                    <a:pt x="1387" y="4789"/>
                                  </a:lnTo>
                                  <a:lnTo>
                                    <a:pt x="1399" y="4785"/>
                                  </a:lnTo>
                                  <a:lnTo>
                                    <a:pt x="1414" y="4782"/>
                                  </a:lnTo>
                                  <a:lnTo>
                                    <a:pt x="1427" y="4780"/>
                                  </a:lnTo>
                                  <a:lnTo>
                                    <a:pt x="1441" y="4778"/>
                                  </a:lnTo>
                                  <a:lnTo>
                                    <a:pt x="1454" y="4777"/>
                                  </a:lnTo>
                                  <a:lnTo>
                                    <a:pt x="1468" y="4777"/>
                                  </a:lnTo>
                                  <a:lnTo>
                                    <a:pt x="1483" y="4777"/>
                                  </a:lnTo>
                                  <a:lnTo>
                                    <a:pt x="1497" y="4778"/>
                                  </a:lnTo>
                                  <a:lnTo>
                                    <a:pt x="1511" y="4780"/>
                                  </a:lnTo>
                                  <a:lnTo>
                                    <a:pt x="1524" y="4782"/>
                                  </a:lnTo>
                                  <a:lnTo>
                                    <a:pt x="1537" y="4785"/>
                                  </a:lnTo>
                                  <a:lnTo>
                                    <a:pt x="1551" y="4789"/>
                                  </a:lnTo>
                                  <a:lnTo>
                                    <a:pt x="1564" y="4793"/>
                                  </a:lnTo>
                                  <a:lnTo>
                                    <a:pt x="1576" y="4798"/>
                                  </a:lnTo>
                                  <a:lnTo>
                                    <a:pt x="1588" y="4803"/>
                                  </a:lnTo>
                                  <a:lnTo>
                                    <a:pt x="1600" y="4810"/>
                                  </a:lnTo>
                                  <a:lnTo>
                                    <a:pt x="1611" y="4817"/>
                                  </a:lnTo>
                                  <a:lnTo>
                                    <a:pt x="1623" y="4824"/>
                                  </a:lnTo>
                                  <a:lnTo>
                                    <a:pt x="1634" y="4832"/>
                                  </a:lnTo>
                                  <a:lnTo>
                                    <a:pt x="1644" y="4840"/>
                                  </a:lnTo>
                                  <a:lnTo>
                                    <a:pt x="1654" y="4848"/>
                                  </a:lnTo>
                                  <a:lnTo>
                                    <a:pt x="1664" y="4857"/>
                                  </a:lnTo>
                                  <a:lnTo>
                                    <a:pt x="1673" y="4867"/>
                                  </a:lnTo>
                                  <a:lnTo>
                                    <a:pt x="1681" y="4876"/>
                                  </a:lnTo>
                                  <a:lnTo>
                                    <a:pt x="1690" y="4888"/>
                                  </a:lnTo>
                                  <a:lnTo>
                                    <a:pt x="1698" y="4898"/>
                                  </a:lnTo>
                                  <a:lnTo>
                                    <a:pt x="1705" y="4909"/>
                                  </a:lnTo>
                                  <a:lnTo>
                                    <a:pt x="1711" y="4921"/>
                                  </a:lnTo>
                                  <a:lnTo>
                                    <a:pt x="1717" y="4932"/>
                                  </a:lnTo>
                                  <a:lnTo>
                                    <a:pt x="1723" y="4945"/>
                                  </a:lnTo>
                                  <a:lnTo>
                                    <a:pt x="1728" y="4958"/>
                                  </a:lnTo>
                                  <a:lnTo>
                                    <a:pt x="1732" y="4970"/>
                                  </a:lnTo>
                                  <a:lnTo>
                                    <a:pt x="1736" y="4983"/>
                                  </a:lnTo>
                                  <a:lnTo>
                                    <a:pt x="1739" y="4997"/>
                                  </a:lnTo>
                                  <a:lnTo>
                                    <a:pt x="1741" y="5010"/>
                                  </a:lnTo>
                                  <a:lnTo>
                                    <a:pt x="1743" y="5025"/>
                                  </a:lnTo>
                                  <a:lnTo>
                                    <a:pt x="1744" y="5038"/>
                                  </a:lnTo>
                                  <a:lnTo>
                                    <a:pt x="1744" y="5052"/>
                                  </a:lnTo>
                                  <a:lnTo>
                                    <a:pt x="1744" y="5066"/>
                                  </a:lnTo>
                                  <a:lnTo>
                                    <a:pt x="1743" y="5080"/>
                                  </a:lnTo>
                                  <a:lnTo>
                                    <a:pt x="1741" y="5095"/>
                                  </a:lnTo>
                                  <a:lnTo>
                                    <a:pt x="1739" y="5108"/>
                                  </a:lnTo>
                                  <a:lnTo>
                                    <a:pt x="1736" y="5121"/>
                                  </a:lnTo>
                                  <a:lnTo>
                                    <a:pt x="1732" y="5134"/>
                                  </a:lnTo>
                                  <a:lnTo>
                                    <a:pt x="1728" y="5147"/>
                                  </a:lnTo>
                                  <a:lnTo>
                                    <a:pt x="1723" y="5159"/>
                                  </a:lnTo>
                                  <a:lnTo>
                                    <a:pt x="1717" y="5172"/>
                                  </a:lnTo>
                                  <a:lnTo>
                                    <a:pt x="1711" y="5184"/>
                                  </a:lnTo>
                                  <a:lnTo>
                                    <a:pt x="1705" y="5195"/>
                                  </a:lnTo>
                                  <a:lnTo>
                                    <a:pt x="1698" y="5206"/>
                                  </a:lnTo>
                                  <a:lnTo>
                                    <a:pt x="1690" y="5217"/>
                                  </a:lnTo>
                                  <a:lnTo>
                                    <a:pt x="1681" y="5227"/>
                                  </a:lnTo>
                                  <a:lnTo>
                                    <a:pt x="1673" y="5238"/>
                                  </a:lnTo>
                                  <a:lnTo>
                                    <a:pt x="1664" y="5248"/>
                                  </a:lnTo>
                                  <a:lnTo>
                                    <a:pt x="1654" y="5257"/>
                                  </a:lnTo>
                                  <a:lnTo>
                                    <a:pt x="1644" y="5265"/>
                                  </a:lnTo>
                                  <a:lnTo>
                                    <a:pt x="1634" y="5273"/>
                                  </a:lnTo>
                                  <a:lnTo>
                                    <a:pt x="1623" y="5281"/>
                                  </a:lnTo>
                                  <a:lnTo>
                                    <a:pt x="1611" y="5288"/>
                                  </a:lnTo>
                                  <a:lnTo>
                                    <a:pt x="1600" y="5294"/>
                                  </a:lnTo>
                                  <a:lnTo>
                                    <a:pt x="1588" y="5300"/>
                                  </a:lnTo>
                                  <a:lnTo>
                                    <a:pt x="1576" y="5307"/>
                                  </a:lnTo>
                                  <a:lnTo>
                                    <a:pt x="1564" y="5312"/>
                                  </a:lnTo>
                                  <a:lnTo>
                                    <a:pt x="1551" y="5316"/>
                                  </a:lnTo>
                                  <a:lnTo>
                                    <a:pt x="1537" y="5319"/>
                                  </a:lnTo>
                                  <a:lnTo>
                                    <a:pt x="1524" y="5322"/>
                                  </a:lnTo>
                                  <a:lnTo>
                                    <a:pt x="1511" y="5325"/>
                                  </a:lnTo>
                                  <a:lnTo>
                                    <a:pt x="1497" y="5327"/>
                                  </a:lnTo>
                                  <a:lnTo>
                                    <a:pt x="1483" y="5328"/>
                                  </a:lnTo>
                                  <a:lnTo>
                                    <a:pt x="1468" y="5328"/>
                                  </a:lnTo>
                                  <a:close/>
                                  <a:moveTo>
                                    <a:pt x="2755" y="4593"/>
                                  </a:moveTo>
                                  <a:lnTo>
                                    <a:pt x="183" y="4593"/>
                                  </a:lnTo>
                                  <a:lnTo>
                                    <a:pt x="183" y="919"/>
                                  </a:lnTo>
                                  <a:lnTo>
                                    <a:pt x="2755" y="919"/>
                                  </a:lnTo>
                                  <a:lnTo>
                                    <a:pt x="2755" y="45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E569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290" name="定位"/>
                          <wps:cNvSpPr/>
                          <wps:spPr>
                            <a:xfrm>
                              <a:off x="9645" y="4680"/>
                              <a:ext cx="22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9792" h="955625">
                                  <a:moveTo>
                                    <a:pt x="279896" y="194422"/>
                                  </a:moveTo>
                                  <a:cubicBezTo>
                                    <a:pt x="168660" y="194422"/>
                                    <a:pt x="78485" y="284596"/>
                                    <a:pt x="78485" y="395833"/>
                                  </a:cubicBezTo>
                                  <a:cubicBezTo>
                                    <a:pt x="78485" y="507069"/>
                                    <a:pt x="168660" y="597244"/>
                                    <a:pt x="279896" y="597244"/>
                                  </a:cubicBezTo>
                                  <a:cubicBezTo>
                                    <a:pt x="391133" y="597244"/>
                                    <a:pt x="481307" y="507069"/>
                                    <a:pt x="481307" y="395833"/>
                                  </a:cubicBezTo>
                                  <a:cubicBezTo>
                                    <a:pt x="481307" y="284596"/>
                                    <a:pt x="391133" y="194422"/>
                                    <a:pt x="279896" y="194422"/>
                                  </a:cubicBezTo>
                                  <a:close/>
                                  <a:moveTo>
                                    <a:pt x="279896" y="0"/>
                                  </a:moveTo>
                                  <a:cubicBezTo>
                                    <a:pt x="381198" y="-1"/>
                                    <a:pt x="482501" y="38646"/>
                                    <a:pt x="559792" y="115937"/>
                                  </a:cubicBezTo>
                                  <a:cubicBezTo>
                                    <a:pt x="714375" y="270519"/>
                                    <a:pt x="714375" y="521146"/>
                                    <a:pt x="559792" y="675729"/>
                                  </a:cubicBezTo>
                                  <a:lnTo>
                                    <a:pt x="279896" y="955625"/>
                                  </a:lnTo>
                                  <a:lnTo>
                                    <a:pt x="0" y="675729"/>
                                  </a:lnTo>
                                  <a:cubicBezTo>
                                    <a:pt x="-154583" y="521146"/>
                                    <a:pt x="-154583" y="270519"/>
                                    <a:pt x="0" y="115937"/>
                                  </a:cubicBezTo>
                                  <a:cubicBezTo>
                                    <a:pt x="77291" y="38646"/>
                                    <a:pt x="178594" y="-1"/>
                                    <a:pt x="27989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2E56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lIns="91440" tIns="45720" rIns="91440" bIns="324000" anchor="ctr"/>
                        </wps:wsp>
                        <wps:wsp>
                          <wps:cNvPr id="7" name="信息"/>
                          <wps:cNvSpPr/>
                          <wps:spPr bwMode="auto">
                            <a:xfrm>
                              <a:off x="11370" y="4770"/>
                              <a:ext cx="330" cy="285"/>
                            </a:xfrm>
                            <a:custGeom>
                              <a:avLst/>
                              <a:gdLst>
                                <a:gd name="T0" fmla="*/ 2147483646 w 90"/>
                                <a:gd name="T1" fmla="*/ 2147483646 h 93"/>
                                <a:gd name="T2" fmla="*/ 2147483646 w 90"/>
                                <a:gd name="T3" fmla="*/ 2147483646 h 93"/>
                                <a:gd name="T4" fmla="*/ 2147483646 w 90"/>
                                <a:gd name="T5" fmla="*/ 2147483646 h 93"/>
                                <a:gd name="T6" fmla="*/ 2147483646 w 90"/>
                                <a:gd name="T7" fmla="*/ 2147483646 h 93"/>
                                <a:gd name="T8" fmla="*/ 2147483646 w 90"/>
                                <a:gd name="T9" fmla="*/ 2147483646 h 93"/>
                                <a:gd name="T10" fmla="*/ 0 w 90"/>
                                <a:gd name="T11" fmla="*/ 2147483646 h 93"/>
                                <a:gd name="T12" fmla="*/ 0 w 90"/>
                                <a:gd name="T13" fmla="*/ 2147483646 h 93"/>
                                <a:gd name="T14" fmla="*/ 2147483646 w 90"/>
                                <a:gd name="T15" fmla="*/ 2147483646 h 93"/>
                                <a:gd name="T16" fmla="*/ 2147483646 w 90"/>
                                <a:gd name="T17" fmla="*/ 2147483646 h 93"/>
                                <a:gd name="T18" fmla="*/ 2147483646 w 90"/>
                                <a:gd name="T19" fmla="*/ 2147483646 h 93"/>
                                <a:gd name="T20" fmla="*/ 2147483646 w 90"/>
                                <a:gd name="T21" fmla="*/ 2147483646 h 93"/>
                                <a:gd name="T22" fmla="*/ 2147483646 w 90"/>
                                <a:gd name="T23" fmla="*/ 2147483646 h 93"/>
                                <a:gd name="T24" fmla="*/ 2147483646 w 90"/>
                                <a:gd name="T25" fmla="*/ 2147483646 h 93"/>
                                <a:gd name="T26" fmla="*/ 2147483646 w 90"/>
                                <a:gd name="T27" fmla="*/ 2147483646 h 93"/>
                                <a:gd name="T28" fmla="*/ 2147483646 w 90"/>
                                <a:gd name="T29" fmla="*/ 2147483646 h 93"/>
                                <a:gd name="T30" fmla="*/ 2147483646 w 90"/>
                                <a:gd name="T31" fmla="*/ 2147483646 h 93"/>
                                <a:gd name="T32" fmla="*/ 2147483646 w 90"/>
                                <a:gd name="T33" fmla="*/ 2147483646 h 93"/>
                                <a:gd name="T34" fmla="*/ 2147483646 w 90"/>
                                <a:gd name="T35" fmla="*/ 2147483646 h 93"/>
                                <a:gd name="T36" fmla="*/ 2147483646 w 90"/>
                                <a:gd name="T37" fmla="*/ 2147483646 h 93"/>
                                <a:gd name="T38" fmla="*/ 2147483646 w 90"/>
                                <a:gd name="T39" fmla="*/ 2147483646 h 93"/>
                                <a:gd name="T40" fmla="*/ 2147483646 w 90"/>
                                <a:gd name="T41" fmla="*/ 2147483646 h 93"/>
                                <a:gd name="T42" fmla="*/ 2147483646 w 90"/>
                                <a:gd name="T43" fmla="*/ 2147483646 h 93"/>
                                <a:gd name="T44" fmla="*/ 2147483646 w 90"/>
                                <a:gd name="T45" fmla="*/ 2147483646 h 93"/>
                                <a:gd name="T46" fmla="*/ 2147483646 w 90"/>
                                <a:gd name="T47" fmla="*/ 2147483646 h 93"/>
                                <a:gd name="T48" fmla="*/ 2147483646 w 90"/>
                                <a:gd name="T49" fmla="*/ 2147483646 h 93"/>
                                <a:gd name="T50" fmla="*/ 2147483646 w 90"/>
                                <a:gd name="T51" fmla="*/ 2147483646 h 93"/>
                                <a:gd name="T52" fmla="*/ 2147483646 w 90"/>
                                <a:gd name="T53" fmla="*/ 2147483646 h 93"/>
                                <a:gd name="T54" fmla="*/ 2147483646 w 90"/>
                                <a:gd name="T55" fmla="*/ 2147483646 h 93"/>
                                <a:gd name="T56" fmla="*/ 2147483646 w 90"/>
                                <a:gd name="T57" fmla="*/ 2147483646 h 93"/>
                                <a:gd name="T58" fmla="*/ 2147483646 w 90"/>
                                <a:gd name="T59" fmla="*/ 2147483646 h 93"/>
                                <a:gd name="T60" fmla="*/ 2147483646 w 90"/>
                                <a:gd name="T61" fmla="*/ 2147483646 h 93"/>
                                <a:gd name="T62" fmla="*/ 2147483646 w 90"/>
                                <a:gd name="T63" fmla="*/ 2147483646 h 93"/>
                                <a:gd name="T64" fmla="*/ 2147483646 w 90"/>
                                <a:gd name="T65" fmla="*/ 2147483646 h 93"/>
                                <a:gd name="T66" fmla="*/ 2147483646 w 90"/>
                                <a:gd name="T67" fmla="*/ 2147483646 h 93"/>
                                <a:gd name="T68" fmla="*/ 2147483646 w 90"/>
                                <a:gd name="T69" fmla="*/ 2147483646 h 93"/>
                                <a:gd name="T70" fmla="*/ 2147483646 w 90"/>
                                <a:gd name="T71" fmla="*/ 2147483646 h 93"/>
                                <a:gd name="T72" fmla="*/ 2147483646 w 90"/>
                                <a:gd name="T73" fmla="*/ 2147483646 h 93"/>
                                <a:gd name="T74" fmla="*/ 2147483646 w 90"/>
                                <a:gd name="T75" fmla="*/ 2147483646 h 93"/>
                                <a:gd name="T76" fmla="*/ 2147483646 w 90"/>
                                <a:gd name="T77" fmla="*/ 2147483646 h 93"/>
                                <a:gd name="T78" fmla="*/ 2147483646 w 90"/>
                                <a:gd name="T79" fmla="*/ 2147483646 h 93"/>
                                <a:gd name="T80" fmla="*/ 2147483646 w 90"/>
                                <a:gd name="T81" fmla="*/ 2147483646 h 93"/>
                                <a:gd name="T82" fmla="*/ 2147483646 w 90"/>
                                <a:gd name="T83" fmla="*/ 2147483646 h 93"/>
                                <a:gd name="T84" fmla="*/ 2147483646 w 90"/>
                                <a:gd name="T85" fmla="*/ 2147483646 h 93"/>
                                <a:gd name="T86" fmla="*/ 2147483646 w 90"/>
                                <a:gd name="T87" fmla="*/ 2147483646 h 93"/>
                                <a:gd name="T88" fmla="*/ 2147483646 w 90"/>
                                <a:gd name="T89" fmla="*/ 2147483646 h 93"/>
                                <a:gd name="T90" fmla="*/ 2147483646 w 90"/>
                                <a:gd name="T91" fmla="*/ 2147483646 h 93"/>
                                <a:gd name="T92" fmla="*/ 2147483646 w 90"/>
                                <a:gd name="T93" fmla="*/ 2147483646 h 93"/>
                                <a:gd name="T94" fmla="*/ 2147483646 w 90"/>
                                <a:gd name="T95" fmla="*/ 2147483646 h 93"/>
                                <a:gd name="T96" fmla="*/ 2147483646 w 90"/>
                                <a:gd name="T97" fmla="*/ 2147483646 h 93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</a:gdLst>
                              <a:ahLst/>
                              <a:cxnLst>
                                <a:cxn ang="T98">
                                  <a:pos x="T0" y="T1"/>
                                </a:cxn>
                                <a:cxn ang="T99">
                                  <a:pos x="T2" y="T3"/>
                                </a:cxn>
                                <a:cxn ang="T100">
                                  <a:pos x="T4" y="T5"/>
                                </a:cxn>
                                <a:cxn ang="T101">
                                  <a:pos x="T6" y="T7"/>
                                </a:cxn>
                                <a:cxn ang="T102">
                                  <a:pos x="T8" y="T9"/>
                                </a:cxn>
                                <a:cxn ang="T103">
                                  <a:pos x="T10" y="T11"/>
                                </a:cxn>
                                <a:cxn ang="T104">
                                  <a:pos x="T12" y="T13"/>
                                </a:cxn>
                                <a:cxn ang="T105">
                                  <a:pos x="T14" y="T15"/>
                                </a:cxn>
                                <a:cxn ang="T106">
                                  <a:pos x="T16" y="T17"/>
                                </a:cxn>
                                <a:cxn ang="T107">
                                  <a:pos x="T18" y="T19"/>
                                </a:cxn>
                                <a:cxn ang="T108">
                                  <a:pos x="T20" y="T21"/>
                                </a:cxn>
                                <a:cxn ang="T109">
                                  <a:pos x="T22" y="T23"/>
                                </a:cxn>
                                <a:cxn ang="T110">
                                  <a:pos x="T24" y="T25"/>
                                </a:cxn>
                                <a:cxn ang="T111">
                                  <a:pos x="T26" y="T27"/>
                                </a:cxn>
                                <a:cxn ang="T112">
                                  <a:pos x="T28" y="T29"/>
                                </a:cxn>
                                <a:cxn ang="T113">
                                  <a:pos x="T30" y="T31"/>
                                </a:cxn>
                                <a:cxn ang="T114">
                                  <a:pos x="T32" y="T33"/>
                                </a:cxn>
                                <a:cxn ang="T115">
                                  <a:pos x="T34" y="T35"/>
                                </a:cxn>
                                <a:cxn ang="T116">
                                  <a:pos x="T36" y="T37"/>
                                </a:cxn>
                                <a:cxn ang="T117">
                                  <a:pos x="T38" y="T39"/>
                                </a:cxn>
                                <a:cxn ang="T118">
                                  <a:pos x="T40" y="T41"/>
                                </a:cxn>
                                <a:cxn ang="T119">
                                  <a:pos x="T42" y="T43"/>
                                </a:cxn>
                                <a:cxn ang="T120">
                                  <a:pos x="T44" y="T45"/>
                                </a:cxn>
                                <a:cxn ang="T121">
                                  <a:pos x="T46" y="T47"/>
                                </a:cxn>
                                <a:cxn ang="T122">
                                  <a:pos x="T48" y="T49"/>
                                </a:cxn>
                                <a:cxn ang="T123">
                                  <a:pos x="T50" y="T51"/>
                                </a:cxn>
                                <a:cxn ang="T124">
                                  <a:pos x="T52" y="T53"/>
                                </a:cxn>
                                <a:cxn ang="T125">
                                  <a:pos x="T54" y="T55"/>
                                </a:cxn>
                                <a:cxn ang="T126">
                                  <a:pos x="T56" y="T57"/>
                                </a:cxn>
                                <a:cxn ang="T127">
                                  <a:pos x="T58" y="T59"/>
                                </a:cxn>
                                <a:cxn ang="T128">
                                  <a:pos x="T60" y="T61"/>
                                </a:cxn>
                                <a:cxn ang="T129">
                                  <a:pos x="T62" y="T63"/>
                                </a:cxn>
                                <a:cxn ang="T130">
                                  <a:pos x="T64" y="T65"/>
                                </a:cxn>
                                <a:cxn ang="T131">
                                  <a:pos x="T66" y="T67"/>
                                </a:cxn>
                                <a:cxn ang="T132">
                                  <a:pos x="T68" y="T69"/>
                                </a:cxn>
                                <a:cxn ang="T133">
                                  <a:pos x="T70" y="T71"/>
                                </a:cxn>
                                <a:cxn ang="T134">
                                  <a:pos x="T72" y="T73"/>
                                </a:cxn>
                                <a:cxn ang="T135">
                                  <a:pos x="T74" y="T75"/>
                                </a:cxn>
                                <a:cxn ang="T136">
                                  <a:pos x="T76" y="T77"/>
                                </a:cxn>
                                <a:cxn ang="T137">
                                  <a:pos x="T78" y="T79"/>
                                </a:cxn>
                                <a:cxn ang="T138">
                                  <a:pos x="T80" y="T81"/>
                                </a:cxn>
                                <a:cxn ang="T139">
                                  <a:pos x="T82" y="T83"/>
                                </a:cxn>
                                <a:cxn ang="T140">
                                  <a:pos x="T84" y="T85"/>
                                </a:cxn>
                                <a:cxn ang="T141">
                                  <a:pos x="T86" y="T87"/>
                                </a:cxn>
                                <a:cxn ang="T142">
                                  <a:pos x="T88" y="T89"/>
                                </a:cxn>
                                <a:cxn ang="T143">
                                  <a:pos x="T90" y="T91"/>
                                </a:cxn>
                                <a:cxn ang="T144">
                                  <a:pos x="T92" y="T93"/>
                                </a:cxn>
                                <a:cxn ang="T145">
                                  <a:pos x="T94" y="T95"/>
                                </a:cxn>
                                <a:cxn ang="T146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90" h="93">
                                  <a:moveTo>
                                    <a:pt x="86" y="38"/>
                                  </a:moveTo>
                                  <a:cubicBezTo>
                                    <a:pt x="88" y="40"/>
                                    <a:pt x="90" y="43"/>
                                    <a:pt x="90" y="46"/>
                                  </a:cubicBezTo>
                                  <a:cubicBezTo>
                                    <a:pt x="90" y="83"/>
                                    <a:pt x="90" y="83"/>
                                    <a:pt x="90" y="83"/>
                                  </a:cubicBezTo>
                                  <a:cubicBezTo>
                                    <a:pt x="90" y="88"/>
                                    <a:pt x="86" y="93"/>
                                    <a:pt x="81" y="93"/>
                                  </a:cubicBezTo>
                                  <a:cubicBezTo>
                                    <a:pt x="9" y="93"/>
                                    <a:pt x="9" y="93"/>
                                    <a:pt x="9" y="93"/>
                                  </a:cubicBezTo>
                                  <a:cubicBezTo>
                                    <a:pt x="4" y="93"/>
                                    <a:pt x="0" y="88"/>
                                    <a:pt x="0" y="83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0" y="44"/>
                                    <a:pt x="1" y="41"/>
                                    <a:pt x="2" y="40"/>
                                  </a:cubicBezTo>
                                  <a:cubicBezTo>
                                    <a:pt x="2" y="40"/>
                                    <a:pt x="2" y="40"/>
                                    <a:pt x="2" y="40"/>
                                  </a:cubicBezTo>
                                  <a:cubicBezTo>
                                    <a:pt x="2" y="40"/>
                                    <a:pt x="2" y="40"/>
                                    <a:pt x="2" y="40"/>
                                  </a:cubicBezTo>
                                  <a:cubicBezTo>
                                    <a:pt x="2" y="39"/>
                                    <a:pt x="2" y="39"/>
                                    <a:pt x="3" y="39"/>
                                  </a:cubicBezTo>
                                  <a:cubicBezTo>
                                    <a:pt x="39" y="3"/>
                                    <a:pt x="39" y="3"/>
                                    <a:pt x="39" y="3"/>
                                  </a:cubicBezTo>
                                  <a:cubicBezTo>
                                    <a:pt x="43" y="0"/>
                                    <a:pt x="46" y="0"/>
                                    <a:pt x="50" y="3"/>
                                  </a:cubicBezTo>
                                  <a:cubicBezTo>
                                    <a:pt x="86" y="38"/>
                                    <a:pt x="86" y="38"/>
                                    <a:pt x="86" y="38"/>
                                  </a:cubicBezTo>
                                  <a:close/>
                                  <a:moveTo>
                                    <a:pt x="15" y="30"/>
                                  </a:moveTo>
                                  <a:cubicBezTo>
                                    <a:pt x="15" y="52"/>
                                    <a:pt x="15" y="52"/>
                                    <a:pt x="15" y="52"/>
                                  </a:cubicBezTo>
                                  <a:cubicBezTo>
                                    <a:pt x="45" y="75"/>
                                    <a:pt x="45" y="75"/>
                                    <a:pt x="45" y="75"/>
                                  </a:cubicBezTo>
                                  <a:cubicBezTo>
                                    <a:pt x="72" y="54"/>
                                    <a:pt x="72" y="54"/>
                                    <a:pt x="72" y="54"/>
                                  </a:cubicBezTo>
                                  <a:cubicBezTo>
                                    <a:pt x="72" y="30"/>
                                    <a:pt x="72" y="30"/>
                                    <a:pt x="72" y="30"/>
                                  </a:cubicBezTo>
                                  <a:cubicBezTo>
                                    <a:pt x="15" y="30"/>
                                    <a:pt x="15" y="30"/>
                                    <a:pt x="15" y="30"/>
                                  </a:cubicBezTo>
                                  <a:close/>
                                  <a:moveTo>
                                    <a:pt x="25" y="35"/>
                                  </a:moveTo>
                                  <a:cubicBezTo>
                                    <a:pt x="25" y="39"/>
                                    <a:pt x="25" y="39"/>
                                    <a:pt x="25" y="39"/>
                                  </a:cubicBezTo>
                                  <a:cubicBezTo>
                                    <a:pt x="63" y="39"/>
                                    <a:pt x="63" y="39"/>
                                    <a:pt x="63" y="39"/>
                                  </a:cubicBezTo>
                                  <a:cubicBezTo>
                                    <a:pt x="63" y="35"/>
                                    <a:pt x="63" y="35"/>
                                    <a:pt x="63" y="35"/>
                                  </a:cubicBezTo>
                                  <a:cubicBezTo>
                                    <a:pt x="25" y="35"/>
                                    <a:pt x="25" y="35"/>
                                    <a:pt x="25" y="35"/>
                                  </a:cubicBezTo>
                                  <a:close/>
                                  <a:moveTo>
                                    <a:pt x="25" y="51"/>
                                  </a:moveTo>
                                  <a:cubicBezTo>
                                    <a:pt x="25" y="55"/>
                                    <a:pt x="25" y="55"/>
                                    <a:pt x="25" y="55"/>
                                  </a:cubicBezTo>
                                  <a:cubicBezTo>
                                    <a:pt x="63" y="55"/>
                                    <a:pt x="63" y="55"/>
                                    <a:pt x="63" y="55"/>
                                  </a:cubicBezTo>
                                  <a:cubicBezTo>
                                    <a:pt x="63" y="51"/>
                                    <a:pt x="63" y="51"/>
                                    <a:pt x="63" y="51"/>
                                  </a:cubicBezTo>
                                  <a:cubicBezTo>
                                    <a:pt x="25" y="51"/>
                                    <a:pt x="25" y="51"/>
                                    <a:pt x="25" y="51"/>
                                  </a:cubicBezTo>
                                  <a:close/>
                                  <a:moveTo>
                                    <a:pt x="25" y="43"/>
                                  </a:moveTo>
                                  <a:cubicBezTo>
                                    <a:pt x="25" y="47"/>
                                    <a:pt x="25" y="47"/>
                                    <a:pt x="25" y="47"/>
                                  </a:cubicBezTo>
                                  <a:cubicBezTo>
                                    <a:pt x="63" y="47"/>
                                    <a:pt x="63" y="47"/>
                                    <a:pt x="63" y="47"/>
                                  </a:cubicBezTo>
                                  <a:cubicBezTo>
                                    <a:pt x="63" y="43"/>
                                    <a:pt x="63" y="43"/>
                                    <a:pt x="63" y="43"/>
                                  </a:cubicBezTo>
                                  <a:cubicBezTo>
                                    <a:pt x="25" y="43"/>
                                    <a:pt x="25" y="43"/>
                                    <a:pt x="25" y="43"/>
                                  </a:cubicBezTo>
                                  <a:close/>
                                  <a:moveTo>
                                    <a:pt x="10" y="87"/>
                                  </a:moveTo>
                                  <a:cubicBezTo>
                                    <a:pt x="28" y="69"/>
                                    <a:pt x="28" y="69"/>
                                    <a:pt x="28" y="69"/>
                                  </a:cubicBezTo>
                                  <a:cubicBezTo>
                                    <a:pt x="28" y="69"/>
                                    <a:pt x="28" y="68"/>
                                    <a:pt x="28" y="67"/>
                                  </a:cubicBezTo>
                                  <a:cubicBezTo>
                                    <a:pt x="27" y="66"/>
                                    <a:pt x="26" y="66"/>
                                    <a:pt x="25" y="67"/>
                                  </a:cubicBezTo>
                                  <a:cubicBezTo>
                                    <a:pt x="7" y="84"/>
                                    <a:pt x="7" y="84"/>
                                    <a:pt x="7" y="84"/>
                                  </a:cubicBezTo>
                                  <a:cubicBezTo>
                                    <a:pt x="6" y="85"/>
                                    <a:pt x="6" y="86"/>
                                    <a:pt x="7" y="87"/>
                                  </a:cubicBezTo>
                                  <a:cubicBezTo>
                                    <a:pt x="8" y="87"/>
                                    <a:pt x="9" y="87"/>
                                    <a:pt x="10" y="87"/>
                                  </a:cubicBezTo>
                                  <a:close/>
                                  <a:moveTo>
                                    <a:pt x="84" y="84"/>
                                  </a:moveTo>
                                  <a:cubicBezTo>
                                    <a:pt x="66" y="67"/>
                                    <a:pt x="66" y="67"/>
                                    <a:pt x="66" y="67"/>
                                  </a:cubicBezTo>
                                  <a:cubicBezTo>
                                    <a:pt x="65" y="66"/>
                                    <a:pt x="64" y="66"/>
                                    <a:pt x="63" y="67"/>
                                  </a:cubicBezTo>
                                  <a:cubicBezTo>
                                    <a:pt x="62" y="68"/>
                                    <a:pt x="62" y="69"/>
                                    <a:pt x="63" y="69"/>
                                  </a:cubicBezTo>
                                  <a:cubicBezTo>
                                    <a:pt x="81" y="87"/>
                                    <a:pt x="81" y="87"/>
                                    <a:pt x="81" y="87"/>
                                  </a:cubicBezTo>
                                  <a:cubicBezTo>
                                    <a:pt x="82" y="87"/>
                                    <a:pt x="83" y="87"/>
                                    <a:pt x="84" y="87"/>
                                  </a:cubicBezTo>
                                  <a:cubicBezTo>
                                    <a:pt x="85" y="86"/>
                                    <a:pt x="85" y="85"/>
                                    <a:pt x="84" y="8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2E569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7pt;margin-top:147.85pt;height:27.75pt;width:466.45pt;z-index:503314432;mso-width-relative:page;mso-height-relative:page;" coordorigin="5415,4680" coordsize="9329,555" o:gfxdata="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">
                <o:lock v:ext="edit" aspectratio="f"/>
                <v:shape id="_x0000_s1026" o:spid="_x0000_s1026" o:spt="202" type="#_x0000_t202" style="position:absolute;left:5670;top:4725;height:510;width:9075;" filled="f" stroked="f" coordsize="21600,21600" o:gfxdata="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QjGb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年龄：24岁</w:t>
                        </w: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</w:t>
                        </w:r>
                        <w:r>
                          <w:rPr>
                            <w:color w:val="FFFFFF"/>
                          </w:rPr>
                          <w:t>手机：135XXXXXXXX</w:t>
                        </w:r>
                        <w:r>
                          <w:rPr>
                            <w:rFonts w:hint="eastAsia"/>
                            <w:color w:val="FFFFFF"/>
                            <w:lang w:val="en-US" w:eastAsia="zh-CN"/>
                          </w:rPr>
                          <w:t xml:space="preserve">     </w:t>
                        </w:r>
                        <w:r>
                          <w:rPr>
                            <w:color w:val="FFFFFF"/>
                            <w:sz w:val="22"/>
                          </w:rPr>
                          <w:t>地址：上海</w:t>
                        </w:r>
                        <w:r>
                          <w:rPr>
                            <w:rFonts w:hint="eastAsia"/>
                            <w:color w:val="FFFFFF"/>
                            <w:sz w:val="22"/>
                            <w:lang w:val="en-US" w:eastAsia="zh-CN"/>
                          </w:rPr>
                          <w:t xml:space="preserve">       </w:t>
                        </w:r>
                        <w:r>
                          <w:rPr>
                            <w:rFonts w:hint="eastAsia" w:ascii="Times New Roman" w:eastAsia="宋体"/>
                            <w:color w:val="FFFFFF" w:themeColor="background1"/>
                            <w:spacing w:val="-4"/>
                            <w:sz w:val="2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XX@NAISEN.COM</w:t>
                        </w:r>
                      </w:p>
                    </w:txbxContent>
                  </v:textbox>
                </v:shape>
                <v:group id="_x0000_s1026" o:spid="_x0000_s1026" o:spt="203" style="position:absolute;left:5415;top:4680;height:420;width:6285;" coordorigin="5415,4680" coordsize="6285,42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头像" o:spid="_x0000_s1026" o:spt="100" style="position:absolute;left:5415;top:4770;height:331;width:240;v-text-anchor:middle;" fillcolor="#F2E569" filled="t" stroked="f" coordsize="5367,6897" o:gfxdata="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xre0r4A&#10;AADdAAAADwAAAAAAAAABACAAAAAiAAAAZHJzL2Rvd25yZXYueG1sUEsBAhQAFAAAAAgAh07iQDMv&#10;BZ47AAAAOQAAABAAAAAAAAAAAQAgAAAADQEAAGRycy9zaGFwZXhtbC54bWxQSwUGAAAAAAYABgBb&#10;AQAAtwMAAAAA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    <v:path o:connectlocs="28923,40482;23291,42272;18055,45413;13313,49748;9151,55183;5656,61546;2939,68730;1049,76578;98,85008;66244,91424;66182,85008;65244,76578;63366,68730;60625,61546;57142,55183;52980,49748;48238,45413;43002,42272;37358,40482;33443,35087;35999,34875;38827,34159;41433,32966;43780,31349;45830,29334;47546,26988;48868,24377;49757,21500;50164,18438;50103,15747;49547,12751;48534,9941;47102,7383;45286,5143;43137,3234;40717,1736;38025,676;35159,92;32591,13;29664,450;26934,1378;24440,2757;22192,4559;20290,6707;18734,9186;17598,11916;16919,14859;16721,17550;16993,20639;17734,23568;18932,26286;20550,28698;22501,30806;24786,32542;27317,33868;30084,34729;33011,35074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手机" o:spid="_x0000_s1026" o:spt="100" style="position:absolute;left:7305;top:4695;height:375;width:195;v-text-anchor:middle;" fillcolor="#F2E569" filled="t" stroked="f" coordsize="2938,5511" o:gfxdata="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HawG8AAAA&#10;2gAAAA8AAAAAAAAAAQAgAAAAIgAAAGRycy9kb3ducmV2LnhtbFBLAQIUABQAAAAIAIdO4kAzLwWe&#10;OwAAADkAAAAQAAAAAAAAAAEAIAAAAAsBAABkcnMvc2hhcGV4bWwueG1sUEsFBgAAAAAGAAYAWwEA&#10;ALUDAAAAAA==&#10;" path="m2479,0l458,0,435,1,412,3,389,7,366,11,345,16,322,22,301,29,281,37,260,46,240,56,221,67,203,80,184,93,167,106,150,120,135,135,119,152,104,169,91,186,78,203,66,223,55,242,45,261,35,281,27,303,20,324,14,345,9,368,5,390,2,413,0,437,0,460,0,5052,0,5076,2,5099,5,5122,9,5144,14,5167,20,5189,27,5210,35,5230,45,5251,55,5271,66,5290,78,5309,91,5327,104,5344,119,5360,135,5377,150,5392,167,5406,184,5420,203,5433,221,5445,240,5456,260,5466,281,5475,301,5484,322,5491,345,5497,366,5502,389,5506,412,5509,435,5511,458,5511,2479,5511,2502,5511,2525,5509,2549,5506,2571,5502,2593,5497,2615,5491,2636,5484,2657,5475,2677,5466,2698,5456,2716,5445,2735,5433,2754,5420,2771,5406,2787,5392,2803,5377,2818,5360,2833,5344,2847,5327,2859,5309,2871,5290,2882,5271,2892,5251,2902,5230,2910,5210,2918,5189,2924,5167,2929,5144,2933,5122,2936,5099,2937,5076,2938,5052,2938,460,2937,437,2936,413,2933,390,2929,368,2924,345,2918,324,2910,303,2902,281,2892,261,2882,242,2871,223,2859,203,2847,186,2833,169,2818,152,2803,135,2787,120,2771,106,2754,93,2735,80,2716,67,2698,56,2677,46,2657,37,2636,29,2615,22,2593,16,2571,11,2549,7,2525,3,2502,1,2479,0xm1194,369l1744,369,1753,369,1763,370,1772,373,1780,376,1788,379,1796,384,1803,389,1809,395,1815,401,1820,408,1825,416,1828,424,1833,433,1835,442,1836,451,1837,460,1836,469,1835,478,1833,487,1828,495,1825,504,1820,512,1815,519,1809,525,1803,531,1796,536,1788,541,1780,545,1772,548,1763,550,1753,551,1744,552,1194,552,1184,551,1175,550,1166,548,1158,545,1150,541,1142,536,1135,531,1129,525,1123,519,1117,512,1112,504,1108,495,1105,487,1103,478,1102,469,1101,460,1102,451,1103,442,1105,433,1108,424,1112,416,1117,408,1123,401,1129,395,1135,389,1142,384,1150,379,1158,376,1166,373,1175,370,1184,369,1194,369xm1468,5328l1468,5328,1454,5328,1441,5327,1427,5325,1414,5322,1399,5319,1387,5316,1374,5312,1362,5307,1350,5300,1338,5294,1325,5288,1314,5281,1304,5273,1294,5265,1284,5257,1274,5248,1265,5238,1256,5227,1248,5217,1240,5206,1233,5195,1227,5184,1221,5172,1215,5159,1210,5147,1206,5134,1202,5121,1199,5108,1197,5095,1195,5080,1194,5066,1194,5052,1194,5038,1195,5025,1197,5010,1199,4997,1202,4983,1206,4970,1210,4958,1215,4945,1221,4932,1227,4921,1233,4909,1240,4898,1248,4888,1256,4876,1265,4867,1274,4857,1284,4848,1294,4840,1304,4832,1314,4824,1325,4817,1338,4810,1350,4803,1362,4798,1374,4793,1387,4789,1399,4785,1414,4782,1427,4780,1441,4778,1454,4777,1468,4777,1483,4777,1497,4778,1511,4780,1524,4782,1537,4785,1551,4789,1564,4793,1576,4798,1588,4803,1600,4810,1611,4817,1623,4824,1634,4832,1644,4840,1654,4848,1664,4857,1673,4867,1681,4876,1690,4888,1698,4898,1705,4909,1711,4921,1717,4932,1723,4945,1728,4958,1732,4970,1736,4983,1739,4997,1741,5010,1743,5025,1744,5038,1744,5052,1744,5066,1743,5080,1741,5095,1739,5108,1736,5121,1732,5134,1728,5147,1723,5159,1717,5172,1711,5184,1705,5195,1698,5206,1690,5217,1681,5227,1673,5238,1664,5248,1654,5257,1644,5265,1634,5273,1623,5281,1611,5288,1600,5294,1588,5300,1576,5307,1564,5312,1551,5316,1537,5319,1524,5322,1511,5325,1497,5327,1483,5328,1468,5328xm2755,4593l183,4593,183,919,2755,919,2755,4593xe">
                    <v:path o:connectlocs="8925,164;5965,1081;3441,2822;1514,5245;321,8114;0,118830;321,121535;1514,124428;3441,126828;5965,128568;8925,129509;57410,129627;60485,128992;63193,127486;65327,125299;66772,122547;67392,119395;67300,9173;66359,6139;64661,3575;62321,1575;59498,376;27397,8679;40843,8844;41761,9596;42151,10819;41876,11854;41027,12725;27397,12983;26387,12725;25515,11854;25263,10819;25630,9596;26571,8844;33684,125322;31826,125040;30150,124217;28820,122946;27879,121347;27420,119489;27466,117842;28017,116008;29026,114479;30403,113303;32101,112550;33684,112362;35589,112644;37241,113467;38572,114690;39535,116313;39994,118195;39948,119842;39398,121653;38388,123205;36965,124381;35267,125110;63216,108034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定位" o:spid="_x0000_s1026" o:spt="100" style="position:absolute;left:9645;top:4680;height:375;width:225;v-text-anchor:middle;" fillcolor="#F2E569" filled="t" stroked="f" coordsize="559792,955625" o:gfxdata="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dD3arsAAADc&#10;AAAADwAAAAAAAAABACAAAAAiAAAAZHJzL2Rvd25yZXYueG1sUEsBAhQAFAAAAAgAh07iQDMvBZ47&#10;AAAAOQAAABAAAAAAAAAAAQAgAAAACgEAAGRycy9zaGFwZXhtbC54bWxQSwUGAAAAAAYABgBbAQAA&#10;tAM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1.27mm,2.54mm,9mm"/>
                  </v:shape>
                  <v:shape id="信息" o:spid="_x0000_s1026" o:spt="100" style="position:absolute;left:11370;top:4770;height:285;width:330;v-text-anchor:middle;" fillcolor="#F2E569" filled="t" stroked="f" coordsize="90,93" o:gfxdata="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5qaZW8AAAA&#10;2gAAAA8AAAAAAAAAAQAgAAAAIgAAAGRycy9kb3ducmV2LnhtbFBLAQIUABQAAAAIAIdO4kAzLwWe&#10;OwAAADkAAAAQAAAAAAAAAAEAIAAAAAsBAABkcnMvc2hhcGV4bWwueG1sUEsFBgAAAAAGAAYAWwEA&#10;ALUDAAAAAA=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03312384" behindDoc="1" locked="0" layoutInCell="1" allowOverlap="1">
                <wp:simplePos x="0" y="0"/>
                <wp:positionH relativeFrom="column">
                  <wp:posOffset>-1158240</wp:posOffset>
                </wp:positionH>
                <wp:positionV relativeFrom="paragraph">
                  <wp:posOffset>-923925</wp:posOffset>
                </wp:positionV>
                <wp:extent cx="7581900" cy="2200275"/>
                <wp:effectExtent l="0" t="0" r="0" b="9525"/>
                <wp:wrapNone/>
                <wp:docPr id="1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20027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1895" h="3465">
                              <a:moveTo>
                                <a:pt x="11895" y="0"/>
                              </a:moveTo>
                              <a:lnTo>
                                <a:pt x="0" y="0"/>
                              </a:lnTo>
                              <a:lnTo>
                                <a:pt x="0" y="2726"/>
                              </a:lnTo>
                              <a:lnTo>
                                <a:pt x="72" y="2706"/>
                              </a:lnTo>
                              <a:lnTo>
                                <a:pt x="144" y="2689"/>
                              </a:lnTo>
                              <a:lnTo>
                                <a:pt x="218" y="2674"/>
                              </a:lnTo>
                              <a:lnTo>
                                <a:pt x="292" y="2662"/>
                              </a:lnTo>
                              <a:lnTo>
                                <a:pt x="368" y="2652"/>
                              </a:lnTo>
                              <a:lnTo>
                                <a:pt x="444" y="2645"/>
                              </a:lnTo>
                              <a:lnTo>
                                <a:pt x="522" y="2640"/>
                              </a:lnTo>
                              <a:lnTo>
                                <a:pt x="599" y="2637"/>
                              </a:lnTo>
                              <a:lnTo>
                                <a:pt x="678" y="2635"/>
                              </a:lnTo>
                              <a:lnTo>
                                <a:pt x="757" y="2636"/>
                              </a:lnTo>
                              <a:lnTo>
                                <a:pt x="837" y="2638"/>
                              </a:lnTo>
                              <a:lnTo>
                                <a:pt x="917" y="2642"/>
                              </a:lnTo>
                              <a:lnTo>
                                <a:pt x="998" y="2648"/>
                              </a:lnTo>
                              <a:lnTo>
                                <a:pt x="1079" y="2655"/>
                              </a:lnTo>
                              <a:lnTo>
                                <a:pt x="1160" y="2663"/>
                              </a:lnTo>
                              <a:lnTo>
                                <a:pt x="1241" y="2673"/>
                              </a:lnTo>
                              <a:lnTo>
                                <a:pt x="1323" y="2683"/>
                              </a:lnTo>
                              <a:lnTo>
                                <a:pt x="1404" y="2695"/>
                              </a:lnTo>
                              <a:lnTo>
                                <a:pt x="1567" y="2721"/>
                              </a:lnTo>
                              <a:lnTo>
                                <a:pt x="1730" y="2749"/>
                              </a:lnTo>
                              <a:lnTo>
                                <a:pt x="2021" y="2805"/>
                              </a:lnTo>
                              <a:lnTo>
                                <a:pt x="2401" y="3465"/>
                              </a:lnTo>
                              <a:lnTo>
                                <a:pt x="3951" y="3465"/>
                              </a:lnTo>
                              <a:lnTo>
                                <a:pt x="4275" y="2905"/>
                              </a:lnTo>
                              <a:lnTo>
                                <a:pt x="4588" y="2840"/>
                              </a:lnTo>
                              <a:lnTo>
                                <a:pt x="4663" y="2826"/>
                              </a:lnTo>
                              <a:lnTo>
                                <a:pt x="4742" y="2811"/>
                              </a:lnTo>
                              <a:lnTo>
                                <a:pt x="4827" y="2797"/>
                              </a:lnTo>
                              <a:lnTo>
                                <a:pt x="4918" y="2782"/>
                              </a:lnTo>
                              <a:lnTo>
                                <a:pt x="5016" y="2767"/>
                              </a:lnTo>
                              <a:lnTo>
                                <a:pt x="5123" y="2753"/>
                              </a:lnTo>
                              <a:lnTo>
                                <a:pt x="5222" y="2740"/>
                              </a:lnTo>
                              <a:lnTo>
                                <a:pt x="5318" y="2731"/>
                              </a:lnTo>
                              <a:lnTo>
                                <a:pt x="5412" y="2723"/>
                              </a:lnTo>
                              <a:lnTo>
                                <a:pt x="5503" y="2717"/>
                              </a:lnTo>
                              <a:lnTo>
                                <a:pt x="5592" y="2713"/>
                              </a:lnTo>
                              <a:lnTo>
                                <a:pt x="5678" y="2711"/>
                              </a:lnTo>
                              <a:lnTo>
                                <a:pt x="5805" y="2711"/>
                              </a:lnTo>
                              <a:lnTo>
                                <a:pt x="5926" y="2714"/>
                              </a:lnTo>
                              <a:lnTo>
                                <a:pt x="6004" y="2718"/>
                              </a:lnTo>
                              <a:lnTo>
                                <a:pt x="6082" y="2723"/>
                              </a:lnTo>
                              <a:lnTo>
                                <a:pt x="6157" y="2729"/>
                              </a:lnTo>
                              <a:lnTo>
                                <a:pt x="6232" y="2737"/>
                              </a:lnTo>
                              <a:lnTo>
                                <a:pt x="6305" y="2746"/>
                              </a:lnTo>
                              <a:lnTo>
                                <a:pt x="6377" y="2755"/>
                              </a:lnTo>
                              <a:lnTo>
                                <a:pt x="6448" y="2766"/>
                              </a:lnTo>
                              <a:lnTo>
                                <a:pt x="6518" y="2777"/>
                              </a:lnTo>
                              <a:lnTo>
                                <a:pt x="6657" y="2801"/>
                              </a:lnTo>
                              <a:lnTo>
                                <a:pt x="7343" y="2937"/>
                              </a:lnTo>
                              <a:lnTo>
                                <a:pt x="7486" y="2962"/>
                              </a:lnTo>
                              <a:lnTo>
                                <a:pt x="7560" y="2973"/>
                              </a:lnTo>
                              <a:lnTo>
                                <a:pt x="7634" y="2984"/>
                              </a:lnTo>
                              <a:lnTo>
                                <a:pt x="7710" y="2994"/>
                              </a:lnTo>
                              <a:lnTo>
                                <a:pt x="7787" y="3003"/>
                              </a:lnTo>
                              <a:lnTo>
                                <a:pt x="7866" y="3011"/>
                              </a:lnTo>
                              <a:lnTo>
                                <a:pt x="7947" y="3018"/>
                              </a:lnTo>
                              <a:lnTo>
                                <a:pt x="8029" y="3024"/>
                              </a:lnTo>
                              <a:lnTo>
                                <a:pt x="8114" y="3028"/>
                              </a:lnTo>
                              <a:lnTo>
                                <a:pt x="8200" y="3031"/>
                              </a:lnTo>
                              <a:lnTo>
                                <a:pt x="8265" y="3031"/>
                              </a:lnTo>
                              <a:lnTo>
                                <a:pt x="8329" y="3029"/>
                              </a:lnTo>
                              <a:lnTo>
                                <a:pt x="8395" y="3025"/>
                              </a:lnTo>
                              <a:lnTo>
                                <a:pt x="8460" y="3018"/>
                              </a:lnTo>
                              <a:lnTo>
                                <a:pt x="8527" y="3010"/>
                              </a:lnTo>
                              <a:lnTo>
                                <a:pt x="8593" y="2999"/>
                              </a:lnTo>
                              <a:lnTo>
                                <a:pt x="8661" y="2987"/>
                              </a:lnTo>
                              <a:lnTo>
                                <a:pt x="8729" y="2974"/>
                              </a:lnTo>
                              <a:lnTo>
                                <a:pt x="8798" y="2958"/>
                              </a:lnTo>
                              <a:lnTo>
                                <a:pt x="8868" y="2942"/>
                              </a:lnTo>
                              <a:lnTo>
                                <a:pt x="8938" y="2924"/>
                              </a:lnTo>
                              <a:lnTo>
                                <a:pt x="9617" y="2741"/>
                              </a:lnTo>
                              <a:lnTo>
                                <a:pt x="9698" y="2720"/>
                              </a:lnTo>
                              <a:lnTo>
                                <a:pt x="9781" y="2700"/>
                              </a:lnTo>
                              <a:lnTo>
                                <a:pt x="9865" y="2681"/>
                              </a:lnTo>
                              <a:lnTo>
                                <a:pt x="9950" y="2662"/>
                              </a:lnTo>
                              <a:lnTo>
                                <a:pt x="10036" y="2645"/>
                              </a:lnTo>
                              <a:lnTo>
                                <a:pt x="10087" y="2635"/>
                              </a:lnTo>
                              <a:lnTo>
                                <a:pt x="10124" y="2628"/>
                              </a:lnTo>
                              <a:lnTo>
                                <a:pt x="10214" y="2613"/>
                              </a:lnTo>
                              <a:lnTo>
                                <a:pt x="10305" y="2599"/>
                              </a:lnTo>
                              <a:lnTo>
                                <a:pt x="10398" y="2587"/>
                              </a:lnTo>
                              <a:lnTo>
                                <a:pt x="10492" y="2577"/>
                              </a:lnTo>
                              <a:lnTo>
                                <a:pt x="11049" y="2524"/>
                              </a:lnTo>
                              <a:lnTo>
                                <a:pt x="11382" y="2514"/>
                              </a:lnTo>
                              <a:lnTo>
                                <a:pt x="11624" y="2555"/>
                              </a:lnTo>
                              <a:lnTo>
                                <a:pt x="11895" y="2649"/>
                              </a:lnTo>
                              <a:lnTo>
                                <a:pt x="11895" y="2514"/>
                              </a:lnTo>
                              <a:lnTo>
                                <a:pt x="11895" y="0"/>
                              </a:lnTo>
                            </a:path>
                          </a:pathLst>
                        </a:custGeom>
                        <a:solidFill>
                          <a:srgbClr val="F2E569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-91.2pt;margin-top:-72.75pt;height:173.25pt;width:597pt;z-index:-4096;mso-width-relative:page;mso-height-relative:page;" fillcolor="#F2E569" filled="t" stroked="f" coordsize="11895,3465" o:gfxdata="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" path="m11895,0l0,0,0,2726,72,2706,144,2689,218,2674,292,2662,368,2652,444,2645,522,2640,599,2637,678,2635,757,2636,837,2638,917,2642,998,2648,1079,2655,1160,2663,1241,2673,1323,2683,1404,2695,1567,2721,1730,2749,2021,2805,2401,3465,3951,3465,4275,2905,4588,2840,4663,2826,4742,2811,4827,2797,4918,2782,5016,2767,5123,2753,5222,2740,5318,2731,5412,2723,5503,2717,5592,2713,5678,2711,5805,2711,5926,2714,6004,2718,6082,2723,6157,2729,6232,2737,6305,2746,6377,2755,6448,2766,6518,2777,6657,2801,7343,2937,7486,2962,7560,2973,7634,2984,7710,2994,7787,3003,7866,3011,7947,3018,8029,3024,8114,3028,8200,3031,8265,3031,8329,3029,8395,3025,8460,3018,8527,3010,8593,2999,8661,2987,8729,2974,8798,2958,8868,2942,8938,2924,9617,2741,9698,2720,9781,2700,9865,2681,9950,2662,10036,2645,10087,2635,10124,2628,10214,2613,10305,2599,10398,2587,10492,2577,11049,2524,11382,2514,11624,2555,11895,2649,11895,2514,11895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03311360" behindDoc="0" locked="0" layoutInCell="1" allowOverlap="1">
                <wp:simplePos x="0" y="0"/>
                <wp:positionH relativeFrom="page">
                  <wp:posOffset>2587625</wp:posOffset>
                </wp:positionH>
                <wp:positionV relativeFrom="paragraph">
                  <wp:posOffset>1430655</wp:posOffset>
                </wp:positionV>
                <wp:extent cx="2226945" cy="315595"/>
                <wp:effectExtent l="0" t="0" r="1905" b="8255"/>
                <wp:wrapTopAndBottom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945" cy="315595"/>
                        </a:xfrm>
                        <a:prstGeom prst="rect">
                          <a:avLst/>
                        </a:prstGeom>
                        <a:solidFill>
                          <a:srgbClr val="F2E569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496" w:lineRule="exact"/>
                              <w:ind w:left="913" w:right="0" w:firstLine="0"/>
                              <w:jc w:val="left"/>
                              <w:rPr>
                                <w:rFonts w:hint="eastAsia" w:ascii="微软雅黑 Light" w:eastAsia="微软雅黑 Light"/>
                                <w:b w:val="0"/>
                                <w:sz w:val="42"/>
                              </w:rPr>
                            </w:pP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20201F"/>
                                <w:sz w:val="42"/>
                              </w:rPr>
                              <w:t>基本信息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.75pt;margin-top:112.65pt;height:24.85pt;width:175.35pt;mso-position-horizontal-relative:page;mso-wrap-distance-bottom:0pt;mso-wrap-distance-top:0pt;z-index:503311360;mso-width-relative:page;mso-height-relative:page;" fillcolor="#F2E569" filled="t" stroked="f" coordsize="21600,21600" o:gfxdata="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BKF/DvYAAAACwEAAA8AAAAAAAAAAQAgAAAAIgAAAGRycy9kb3ducmV2LnhtbFBL&#10;AQIUABQAAAAIAIdO4kD7h4EuvQEAAFYDAAAOAAAAAAAAAAEAIAAAACcBAABkcnMvZTJvRG9jLnht&#10;bFBLBQYAAAAABgAGAFkBAABW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496" w:lineRule="exact"/>
                        <w:ind w:left="913" w:right="0" w:firstLine="0"/>
                        <w:jc w:val="left"/>
                        <w:rPr>
                          <w:rFonts w:hint="eastAsia" w:ascii="微软雅黑 Light" w:eastAsia="微软雅黑 Light"/>
                          <w:b w:val="0"/>
                          <w:sz w:val="42"/>
                        </w:rPr>
                      </w:pPr>
                      <w:r>
                        <w:rPr>
                          <w:rFonts w:hint="eastAsia" w:ascii="微软雅黑 Light" w:eastAsia="微软雅黑 Light"/>
                          <w:b w:val="0"/>
                          <w:color w:val="20201F"/>
                          <w:sz w:val="42"/>
                        </w:rPr>
                        <w:t>基本信息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3313408" behindDoc="0" locked="0" layoutInCell="1" allowOverlap="1">
                <wp:simplePos x="0" y="0"/>
                <wp:positionH relativeFrom="column">
                  <wp:posOffset>1837055</wp:posOffset>
                </wp:positionH>
                <wp:positionV relativeFrom="paragraph">
                  <wp:posOffset>-408305</wp:posOffset>
                </wp:positionV>
                <wp:extent cx="3190875" cy="113284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94405" y="591820"/>
                          <a:ext cx="3190875" cy="1132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72"/>
                                <w:szCs w:val="72"/>
                              </w:rPr>
                              <w:t>奈森设计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</w:rPr>
                              <w:t>求职意向：营销实习Th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65pt;margin-top:-32.15pt;height:89.2pt;width:251.25pt;z-index:503313408;mso-width-relative:page;mso-height-relative:page;" filled="f" stroked="f" coordsize="21600,21600" o:gfxdata="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DIQ5HcAAAACwEAAA8AAAAAAAAAAQAgAAAAIgAAAGRycy9kb3ducmV2LnhtbFBL&#10;AQIUABQAAAAIAIdO4kB7qCBJKwIAACQ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sz w:val="72"/>
                          <w:szCs w:val="7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72"/>
                          <w:szCs w:val="72"/>
                        </w:rPr>
                        <w:t>奈森设计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32"/>
                          <w:szCs w:val="32"/>
                        </w:rPr>
                        <w:t>求职意向：营销实习Th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503324672" behindDoc="1" locked="0" layoutInCell="1" allowOverlap="1">
            <wp:simplePos x="0" y="0"/>
            <wp:positionH relativeFrom="column">
              <wp:posOffset>144780</wp:posOffset>
            </wp:positionH>
            <wp:positionV relativeFrom="paragraph">
              <wp:posOffset>-219710</wp:posOffset>
            </wp:positionV>
            <wp:extent cx="1489710" cy="1489710"/>
            <wp:effectExtent l="0" t="0" r="15240" b="0"/>
            <wp:wrapNone/>
            <wp:docPr id="3" name="图片 4" descr="C:\Users\Administrator\Pictures\haitou_jlcr_1522333066537.pnghaitou_jlcr_1522333066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C:\Users\Administrator\Pictures\haitou_jlcr_1522333066537.pnghaitou_jlcr_15223330665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89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微软雅黑 Light">
    <w:altName w:val="黑体"/>
    <w:panose1 w:val="020B0502040204020203"/>
    <w:charset w:val="86"/>
    <w:family w:val="swiss"/>
    <w:pitch w:val="default"/>
    <w:sig w:usb0="00000000" w:usb1="0000000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B0D24"/>
    <w:rsid w:val="028C4FF2"/>
    <w:rsid w:val="0B3B0D24"/>
    <w:rsid w:val="4B135A62"/>
    <w:rsid w:val="6CB777A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rFonts w:ascii="微软雅黑" w:hAnsi="微软雅黑" w:eastAsia="微软雅黑" w:cs="微软雅黑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4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2018-04-13T01:46:00Z</dcterms:created>
  <dc:creator>scavengers拾荒者</dc:creator>
  <cp:lastModifiedBy>scavengers拾荒者</cp:lastModifiedBy>
  <dcterms:modified xsi:type="dcterms:W3CDTF">2018-04-13T03:49:51Z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