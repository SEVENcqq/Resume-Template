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32715120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9306560</wp:posOffset>
                </wp:positionV>
                <wp:extent cx="5920740" cy="26162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110" y="10220960"/>
                          <a:ext cx="592074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上海                   xxxxxx                         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732.8pt;height:20.6pt;width:466.2pt;z-index:-1023455232;mso-width-relative:page;mso-height-relative:page;" filled="f" stroked="f" coordsize="21600,21600" o:gfxdata="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CmuzjaAAAACwEAAA8AAAAAAAAAAQAgAAAAIgAAAGRycy9kb3ducmV2LnhtbFBLAQIUABQAAAAI&#10;AIdO4kAqfNBXlgIAAA8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 xml:space="preserve">             上海                   xxxxxx                         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3792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9308465</wp:posOffset>
                </wp:positionV>
                <wp:extent cx="4977765" cy="261620"/>
                <wp:effectExtent l="0" t="0" r="13335" b="5080"/>
                <wp:wrapNone/>
                <wp:docPr id="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7765" cy="261620"/>
                          <a:chOff x="4473" y="14635"/>
                          <a:chExt cx="7839" cy="412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841" y="14635"/>
                            <a:ext cx="403" cy="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904" y="14635"/>
                            <a:ext cx="408" cy="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33" y="14635"/>
                            <a:ext cx="413" cy="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73" y="14635"/>
                            <a:ext cx="413" cy="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17.85pt;margin-top:732.95pt;height:20.6pt;width:391.95pt;z-index:33792;mso-width-relative:page;mso-height-relative:page;" coordorigin="4473,14635" coordsize="7839,412" o:gfxdata="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">
                <o:lock v:ext="edit" aspectratio="f"/>
                <v:shape id="图片 3" o:spid="_x0000_s1026" o:spt="75" alt="" type="#_x0000_t75" style="position:absolute;left:8841;top:14635;height:413;width:403;" filled="f" o:preferrelative="t" stroked="f" coordsize="21600,21600" o:gfxdata="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450d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" type="#_x0000_t75" style="position:absolute;left:11904;top:14635;height:413;width:408;" filled="f" o:preferrelative="t" stroked="f" coordsize="21600,21600" o:gfxdata="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jDH9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图片 5" o:spid="_x0000_s1026" o:spt="75" alt="" type="#_x0000_t75" style="position:absolute;left:6533;top:14635;height:413;width:413;" filled="f" o:preferrelative="t" stroked="f" coordsize="21600,21600" o:gfxdata="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OAv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alt="" type="#_x0000_t75" style="position:absolute;left:4473;top:14635;height:413;width:413;" filled="f" o:preferrelative="t" stroked="f" coordsize="21600,21600" o:gfxdata="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fqr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16"/>
        </w:rPr>
        <mc:AlternateContent>
          <mc:Choice Requires="wpg">
            <w:drawing>
              <wp:anchor distT="0" distB="0" distL="114300" distR="114300" simplePos="0" relativeHeight="3019856896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7629525</wp:posOffset>
                </wp:positionV>
                <wp:extent cx="3077845" cy="360045"/>
                <wp:effectExtent l="0" t="0" r="8255" b="1905"/>
                <wp:wrapTopAndBottom/>
                <wp:docPr id="58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360045"/>
                          <a:chOff x="8613" y="15607"/>
                          <a:chExt cx="4847" cy="567"/>
                        </a:xfrm>
                      </wpg:grpSpPr>
                      <wps:wsp>
                        <wps:cNvPr id="54" name="任意多边形 37"/>
                        <wps:cNvSpPr/>
                        <wps:spPr>
                          <a:xfrm>
                            <a:off x="8613" y="15607"/>
                            <a:ext cx="495" cy="5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5" h="533">
                                <a:moveTo>
                                  <a:pt x="89" y="363"/>
                                </a:moveTo>
                                <a:lnTo>
                                  <a:pt x="85" y="363"/>
                                </a:lnTo>
                                <a:lnTo>
                                  <a:pt x="52" y="370"/>
                                </a:lnTo>
                                <a:lnTo>
                                  <a:pt x="25" y="388"/>
                                </a:lnTo>
                                <a:lnTo>
                                  <a:pt x="7" y="415"/>
                                </a:lnTo>
                                <a:lnTo>
                                  <a:pt x="0" y="448"/>
                                </a:lnTo>
                                <a:lnTo>
                                  <a:pt x="7" y="481"/>
                                </a:lnTo>
                                <a:lnTo>
                                  <a:pt x="25" y="508"/>
                                </a:lnTo>
                                <a:lnTo>
                                  <a:pt x="52" y="526"/>
                                </a:lnTo>
                                <a:lnTo>
                                  <a:pt x="85" y="533"/>
                                </a:lnTo>
                                <a:lnTo>
                                  <a:pt x="117" y="526"/>
                                </a:lnTo>
                                <a:lnTo>
                                  <a:pt x="144" y="508"/>
                                </a:lnTo>
                                <a:lnTo>
                                  <a:pt x="162" y="482"/>
                                </a:lnTo>
                                <a:lnTo>
                                  <a:pt x="170" y="451"/>
                                </a:lnTo>
                                <a:lnTo>
                                  <a:pt x="170" y="364"/>
                                </a:lnTo>
                                <a:lnTo>
                                  <a:pt x="102" y="364"/>
                                </a:lnTo>
                                <a:lnTo>
                                  <a:pt x="97" y="364"/>
                                </a:lnTo>
                                <a:lnTo>
                                  <a:pt x="93" y="363"/>
                                </a:lnTo>
                                <a:lnTo>
                                  <a:pt x="89" y="363"/>
                                </a:lnTo>
                                <a:close/>
                                <a:moveTo>
                                  <a:pt x="418" y="326"/>
                                </a:moveTo>
                                <a:lnTo>
                                  <a:pt x="410" y="326"/>
                                </a:lnTo>
                                <a:lnTo>
                                  <a:pt x="377" y="333"/>
                                </a:lnTo>
                                <a:lnTo>
                                  <a:pt x="350" y="351"/>
                                </a:lnTo>
                                <a:lnTo>
                                  <a:pt x="332" y="378"/>
                                </a:lnTo>
                                <a:lnTo>
                                  <a:pt x="325" y="410"/>
                                </a:lnTo>
                                <a:lnTo>
                                  <a:pt x="332" y="444"/>
                                </a:lnTo>
                                <a:lnTo>
                                  <a:pt x="350" y="471"/>
                                </a:lnTo>
                                <a:lnTo>
                                  <a:pt x="377" y="489"/>
                                </a:lnTo>
                                <a:lnTo>
                                  <a:pt x="410" y="496"/>
                                </a:lnTo>
                                <a:lnTo>
                                  <a:pt x="442" y="489"/>
                                </a:lnTo>
                                <a:lnTo>
                                  <a:pt x="469" y="472"/>
                                </a:lnTo>
                                <a:lnTo>
                                  <a:pt x="488" y="446"/>
                                </a:lnTo>
                                <a:lnTo>
                                  <a:pt x="495" y="414"/>
                                </a:lnTo>
                                <a:lnTo>
                                  <a:pt x="495" y="328"/>
                                </a:lnTo>
                                <a:lnTo>
                                  <a:pt x="427" y="328"/>
                                </a:lnTo>
                                <a:lnTo>
                                  <a:pt x="423" y="326"/>
                                </a:lnTo>
                                <a:lnTo>
                                  <a:pt x="418" y="326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116" y="43"/>
                                </a:lnTo>
                                <a:lnTo>
                                  <a:pt x="116" y="352"/>
                                </a:lnTo>
                                <a:lnTo>
                                  <a:pt x="114" y="357"/>
                                </a:lnTo>
                                <a:lnTo>
                                  <a:pt x="111" y="360"/>
                                </a:lnTo>
                                <a:lnTo>
                                  <a:pt x="107" y="363"/>
                                </a:lnTo>
                                <a:lnTo>
                                  <a:pt x="102" y="364"/>
                                </a:lnTo>
                                <a:lnTo>
                                  <a:pt x="170" y="364"/>
                                </a:lnTo>
                                <a:lnTo>
                                  <a:pt x="170" y="141"/>
                                </a:lnTo>
                                <a:lnTo>
                                  <a:pt x="176" y="134"/>
                                </a:lnTo>
                                <a:lnTo>
                                  <a:pt x="184" y="133"/>
                                </a:lnTo>
                                <a:lnTo>
                                  <a:pt x="423" y="106"/>
                                </a:lnTo>
                                <a:lnTo>
                                  <a:pt x="428" y="105"/>
                                </a:lnTo>
                                <a:lnTo>
                                  <a:pt x="495" y="10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495" y="105"/>
                                </a:moveTo>
                                <a:lnTo>
                                  <a:pt x="428" y="105"/>
                                </a:lnTo>
                                <a:lnTo>
                                  <a:pt x="432" y="107"/>
                                </a:lnTo>
                                <a:lnTo>
                                  <a:pt x="440" y="113"/>
                                </a:lnTo>
                                <a:lnTo>
                                  <a:pt x="441" y="118"/>
                                </a:lnTo>
                                <a:lnTo>
                                  <a:pt x="441" y="315"/>
                                </a:lnTo>
                                <a:lnTo>
                                  <a:pt x="440" y="320"/>
                                </a:lnTo>
                                <a:lnTo>
                                  <a:pt x="435" y="323"/>
                                </a:lnTo>
                                <a:lnTo>
                                  <a:pt x="432" y="326"/>
                                </a:lnTo>
                                <a:lnTo>
                                  <a:pt x="427" y="328"/>
                                </a:lnTo>
                                <a:lnTo>
                                  <a:pt x="495" y="328"/>
                                </a:lnTo>
                                <a:lnTo>
                                  <a:pt x="49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F8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5" name="任意多边形 38"/>
                        <wps:cNvSpPr/>
                        <wps:spPr>
                          <a:xfrm>
                            <a:off x="10019" y="15658"/>
                            <a:ext cx="637" cy="4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7" h="494">
                                <a:moveTo>
                                  <a:pt x="575" y="0"/>
                                </a:moveTo>
                                <a:lnTo>
                                  <a:pt x="318" y="48"/>
                                </a:lnTo>
                                <a:lnTo>
                                  <a:pt x="22" y="48"/>
                                </a:lnTo>
                                <a:lnTo>
                                  <a:pt x="22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494"/>
                                </a:lnTo>
                                <a:lnTo>
                                  <a:pt x="637" y="494"/>
                                </a:lnTo>
                                <a:lnTo>
                                  <a:pt x="637" y="457"/>
                                </a:lnTo>
                                <a:lnTo>
                                  <a:pt x="44" y="457"/>
                                </a:lnTo>
                                <a:lnTo>
                                  <a:pt x="44" y="69"/>
                                </a:lnTo>
                                <a:lnTo>
                                  <a:pt x="330" y="69"/>
                                </a:lnTo>
                                <a:lnTo>
                                  <a:pt x="330" y="67"/>
                                </a:lnTo>
                                <a:lnTo>
                                  <a:pt x="377" y="59"/>
                                </a:lnTo>
                                <a:lnTo>
                                  <a:pt x="554" y="26"/>
                                </a:lnTo>
                                <a:lnTo>
                                  <a:pt x="575" y="26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330" y="69"/>
                                </a:moveTo>
                                <a:lnTo>
                                  <a:pt x="308" y="69"/>
                                </a:lnTo>
                                <a:lnTo>
                                  <a:pt x="308" y="457"/>
                                </a:lnTo>
                                <a:lnTo>
                                  <a:pt x="434" y="457"/>
                                </a:lnTo>
                                <a:lnTo>
                                  <a:pt x="447" y="454"/>
                                </a:lnTo>
                                <a:lnTo>
                                  <a:pt x="330" y="454"/>
                                </a:lnTo>
                                <a:lnTo>
                                  <a:pt x="330" y="69"/>
                                </a:lnTo>
                                <a:close/>
                                <a:moveTo>
                                  <a:pt x="615" y="69"/>
                                </a:moveTo>
                                <a:lnTo>
                                  <a:pt x="594" y="69"/>
                                </a:lnTo>
                                <a:lnTo>
                                  <a:pt x="594" y="457"/>
                                </a:lnTo>
                                <a:lnTo>
                                  <a:pt x="637" y="457"/>
                                </a:lnTo>
                                <a:lnTo>
                                  <a:pt x="637" y="86"/>
                                </a:lnTo>
                                <a:lnTo>
                                  <a:pt x="615" y="86"/>
                                </a:lnTo>
                                <a:lnTo>
                                  <a:pt x="615" y="69"/>
                                </a:lnTo>
                                <a:close/>
                                <a:moveTo>
                                  <a:pt x="575" y="26"/>
                                </a:moveTo>
                                <a:lnTo>
                                  <a:pt x="554" y="26"/>
                                </a:lnTo>
                                <a:lnTo>
                                  <a:pt x="554" y="413"/>
                                </a:lnTo>
                                <a:lnTo>
                                  <a:pt x="330" y="454"/>
                                </a:lnTo>
                                <a:lnTo>
                                  <a:pt x="447" y="454"/>
                                </a:lnTo>
                                <a:lnTo>
                                  <a:pt x="575" y="430"/>
                                </a:lnTo>
                                <a:lnTo>
                                  <a:pt x="575" y="69"/>
                                </a:lnTo>
                                <a:lnTo>
                                  <a:pt x="615" y="69"/>
                                </a:lnTo>
                                <a:lnTo>
                                  <a:pt x="615" y="48"/>
                                </a:lnTo>
                                <a:lnTo>
                                  <a:pt x="575" y="48"/>
                                </a:lnTo>
                                <a:lnTo>
                                  <a:pt x="575" y="26"/>
                                </a:lnTo>
                                <a:close/>
                                <a:moveTo>
                                  <a:pt x="279" y="404"/>
                                </a:moveTo>
                                <a:lnTo>
                                  <a:pt x="66" y="404"/>
                                </a:lnTo>
                                <a:lnTo>
                                  <a:pt x="66" y="424"/>
                                </a:lnTo>
                                <a:lnTo>
                                  <a:pt x="279" y="424"/>
                                </a:lnTo>
                                <a:lnTo>
                                  <a:pt x="279" y="404"/>
                                </a:lnTo>
                                <a:close/>
                                <a:moveTo>
                                  <a:pt x="540" y="347"/>
                                </a:moveTo>
                                <a:lnTo>
                                  <a:pt x="363" y="362"/>
                                </a:lnTo>
                                <a:lnTo>
                                  <a:pt x="365" y="381"/>
                                </a:lnTo>
                                <a:lnTo>
                                  <a:pt x="541" y="367"/>
                                </a:lnTo>
                                <a:lnTo>
                                  <a:pt x="540" y="347"/>
                                </a:lnTo>
                                <a:close/>
                                <a:moveTo>
                                  <a:pt x="279" y="346"/>
                                </a:moveTo>
                                <a:lnTo>
                                  <a:pt x="66" y="346"/>
                                </a:lnTo>
                                <a:lnTo>
                                  <a:pt x="66" y="365"/>
                                </a:lnTo>
                                <a:lnTo>
                                  <a:pt x="279" y="365"/>
                                </a:lnTo>
                                <a:lnTo>
                                  <a:pt x="279" y="346"/>
                                </a:lnTo>
                                <a:close/>
                                <a:moveTo>
                                  <a:pt x="536" y="299"/>
                                </a:moveTo>
                                <a:lnTo>
                                  <a:pt x="360" y="313"/>
                                </a:lnTo>
                                <a:lnTo>
                                  <a:pt x="361" y="333"/>
                                </a:lnTo>
                                <a:lnTo>
                                  <a:pt x="538" y="318"/>
                                </a:lnTo>
                                <a:lnTo>
                                  <a:pt x="536" y="299"/>
                                </a:lnTo>
                                <a:close/>
                                <a:moveTo>
                                  <a:pt x="279" y="287"/>
                                </a:moveTo>
                                <a:lnTo>
                                  <a:pt x="66" y="287"/>
                                </a:lnTo>
                                <a:lnTo>
                                  <a:pt x="66" y="307"/>
                                </a:lnTo>
                                <a:lnTo>
                                  <a:pt x="279" y="307"/>
                                </a:lnTo>
                                <a:lnTo>
                                  <a:pt x="279" y="287"/>
                                </a:lnTo>
                                <a:close/>
                                <a:moveTo>
                                  <a:pt x="532" y="251"/>
                                </a:moveTo>
                                <a:lnTo>
                                  <a:pt x="355" y="265"/>
                                </a:lnTo>
                                <a:lnTo>
                                  <a:pt x="357" y="285"/>
                                </a:lnTo>
                                <a:lnTo>
                                  <a:pt x="533" y="270"/>
                                </a:lnTo>
                                <a:lnTo>
                                  <a:pt x="532" y="251"/>
                                </a:lnTo>
                                <a:close/>
                                <a:moveTo>
                                  <a:pt x="279" y="229"/>
                                </a:moveTo>
                                <a:lnTo>
                                  <a:pt x="66" y="229"/>
                                </a:lnTo>
                                <a:lnTo>
                                  <a:pt x="66" y="249"/>
                                </a:lnTo>
                                <a:lnTo>
                                  <a:pt x="279" y="249"/>
                                </a:lnTo>
                                <a:lnTo>
                                  <a:pt x="279" y="229"/>
                                </a:lnTo>
                                <a:close/>
                                <a:moveTo>
                                  <a:pt x="528" y="202"/>
                                </a:moveTo>
                                <a:lnTo>
                                  <a:pt x="352" y="217"/>
                                </a:lnTo>
                                <a:lnTo>
                                  <a:pt x="353" y="236"/>
                                </a:lnTo>
                                <a:lnTo>
                                  <a:pt x="530" y="222"/>
                                </a:lnTo>
                                <a:lnTo>
                                  <a:pt x="528" y="202"/>
                                </a:lnTo>
                                <a:close/>
                                <a:moveTo>
                                  <a:pt x="279" y="171"/>
                                </a:moveTo>
                                <a:lnTo>
                                  <a:pt x="66" y="171"/>
                                </a:lnTo>
                                <a:lnTo>
                                  <a:pt x="66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9" y="171"/>
                                </a:lnTo>
                                <a:close/>
                                <a:moveTo>
                                  <a:pt x="524" y="154"/>
                                </a:moveTo>
                                <a:lnTo>
                                  <a:pt x="348" y="168"/>
                                </a:lnTo>
                                <a:lnTo>
                                  <a:pt x="349" y="188"/>
                                </a:lnTo>
                                <a:lnTo>
                                  <a:pt x="525" y="173"/>
                                </a:lnTo>
                                <a:lnTo>
                                  <a:pt x="524" y="154"/>
                                </a:lnTo>
                                <a:close/>
                                <a:moveTo>
                                  <a:pt x="520" y="105"/>
                                </a:moveTo>
                                <a:lnTo>
                                  <a:pt x="344" y="120"/>
                                </a:lnTo>
                                <a:lnTo>
                                  <a:pt x="345" y="140"/>
                                </a:lnTo>
                                <a:lnTo>
                                  <a:pt x="522" y="125"/>
                                </a:lnTo>
                                <a:lnTo>
                                  <a:pt x="520" y="105"/>
                                </a:lnTo>
                                <a:close/>
                                <a:moveTo>
                                  <a:pt x="279" y="113"/>
                                </a:moveTo>
                                <a:lnTo>
                                  <a:pt x="66" y="113"/>
                                </a:lnTo>
                                <a:lnTo>
                                  <a:pt x="66" y="132"/>
                                </a:lnTo>
                                <a:lnTo>
                                  <a:pt x="279" y="132"/>
                                </a:lnTo>
                                <a:lnTo>
                                  <a:pt x="279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F8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6" name="任意多边形 39"/>
                        <wps:cNvSpPr/>
                        <wps:spPr>
                          <a:xfrm>
                            <a:off x="11528" y="15680"/>
                            <a:ext cx="527" cy="4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7" h="495">
                                <a:moveTo>
                                  <a:pt x="52" y="345"/>
                                </a:moveTo>
                                <a:lnTo>
                                  <a:pt x="2" y="472"/>
                                </a:lnTo>
                                <a:lnTo>
                                  <a:pt x="0" y="478"/>
                                </a:lnTo>
                                <a:lnTo>
                                  <a:pt x="1" y="484"/>
                                </a:lnTo>
                                <a:lnTo>
                                  <a:pt x="5" y="488"/>
                                </a:lnTo>
                                <a:lnTo>
                                  <a:pt x="9" y="493"/>
                                </a:lnTo>
                                <a:lnTo>
                                  <a:pt x="16" y="494"/>
                                </a:lnTo>
                                <a:lnTo>
                                  <a:pt x="21" y="493"/>
                                </a:lnTo>
                                <a:lnTo>
                                  <a:pt x="152" y="453"/>
                                </a:lnTo>
                                <a:lnTo>
                                  <a:pt x="52" y="345"/>
                                </a:lnTo>
                                <a:close/>
                                <a:moveTo>
                                  <a:pt x="322" y="95"/>
                                </a:moveTo>
                                <a:lnTo>
                                  <a:pt x="66" y="331"/>
                                </a:lnTo>
                                <a:lnTo>
                                  <a:pt x="166" y="440"/>
                                </a:lnTo>
                                <a:lnTo>
                                  <a:pt x="423" y="203"/>
                                </a:lnTo>
                                <a:lnTo>
                                  <a:pt x="322" y="95"/>
                                </a:lnTo>
                                <a:close/>
                                <a:moveTo>
                                  <a:pt x="364" y="56"/>
                                </a:moveTo>
                                <a:lnTo>
                                  <a:pt x="334" y="84"/>
                                </a:lnTo>
                                <a:lnTo>
                                  <a:pt x="434" y="192"/>
                                </a:lnTo>
                                <a:lnTo>
                                  <a:pt x="464" y="165"/>
                                </a:lnTo>
                                <a:lnTo>
                                  <a:pt x="364" y="56"/>
                                </a:lnTo>
                                <a:close/>
                                <a:moveTo>
                                  <a:pt x="430" y="0"/>
                                </a:moveTo>
                                <a:lnTo>
                                  <a:pt x="421" y="3"/>
                                </a:lnTo>
                                <a:lnTo>
                                  <a:pt x="375" y="46"/>
                                </a:lnTo>
                                <a:lnTo>
                                  <a:pt x="475" y="154"/>
                                </a:lnTo>
                                <a:lnTo>
                                  <a:pt x="515" y="117"/>
                                </a:lnTo>
                                <a:lnTo>
                                  <a:pt x="523" y="107"/>
                                </a:lnTo>
                                <a:lnTo>
                                  <a:pt x="526" y="95"/>
                                </a:lnTo>
                                <a:lnTo>
                                  <a:pt x="524" y="83"/>
                                </a:lnTo>
                                <a:lnTo>
                                  <a:pt x="517" y="72"/>
                                </a:lnTo>
                                <a:lnTo>
                                  <a:pt x="454" y="4"/>
                                </a:lnTo>
                                <a:lnTo>
                                  <a:pt x="446" y="1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F8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7" name="任意多边形 40"/>
                        <wps:cNvSpPr/>
                        <wps:spPr>
                          <a:xfrm>
                            <a:off x="12964" y="15615"/>
                            <a:ext cx="496" cy="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6" h="540">
                                <a:moveTo>
                                  <a:pt x="491" y="313"/>
                                </a:moveTo>
                                <a:lnTo>
                                  <a:pt x="205" y="313"/>
                                </a:lnTo>
                                <a:lnTo>
                                  <a:pt x="209" y="461"/>
                                </a:lnTo>
                                <a:lnTo>
                                  <a:pt x="209" y="472"/>
                                </a:lnTo>
                                <a:lnTo>
                                  <a:pt x="206" y="474"/>
                                </a:lnTo>
                                <a:lnTo>
                                  <a:pt x="204" y="476"/>
                                </a:lnTo>
                                <a:lnTo>
                                  <a:pt x="173" y="500"/>
                                </a:lnTo>
                                <a:lnTo>
                                  <a:pt x="167" y="539"/>
                                </a:lnTo>
                                <a:lnTo>
                                  <a:pt x="326" y="539"/>
                                </a:lnTo>
                                <a:lnTo>
                                  <a:pt x="321" y="501"/>
                                </a:lnTo>
                                <a:lnTo>
                                  <a:pt x="288" y="475"/>
                                </a:lnTo>
                                <a:lnTo>
                                  <a:pt x="286" y="472"/>
                                </a:lnTo>
                                <a:lnTo>
                                  <a:pt x="286" y="464"/>
                                </a:lnTo>
                                <a:lnTo>
                                  <a:pt x="286" y="462"/>
                                </a:lnTo>
                                <a:lnTo>
                                  <a:pt x="293" y="314"/>
                                </a:lnTo>
                                <a:lnTo>
                                  <a:pt x="491" y="314"/>
                                </a:lnTo>
                                <a:lnTo>
                                  <a:pt x="491" y="313"/>
                                </a:lnTo>
                                <a:close/>
                                <a:moveTo>
                                  <a:pt x="491" y="314"/>
                                </a:moveTo>
                                <a:lnTo>
                                  <a:pt x="293" y="314"/>
                                </a:lnTo>
                                <a:lnTo>
                                  <a:pt x="493" y="367"/>
                                </a:lnTo>
                                <a:lnTo>
                                  <a:pt x="496" y="364"/>
                                </a:lnTo>
                                <a:lnTo>
                                  <a:pt x="496" y="359"/>
                                </a:lnTo>
                                <a:lnTo>
                                  <a:pt x="491" y="314"/>
                                </a:lnTo>
                                <a:close/>
                                <a:moveTo>
                                  <a:pt x="253" y="0"/>
                                </a:moveTo>
                                <a:lnTo>
                                  <a:pt x="247" y="0"/>
                                </a:lnTo>
                                <a:lnTo>
                                  <a:pt x="241" y="1"/>
                                </a:lnTo>
                                <a:lnTo>
                                  <a:pt x="237" y="4"/>
                                </a:lnTo>
                                <a:lnTo>
                                  <a:pt x="228" y="13"/>
                                </a:lnTo>
                                <a:lnTo>
                                  <a:pt x="221" y="28"/>
                                </a:lnTo>
                                <a:lnTo>
                                  <a:pt x="215" y="46"/>
                                </a:lnTo>
                                <a:lnTo>
                                  <a:pt x="213" y="66"/>
                                </a:lnTo>
                                <a:lnTo>
                                  <a:pt x="207" y="213"/>
                                </a:lnTo>
                                <a:lnTo>
                                  <a:pt x="18" y="294"/>
                                </a:lnTo>
                                <a:lnTo>
                                  <a:pt x="13" y="297"/>
                                </a:lnTo>
                                <a:lnTo>
                                  <a:pt x="8" y="303"/>
                                </a:lnTo>
                                <a:lnTo>
                                  <a:pt x="7" y="308"/>
                                </a:lnTo>
                                <a:lnTo>
                                  <a:pt x="1" y="353"/>
                                </a:lnTo>
                                <a:lnTo>
                                  <a:pt x="0" y="359"/>
                                </a:lnTo>
                                <a:lnTo>
                                  <a:pt x="4" y="362"/>
                                </a:lnTo>
                                <a:lnTo>
                                  <a:pt x="205" y="313"/>
                                </a:lnTo>
                                <a:lnTo>
                                  <a:pt x="491" y="313"/>
                                </a:lnTo>
                                <a:lnTo>
                                  <a:pt x="490" y="308"/>
                                </a:lnTo>
                                <a:lnTo>
                                  <a:pt x="485" y="302"/>
                                </a:lnTo>
                                <a:lnTo>
                                  <a:pt x="293" y="214"/>
                                </a:lnTo>
                                <a:lnTo>
                                  <a:pt x="291" y="67"/>
                                </a:lnTo>
                                <a:lnTo>
                                  <a:pt x="289" y="47"/>
                                </a:lnTo>
                                <a:lnTo>
                                  <a:pt x="284" y="28"/>
                                </a:lnTo>
                                <a:lnTo>
                                  <a:pt x="277" y="14"/>
                                </a:lnTo>
                                <a:lnTo>
                                  <a:pt x="268" y="5"/>
                                </a:lnTo>
                                <a:lnTo>
                                  <a:pt x="264" y="2"/>
                                </a:lnTo>
                                <a:lnTo>
                                  <a:pt x="258" y="0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7F8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123.55pt;margin-top:600.75pt;height:28.35pt;width:242.35pt;mso-wrap-distance-bottom:0pt;mso-wrap-distance-top:0pt;z-index:-1275110400;mso-width-relative:page;mso-height-relative:page;" coordorigin="8613,15607" coordsize="4847,567" o:gfxdata="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">
                <o:lock v:ext="edit" aspectratio="f"/>
                <v:shape id="任意多边形 37" o:spid="_x0000_s1026" o:spt="100" style="position:absolute;left:8613;top:15607;height:533;width:495;" fillcolor="#5F7F84" filled="t" stroked="f" coordsize="495,533" o:gfxdata="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3BJW/&#10;AAAA2wAAAA8AAAAAAAAAAQAgAAAAIgAAAGRycy9kb3ducmV2LnhtbFBLAQIUABQAAAAIAIdO4kAz&#10;LwWeOwAAADkAAAAQAAAAAAAAAAEAIAAAAA4BAABkcnMvc2hhcGV4bWwueG1sUEsFBgAAAAAGAAYA&#10;WwEAALgDAAAAAA==&#10;" path="m89,363l85,363,52,370,25,388,7,415,0,448,7,481,25,508,52,526,85,533,117,526,144,508,162,482,170,451,170,364,102,364,97,364,93,363,89,363xm418,326l410,326,377,333,350,351,332,378,325,410,332,444,350,471,377,489,410,496,442,489,469,472,488,446,495,414,495,328,427,328,423,326,418,326xm495,0l116,43,116,352,114,357,111,360,107,363,102,364,170,364,170,141,176,134,184,133,423,106,428,105,495,105,495,0xm495,105l428,105,432,107,440,113,441,118,441,315,440,320,435,323,432,326,427,328,495,328,495,105xe">
                  <v:fill on="t" focussize="0,0"/>
                  <v:stroke on="f"/>
                  <v:imagedata o:title=""/>
                  <o:lock v:ext="edit" aspectratio="f"/>
                </v:shape>
                <v:shape id="任意多边形 38" o:spid="_x0000_s1026" o:spt="100" style="position:absolute;left:10019;top:15658;height:494;width:637;" fillcolor="#5F7F84" filled="t" stroked="f" coordsize="637,494" o:gfxdata="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kM8iugAAANsA&#10;AAAPAAAAAAAAAAEAIAAAACIAAABkcnMvZG93bnJldi54bWxQSwECFAAUAAAACACHTuJAMy8FnjsA&#10;AAA5AAAAEAAAAAAAAAABACAAAAAJAQAAZHJzL3NoYXBleG1sLnhtbFBLBQYAAAAABgAGAFsBAACz&#10;AwAAAAA=&#10;" path="m575,0l318,48,22,48,22,86,0,86,0,494,637,494,637,457,44,457,44,69,330,69,330,67,377,59,554,26,575,26,575,0xm330,69l308,69,308,457,434,457,447,454,330,454,330,69xm615,69l594,69,594,457,637,457,637,86,615,86,615,69xm575,26l554,26,554,413,330,454,447,454,575,430,575,69,615,69,615,48,575,48,575,26xm279,404l66,404,66,424,279,424,279,404xm540,347l363,362,365,381,541,367,540,347xm279,346l66,346,66,365,279,365,279,346xm536,299l360,313,361,333,538,318,536,299xm279,287l66,287,66,307,279,307,279,287xm532,251l355,265,357,285,533,270,532,251xm279,229l66,229,66,249,279,249,279,229xm528,202l352,217,353,236,530,222,528,202xm279,171l66,171,66,191,279,191,279,171xm524,154l348,168,349,188,525,173,524,154xm520,105l344,120,345,140,522,125,520,105xm279,113l66,113,66,132,279,132,279,113xe">
                  <v:fill on="t" focussize="0,0"/>
                  <v:stroke on="f"/>
                  <v:imagedata o:title=""/>
                  <o:lock v:ext="edit" aspectratio="f"/>
                </v:shape>
                <v:shape id="任意多边形 39" o:spid="_x0000_s1026" o:spt="100" style="position:absolute;left:11528;top:15680;height:495;width:527;" fillcolor="#5F7F84" filled="t" stroked="f" coordsize="527,495" o:gfxdata="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2+lLvQAA&#10;ANsAAAAPAAAAAAAAAAEAIAAAACIAAABkcnMvZG93bnJldi54bWxQSwECFAAUAAAACACHTuJAMy8F&#10;njsAAAA5AAAAEAAAAAAAAAABACAAAAAMAQAAZHJzL3NoYXBleG1sLnhtbFBLBQYAAAAABgAGAFsB&#10;AAC2AwAAAAA=&#10;" path="m52,345l2,472,0,478,1,484,5,488,9,493,16,494,21,493,152,453,52,345xm322,95l66,331,166,440,423,203,322,95xm364,56l334,84,434,192,464,165,364,56xm430,0l421,3,375,46,475,154,515,117,523,107,526,95,524,83,517,72,454,4,446,1,430,0xe">
                  <v:fill on="t" focussize="0,0"/>
                  <v:stroke on="f"/>
                  <v:imagedata o:title=""/>
                  <o:lock v:ext="edit" aspectratio="f"/>
                </v:shape>
                <v:shape id="任意多边形 40" o:spid="_x0000_s1026" o:spt="100" style="position:absolute;left:12964;top:15615;height:540;width:496;" fillcolor="#5F7F84" filled="t" stroked="f" coordsize="496,540" o:gfxdata="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Wh268AAAA&#10;2wAAAA8AAAAAAAAAAQAgAAAAIgAAAGRycy9kb3ducmV2LnhtbFBLAQIUABQAAAAIAIdO4kAzLwWe&#10;OwAAADkAAAAQAAAAAAAAAAEAIAAAAAsBAABkcnMvc2hhcGV4bWwueG1sUEsFBgAAAAAGAAYAWwEA&#10;ALUDAAAAAA==&#10;" path="m491,313l205,313,209,461,209,472,206,474,204,476,173,500,167,539,326,539,321,501,288,475,286,472,286,464,286,462,293,314,491,314,491,313xm491,314l293,314,493,367,496,364,496,359,491,314xm253,0l247,0,241,1,237,4,228,13,221,28,215,46,213,66,207,213,18,294,13,297,8,303,7,308,1,353,0,359,4,362,205,313,491,313,490,308,485,302,293,214,291,67,289,47,284,28,277,14,268,5,264,2,258,0,253,0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3019855872" behindDoc="0" locked="0" layoutInCell="1" allowOverlap="1">
            <wp:simplePos x="0" y="0"/>
            <wp:positionH relativeFrom="page">
              <wp:posOffset>2689225</wp:posOffset>
            </wp:positionH>
            <wp:positionV relativeFrom="paragraph">
              <wp:posOffset>7054215</wp:posOffset>
            </wp:positionV>
            <wp:extent cx="243840" cy="243840"/>
            <wp:effectExtent l="0" t="0" r="3810" b="3810"/>
            <wp:wrapNone/>
            <wp:docPr id="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71511040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6939280</wp:posOffset>
                </wp:positionV>
                <wp:extent cx="4375150" cy="176339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0" cy="176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line="499" w:lineRule="exact"/>
                              <w:jc w:val="both"/>
                              <w:rPr>
                                <w:color w:val="CF939D"/>
                                <w:u w:val="single" w:color="CF939D"/>
                              </w:rPr>
                            </w:pPr>
                            <w:r>
                              <w:rPr>
                                <w:color w:val="CF939D"/>
                                <w:u w:val="single" w:color="CF939D"/>
                              </w:rPr>
                              <w:t>兴趣爱好</w:t>
                            </w:r>
                          </w:p>
                          <w:p/>
                          <w:p>
                            <w:pPr>
                              <w:pStyle w:val="3"/>
                              <w:spacing w:before="1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F939D"/>
                                <w:sz w:val="28"/>
                                <w:szCs w:val="22"/>
                                <w:u w:val="single" w:color="CF939D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9pt;margin-top:546.4pt;height:138.85pt;width:344.5pt;z-index:-1023456256;mso-width-relative:page;mso-height-relative:page;" filled="f" stroked="f" coordsize="21600,21600" o:gfxdata="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SB&#10;l5jbAAAADQEAAA8AAAAAAAAAAQAgAAAAIgAAAGRycy9kb3ducmV2LnhtbFBLAQIUABQAAAAIAIdO&#10;4kBdynrb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499" w:lineRule="exact"/>
                        <w:jc w:val="both"/>
                        <w:rPr>
                          <w:color w:val="CF939D"/>
                          <w:u w:val="single" w:color="CF939D"/>
                        </w:rPr>
                      </w:pPr>
                      <w:r>
                        <w:rPr>
                          <w:color w:val="CF939D"/>
                          <w:u w:val="single" w:color="CF939D"/>
                        </w:rPr>
                        <w:t>兴趣爱好</w:t>
                      </w:r>
                    </w:p>
                    <w:p/>
                    <w:p>
                      <w:pPr>
                        <w:pStyle w:val="3"/>
                        <w:spacing w:before="1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F939D"/>
                          <w:sz w:val="28"/>
                          <w:szCs w:val="22"/>
                          <w:u w:val="single" w:color="CF939D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20672" behindDoc="0" locked="0" layoutInCell="1" allowOverlap="1">
                <wp:simplePos x="0" y="0"/>
                <wp:positionH relativeFrom="page">
                  <wp:posOffset>2569845</wp:posOffset>
                </wp:positionH>
                <wp:positionV relativeFrom="paragraph">
                  <wp:posOffset>4579620</wp:posOffset>
                </wp:positionV>
                <wp:extent cx="260350" cy="201295"/>
                <wp:effectExtent l="0" t="0" r="6350" b="8255"/>
                <wp:wrapNone/>
                <wp:docPr id="49" name="任意多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012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10" h="317">
                              <a:moveTo>
                                <a:pt x="398" y="67"/>
                              </a:moveTo>
                              <a:lnTo>
                                <a:pt x="13" y="67"/>
                              </a:lnTo>
                              <a:lnTo>
                                <a:pt x="0" y="79"/>
                              </a:lnTo>
                              <a:lnTo>
                                <a:pt x="0" y="304"/>
                              </a:lnTo>
                              <a:lnTo>
                                <a:pt x="13" y="316"/>
                              </a:lnTo>
                              <a:lnTo>
                                <a:pt x="398" y="316"/>
                              </a:lnTo>
                              <a:lnTo>
                                <a:pt x="409" y="304"/>
                              </a:lnTo>
                              <a:lnTo>
                                <a:pt x="409" y="79"/>
                              </a:lnTo>
                              <a:lnTo>
                                <a:pt x="398" y="67"/>
                              </a:lnTo>
                              <a:close/>
                              <a:moveTo>
                                <a:pt x="284" y="0"/>
                              </a:moveTo>
                              <a:lnTo>
                                <a:pt x="126" y="0"/>
                              </a:lnTo>
                              <a:lnTo>
                                <a:pt x="108" y="3"/>
                              </a:lnTo>
                              <a:lnTo>
                                <a:pt x="93" y="13"/>
                              </a:lnTo>
                              <a:lnTo>
                                <a:pt x="83" y="28"/>
                              </a:lnTo>
                              <a:lnTo>
                                <a:pt x="80" y="46"/>
                              </a:lnTo>
                              <a:lnTo>
                                <a:pt x="80" y="67"/>
                              </a:lnTo>
                              <a:lnTo>
                                <a:pt x="116" y="67"/>
                              </a:lnTo>
                              <a:lnTo>
                                <a:pt x="116" y="40"/>
                              </a:lnTo>
                              <a:lnTo>
                                <a:pt x="120" y="36"/>
                              </a:lnTo>
                              <a:lnTo>
                                <a:pt x="328" y="36"/>
                              </a:lnTo>
                              <a:lnTo>
                                <a:pt x="326" y="28"/>
                              </a:lnTo>
                              <a:lnTo>
                                <a:pt x="317" y="13"/>
                              </a:lnTo>
                              <a:lnTo>
                                <a:pt x="302" y="3"/>
                              </a:lnTo>
                              <a:lnTo>
                                <a:pt x="284" y="0"/>
                              </a:lnTo>
                              <a:close/>
                              <a:moveTo>
                                <a:pt x="328" y="36"/>
                              </a:moveTo>
                              <a:lnTo>
                                <a:pt x="289" y="36"/>
                              </a:lnTo>
                              <a:lnTo>
                                <a:pt x="294" y="40"/>
                              </a:lnTo>
                              <a:lnTo>
                                <a:pt x="294" y="67"/>
                              </a:lnTo>
                              <a:lnTo>
                                <a:pt x="330" y="67"/>
                              </a:lnTo>
                              <a:lnTo>
                                <a:pt x="330" y="46"/>
                              </a:lnTo>
                              <a:lnTo>
                                <a:pt x="328" y="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7F8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5" o:spid="_x0000_s1026" o:spt="100" style="position:absolute;left:0pt;margin-left:202.35pt;margin-top:360.6pt;height:15.85pt;width:20.5pt;mso-position-horizontal-relative:page;z-index:1006620672;mso-width-relative:page;mso-height-relative:page;" fillcolor="#5F7F84" filled="t" stroked="f" coordsize="410,317" o:gfxdata="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DvI4uXYAAAACwEA&#10;AA8AAAAAAAAAAQAgAAAAIgAAAGRycy9kb3ducmV2LnhtbFBLAQIUABQAAAAIAIdO4kBCzNzexQIA&#10;AEcIAAAOAAAAAAAAAAEAIAAAACcBAABkcnMvZTJvRG9jLnhtbFBLBQYAAAAABgAGAFkBAABeBgAA&#10;AAA=&#10;" path="m398,67l13,67,0,79,0,304,13,316,398,316,409,304,409,79,398,67xm284,0l126,0,108,3,93,13,83,28,80,46,80,67,116,67,116,40,120,36,328,36,326,28,317,13,302,3,284,0xm328,36l289,36,294,40,294,67,330,67,330,46,328,36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64894464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4435475</wp:posOffset>
                </wp:positionV>
                <wp:extent cx="4765675" cy="267525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675" cy="2675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"/>
                              <w:ind w:right="-19"/>
                              <w:jc w:val="left"/>
                              <w:rPr>
                                <w:b/>
                                <w:color w:val="CF939D"/>
                                <w:sz w:val="30"/>
                                <w:u w:val="single" w:color="CF939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color w:val="CF939D"/>
                                <w:sz w:val="30"/>
                                <w:u w:val="single" w:color="CF939D"/>
                              </w:rPr>
                              <w:t>工作经历</w:t>
                            </w:r>
                          </w:p>
                          <w:p>
                            <w:pPr>
                              <w:pStyle w:val="4"/>
                              <w:jc w:val="left"/>
                              <w:rPr>
                                <w:color w:val="5F7F84"/>
                              </w:rPr>
                            </w:pPr>
                            <w:r>
                              <w:rPr>
                                <w:color w:val="5F7F84"/>
                              </w:rPr>
                              <w:t>2012 - 2016</w:t>
                            </w:r>
                            <w:r>
                              <w:rPr>
                                <w:rFonts w:hint="eastAsia"/>
                                <w:color w:val="5F7F8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color w:val="5F7F84"/>
                              </w:rPr>
                              <w:t>公司名称</w:t>
                            </w:r>
                          </w:p>
                          <w:p>
                            <w:pPr>
                              <w:pStyle w:val="4"/>
                              <w:ind w:left="451" w:leftChars="205" w:firstLine="1652" w:firstLineChars="688"/>
                              <w:jc w:val="left"/>
                              <w:rPr>
                                <w:rFonts w:hint="eastAsia"/>
                                <w:color w:val="5F7F84"/>
                                <w:lang w:val="en-US" w:eastAsia="zh-CN"/>
                              </w:rPr>
                            </w:pPr>
                            <w:r>
                              <w:rPr>
                                <w:color w:val="5F7F84"/>
                              </w:rPr>
                              <w:t>工作职位</w:t>
                            </w:r>
                            <w:r>
                              <w:rPr>
                                <w:rFonts w:hint="eastAsia"/>
                                <w:color w:val="5F7F8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spacing w:line="243" w:lineRule="exact"/>
                              <w:ind w:firstLine="2080" w:firstLineChars="1300"/>
                            </w:pPr>
                            <w:r>
                              <w:rPr>
                                <w:color w:val="5F7F84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33" w:firstLine="2016" w:firstLineChars="1200"/>
                              <w:rPr>
                                <w:color w:val="5F7F84"/>
                              </w:rPr>
                            </w:pPr>
                            <w:r>
                              <w:rPr>
                                <w:color w:val="5F7F84"/>
                                <w:spacing w:val="4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color w:val="5F7F84"/>
                              </w:rPr>
                              <w:t>维活动。</w:t>
                            </w: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33" w:firstLine="1920" w:firstLineChars="1200"/>
                              <w:rPr>
                                <w:color w:val="5F7F84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33" w:firstLine="1920" w:firstLineChars="1200"/>
                              <w:rPr>
                                <w:color w:val="5F7F84"/>
                              </w:rPr>
                            </w:pPr>
                          </w:p>
                          <w:p>
                            <w:pPr>
                              <w:pStyle w:val="4"/>
                              <w:jc w:val="left"/>
                              <w:rPr>
                                <w:color w:val="5F7F84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F7F84"/>
                                <w:sz w:val="24"/>
                                <w:szCs w:val="24"/>
                                <w:lang w:val="en-US" w:eastAsia="en-US" w:bidi="ar-SA"/>
                              </w:rPr>
                              <w:t>2012 - 2016</w:t>
                            </w:r>
                            <w:r>
                              <w:rPr>
                                <w:rFonts w:hint="eastAsia" w:cs="微软雅黑"/>
                                <w:b/>
                                <w:bCs/>
                                <w:color w:val="5F7F8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color w:val="5F7F84"/>
                              </w:rPr>
                              <w:t>公司名称</w:t>
                            </w:r>
                          </w:p>
                          <w:p>
                            <w:pPr>
                              <w:pStyle w:val="4"/>
                              <w:ind w:left="451" w:leftChars="205" w:firstLine="1652" w:firstLineChars="688"/>
                              <w:jc w:val="left"/>
                              <w:rPr>
                                <w:color w:val="5F7F84"/>
                              </w:rPr>
                            </w:pPr>
                            <w:r>
                              <w:rPr>
                                <w:color w:val="5F7F84"/>
                              </w:rPr>
                              <w:t>工作职位</w:t>
                            </w:r>
                          </w:p>
                          <w:p>
                            <w:pPr>
                              <w:pStyle w:val="5"/>
                              <w:spacing w:line="243" w:lineRule="exact"/>
                              <w:ind w:left="159"/>
                            </w:pPr>
                            <w:r>
                              <w:rPr>
                                <w:rFonts w:hint="eastAsia"/>
                                <w:color w:val="5F7F84"/>
                                <w:lang w:val="en-US" w:eastAsia="zh-CN"/>
                              </w:rPr>
                              <w:t xml:space="preserve">                        </w:t>
                            </w:r>
                            <w:r>
                              <w:rPr>
                                <w:color w:val="5F7F84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33" w:firstLine="2016" w:firstLineChars="1200"/>
                            </w:pPr>
                            <w:r>
                              <w:rPr>
                                <w:color w:val="5F7F84"/>
                                <w:spacing w:val="4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color w:val="5F7F84"/>
                              </w:rPr>
                              <w:t>维活动。</w:t>
                            </w: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33"/>
                              <w:rPr>
                                <w:color w:val="5F7F84"/>
                              </w:rPr>
                            </w:pPr>
                          </w:p>
                          <w:p>
                            <w:pPr>
                              <w:spacing w:before="1"/>
                              <w:ind w:right="-19" w:firstLine="1540" w:firstLineChars="700"/>
                              <w:jc w:val="left"/>
                              <w:rPr>
                                <w:rFonts w:hint="eastAsia"/>
                                <w:color w:val="5F7F8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17"/>
                              <w:rPr>
                                <w:color w:val="5F7F84"/>
                              </w:rPr>
                            </w:pPr>
                          </w:p>
                          <w:p>
                            <w:pPr>
                              <w:spacing w:before="0"/>
                              <w:ind w:right="0"/>
                              <w:jc w:val="both"/>
                              <w:rPr>
                                <w:color w:val="5F7F84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right="0"/>
                              <w:jc w:val="both"/>
                              <w:rPr>
                                <w:rFonts w:hint="eastAsia" w:eastAsia="微软雅黑"/>
                                <w:color w:val="5F7F84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F7F84"/>
                                <w:sz w:val="24"/>
                                <w:lang w:val="en-US" w:eastAsia="zh-CN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75pt;margin-top:349.25pt;height:210.65pt;width:375.25pt;z-index:-2030072832;mso-width-relative:page;mso-height-relative:page;" filled="f" stroked="f" coordsize="21600,21600" o:gfxdata="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A&#10;qkcF2wAAAAwBAAAPAAAAAAAAAAEAIAAAACIAAABkcnMvZG93bnJldi54bWxQSwECFAAUAAAACACH&#10;TuJAwT2acS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"/>
                        <w:ind w:right="-19"/>
                        <w:jc w:val="left"/>
                        <w:rPr>
                          <w:b/>
                          <w:color w:val="CF939D"/>
                          <w:sz w:val="30"/>
                          <w:u w:val="single" w:color="CF939D"/>
                        </w:rPr>
                      </w:pP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b/>
                          <w:color w:val="CF939D"/>
                          <w:sz w:val="30"/>
                          <w:u w:val="single" w:color="CF939D"/>
                        </w:rPr>
                        <w:t>工作经历</w:t>
                      </w:r>
                    </w:p>
                    <w:p>
                      <w:pPr>
                        <w:pStyle w:val="4"/>
                        <w:jc w:val="left"/>
                        <w:rPr>
                          <w:color w:val="5F7F84"/>
                        </w:rPr>
                      </w:pPr>
                      <w:r>
                        <w:rPr>
                          <w:color w:val="5F7F84"/>
                        </w:rPr>
                        <w:t>2012 - 2016</w:t>
                      </w:r>
                      <w:r>
                        <w:rPr>
                          <w:rFonts w:hint="eastAsia"/>
                          <w:color w:val="5F7F8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color w:val="5F7F84"/>
                        </w:rPr>
                        <w:t>公司名称</w:t>
                      </w:r>
                    </w:p>
                    <w:p>
                      <w:pPr>
                        <w:pStyle w:val="4"/>
                        <w:ind w:left="451" w:leftChars="205" w:firstLine="1652" w:firstLineChars="688"/>
                        <w:jc w:val="left"/>
                        <w:rPr>
                          <w:rFonts w:hint="eastAsia"/>
                          <w:color w:val="5F7F84"/>
                          <w:lang w:val="en-US" w:eastAsia="zh-CN"/>
                        </w:rPr>
                      </w:pPr>
                      <w:r>
                        <w:rPr>
                          <w:color w:val="5F7F84"/>
                        </w:rPr>
                        <w:t>工作职位</w:t>
                      </w:r>
                      <w:r>
                        <w:rPr>
                          <w:rFonts w:hint="eastAsia"/>
                          <w:color w:val="5F7F8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spacing w:line="243" w:lineRule="exact"/>
                        <w:ind w:firstLine="2080" w:firstLineChars="1300"/>
                      </w:pPr>
                      <w:r>
                        <w:rPr>
                          <w:color w:val="5F7F84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pStyle w:val="5"/>
                        <w:spacing w:before="18" w:line="260" w:lineRule="exact"/>
                        <w:ind w:right="433" w:firstLine="2016" w:firstLineChars="1200"/>
                        <w:rPr>
                          <w:color w:val="5F7F84"/>
                        </w:rPr>
                      </w:pPr>
                      <w:r>
                        <w:rPr>
                          <w:color w:val="5F7F84"/>
                          <w:spacing w:val="4"/>
                        </w:rPr>
                        <w:t>组织策划社团的成立大会、竞选会、团队培训、招新等运</w:t>
                      </w:r>
                      <w:r>
                        <w:rPr>
                          <w:color w:val="5F7F84"/>
                        </w:rPr>
                        <w:t>维活动。</w:t>
                      </w:r>
                    </w:p>
                    <w:p>
                      <w:pPr>
                        <w:pStyle w:val="5"/>
                        <w:spacing w:before="18" w:line="260" w:lineRule="exact"/>
                        <w:ind w:right="433" w:firstLine="1920" w:firstLineChars="1200"/>
                        <w:rPr>
                          <w:color w:val="5F7F84"/>
                        </w:rPr>
                      </w:pPr>
                    </w:p>
                    <w:p>
                      <w:pPr>
                        <w:pStyle w:val="5"/>
                        <w:spacing w:before="18" w:line="260" w:lineRule="exact"/>
                        <w:ind w:right="433" w:firstLine="1920" w:firstLineChars="1200"/>
                        <w:rPr>
                          <w:color w:val="5F7F84"/>
                        </w:rPr>
                      </w:pPr>
                    </w:p>
                    <w:p>
                      <w:pPr>
                        <w:pStyle w:val="4"/>
                        <w:jc w:val="left"/>
                        <w:rPr>
                          <w:color w:val="5F7F84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F7F84"/>
                          <w:sz w:val="24"/>
                          <w:szCs w:val="24"/>
                          <w:lang w:val="en-US" w:eastAsia="en-US" w:bidi="ar-SA"/>
                        </w:rPr>
                        <w:t>2012 - 2016</w:t>
                      </w:r>
                      <w:r>
                        <w:rPr>
                          <w:rFonts w:hint="eastAsia" w:cs="微软雅黑"/>
                          <w:b/>
                          <w:bCs/>
                          <w:color w:val="5F7F84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color w:val="5F7F84"/>
                        </w:rPr>
                        <w:t>公司名称</w:t>
                      </w:r>
                    </w:p>
                    <w:p>
                      <w:pPr>
                        <w:pStyle w:val="4"/>
                        <w:ind w:left="451" w:leftChars="205" w:firstLine="1652" w:firstLineChars="688"/>
                        <w:jc w:val="left"/>
                        <w:rPr>
                          <w:color w:val="5F7F84"/>
                        </w:rPr>
                      </w:pPr>
                      <w:r>
                        <w:rPr>
                          <w:color w:val="5F7F84"/>
                        </w:rPr>
                        <w:t>工作职位</w:t>
                      </w:r>
                    </w:p>
                    <w:p>
                      <w:pPr>
                        <w:pStyle w:val="5"/>
                        <w:spacing w:line="243" w:lineRule="exact"/>
                        <w:ind w:left="159"/>
                      </w:pPr>
                      <w:r>
                        <w:rPr>
                          <w:rFonts w:hint="eastAsia"/>
                          <w:color w:val="5F7F84"/>
                          <w:lang w:val="en-US" w:eastAsia="zh-CN"/>
                        </w:rPr>
                        <w:t xml:space="preserve">                        </w:t>
                      </w:r>
                      <w:r>
                        <w:rPr>
                          <w:color w:val="5F7F84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pStyle w:val="5"/>
                        <w:spacing w:before="18" w:line="260" w:lineRule="exact"/>
                        <w:ind w:right="433" w:firstLine="2016" w:firstLineChars="1200"/>
                      </w:pPr>
                      <w:r>
                        <w:rPr>
                          <w:color w:val="5F7F84"/>
                          <w:spacing w:val="4"/>
                        </w:rPr>
                        <w:t>组织策划社团的成立大会、竞选会、团队培训、招新等运</w:t>
                      </w:r>
                      <w:r>
                        <w:rPr>
                          <w:color w:val="5F7F84"/>
                        </w:rPr>
                        <w:t>维活动。</w:t>
                      </w: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spacing w:before="18" w:line="260" w:lineRule="exact"/>
                        <w:ind w:right="433"/>
                        <w:rPr>
                          <w:color w:val="5F7F84"/>
                        </w:rPr>
                      </w:pPr>
                    </w:p>
                    <w:p>
                      <w:pPr>
                        <w:spacing w:before="1"/>
                        <w:ind w:right="-19" w:firstLine="1540" w:firstLineChars="700"/>
                        <w:jc w:val="left"/>
                        <w:rPr>
                          <w:rFonts w:hint="eastAsia"/>
                          <w:color w:val="5F7F84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spacing w:before="18" w:line="260" w:lineRule="exact"/>
                        <w:ind w:right="417"/>
                        <w:rPr>
                          <w:color w:val="5F7F84"/>
                        </w:rPr>
                      </w:pPr>
                    </w:p>
                    <w:p>
                      <w:pPr>
                        <w:spacing w:before="0"/>
                        <w:ind w:right="0"/>
                        <w:jc w:val="both"/>
                        <w:rPr>
                          <w:color w:val="5F7F84"/>
                          <w:sz w:val="24"/>
                        </w:rPr>
                      </w:pPr>
                    </w:p>
                    <w:p>
                      <w:pPr>
                        <w:spacing w:before="0"/>
                        <w:ind w:right="0"/>
                        <w:jc w:val="both"/>
                        <w:rPr>
                          <w:rFonts w:hint="eastAsia" w:eastAsia="微软雅黑"/>
                          <w:color w:val="5F7F84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F7F84"/>
                          <w:sz w:val="24"/>
                          <w:lang w:val="en-US" w:eastAsia="zh-CN"/>
                        </w:rPr>
                        <w:t xml:space="preserve">              </w:t>
                      </w: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page">
                  <wp:posOffset>-22225</wp:posOffset>
                </wp:positionH>
                <wp:positionV relativeFrom="page">
                  <wp:posOffset>-34925</wp:posOffset>
                </wp:positionV>
                <wp:extent cx="7611745" cy="10751820"/>
                <wp:effectExtent l="0" t="0" r="8255" b="11430"/>
                <wp:wrapNone/>
                <wp:docPr id="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745" cy="10751820"/>
                        </a:xfrm>
                        <a:prstGeom prst="rect">
                          <a:avLst/>
                        </a:prstGeom>
                        <a:solidFill>
                          <a:srgbClr val="E2E1D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1.75pt;margin-top:-2.75pt;height:846.6pt;width:599.35pt;mso-position-horizontal-relative:page;mso-position-vertical-relative:page;z-index:-5120;mso-width-relative:page;mso-height-relative:page;" fillcolor="#E2E1DC" filled="t" stroked="f" coordsize="21600,21600" o:gfxdata="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DZ+cMLYAAAACgEAAA8AAAAA&#10;AAAAAQAgAAAAIgAAAGRycy9kb3ducmV2LnhtbFBLAQIUABQAAAAIAIdO4kBPV/aoogEAABwDAAAO&#10;AAAAAAAAAAEAIAAAACcBAABkcnMvZTJvRG9jLnhtbFBLBQYAAAAABgAGAFkBAAA7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1258275840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429260</wp:posOffset>
                </wp:positionV>
                <wp:extent cx="4787900" cy="397002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1030" y="1404620"/>
                          <a:ext cx="4787900" cy="397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/>
                              <w:ind w:right="0" w:firstLine="660" w:firstLineChars="300"/>
                              <w:jc w:val="both"/>
                              <w:rPr>
                                <w:b/>
                                <w:color w:val="CF939D"/>
                                <w:sz w:val="30"/>
                                <w:u w:val="single" w:color="CF939D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CF939D"/>
                                <w:sz w:val="30"/>
                                <w:u w:val="single" w:color="CF939D"/>
                              </w:rPr>
                              <w:t>教育经历</w:t>
                            </w:r>
                          </w:p>
                          <w:p>
                            <w:pPr>
                              <w:spacing w:before="117" w:line="374" w:lineRule="exact"/>
                              <w:ind w:left="253" w:right="3607" w:hanging="20"/>
                              <w:jc w:val="left"/>
                              <w:rPr>
                                <w:b/>
                                <w:color w:val="5F7F84"/>
                                <w:sz w:val="24"/>
                              </w:rPr>
                            </w:pPr>
                            <w:r>
                              <w:rPr>
                                <w:color w:val="5F7F84"/>
                                <w:sz w:val="24"/>
                              </w:rPr>
                              <w:t>2012 - 2016</w:t>
                            </w:r>
                            <w:r>
                              <w:rPr>
                                <w:rFonts w:hint="eastAsia"/>
                                <w:color w:val="5F7F84"/>
                                <w:sz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5F7F84"/>
                                <w:sz w:val="24"/>
                              </w:rPr>
                              <w:t>学历名称</w:t>
                            </w:r>
                          </w:p>
                          <w:p>
                            <w:pPr>
                              <w:spacing w:before="117" w:line="374" w:lineRule="exact"/>
                              <w:ind w:left="451" w:leftChars="205" w:right="3607" w:firstLine="1652" w:firstLineChars="68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F7F84"/>
                                <w:sz w:val="24"/>
                              </w:rPr>
                              <w:t>学校名称</w:t>
                            </w:r>
                          </w:p>
                          <w:p>
                            <w:pPr>
                              <w:pStyle w:val="5"/>
                              <w:spacing w:line="243" w:lineRule="exact"/>
                              <w:ind w:left="290" w:firstLine="1760" w:firstLineChars="1100"/>
                              <w:jc w:val="both"/>
                            </w:pPr>
                            <w:r>
                              <w:rPr>
                                <w:color w:val="5F7F84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17" w:firstLine="2016" w:firstLineChars="1200"/>
                              <w:jc w:val="both"/>
                              <w:rPr>
                                <w:color w:val="5F7F84"/>
                              </w:rPr>
                            </w:pPr>
                            <w:r>
                              <w:rPr>
                                <w:color w:val="5F7F84"/>
                                <w:spacing w:val="4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color w:val="5F7F84"/>
                              </w:rPr>
                              <w:t>维活动。</w:t>
                            </w: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17" w:firstLine="1920" w:firstLineChars="1200"/>
                              <w:jc w:val="both"/>
                              <w:rPr>
                                <w:color w:val="5F7F84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17" w:firstLine="1920" w:firstLineChars="1200"/>
                              <w:jc w:val="both"/>
                              <w:rPr>
                                <w:color w:val="5F7F84"/>
                              </w:rPr>
                            </w:pPr>
                          </w:p>
                          <w:p>
                            <w:pPr>
                              <w:spacing w:before="1" w:line="374" w:lineRule="exact"/>
                              <w:ind w:left="253" w:right="3607" w:hanging="20"/>
                              <w:jc w:val="both"/>
                              <w:rPr>
                                <w:b/>
                                <w:color w:val="5F7F84"/>
                                <w:sz w:val="24"/>
                              </w:rPr>
                            </w:pPr>
                            <w:r>
                              <w:rPr>
                                <w:color w:val="5F7F84"/>
                                <w:sz w:val="24"/>
                              </w:rPr>
                              <w:t>2012 - 2016</w:t>
                            </w:r>
                            <w:r>
                              <w:rPr>
                                <w:rFonts w:hint="eastAsia"/>
                                <w:color w:val="5F7F84"/>
                                <w:sz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5F7F84"/>
                                <w:sz w:val="24"/>
                              </w:rPr>
                              <w:t>学历名称</w:t>
                            </w:r>
                          </w:p>
                          <w:p>
                            <w:pPr>
                              <w:spacing w:before="1" w:line="374" w:lineRule="exact"/>
                              <w:ind w:right="3607" w:firstLine="2161" w:firstLineChars="900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5F7F84"/>
                                <w:sz w:val="24"/>
                              </w:rPr>
                              <w:t>学校名称</w:t>
                            </w:r>
                          </w:p>
                          <w:p>
                            <w:pPr>
                              <w:pStyle w:val="5"/>
                              <w:spacing w:line="243" w:lineRule="exact"/>
                              <w:ind w:left="290" w:firstLine="1920" w:firstLineChars="1200"/>
                            </w:pPr>
                            <w:r>
                              <w:rPr>
                                <w:color w:val="5F7F84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17" w:firstLine="2184" w:firstLineChars="1300"/>
                              <w:rPr>
                                <w:color w:val="5F7F84"/>
                              </w:rPr>
                            </w:pPr>
                            <w:r>
                              <w:rPr>
                                <w:color w:val="5F7F84"/>
                                <w:spacing w:val="4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color w:val="5F7F84"/>
                              </w:rPr>
                              <w:t>维活动。</w:t>
                            </w: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17" w:firstLine="2080" w:firstLineChars="1300"/>
                              <w:rPr>
                                <w:color w:val="5F7F84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17" w:firstLine="2080" w:firstLineChars="1300"/>
                              <w:rPr>
                                <w:color w:val="5F7F84"/>
                              </w:rPr>
                            </w:pPr>
                          </w:p>
                          <w:p>
                            <w:pPr>
                              <w:pStyle w:val="4"/>
                              <w:jc w:val="left"/>
                              <w:rPr>
                                <w:color w:val="5F7F84"/>
                              </w:rPr>
                            </w:pPr>
                            <w:r>
                              <w:rPr>
                                <w:color w:val="5F7F84"/>
                                <w:sz w:val="24"/>
                              </w:rPr>
                              <w:t>2012 - 2016</w:t>
                            </w:r>
                            <w:r>
                              <w:rPr>
                                <w:rFonts w:hint="eastAsia"/>
                                <w:color w:val="5F7F84"/>
                                <w:sz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color w:val="5F7F84"/>
                              </w:rPr>
                              <w:t>学历名称</w:t>
                            </w:r>
                          </w:p>
                          <w:p>
                            <w:pPr>
                              <w:pStyle w:val="4"/>
                              <w:ind w:left="451" w:leftChars="205" w:firstLine="1892" w:firstLineChars="788"/>
                              <w:jc w:val="left"/>
                            </w:pPr>
                            <w:r>
                              <w:rPr>
                                <w:color w:val="5F7F84"/>
                              </w:rPr>
                              <w:t>学校名称</w:t>
                            </w: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17" w:firstLine="2184" w:firstLineChars="1300"/>
                              <w:rPr>
                                <w:color w:val="5F7F84"/>
                                <w:spacing w:val="4"/>
                              </w:rPr>
                            </w:pPr>
                            <w:r>
                              <w:rPr>
                                <w:color w:val="5F7F84"/>
                                <w:spacing w:val="4"/>
                              </w:rPr>
                              <w:t>负责社团组织建设，社团机构的管理，协调各部门工作</w:t>
                            </w: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17" w:firstLine="2184" w:firstLineChars="13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F7F84"/>
                                <w:spacing w:val="4"/>
                              </w:rPr>
                              <w:t>组织策划社团的成立大会、竞选会、团队培训、招新等运维活动</w:t>
                            </w:r>
                            <w:r>
                              <w:rPr>
                                <w:rFonts w:hint="eastAsia"/>
                                <w:color w:val="5F7F84"/>
                                <w:spacing w:val="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5F7F84"/>
                                <w:sz w:val="24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17"/>
                              <w:rPr>
                                <w:color w:val="5F7F84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33" w:right="-19" w:firstLine="0"/>
                              <w:jc w:val="left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8" w:line="260" w:lineRule="exact"/>
                              <w:ind w:right="417"/>
                              <w:rPr>
                                <w:color w:val="5F7F84"/>
                              </w:rPr>
                            </w:pPr>
                          </w:p>
                          <w:p>
                            <w:pPr>
                              <w:spacing w:before="0"/>
                              <w:ind w:right="0"/>
                              <w:jc w:val="both"/>
                              <w:rPr>
                                <w:color w:val="5F7F84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right="0"/>
                              <w:jc w:val="both"/>
                              <w:rPr>
                                <w:rFonts w:hint="eastAsia" w:eastAsia="微软雅黑"/>
                                <w:color w:val="5F7F84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F7F84"/>
                                <w:sz w:val="24"/>
                                <w:lang w:val="en-US" w:eastAsia="zh-CN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9pt;margin-top:33.8pt;height:312.6pt;width:377pt;z-index:1258275840;mso-width-relative:page;mso-height-relative:page;" filled="f" stroked="f" coordsize="21600,21600" o:gfxdata="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fukp99wAAAAKAQAADwAAAAAAAAABACAAAAAiAAAAZHJzL2Rvd25yZXYueG1sUEsBAhQAFAAA&#10;AAgAh07iQIa0JheWAgAADwUAAA4AAAAAAAAAAQAgAAAAKw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/>
                        <w:ind w:right="0" w:firstLine="660" w:firstLineChars="300"/>
                        <w:jc w:val="both"/>
                        <w:rPr>
                          <w:b/>
                          <w:color w:val="CF939D"/>
                          <w:sz w:val="30"/>
                          <w:u w:val="single" w:color="CF939D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b/>
                          <w:color w:val="CF939D"/>
                          <w:sz w:val="30"/>
                          <w:u w:val="single" w:color="CF939D"/>
                        </w:rPr>
                        <w:t>教育经历</w:t>
                      </w:r>
                    </w:p>
                    <w:p>
                      <w:pPr>
                        <w:spacing w:before="117" w:line="374" w:lineRule="exact"/>
                        <w:ind w:left="253" w:right="3607" w:hanging="20"/>
                        <w:jc w:val="left"/>
                        <w:rPr>
                          <w:b/>
                          <w:color w:val="5F7F84"/>
                          <w:sz w:val="24"/>
                        </w:rPr>
                      </w:pPr>
                      <w:r>
                        <w:rPr>
                          <w:color w:val="5F7F84"/>
                          <w:sz w:val="24"/>
                        </w:rPr>
                        <w:t>2012 - 2016</w:t>
                      </w:r>
                      <w:r>
                        <w:rPr>
                          <w:rFonts w:hint="eastAsia"/>
                          <w:color w:val="5F7F84"/>
                          <w:sz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b/>
                          <w:color w:val="5F7F84"/>
                          <w:sz w:val="24"/>
                        </w:rPr>
                        <w:t>学历名称</w:t>
                      </w:r>
                    </w:p>
                    <w:p>
                      <w:pPr>
                        <w:spacing w:before="117" w:line="374" w:lineRule="exact"/>
                        <w:ind w:left="451" w:leftChars="205" w:right="3607" w:firstLine="1652" w:firstLineChars="688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5F7F84"/>
                          <w:sz w:val="24"/>
                        </w:rPr>
                        <w:t>学校名称</w:t>
                      </w:r>
                    </w:p>
                    <w:p>
                      <w:pPr>
                        <w:pStyle w:val="5"/>
                        <w:spacing w:line="243" w:lineRule="exact"/>
                        <w:ind w:left="290" w:firstLine="1760" w:firstLineChars="1100"/>
                        <w:jc w:val="both"/>
                      </w:pPr>
                      <w:r>
                        <w:rPr>
                          <w:color w:val="5F7F84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pStyle w:val="5"/>
                        <w:spacing w:before="18" w:line="260" w:lineRule="exact"/>
                        <w:ind w:right="417" w:firstLine="2016" w:firstLineChars="1200"/>
                        <w:jc w:val="both"/>
                        <w:rPr>
                          <w:color w:val="5F7F84"/>
                        </w:rPr>
                      </w:pPr>
                      <w:r>
                        <w:rPr>
                          <w:color w:val="5F7F84"/>
                          <w:spacing w:val="4"/>
                        </w:rPr>
                        <w:t>组织策划社团的成立大会、竞选会、团队培训、招新等运</w:t>
                      </w:r>
                      <w:r>
                        <w:rPr>
                          <w:color w:val="5F7F84"/>
                        </w:rPr>
                        <w:t>维活动。</w:t>
                      </w:r>
                    </w:p>
                    <w:p>
                      <w:pPr>
                        <w:pStyle w:val="5"/>
                        <w:spacing w:before="18" w:line="260" w:lineRule="exact"/>
                        <w:ind w:right="417" w:firstLine="1920" w:firstLineChars="1200"/>
                        <w:jc w:val="both"/>
                        <w:rPr>
                          <w:color w:val="5F7F84"/>
                        </w:rPr>
                      </w:pPr>
                    </w:p>
                    <w:p>
                      <w:pPr>
                        <w:pStyle w:val="5"/>
                        <w:spacing w:before="18" w:line="260" w:lineRule="exact"/>
                        <w:ind w:right="417" w:firstLine="1920" w:firstLineChars="1200"/>
                        <w:jc w:val="both"/>
                        <w:rPr>
                          <w:color w:val="5F7F84"/>
                        </w:rPr>
                      </w:pPr>
                    </w:p>
                    <w:p>
                      <w:pPr>
                        <w:spacing w:before="1" w:line="374" w:lineRule="exact"/>
                        <w:ind w:left="253" w:right="3607" w:hanging="20"/>
                        <w:jc w:val="both"/>
                        <w:rPr>
                          <w:b/>
                          <w:color w:val="5F7F84"/>
                          <w:sz w:val="24"/>
                        </w:rPr>
                      </w:pPr>
                      <w:r>
                        <w:rPr>
                          <w:color w:val="5F7F84"/>
                          <w:sz w:val="24"/>
                        </w:rPr>
                        <w:t>2012 - 2016</w:t>
                      </w:r>
                      <w:r>
                        <w:rPr>
                          <w:rFonts w:hint="eastAsia"/>
                          <w:color w:val="5F7F84"/>
                          <w:sz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b/>
                          <w:color w:val="5F7F84"/>
                          <w:sz w:val="24"/>
                        </w:rPr>
                        <w:t>学历名称</w:t>
                      </w:r>
                    </w:p>
                    <w:p>
                      <w:pPr>
                        <w:spacing w:before="1" w:line="374" w:lineRule="exact"/>
                        <w:ind w:right="3607" w:firstLine="2161" w:firstLineChars="900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5F7F84"/>
                          <w:sz w:val="24"/>
                        </w:rPr>
                        <w:t>学校名称</w:t>
                      </w:r>
                    </w:p>
                    <w:p>
                      <w:pPr>
                        <w:pStyle w:val="5"/>
                        <w:spacing w:line="243" w:lineRule="exact"/>
                        <w:ind w:left="290" w:firstLine="1920" w:firstLineChars="1200"/>
                      </w:pPr>
                      <w:r>
                        <w:rPr>
                          <w:color w:val="5F7F84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pStyle w:val="5"/>
                        <w:spacing w:before="18" w:line="260" w:lineRule="exact"/>
                        <w:ind w:right="417" w:firstLine="2184" w:firstLineChars="1300"/>
                        <w:rPr>
                          <w:color w:val="5F7F84"/>
                        </w:rPr>
                      </w:pPr>
                      <w:r>
                        <w:rPr>
                          <w:color w:val="5F7F84"/>
                          <w:spacing w:val="4"/>
                        </w:rPr>
                        <w:t>组织策划社团的成立大会、竞选会、团队培训、招新等运</w:t>
                      </w:r>
                      <w:r>
                        <w:rPr>
                          <w:color w:val="5F7F84"/>
                        </w:rPr>
                        <w:t>维活动。</w:t>
                      </w:r>
                    </w:p>
                    <w:p>
                      <w:pPr>
                        <w:pStyle w:val="5"/>
                        <w:spacing w:before="18" w:line="260" w:lineRule="exact"/>
                        <w:ind w:right="417" w:firstLine="2080" w:firstLineChars="1300"/>
                        <w:rPr>
                          <w:color w:val="5F7F84"/>
                        </w:rPr>
                      </w:pPr>
                    </w:p>
                    <w:p>
                      <w:pPr>
                        <w:pStyle w:val="5"/>
                        <w:spacing w:before="18" w:line="260" w:lineRule="exact"/>
                        <w:ind w:right="417" w:firstLine="2080" w:firstLineChars="1300"/>
                        <w:rPr>
                          <w:color w:val="5F7F84"/>
                        </w:rPr>
                      </w:pPr>
                    </w:p>
                    <w:p>
                      <w:pPr>
                        <w:pStyle w:val="4"/>
                        <w:jc w:val="left"/>
                        <w:rPr>
                          <w:color w:val="5F7F84"/>
                        </w:rPr>
                      </w:pPr>
                      <w:r>
                        <w:rPr>
                          <w:color w:val="5F7F84"/>
                          <w:sz w:val="24"/>
                        </w:rPr>
                        <w:t>2012 - 2016</w:t>
                      </w:r>
                      <w:r>
                        <w:rPr>
                          <w:rFonts w:hint="eastAsia"/>
                          <w:color w:val="5F7F84"/>
                          <w:sz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color w:val="5F7F84"/>
                        </w:rPr>
                        <w:t>学历名称</w:t>
                      </w:r>
                    </w:p>
                    <w:p>
                      <w:pPr>
                        <w:pStyle w:val="4"/>
                        <w:ind w:left="451" w:leftChars="205" w:firstLine="1892" w:firstLineChars="788"/>
                        <w:jc w:val="left"/>
                      </w:pPr>
                      <w:r>
                        <w:rPr>
                          <w:color w:val="5F7F84"/>
                        </w:rPr>
                        <w:t>学校名称</w:t>
                      </w:r>
                    </w:p>
                    <w:p>
                      <w:pPr>
                        <w:pStyle w:val="5"/>
                        <w:spacing w:before="18" w:line="260" w:lineRule="exact"/>
                        <w:ind w:right="417" w:firstLine="2184" w:firstLineChars="1300"/>
                        <w:rPr>
                          <w:color w:val="5F7F84"/>
                          <w:spacing w:val="4"/>
                        </w:rPr>
                      </w:pPr>
                      <w:r>
                        <w:rPr>
                          <w:color w:val="5F7F84"/>
                          <w:spacing w:val="4"/>
                        </w:rPr>
                        <w:t>负责社团组织建设，社团机构的管理，协调各部门工作</w:t>
                      </w:r>
                    </w:p>
                    <w:p>
                      <w:pPr>
                        <w:pStyle w:val="5"/>
                        <w:spacing w:before="18" w:line="260" w:lineRule="exact"/>
                        <w:ind w:right="417" w:firstLine="2184" w:firstLineChars="1300"/>
                        <w:rPr>
                          <w:sz w:val="24"/>
                        </w:rPr>
                      </w:pPr>
                      <w:r>
                        <w:rPr>
                          <w:color w:val="5F7F84"/>
                          <w:spacing w:val="4"/>
                        </w:rPr>
                        <w:t>组织策划社团的成立大会、竞选会、团队培训、招新等运维活动</w:t>
                      </w:r>
                      <w:r>
                        <w:rPr>
                          <w:rFonts w:hint="eastAsia"/>
                          <w:color w:val="5F7F84"/>
                          <w:spacing w:val="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5F7F84"/>
                          <w:sz w:val="24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5"/>
                        <w:spacing w:before="18" w:line="260" w:lineRule="exact"/>
                        <w:ind w:right="417"/>
                        <w:rPr>
                          <w:color w:val="5F7F84"/>
                        </w:rPr>
                      </w:pPr>
                    </w:p>
                    <w:p>
                      <w:pPr>
                        <w:spacing w:before="1"/>
                        <w:ind w:left="233" w:right="-19" w:firstLine="0"/>
                        <w:jc w:val="left"/>
                        <w:rPr>
                          <w:sz w:val="24"/>
                        </w:rPr>
                      </w:pPr>
                    </w:p>
                    <w:p>
                      <w:pPr>
                        <w:pStyle w:val="5"/>
                        <w:spacing w:before="18" w:line="260" w:lineRule="exact"/>
                        <w:ind w:right="417"/>
                        <w:rPr>
                          <w:color w:val="5F7F84"/>
                        </w:rPr>
                      </w:pPr>
                    </w:p>
                    <w:p>
                      <w:pPr>
                        <w:spacing w:before="0"/>
                        <w:ind w:right="0"/>
                        <w:jc w:val="both"/>
                        <w:rPr>
                          <w:color w:val="5F7F84"/>
                          <w:sz w:val="24"/>
                        </w:rPr>
                      </w:pPr>
                    </w:p>
                    <w:p>
                      <w:pPr>
                        <w:spacing w:before="0"/>
                        <w:ind w:right="0"/>
                        <w:jc w:val="both"/>
                        <w:rPr>
                          <w:rFonts w:hint="eastAsia" w:eastAsia="微软雅黑"/>
                          <w:color w:val="5F7F84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F7F84"/>
                          <w:sz w:val="24"/>
                          <w:lang w:val="en-US" w:eastAsia="zh-CN"/>
                        </w:rPr>
                        <w:t xml:space="preserve">              </w:t>
                      </w:r>
                    </w:p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19648" behindDoc="0" locked="0" layoutInCell="1" allowOverlap="1">
                <wp:simplePos x="0" y="0"/>
                <wp:positionH relativeFrom="page">
                  <wp:posOffset>2640330</wp:posOffset>
                </wp:positionH>
                <wp:positionV relativeFrom="paragraph">
                  <wp:posOffset>551815</wp:posOffset>
                </wp:positionV>
                <wp:extent cx="305435" cy="238760"/>
                <wp:effectExtent l="0" t="0" r="18415" b="8890"/>
                <wp:wrapNone/>
                <wp:docPr id="47" name="任意多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2387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81" h="376">
                              <a:moveTo>
                                <a:pt x="370" y="322"/>
                              </a:moveTo>
                              <a:lnTo>
                                <a:pt x="330" y="322"/>
                              </a:lnTo>
                              <a:lnTo>
                                <a:pt x="330" y="375"/>
                              </a:lnTo>
                              <a:lnTo>
                                <a:pt x="350" y="356"/>
                              </a:lnTo>
                              <a:lnTo>
                                <a:pt x="370" y="356"/>
                              </a:lnTo>
                              <a:lnTo>
                                <a:pt x="370" y="322"/>
                              </a:lnTo>
                              <a:close/>
                              <a:moveTo>
                                <a:pt x="370" y="356"/>
                              </a:moveTo>
                              <a:lnTo>
                                <a:pt x="350" y="356"/>
                              </a:lnTo>
                              <a:lnTo>
                                <a:pt x="370" y="375"/>
                              </a:lnTo>
                              <a:lnTo>
                                <a:pt x="370" y="356"/>
                              </a:lnTo>
                              <a:close/>
                              <a:moveTo>
                                <a:pt x="82" y="185"/>
                              </a:moveTo>
                              <a:lnTo>
                                <a:pt x="82" y="253"/>
                              </a:lnTo>
                              <a:lnTo>
                                <a:pt x="226" y="322"/>
                              </a:lnTo>
                              <a:lnTo>
                                <a:pt x="234" y="325"/>
                              </a:lnTo>
                              <a:lnTo>
                                <a:pt x="242" y="324"/>
                              </a:lnTo>
                              <a:lnTo>
                                <a:pt x="250" y="322"/>
                              </a:lnTo>
                              <a:lnTo>
                                <a:pt x="338" y="279"/>
                              </a:lnTo>
                              <a:lnTo>
                                <a:pt x="338" y="260"/>
                              </a:lnTo>
                              <a:lnTo>
                                <a:pt x="237" y="260"/>
                              </a:lnTo>
                              <a:lnTo>
                                <a:pt x="82" y="185"/>
                              </a:lnTo>
                              <a:close/>
                              <a:moveTo>
                                <a:pt x="281" y="136"/>
                              </a:moveTo>
                              <a:lnTo>
                                <a:pt x="256" y="136"/>
                              </a:lnTo>
                              <a:lnTo>
                                <a:pt x="344" y="182"/>
                              </a:lnTo>
                              <a:lnTo>
                                <a:pt x="344" y="281"/>
                              </a:lnTo>
                              <a:lnTo>
                                <a:pt x="343" y="322"/>
                              </a:lnTo>
                              <a:lnTo>
                                <a:pt x="358" y="322"/>
                              </a:lnTo>
                              <a:lnTo>
                                <a:pt x="359" y="176"/>
                              </a:lnTo>
                              <a:lnTo>
                                <a:pt x="281" y="136"/>
                              </a:lnTo>
                              <a:close/>
                              <a:moveTo>
                                <a:pt x="392" y="185"/>
                              </a:moveTo>
                              <a:lnTo>
                                <a:pt x="365" y="198"/>
                              </a:lnTo>
                              <a:lnTo>
                                <a:pt x="365" y="267"/>
                              </a:lnTo>
                              <a:lnTo>
                                <a:pt x="391" y="253"/>
                              </a:lnTo>
                              <a:lnTo>
                                <a:pt x="392" y="253"/>
                              </a:lnTo>
                              <a:lnTo>
                                <a:pt x="392" y="185"/>
                              </a:lnTo>
                              <a:close/>
                              <a:moveTo>
                                <a:pt x="338" y="211"/>
                              </a:moveTo>
                              <a:lnTo>
                                <a:pt x="237" y="260"/>
                              </a:lnTo>
                              <a:lnTo>
                                <a:pt x="338" y="260"/>
                              </a:lnTo>
                              <a:lnTo>
                                <a:pt x="338" y="211"/>
                              </a:lnTo>
                              <a:close/>
                              <a:moveTo>
                                <a:pt x="237" y="0"/>
                              </a:moveTo>
                              <a:lnTo>
                                <a:pt x="0" y="114"/>
                              </a:lnTo>
                              <a:lnTo>
                                <a:pt x="0" y="125"/>
                              </a:lnTo>
                              <a:lnTo>
                                <a:pt x="237" y="238"/>
                              </a:lnTo>
                              <a:lnTo>
                                <a:pt x="338" y="189"/>
                              </a:lnTo>
                              <a:lnTo>
                                <a:pt x="338" y="186"/>
                              </a:lnTo>
                              <a:lnTo>
                                <a:pt x="265" y="148"/>
                              </a:lnTo>
                              <a:lnTo>
                                <a:pt x="241" y="148"/>
                              </a:lnTo>
                              <a:lnTo>
                                <a:pt x="229" y="146"/>
                              </a:lnTo>
                              <a:lnTo>
                                <a:pt x="220" y="140"/>
                              </a:lnTo>
                              <a:lnTo>
                                <a:pt x="214" y="131"/>
                              </a:lnTo>
                              <a:lnTo>
                                <a:pt x="212" y="119"/>
                              </a:lnTo>
                              <a:lnTo>
                                <a:pt x="214" y="108"/>
                              </a:lnTo>
                              <a:lnTo>
                                <a:pt x="220" y="99"/>
                              </a:lnTo>
                              <a:lnTo>
                                <a:pt x="229" y="93"/>
                              </a:lnTo>
                              <a:lnTo>
                                <a:pt x="241" y="91"/>
                              </a:lnTo>
                              <a:lnTo>
                                <a:pt x="423" y="91"/>
                              </a:lnTo>
                              <a:lnTo>
                                <a:pt x="237" y="0"/>
                              </a:lnTo>
                              <a:close/>
                              <a:moveTo>
                                <a:pt x="423" y="91"/>
                              </a:moveTo>
                              <a:lnTo>
                                <a:pt x="241" y="91"/>
                              </a:lnTo>
                              <a:lnTo>
                                <a:pt x="252" y="93"/>
                              </a:lnTo>
                              <a:lnTo>
                                <a:pt x="261" y="99"/>
                              </a:lnTo>
                              <a:lnTo>
                                <a:pt x="267" y="108"/>
                              </a:lnTo>
                              <a:lnTo>
                                <a:pt x="269" y="119"/>
                              </a:lnTo>
                              <a:lnTo>
                                <a:pt x="269" y="122"/>
                              </a:lnTo>
                              <a:lnTo>
                                <a:pt x="366" y="172"/>
                              </a:lnTo>
                              <a:lnTo>
                                <a:pt x="365" y="176"/>
                              </a:lnTo>
                              <a:lnTo>
                                <a:pt x="481" y="119"/>
                              </a:lnTo>
                              <a:lnTo>
                                <a:pt x="423" y="91"/>
                              </a:lnTo>
                              <a:close/>
                              <a:moveTo>
                                <a:pt x="257" y="143"/>
                              </a:moveTo>
                              <a:lnTo>
                                <a:pt x="252" y="147"/>
                              </a:lnTo>
                              <a:lnTo>
                                <a:pt x="246" y="148"/>
                              </a:lnTo>
                              <a:lnTo>
                                <a:pt x="265" y="148"/>
                              </a:lnTo>
                              <a:lnTo>
                                <a:pt x="257" y="143"/>
                              </a:lnTo>
                              <a:close/>
                              <a:moveTo>
                                <a:pt x="253" y="97"/>
                              </a:moveTo>
                              <a:lnTo>
                                <a:pt x="228" y="97"/>
                              </a:lnTo>
                              <a:lnTo>
                                <a:pt x="219" y="107"/>
                              </a:lnTo>
                              <a:lnTo>
                                <a:pt x="219" y="132"/>
                              </a:lnTo>
                              <a:lnTo>
                                <a:pt x="228" y="142"/>
                              </a:lnTo>
                              <a:lnTo>
                                <a:pt x="246" y="142"/>
                              </a:lnTo>
                              <a:lnTo>
                                <a:pt x="252" y="140"/>
                              </a:lnTo>
                              <a:lnTo>
                                <a:pt x="256" y="136"/>
                              </a:lnTo>
                              <a:lnTo>
                                <a:pt x="281" y="136"/>
                              </a:lnTo>
                              <a:lnTo>
                                <a:pt x="262" y="126"/>
                              </a:lnTo>
                              <a:lnTo>
                                <a:pt x="263" y="124"/>
                              </a:lnTo>
                              <a:lnTo>
                                <a:pt x="263" y="107"/>
                              </a:lnTo>
                              <a:lnTo>
                                <a:pt x="253" y="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7F8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4" o:spid="_x0000_s1026" o:spt="100" style="position:absolute;left:0pt;margin-left:207.9pt;margin-top:43.45pt;height:18.8pt;width:24.05pt;mso-position-horizontal-relative:page;z-index:1006619648;mso-width-relative:page;mso-height-relative:page;" fillcolor="#5F7F84" filled="t" stroked="f" coordsize="481,376" o:gfxdata="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AFISerZAAAACgEAAA8A&#10;AAAAAAAAAQAgAAAAIgAAAGRycy9kb3ducmV2LnhtbFBLAQIUABQAAAAIAIdO4kDyuLlAFwQAACwR&#10;AAAOAAAAAAAAAAEAIAAAACgBAABkcnMvZTJvRG9jLnhtbFBLBQYAAAAABgAGAFkBAACxBwAAAAA=&#10;" path="m370,322l330,322,330,375,350,356,370,356,370,322xm370,356l350,356,370,375,370,356xm82,185l82,253,226,322,234,325,242,324,250,322,338,279,338,260,237,260,82,185xm281,136l256,136,344,182,344,281,343,322,358,322,359,176,281,136xm392,185l365,198,365,267,391,253,392,253,392,185xm338,211l237,260,338,260,338,211xm237,0l0,114,0,125,237,238,338,189,338,186,265,148,241,148,229,146,220,140,214,131,212,119,214,108,220,99,229,93,241,91,423,91,237,0xm423,91l241,91,252,93,261,99,267,108,269,119,269,122,366,172,365,176,481,119,423,91xm257,143l252,147,246,148,265,148,257,143xm253,97l228,97,219,107,219,132,228,142,246,142,252,140,256,136,281,136,262,126,263,124,263,107,253,9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58274816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-670560</wp:posOffset>
                </wp:positionV>
                <wp:extent cx="4900930" cy="9969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0030" y="131445"/>
                          <a:ext cx="490093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5506"/>
                                <w:tab w:val="left" w:pos="6010"/>
                              </w:tabs>
                              <w:spacing w:before="0" w:line="906" w:lineRule="exact"/>
                              <w:ind w:right="0" w:firstLine="1361" w:firstLineChars="200"/>
                              <w:jc w:val="both"/>
                              <w:rPr>
                                <w:b/>
                                <w:sz w:val="4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CF939D"/>
                                <w:spacing w:val="40"/>
                                <w:sz w:val="6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b/>
                                <w:color w:val="CF939D"/>
                                <w:sz w:val="52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color w:val="CF939D"/>
                                <w:spacing w:val="32"/>
                                <w:sz w:val="42"/>
                                <w:lang w:val="en-US" w:eastAsia="zh-CN"/>
                              </w:rPr>
                              <w:t>NAI SENG</w:t>
                            </w:r>
                            <w:r>
                              <w:rPr>
                                <w:b/>
                                <w:color w:val="CF939D"/>
                                <w:spacing w:val="-84"/>
                                <w:sz w:val="4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line="411" w:lineRule="exact"/>
                              <w:ind w:left="451" w:leftChars="205" w:right="0" w:firstLine="1892" w:firstLineChars="788"/>
                              <w:jc w:val="both"/>
                            </w:pPr>
                            <w:r>
                              <w:rPr>
                                <w:color w:val="5F7F84"/>
                              </w:rPr>
                              <w:t>求职意向：设计实习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3pt;margin-top:-52.8pt;height:78.5pt;width:385.9pt;z-index:1258274816;mso-width-relative:page;mso-height-relative:page;" filled="f" stroked="f" coordsize="21600,21600" o:gfxdata="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Mjj+vcAAAACwEAAA8AAAAAAAAAAQAgAAAAIgAAAGRycy9kb3ducmV2LnhtbFBLAQIUABQAAAAI&#10;AIdO4kDKZBn9lAIAAA0FAAAOAAAAAAAAAAEAIAAAACs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5506"/>
                          <w:tab w:val="left" w:pos="6010"/>
                        </w:tabs>
                        <w:spacing w:before="0" w:line="906" w:lineRule="exact"/>
                        <w:ind w:right="0" w:firstLine="1361" w:firstLineChars="200"/>
                        <w:jc w:val="both"/>
                        <w:rPr>
                          <w:b/>
                          <w:sz w:val="42"/>
                        </w:rPr>
                      </w:pPr>
                      <w:r>
                        <w:rPr>
                          <w:rFonts w:hint="eastAsia"/>
                          <w:b/>
                          <w:color w:val="CF939D"/>
                          <w:spacing w:val="40"/>
                          <w:sz w:val="60"/>
                          <w:lang w:eastAsia="zh-CN"/>
                        </w:rPr>
                        <w:t>奈森设计</w:t>
                      </w:r>
                      <w:r>
                        <w:rPr>
                          <w:b/>
                          <w:color w:val="CF939D"/>
                          <w:sz w:val="52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color w:val="CF939D"/>
                          <w:spacing w:val="32"/>
                          <w:sz w:val="42"/>
                          <w:lang w:val="en-US" w:eastAsia="zh-CN"/>
                        </w:rPr>
                        <w:t>NAI SENG</w:t>
                      </w:r>
                      <w:r>
                        <w:rPr>
                          <w:b/>
                          <w:color w:val="CF939D"/>
                          <w:spacing w:val="-84"/>
                          <w:sz w:val="4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line="411" w:lineRule="exact"/>
                        <w:ind w:left="451" w:leftChars="205" w:right="0" w:firstLine="1892" w:firstLineChars="788"/>
                        <w:jc w:val="both"/>
                      </w:pPr>
                      <w:r>
                        <w:rPr>
                          <w:color w:val="5F7F84"/>
                        </w:rPr>
                        <w:t>求职意向：设计实习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006619648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6998335</wp:posOffset>
                </wp:positionV>
                <wp:extent cx="1181100" cy="469265"/>
                <wp:effectExtent l="0" t="0" r="0" b="6985"/>
                <wp:wrapNone/>
                <wp:docPr id="4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469265"/>
                          <a:chOff x="3958" y="13664"/>
                          <a:chExt cx="1860" cy="739"/>
                        </a:xfrm>
                      </wpg:grpSpPr>
                      <wpg:grpSp>
                        <wpg:cNvPr id="37" name="组合 25"/>
                        <wpg:cNvGrpSpPr/>
                        <wpg:grpSpPr>
                          <a:xfrm>
                            <a:off x="3958" y="13664"/>
                            <a:ext cx="1860" cy="73"/>
                            <a:chOff x="1795" y="346"/>
                            <a:chExt cx="1860" cy="73"/>
                          </a:xfrm>
                        </wpg:grpSpPr>
                        <wps:wsp>
                          <wps:cNvPr id="35" name="直线 26"/>
                          <wps:cNvSpPr/>
                          <wps:spPr>
                            <a:xfrm>
                              <a:off x="1832" y="382"/>
                              <a:ext cx="1786" cy="0"/>
                            </a:xfrm>
                            <a:prstGeom prst="line">
                              <a:avLst/>
                            </a:prstGeom>
                            <a:ln w="45796" cap="flat" cmpd="sng">
                              <a:solidFill>
                                <a:srgbClr val="CF939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" name="直线 27"/>
                          <wps:cNvSpPr/>
                          <wps:spPr>
                            <a:xfrm>
                              <a:off x="1832" y="382"/>
                              <a:ext cx="1722" cy="0"/>
                            </a:xfrm>
                            <a:prstGeom prst="line">
                              <a:avLst/>
                            </a:prstGeom>
                            <a:ln w="45796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0" name="组合 28"/>
                        <wpg:cNvGrpSpPr/>
                        <wpg:grpSpPr>
                          <a:xfrm>
                            <a:off x="3958" y="13997"/>
                            <a:ext cx="1860" cy="73"/>
                            <a:chOff x="1795" y="679"/>
                            <a:chExt cx="1860" cy="73"/>
                          </a:xfrm>
                        </wpg:grpSpPr>
                        <wps:wsp>
                          <wps:cNvPr id="38" name="直线 29"/>
                          <wps:cNvSpPr/>
                          <wps:spPr>
                            <a:xfrm>
                              <a:off x="1832" y="715"/>
                              <a:ext cx="1786" cy="0"/>
                            </a:xfrm>
                            <a:prstGeom prst="line">
                              <a:avLst/>
                            </a:prstGeom>
                            <a:ln w="46076" cap="flat" cmpd="sng">
                              <a:solidFill>
                                <a:srgbClr val="CF939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9" name="直线 30"/>
                          <wps:cNvSpPr/>
                          <wps:spPr>
                            <a:xfrm>
                              <a:off x="1832" y="715"/>
                              <a:ext cx="1474" cy="0"/>
                            </a:xfrm>
                            <a:prstGeom prst="line">
                              <a:avLst/>
                            </a:prstGeom>
                            <a:ln w="46076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3" name="组合 31"/>
                        <wpg:cNvGrpSpPr/>
                        <wpg:grpSpPr>
                          <a:xfrm>
                            <a:off x="3958" y="14331"/>
                            <a:ext cx="1860" cy="73"/>
                            <a:chOff x="1795" y="1012"/>
                            <a:chExt cx="1860" cy="73"/>
                          </a:xfrm>
                        </wpg:grpSpPr>
                        <wps:wsp>
                          <wps:cNvPr id="41" name="直线 32"/>
                          <wps:cNvSpPr/>
                          <wps:spPr>
                            <a:xfrm>
                              <a:off x="1832" y="1049"/>
                              <a:ext cx="1786" cy="0"/>
                            </a:xfrm>
                            <a:prstGeom prst="line">
                              <a:avLst/>
                            </a:prstGeom>
                            <a:ln w="46101" cap="flat" cmpd="sng">
                              <a:solidFill>
                                <a:srgbClr val="CF939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2" name="直线 33"/>
                          <wps:cNvSpPr/>
                          <wps:spPr>
                            <a:xfrm>
                              <a:off x="1832" y="1049"/>
                              <a:ext cx="1018" cy="0"/>
                            </a:xfrm>
                            <a:prstGeom prst="line">
                              <a:avLst/>
                            </a:prstGeom>
                            <a:ln w="46101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-32.15pt;margin-top:551.05pt;height:36.95pt;width:93pt;z-index:1006619648;mso-width-relative:page;mso-height-relative:page;" coordorigin="3958,13664" coordsize="1860,739" o:gfxdata="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J6NXJtsAAAANAQAA&#10;DwAAAAAAAAABACAAAAAiAAAAZHJzL2Rvd25yZXYueG1sUEsBAhQAFAAAAAgAh07iQIo/rEtsAwAA&#10;ahIAAA4AAAAAAAAAAQAgAAAAKgEAAGRycy9lMm9Eb2MueG1sUEsFBgAAAAAGAAYAWQEAAAgHAAAA&#10;AA==&#10;">
                <o:lock v:ext="edit" aspectratio="f"/>
                <v:group id="组合 25" o:spid="_x0000_s1026" o:spt="203" style="position:absolute;left:3958;top:13664;height:73;width:1860;" coordorigin="1795,346" coordsize="1860,7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26" o:spid="_x0000_s1026" o:spt="20" style="position:absolute;left:1832;top:382;height:0;width:1786;" filled="f" stroked="t" coordsize="21600,21600" o:gfxdata="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DPgC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.6059842519685pt" color="#CF939D" joinstyle="round"/>
                    <v:imagedata o:title=""/>
                    <o:lock v:ext="edit" aspectratio="f"/>
                  </v:line>
                  <v:line id="直线 27" o:spid="_x0000_s1026" o:spt="20" style="position:absolute;left:1832;top:382;height:0;width:1722;" filled="f" stroked="t" coordsize="21600,21600" o:gfxdata="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Oal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3.6059842519685pt" color="#FFFFFF" joinstyle="round"/>
                    <v:imagedata o:title=""/>
                    <o:lock v:ext="edit" aspectratio="f"/>
                  </v:line>
                </v:group>
                <v:group id="组合 28" o:spid="_x0000_s1026" o:spt="203" style="position:absolute;left:3958;top:13997;height:73;width:1860;" coordorigin="1795,679" coordsize="1860,7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线 29" o:spid="_x0000_s1026" o:spt="20" style="position:absolute;left:1832;top:715;height:0;width:1786;" filled="f" stroked="t" coordsize="21600,21600" o:gfxdata="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NzM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.62803149606299pt" color="#CF939D" joinstyle="round"/>
                    <v:imagedata o:title=""/>
                    <o:lock v:ext="edit" aspectratio="f"/>
                  </v:line>
                  <v:line id="直线 30" o:spid="_x0000_s1026" o:spt="20" style="position:absolute;left:1832;top:715;height:0;width:1474;" filled="f" stroked="t" coordsize="21600,21600" o:gfxdata="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KTo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3.62803149606299pt" color="#FFFFFF" joinstyle="round"/>
                    <v:imagedata o:title=""/>
                    <o:lock v:ext="edit" aspectratio="f"/>
                  </v:line>
                </v:group>
                <v:group id="组合 31" o:spid="_x0000_s1026" o:spt="203" style="position:absolute;left:3958;top:14331;height:73;width:1860;" coordorigin="1795,1012" coordsize="1860,7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32" o:spid="_x0000_s1026" o:spt="20" style="position:absolute;left:1832;top:1049;height:0;width:1786;" filled="f" stroked="t" coordsize="21600,21600" o:gfxdata="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HCx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.63pt" color="#CF939D" joinstyle="round"/>
                    <v:imagedata o:title=""/>
                    <o:lock v:ext="edit" aspectratio="f"/>
                  </v:line>
                  <v:line id="直线 33" o:spid="_x0000_s1026" o:spt="20" style="position:absolute;left:1832;top:1049;height:0;width:1018;" filled="f" stroked="t" coordsize="21600,21600" o:gfxdata="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AZw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.63pt" color="#FFFFFF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8273792" behindDoc="0" locked="0" layoutInCell="1" allowOverlap="1">
                <wp:simplePos x="0" y="0"/>
                <wp:positionH relativeFrom="column">
                  <wp:posOffset>-1120140</wp:posOffset>
                </wp:positionH>
                <wp:positionV relativeFrom="paragraph">
                  <wp:posOffset>6415405</wp:posOffset>
                </wp:positionV>
                <wp:extent cx="2374900" cy="176339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176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pacing w:before="1"/>
                              <w:ind w:left="899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 w:val="0"/>
                                <w:color w:val="CF939D"/>
                                <w:sz w:val="28"/>
                                <w:szCs w:val="22"/>
                                <w:u w:val="single" w:color="CF939D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 w:val="0"/>
                                <w:color w:val="CF939D"/>
                                <w:sz w:val="28"/>
                                <w:szCs w:val="22"/>
                                <w:u w:val="single" w:color="CF939D"/>
                                <w:lang w:val="en-US" w:eastAsia="en-US" w:bidi="ar-SA"/>
                              </w:rPr>
                              <w:t>语言能力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410" w:lineRule="exact"/>
                              <w:ind w:left="0" w:leftChars="0" w:right="1123" w:rightChars="0" w:firstLine="32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F7F84"/>
                                <w:sz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F7F84"/>
                                <w:sz w:val="16"/>
                                <w:lang w:val="en-US" w:eastAsia="zh-CN"/>
                              </w:rPr>
                              <w:t>英语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0" w:lineRule="exact"/>
                              <w:ind w:left="0" w:leftChars="0" w:right="1123" w:rightChars="0" w:firstLine="32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F7F84"/>
                                <w:sz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F7F84"/>
                                <w:sz w:val="16"/>
                                <w:lang w:val="en-US" w:eastAsia="zh-CN"/>
                              </w:rPr>
                              <w:t>法语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0" w:lineRule="exact"/>
                              <w:ind w:left="0" w:leftChars="0" w:right="1123" w:rightChars="0" w:firstLine="32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F7F84"/>
                                <w:sz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F7F84"/>
                                <w:sz w:val="16"/>
                                <w:lang w:val="en-US" w:eastAsia="zh-CN"/>
                              </w:rPr>
                              <w:t>德语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2pt;margin-top:505.15pt;height:138.85pt;width:187pt;z-index:1258273792;mso-width-relative:page;mso-height-relative:page;" filled="f" stroked="f" coordsize="21600,21600" o:gfxdata="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k7K5t4AAAAOAQAADwAAAAAAAAABACAAAAAiAAAAZHJzL2Rvd25yZXYueG1sUEsBAhQAFAAA&#10;AAgAh07iQCb10J0iAgAAGwQAAA4AAAAAAAAAAQAgAAAAL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1"/>
                        <w:ind w:left="899"/>
                        <w:jc w:val="left"/>
                        <w:rPr>
                          <w:rFonts w:ascii="微软雅黑" w:hAnsi="微软雅黑" w:eastAsia="微软雅黑" w:cs="微软雅黑"/>
                          <w:b/>
                          <w:bCs w:val="0"/>
                          <w:color w:val="CF939D"/>
                          <w:sz w:val="28"/>
                          <w:szCs w:val="22"/>
                          <w:u w:val="single" w:color="CF939D"/>
                          <w:lang w:val="en-US" w:eastAsia="en-US" w:bidi="ar-SA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 w:val="0"/>
                          <w:color w:val="CF939D"/>
                          <w:sz w:val="28"/>
                          <w:szCs w:val="22"/>
                          <w:u w:val="single" w:color="CF939D"/>
                          <w:lang w:val="en-US" w:eastAsia="en-US" w:bidi="ar-SA"/>
                        </w:rPr>
                        <w:t>语言能力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410" w:lineRule="exact"/>
                        <w:ind w:left="0" w:leftChars="0" w:right="1123" w:rightChars="0" w:firstLine="320" w:firstLineChars="20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F7F84"/>
                          <w:sz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F7F84"/>
                          <w:sz w:val="16"/>
                          <w:lang w:val="en-US" w:eastAsia="zh-CN"/>
                        </w:rPr>
                        <w:t>英语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0" w:lineRule="exact"/>
                        <w:ind w:left="0" w:leftChars="0" w:right="1123" w:rightChars="0" w:firstLine="320" w:firstLineChars="20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F7F84"/>
                          <w:sz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F7F84"/>
                          <w:sz w:val="16"/>
                          <w:lang w:val="en-US" w:eastAsia="zh-CN"/>
                        </w:rPr>
                        <w:t>法语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0" w:lineRule="exact"/>
                        <w:ind w:left="0" w:leftChars="0" w:right="1123" w:rightChars="0" w:firstLine="320" w:firstLineChars="20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F7F84"/>
                          <w:sz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F7F84"/>
                          <w:sz w:val="16"/>
                          <w:lang w:val="en-US" w:eastAsia="zh-CN"/>
                        </w:rPr>
                        <w:t>德语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331136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5296535</wp:posOffset>
                </wp:positionV>
                <wp:extent cx="1181100" cy="688975"/>
                <wp:effectExtent l="0" t="0" r="0" b="15875"/>
                <wp:wrapNone/>
                <wp:docPr id="33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688975"/>
                          <a:chOff x="4008" y="10983"/>
                          <a:chExt cx="1860" cy="1085"/>
                        </a:xfrm>
                      </wpg:grpSpPr>
                      <wpg:grpSp>
                        <wpg:cNvPr id="23" name="组合 12"/>
                        <wpg:cNvGrpSpPr/>
                        <wpg:grpSpPr>
                          <a:xfrm>
                            <a:off x="4008" y="10983"/>
                            <a:ext cx="1860" cy="73"/>
                            <a:chOff x="1795" y="134"/>
                            <a:chExt cx="1860" cy="73"/>
                          </a:xfrm>
                        </wpg:grpSpPr>
                        <wps:wsp>
                          <wps:cNvPr id="21" name="直线 13"/>
                          <wps:cNvSpPr/>
                          <wps:spPr>
                            <a:xfrm>
                              <a:off x="1832" y="170"/>
                              <a:ext cx="1786" cy="0"/>
                            </a:xfrm>
                            <a:prstGeom prst="line">
                              <a:avLst/>
                            </a:prstGeom>
                            <a:ln w="45784" cap="flat" cmpd="sng">
                              <a:solidFill>
                                <a:srgbClr val="CF939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" name="直线 14"/>
                          <wps:cNvSpPr/>
                          <wps:spPr>
                            <a:xfrm>
                              <a:off x="1832" y="170"/>
                              <a:ext cx="1722" cy="0"/>
                            </a:xfrm>
                            <a:prstGeom prst="line">
                              <a:avLst/>
                            </a:prstGeom>
                            <a:ln w="45784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6" name="组合 15"/>
                        <wpg:cNvGrpSpPr/>
                        <wpg:grpSpPr>
                          <a:xfrm>
                            <a:off x="4008" y="11329"/>
                            <a:ext cx="1860" cy="73"/>
                            <a:chOff x="1795" y="467"/>
                            <a:chExt cx="1860" cy="73"/>
                          </a:xfrm>
                        </wpg:grpSpPr>
                        <wps:wsp>
                          <wps:cNvPr id="24" name="直线 16"/>
                          <wps:cNvSpPr/>
                          <wps:spPr>
                            <a:xfrm>
                              <a:off x="1832" y="503"/>
                              <a:ext cx="1786" cy="0"/>
                            </a:xfrm>
                            <a:prstGeom prst="line">
                              <a:avLst/>
                            </a:prstGeom>
                            <a:ln w="46088" cap="flat" cmpd="sng">
                              <a:solidFill>
                                <a:srgbClr val="CF939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5" name="直线 17"/>
                          <wps:cNvSpPr/>
                          <wps:spPr>
                            <a:xfrm>
                              <a:off x="1832" y="503"/>
                              <a:ext cx="1474" cy="0"/>
                            </a:xfrm>
                            <a:prstGeom prst="line">
                              <a:avLst/>
                            </a:prstGeom>
                            <a:ln w="46088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9" name="组合 18"/>
                        <wpg:cNvGrpSpPr/>
                        <wpg:grpSpPr>
                          <a:xfrm>
                            <a:off x="4008" y="11663"/>
                            <a:ext cx="1860" cy="73"/>
                            <a:chOff x="1795" y="800"/>
                            <a:chExt cx="1860" cy="73"/>
                          </a:xfrm>
                        </wpg:grpSpPr>
                        <wps:wsp>
                          <wps:cNvPr id="27" name="直线 19"/>
                          <wps:cNvSpPr/>
                          <wps:spPr>
                            <a:xfrm>
                              <a:off x="1832" y="837"/>
                              <a:ext cx="1786" cy="0"/>
                            </a:xfrm>
                            <a:prstGeom prst="line">
                              <a:avLst/>
                            </a:prstGeom>
                            <a:ln w="46088" cap="flat" cmpd="sng">
                              <a:solidFill>
                                <a:srgbClr val="CF939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" name="直线 20"/>
                          <wps:cNvSpPr/>
                          <wps:spPr>
                            <a:xfrm>
                              <a:off x="1832" y="837"/>
                              <a:ext cx="1018" cy="0"/>
                            </a:xfrm>
                            <a:prstGeom prst="line">
                              <a:avLst/>
                            </a:prstGeom>
                            <a:ln w="46088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2" name="组合 21"/>
                        <wpg:cNvGrpSpPr/>
                        <wpg:grpSpPr>
                          <a:xfrm>
                            <a:off x="4008" y="11996"/>
                            <a:ext cx="1860" cy="73"/>
                            <a:chOff x="1795" y="1133"/>
                            <a:chExt cx="1860" cy="73"/>
                          </a:xfrm>
                        </wpg:grpSpPr>
                        <wps:wsp>
                          <wps:cNvPr id="30" name="直线 22"/>
                          <wps:cNvSpPr/>
                          <wps:spPr>
                            <a:xfrm>
                              <a:off x="1832" y="1170"/>
                              <a:ext cx="1786" cy="0"/>
                            </a:xfrm>
                            <a:prstGeom prst="line">
                              <a:avLst/>
                            </a:prstGeom>
                            <a:ln w="45784" cap="flat" cmpd="sng">
                              <a:solidFill>
                                <a:srgbClr val="CF939D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直线 23"/>
                          <wps:cNvSpPr/>
                          <wps:spPr>
                            <a:xfrm>
                              <a:off x="1832" y="1170"/>
                              <a:ext cx="1545" cy="0"/>
                            </a:xfrm>
                            <a:prstGeom prst="line">
                              <a:avLst/>
                            </a:prstGeom>
                            <a:ln w="45784" cap="flat" cmpd="sng">
                              <a:solidFill>
                                <a:srgbClr val="FFFF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13.15pt;margin-top:417.05pt;height:54.25pt;width:93pt;z-index:503311360;mso-width-relative:page;mso-height-relative:page;" coordorigin="4008,10983" coordsize="1860,1085" o:gfxdata="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F25&#10;B0zbAAAACwEAAA8AAAAAAAAAAQAgAAAAIgAAAGRycy9kb3ducmV2LnhtbFBLAQIUABQAAAAIAIdO&#10;4kDqa/5lrwMAAKIXAAAOAAAAAAAAAAEAIAAAACoBAABkcnMvZTJvRG9jLnhtbFBLBQYAAAAABgAG&#10;AFkBAABLBwAAAAA=&#10;">
                <o:lock v:ext="edit" aspectratio="f"/>
                <v:group id="组合 12" o:spid="_x0000_s1026" o:spt="203" style="position:absolute;left:4008;top:10983;height:73;width:1860;" coordorigin="1795,134" coordsize="1860,7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13" o:spid="_x0000_s1026" o:spt="20" style="position:absolute;left:1832;top:170;height:0;width:1786;" filled="f" stroked="t" coordsize="21600,21600" o:gfxdata="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5zp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.60503937007874pt" color="#CF939D" joinstyle="round"/>
                    <v:imagedata o:title=""/>
                    <o:lock v:ext="edit" aspectratio="f"/>
                  </v:line>
                  <v:line id="直线 14" o:spid="_x0000_s1026" o:spt="20" style="position:absolute;left:1832;top:170;height:0;width:1722;" filled="f" stroked="t" coordsize="21600,21600" o:gfxdata="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zof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.60503937007874pt" color="#FFFFFF" joinstyle="round"/>
                    <v:imagedata o:title=""/>
                    <o:lock v:ext="edit" aspectratio="f"/>
                  </v:line>
                </v:group>
                <v:group id="组合 15" o:spid="_x0000_s1026" o:spt="203" style="position:absolute;left:4008;top:11329;height:73;width:1860;" coordorigin="1795,467" coordsize="1860,7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线 16" o:spid="_x0000_s1026" o:spt="20" style="position:absolute;left:1832;top:503;height:0;width:1786;" filled="f" stroked="t" coordsize="21600,21600" o:gfxdata="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PCA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.62897637795276pt" color="#CF939D" joinstyle="round"/>
                    <v:imagedata o:title=""/>
                    <o:lock v:ext="edit" aspectratio="f"/>
                  </v:line>
                  <v:line id="直线 17" o:spid="_x0000_s1026" o:spt="20" style="position:absolute;left:1832;top:503;height:0;width:1474;" filled="f" stroked="t" coordsize="21600,21600" o:gfxdata="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qU+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3.62897637795276pt" color="#FFFFFF" joinstyle="round"/>
                    <v:imagedata o:title=""/>
                    <o:lock v:ext="edit" aspectratio="f"/>
                  </v:line>
                </v:group>
                <v:group id="组合 18" o:spid="_x0000_s1026" o:spt="203" style="position:absolute;left:4008;top:11663;height:73;width:1860;" coordorigin="1795,800" coordsize="1860,7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19" o:spid="_x0000_s1026" o:spt="20" style="position:absolute;left:1832;top:837;height:0;width:1786;" filled="f" stroked="t" coordsize="21600,21600" o:gfxdata="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Fcd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.62897637795276pt" color="#CF939D" joinstyle="round"/>
                    <v:imagedata o:title=""/>
                    <o:lock v:ext="edit" aspectratio="f"/>
                  </v:line>
                  <v:line id="直线 20" o:spid="_x0000_s1026" o:spt="20" style="position:absolute;left:1832;top:837;height:0;width:1018;" filled="f" stroked="t" coordsize="21600,21600" o:gfxdata="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qOA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.62897637795276pt" color="#FFFFFF" joinstyle="round"/>
                    <v:imagedata o:title=""/>
                    <o:lock v:ext="edit" aspectratio="f"/>
                  </v:line>
                </v:group>
                <v:group id="组合 21" o:spid="_x0000_s1026" o:spt="203" style="position:absolute;left:4008;top:11996;height:73;width:1860;" coordorigin="1795,1133" coordsize="1860,7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22" o:spid="_x0000_s1026" o:spt="20" style="position:absolute;left:1832;top:1170;height:0;width:1786;" filled="f" stroked="t" coordsize="21600,21600" o:gfxdata="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tA4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.60503937007874pt" color="#CF939D" joinstyle="round"/>
                    <v:imagedata o:title=""/>
                    <o:lock v:ext="edit" aspectratio="f"/>
                  </v:line>
                  <v:line id="直线 23" o:spid="_x0000_s1026" o:spt="20" style="position:absolute;left:1832;top:1170;height:0;width:1545;" filled="f" stroked="t" coordsize="21600,21600" o:gfxdata="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OKl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3.60503937007874pt" color="#FFFFFF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65504" behindDoc="0" locked="0" layoutInCell="1" allowOverlap="1">
                <wp:simplePos x="0" y="0"/>
                <wp:positionH relativeFrom="column">
                  <wp:posOffset>-1094105</wp:posOffset>
                </wp:positionH>
                <wp:positionV relativeFrom="paragraph">
                  <wp:posOffset>4709795</wp:posOffset>
                </wp:positionV>
                <wp:extent cx="2374900" cy="15309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153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470" w:lineRule="exact"/>
                              <w:ind w:right="1120" w:firstLine="840" w:firstLineChars="300"/>
                              <w:jc w:val="both"/>
                              <w:rPr>
                                <w:b/>
                                <w:color w:val="CF939D"/>
                                <w:sz w:val="28"/>
                                <w:u w:val="single" w:color="CF939D"/>
                              </w:rPr>
                            </w:pPr>
                            <w:r>
                              <w:rPr>
                                <w:b/>
                                <w:color w:val="CF939D"/>
                                <w:sz w:val="28"/>
                                <w:u w:val="single" w:color="CF939D"/>
                              </w:rPr>
                              <w:t>软件操作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590" w:lineRule="exact"/>
                              <w:ind w:left="0" w:leftChars="0" w:right="1123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5F7F84"/>
                                <w:sz w:val="14"/>
                              </w:rPr>
                            </w:pPr>
                            <w:r>
                              <w:rPr>
                                <w:color w:val="5F7F84"/>
                                <w:sz w:val="14"/>
                              </w:rPr>
                              <w:t xml:space="preserve">ILLUSTRATION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90" w:lineRule="exact"/>
                              <w:ind w:left="0" w:leftChars="0" w:right="1123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5F7F84"/>
                                <w:sz w:val="16"/>
                              </w:rPr>
                            </w:pPr>
                            <w:r>
                              <w:rPr>
                                <w:color w:val="5F7F84"/>
                                <w:sz w:val="16"/>
                              </w:rPr>
                              <w:t>PHOTOGRAPHY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30" w:lineRule="exact"/>
                              <w:ind w:left="0" w:leftChars="0" w:right="1123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5F7F84"/>
                                <w:sz w:val="16"/>
                              </w:rPr>
                            </w:pPr>
                            <w:r>
                              <w:rPr>
                                <w:color w:val="5F7F84"/>
                                <w:sz w:val="16"/>
                              </w:rPr>
                              <w:t xml:space="preserve">WEB DESIGN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10" w:lineRule="exact"/>
                              <w:ind w:left="0" w:leftChars="0" w:right="1123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F7F84"/>
                                <w:sz w:val="16"/>
                                <w:lang w:val="en-US" w:eastAsia="zh-CN"/>
                              </w:rPr>
                            </w:pPr>
                            <w:r>
                              <w:rPr>
                                <w:color w:val="5F7F84"/>
                                <w:sz w:val="16"/>
                              </w:rPr>
                              <w:t>INFORMATIC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6.15pt;margin-top:370.85pt;height:120.55pt;width:187pt;z-index:754965504;mso-width-relative:page;mso-height-relative:page;" filled="f" stroked="f" coordsize="21600,21600" o:gfxdata="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L7l+N0AAAAMAQAADwAAAAAAAAABACAAAAAiAAAAZHJzL2Rvd25yZXYueG1sUEsBAhQAFAAAAAgA&#10;h07iQPo45E0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right="1120" w:firstLine="840" w:firstLineChars="300"/>
                        <w:jc w:val="both"/>
                        <w:rPr>
                          <w:b/>
                          <w:color w:val="CF939D"/>
                          <w:sz w:val="28"/>
                          <w:u w:val="single" w:color="CF939D"/>
                        </w:rPr>
                      </w:pPr>
                      <w:r>
                        <w:rPr>
                          <w:b/>
                          <w:color w:val="CF939D"/>
                          <w:sz w:val="28"/>
                          <w:u w:val="single" w:color="CF939D"/>
                        </w:rPr>
                        <w:t>软件操作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590" w:lineRule="exact"/>
                        <w:ind w:left="0" w:leftChars="0" w:right="1123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5F7F84"/>
                          <w:sz w:val="14"/>
                        </w:rPr>
                      </w:pPr>
                      <w:r>
                        <w:rPr>
                          <w:color w:val="5F7F84"/>
                          <w:sz w:val="14"/>
                        </w:rPr>
                        <w:t xml:space="preserve">ILLUSTRATION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90" w:lineRule="exact"/>
                        <w:ind w:left="0" w:leftChars="0" w:right="1123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5F7F84"/>
                          <w:sz w:val="16"/>
                        </w:rPr>
                      </w:pPr>
                      <w:r>
                        <w:rPr>
                          <w:color w:val="5F7F84"/>
                          <w:sz w:val="16"/>
                        </w:rPr>
                        <w:t>PHOTOGRAPHY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30" w:lineRule="exact"/>
                        <w:ind w:left="0" w:leftChars="0" w:right="1123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5F7F84"/>
                          <w:sz w:val="16"/>
                        </w:rPr>
                      </w:pPr>
                      <w:r>
                        <w:rPr>
                          <w:color w:val="5F7F84"/>
                          <w:sz w:val="16"/>
                        </w:rPr>
                        <w:t xml:space="preserve">WEB DESIGN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10" w:lineRule="exact"/>
                        <w:ind w:left="0" w:leftChars="0" w:right="1123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F7F84"/>
                          <w:sz w:val="16"/>
                          <w:lang w:val="en-US" w:eastAsia="zh-CN"/>
                        </w:rPr>
                      </w:pPr>
                      <w:r>
                        <w:rPr>
                          <w:color w:val="5F7F84"/>
                          <w:sz w:val="16"/>
                        </w:rPr>
                        <w:t>INFORMATIC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159385</wp:posOffset>
            </wp:positionH>
            <wp:positionV relativeFrom="paragraph">
              <wp:posOffset>4046220</wp:posOffset>
            </wp:positionV>
            <wp:extent cx="229870" cy="229235"/>
            <wp:effectExtent l="0" t="0" r="17780" b="18415"/>
            <wp:wrapNone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2216150</wp:posOffset>
                </wp:positionH>
                <wp:positionV relativeFrom="page">
                  <wp:posOffset>791210</wp:posOffset>
                </wp:positionV>
                <wp:extent cx="0" cy="9359900"/>
                <wp:effectExtent l="6350" t="0" r="12700" b="12700"/>
                <wp:wrapNone/>
                <wp:docPr id="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5990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5ABA7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174.5pt;margin-top:62.3pt;height:737pt;width:0pt;mso-position-horizontal-relative:page;mso-position-vertical-relative:page;z-index:251656192;mso-width-relative:page;mso-height-relative:page;" filled="f" stroked="t" coordsize="21600,21600" o:gfxdata="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h8lddYAAAAMAQAADwAAAAAAAAABACAAAAAi&#10;AAAAZHJzL2Rvd25yZXYueG1sUEsBAhQAFAAAAAgAh07iQCv8CO7TAQAAjwMAAA4AAAAAAAAAAQAg&#10;AAAAJQEAAGRycy9lMm9Eb2MueG1sUEsFBgAAAAAGAAYAWQEAAGoFAAAAAA==&#10;">
                <v:fill on="f" focussize="0,0"/>
                <v:stroke weight="1pt" color="#95ABA7" joinstyle="round" dashstyle="long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151130</wp:posOffset>
                </wp:positionH>
                <wp:positionV relativeFrom="paragraph">
                  <wp:posOffset>3696335</wp:posOffset>
                </wp:positionV>
                <wp:extent cx="180975" cy="273050"/>
                <wp:effectExtent l="0" t="0" r="9525" b="12700"/>
                <wp:wrapNone/>
                <wp:docPr id="13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730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85" h="430">
                              <a:moveTo>
                                <a:pt x="142" y="0"/>
                              </a:moveTo>
                              <a:lnTo>
                                <a:pt x="87" y="11"/>
                              </a:lnTo>
                              <a:lnTo>
                                <a:pt x="42" y="42"/>
                              </a:lnTo>
                              <a:lnTo>
                                <a:pt x="11" y="87"/>
                              </a:lnTo>
                              <a:lnTo>
                                <a:pt x="0" y="142"/>
                              </a:lnTo>
                              <a:lnTo>
                                <a:pt x="4" y="170"/>
                              </a:lnTo>
                              <a:lnTo>
                                <a:pt x="15" y="205"/>
                              </a:lnTo>
                              <a:lnTo>
                                <a:pt x="35" y="248"/>
                              </a:lnTo>
                              <a:lnTo>
                                <a:pt x="62" y="299"/>
                              </a:lnTo>
                              <a:lnTo>
                                <a:pt x="83" y="337"/>
                              </a:lnTo>
                              <a:lnTo>
                                <a:pt x="102" y="368"/>
                              </a:lnTo>
                              <a:lnTo>
                                <a:pt x="121" y="398"/>
                              </a:lnTo>
                              <a:lnTo>
                                <a:pt x="142" y="430"/>
                              </a:lnTo>
                              <a:lnTo>
                                <a:pt x="164" y="398"/>
                              </a:lnTo>
                              <a:lnTo>
                                <a:pt x="183" y="368"/>
                              </a:lnTo>
                              <a:lnTo>
                                <a:pt x="201" y="337"/>
                              </a:lnTo>
                              <a:lnTo>
                                <a:pt x="223" y="299"/>
                              </a:lnTo>
                              <a:lnTo>
                                <a:pt x="250" y="248"/>
                              </a:lnTo>
                              <a:lnTo>
                                <a:pt x="265" y="215"/>
                              </a:lnTo>
                              <a:lnTo>
                                <a:pt x="142" y="215"/>
                              </a:lnTo>
                              <a:lnTo>
                                <a:pt x="113" y="209"/>
                              </a:lnTo>
                              <a:lnTo>
                                <a:pt x="90" y="193"/>
                              </a:lnTo>
                              <a:lnTo>
                                <a:pt x="74" y="170"/>
                              </a:lnTo>
                              <a:lnTo>
                                <a:pt x="69" y="141"/>
                              </a:lnTo>
                              <a:lnTo>
                                <a:pt x="74" y="112"/>
                              </a:lnTo>
                              <a:lnTo>
                                <a:pt x="90" y="89"/>
                              </a:lnTo>
                              <a:lnTo>
                                <a:pt x="113" y="73"/>
                              </a:lnTo>
                              <a:lnTo>
                                <a:pt x="142" y="68"/>
                              </a:lnTo>
                              <a:lnTo>
                                <a:pt x="260" y="68"/>
                              </a:lnTo>
                              <a:lnTo>
                                <a:pt x="243" y="42"/>
                              </a:lnTo>
                              <a:lnTo>
                                <a:pt x="198" y="11"/>
                              </a:lnTo>
                              <a:lnTo>
                                <a:pt x="142" y="0"/>
                              </a:lnTo>
                              <a:close/>
                              <a:moveTo>
                                <a:pt x="260" y="68"/>
                              </a:moveTo>
                              <a:lnTo>
                                <a:pt x="142" y="68"/>
                              </a:lnTo>
                              <a:lnTo>
                                <a:pt x="171" y="73"/>
                              </a:lnTo>
                              <a:lnTo>
                                <a:pt x="194" y="89"/>
                              </a:lnTo>
                              <a:lnTo>
                                <a:pt x="210" y="112"/>
                              </a:lnTo>
                              <a:lnTo>
                                <a:pt x="216" y="141"/>
                              </a:lnTo>
                              <a:lnTo>
                                <a:pt x="210" y="170"/>
                              </a:lnTo>
                              <a:lnTo>
                                <a:pt x="194" y="193"/>
                              </a:lnTo>
                              <a:lnTo>
                                <a:pt x="171" y="209"/>
                              </a:lnTo>
                              <a:lnTo>
                                <a:pt x="142" y="215"/>
                              </a:lnTo>
                              <a:lnTo>
                                <a:pt x="265" y="215"/>
                              </a:lnTo>
                              <a:lnTo>
                                <a:pt x="269" y="205"/>
                              </a:lnTo>
                              <a:lnTo>
                                <a:pt x="281" y="170"/>
                              </a:lnTo>
                              <a:lnTo>
                                <a:pt x="285" y="142"/>
                              </a:lnTo>
                              <a:lnTo>
                                <a:pt x="273" y="87"/>
                              </a:lnTo>
                              <a:lnTo>
                                <a:pt x="260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939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o:spt="100" style="position:absolute;left:0pt;margin-left:11.9pt;margin-top:291.05pt;height:21.5pt;width:14.25pt;mso-position-horizontal-relative:page;z-index:251656192;mso-width-relative:page;mso-height-relative:page;" fillcolor="#CF939D" filled="t" stroked="f" coordsize="285,430" o:gfxdata="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NflIL/YAAAACQEAAA8AAAAAAAAAAQAgAAAAIgAAAGRycy9kb3du&#10;cmV2LnhtbFBLAQIUABQAAAAIAIdO4kAPHtrIHAMAAOgKAAAOAAAAAAAAAAEAIAAAACcBAABkcnMv&#10;ZTJvRG9jLnhtbFBLBQYAAAAABgAGAFkBAAC1BgAAAAA=&#10;" path="m142,0l87,11,42,42,11,87,0,142,4,170,15,205,35,248,62,299,83,337,102,368,121,398,142,430,164,398,183,368,201,337,223,299,250,248,265,215,142,215,113,209,90,193,74,170,69,141,74,112,90,89,113,73,142,68,260,68,243,42,198,11,142,0xm260,68l142,68,171,73,194,89,210,112,216,141,210,170,194,193,171,209,142,215,265,215,269,205,281,170,285,142,273,87,260,6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3311360" behindDoc="0" locked="0" layoutInCell="1" allowOverlap="1">
                <wp:simplePos x="0" y="0"/>
                <wp:positionH relativeFrom="column">
                  <wp:posOffset>-1068070</wp:posOffset>
                </wp:positionH>
                <wp:positionV relativeFrom="paragraph">
                  <wp:posOffset>2995295</wp:posOffset>
                </wp:positionV>
                <wp:extent cx="2374900" cy="16351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163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470" w:lineRule="exact"/>
                              <w:ind w:right="1120" w:firstLine="840" w:firstLineChars="300"/>
                              <w:jc w:val="both"/>
                              <w:rPr>
                                <w:b/>
                                <w:color w:val="CF939D"/>
                                <w:sz w:val="28"/>
                                <w:u w:val="single" w:color="CF939D"/>
                              </w:rPr>
                            </w:pPr>
                            <w:r>
                              <w:rPr>
                                <w:b/>
                                <w:color w:val="CF939D"/>
                                <w:sz w:val="28"/>
                                <w:u w:val="single" w:color="CF939D"/>
                              </w:rPr>
                              <w:t>联系方式</w:t>
                            </w:r>
                          </w:p>
                          <w:p>
                            <w:pPr>
                              <w:spacing w:before="0" w:line="470" w:lineRule="exact"/>
                              <w:ind w:right="1120"/>
                              <w:jc w:val="both"/>
                              <w:rPr>
                                <w:color w:val="5F7F84"/>
                                <w:spacing w:val="4"/>
                                <w:sz w:val="20"/>
                              </w:rPr>
                            </w:pPr>
                            <w:r>
                              <w:rPr>
                                <w:position w:val="-12"/>
                              </w:rPr>
                              <w:drawing>
                                <wp:inline distT="0" distB="0" distL="0" distR="0">
                                  <wp:extent cx="220345" cy="220345"/>
                                  <wp:effectExtent l="0" t="0" r="8255" b="8255"/>
                                  <wp:docPr id="11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2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954" cy="220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position w:val="-1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"http://www.kaNSk.com/"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5F7F84"/>
                                <w:spacing w:val="4"/>
                                <w:sz w:val="20"/>
                              </w:rPr>
                              <w:t>www.kaNSk.com</w:t>
                            </w:r>
                            <w:r>
                              <w:rPr>
                                <w:color w:val="5F7F84"/>
                                <w:spacing w:val="4"/>
                                <w:sz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before="0"/>
                              <w:ind w:right="0" w:firstLine="400" w:firstLineChars="20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F7F84"/>
                                <w:sz w:val="20"/>
                              </w:rPr>
                              <w:t>上海市 / 闵行区 / xx 街道xxx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50" w:lineRule="exact"/>
                              <w:ind w:left="0" w:leftChars="0" w:right="1123" w:rightChars="0" w:firstLine="432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5F7F84"/>
                                <w:sz w:val="20"/>
                              </w:rPr>
                            </w:pPr>
                            <w:r>
                              <w:rPr>
                                <w:color w:val="5F7F84"/>
                                <w:sz w:val="20"/>
                              </w:rPr>
                              <w:t>135XXXXXXXX</w:t>
                            </w:r>
                          </w:p>
                          <w:p>
                            <w:pPr>
                              <w:spacing w:before="19"/>
                              <w:ind w:right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distT="0" distB="0" distL="0" distR="0">
                                  <wp:extent cx="213360" cy="152400"/>
                                  <wp:effectExtent l="0" t="0" r="15240" b="0"/>
                                  <wp:docPr id="17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4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804" cy="1525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"mailto:123456@ibaotu.com"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5F7F84"/>
                                <w:spacing w:val="4"/>
                                <w:sz w:val="20"/>
                              </w:rPr>
                              <w:t>123456@ibaotu.com</w:t>
                            </w:r>
                            <w:r>
                              <w:rPr>
                                <w:color w:val="5F7F84"/>
                                <w:spacing w:val="4"/>
                                <w:sz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50" w:lineRule="exact"/>
                              <w:ind w:right="1123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5F7F84"/>
                                <w:sz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1pt;margin-top:235.85pt;height:128.75pt;width:187pt;z-index:503311360;mso-width-relative:page;mso-height-relative:page;" filled="f" stroked="f" coordsize="21600,21600" o:gfxdata="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6t0D/dAAAADAEAAA8AAAAAAAAAAQAgAAAAIgAAAGRycy9kb3ducmV2LnhtbFBLAQIUABQAAAAI&#10;AIdO4kDqQU/h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right="1120" w:firstLine="840" w:firstLineChars="300"/>
                        <w:jc w:val="both"/>
                        <w:rPr>
                          <w:b/>
                          <w:color w:val="CF939D"/>
                          <w:sz w:val="28"/>
                          <w:u w:val="single" w:color="CF939D"/>
                        </w:rPr>
                      </w:pPr>
                      <w:r>
                        <w:rPr>
                          <w:b/>
                          <w:color w:val="CF939D"/>
                          <w:sz w:val="28"/>
                          <w:u w:val="single" w:color="CF939D"/>
                        </w:rPr>
                        <w:t>联系方式</w:t>
                      </w:r>
                    </w:p>
                    <w:p>
                      <w:pPr>
                        <w:spacing w:before="0" w:line="470" w:lineRule="exact"/>
                        <w:ind w:right="1120"/>
                        <w:jc w:val="both"/>
                        <w:rPr>
                          <w:color w:val="5F7F84"/>
                          <w:spacing w:val="4"/>
                          <w:sz w:val="20"/>
                        </w:rPr>
                      </w:pPr>
                      <w:r>
                        <w:rPr>
                          <w:position w:val="-12"/>
                        </w:rPr>
                        <w:drawing>
                          <wp:inline distT="0" distB="0" distL="0" distR="0">
                            <wp:extent cx="220345" cy="220345"/>
                            <wp:effectExtent l="0" t="0" r="8255" b="8255"/>
                            <wp:docPr id="11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2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954" cy="220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position w:val="-1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2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"http://www.kaNSk.com/" \h </w:instrText>
                      </w:r>
                      <w:r>
                        <w:fldChar w:fldCharType="separate"/>
                      </w:r>
                      <w:r>
                        <w:rPr>
                          <w:color w:val="5F7F84"/>
                          <w:spacing w:val="4"/>
                          <w:sz w:val="20"/>
                        </w:rPr>
                        <w:t>www.kaNSk.com</w:t>
                      </w:r>
                      <w:r>
                        <w:rPr>
                          <w:color w:val="5F7F84"/>
                          <w:spacing w:val="4"/>
                          <w:sz w:val="20"/>
                        </w:rPr>
                        <w:fldChar w:fldCharType="end"/>
                      </w:r>
                    </w:p>
                    <w:p>
                      <w:pPr>
                        <w:spacing w:before="0"/>
                        <w:ind w:right="0" w:firstLine="400" w:firstLineChars="20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5F7F84"/>
                          <w:sz w:val="20"/>
                        </w:rPr>
                        <w:t>上海市 / 闵行区 / xx 街道xxx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50" w:lineRule="exact"/>
                        <w:ind w:left="0" w:leftChars="0" w:right="1123" w:rightChars="0" w:firstLine="432" w:firstLineChars="0"/>
                        <w:jc w:val="both"/>
                        <w:textAlignment w:val="auto"/>
                        <w:outlineLvl w:val="9"/>
                        <w:rPr>
                          <w:color w:val="5F7F84"/>
                          <w:sz w:val="20"/>
                        </w:rPr>
                      </w:pPr>
                      <w:r>
                        <w:rPr>
                          <w:color w:val="5F7F84"/>
                          <w:sz w:val="20"/>
                        </w:rPr>
                        <w:t>135XXXXXXXX</w:t>
                      </w:r>
                    </w:p>
                    <w:p>
                      <w:pPr>
                        <w:spacing w:before="19"/>
                        <w:ind w:right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position w:val="-4"/>
                        </w:rPr>
                        <w:drawing>
                          <wp:inline distT="0" distB="0" distL="0" distR="0">
                            <wp:extent cx="213360" cy="152400"/>
                            <wp:effectExtent l="0" t="0" r="15240" b="0"/>
                            <wp:docPr id="17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4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804" cy="1525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"mailto:123456@ibaotu.com" \h </w:instrText>
                      </w:r>
                      <w:r>
                        <w:fldChar w:fldCharType="separate"/>
                      </w:r>
                      <w:r>
                        <w:rPr>
                          <w:color w:val="5F7F84"/>
                          <w:spacing w:val="4"/>
                          <w:sz w:val="20"/>
                        </w:rPr>
                        <w:t>123456@ibaotu.com</w:t>
                      </w:r>
                      <w:r>
                        <w:rPr>
                          <w:color w:val="5F7F84"/>
                          <w:spacing w:val="4"/>
                          <w:sz w:val="20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50" w:lineRule="exact"/>
                        <w:ind w:right="1123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5F7F84"/>
                          <w:sz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1020445</wp:posOffset>
                </wp:positionV>
                <wp:extent cx="2374900" cy="19202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" y="2011045"/>
                          <a:ext cx="2374900" cy="192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470" w:lineRule="exact"/>
                              <w:ind w:right="1120" w:firstLine="840" w:firstLineChars="300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CF939D"/>
                                <w:sz w:val="28"/>
                                <w:u w:val="single" w:color="CF939D"/>
                              </w:rPr>
                              <w:t>关于我</w:t>
                            </w:r>
                          </w:p>
                          <w:p>
                            <w:pPr>
                              <w:spacing w:before="118" w:line="259" w:lineRule="auto"/>
                              <w:ind w:right="586"/>
                              <w:jc w:val="left"/>
                            </w:pPr>
                            <w:r>
                              <w:rPr>
                                <w:color w:val="5F7F84"/>
                                <w:w w:val="100"/>
                                <w:sz w:val="14"/>
                              </w:rPr>
                              <w:t>专业技能扎实，懂独立应用CAD制作施工图纸、施工方案、熟练使用相关制图软件，具有积极的工作态度，能按时完成工作。有良好的文化素养，在校期间积极参加支援服务活动，富有进取心   ,</w:t>
                            </w:r>
                            <w:r>
                              <w:rPr>
                                <w:color w:val="5F7F84"/>
                                <w:sz w:val="14"/>
                              </w:rPr>
                              <w:t xml:space="preserve"> 能吃苦、虚心不自大、平易近人、通情分明事理。有较好的沟通能力，遇事冷静、热情、性格较为温婉、平淡。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7pt;margin-top:80.35pt;height:151.2pt;width:187pt;z-index:251657216;mso-width-relative:page;mso-height-relative:page;" filled="f" stroked="f" coordsize="21600,21600" o:gfxdata="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xN38c3AAAAAwBAAAPAAAAAAAAAAEAIAAAACIAAABkcnMvZG93bnJldi54bWxQSwECFAAU&#10;AAAACACHTuJA/ftkD5gCAAAMBQAADgAAAAAAAAABACAAAAAr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right="1120" w:firstLine="840" w:firstLineChars="300"/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CF939D"/>
                          <w:sz w:val="28"/>
                          <w:u w:val="single" w:color="CF939D"/>
                        </w:rPr>
                        <w:t>关于我</w:t>
                      </w:r>
                    </w:p>
                    <w:p>
                      <w:pPr>
                        <w:spacing w:before="118" w:line="259" w:lineRule="auto"/>
                        <w:ind w:right="586"/>
                        <w:jc w:val="left"/>
                      </w:pPr>
                      <w:r>
                        <w:rPr>
                          <w:color w:val="5F7F84"/>
                          <w:w w:val="100"/>
                          <w:sz w:val="14"/>
                        </w:rPr>
                        <w:t>专业技能扎实，懂独立应用CAD制作施工图纸、施工方案、熟练使用相关制图软件，具有积极的工作态度，能按时完成工作。有良好的文化素养，在校期间积极参加支援服务活动，富有进取心   ,</w:t>
                      </w:r>
                      <w:r>
                        <w:rPr>
                          <w:color w:val="5F7F84"/>
                          <w:sz w:val="14"/>
                        </w:rPr>
                        <w:t xml:space="preserve"> 能吃苦、虚心不自大、平易近人、通情分明事理。有较好的沟通能力，遇事冷静、热情、性格较为温婉、平淡。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549275</wp:posOffset>
            </wp:positionH>
            <wp:positionV relativeFrom="paragraph">
              <wp:posOffset>-384175</wp:posOffset>
            </wp:positionV>
            <wp:extent cx="1356995" cy="1373505"/>
            <wp:effectExtent l="0" t="0" r="14605" b="17145"/>
            <wp:wrapNone/>
            <wp:docPr id="8" name="image1.jpeg" descr="C:\Users\Administrator\Desktop\奈森\头像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 descr="C:\Users\Administrator\Desktop\奈森\头像\图片2.png图片2"/>
                    <pic:cNvPicPr>
                      <a:picLocks noChangeAspect="1"/>
                    </pic:cNvPicPr>
                  </pic:nvPicPr>
                  <pic:blipFill>
                    <a:blip r:embed="rId12"/>
                    <a:srcRect r="1202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F34FA"/>
    <w:rsid w:val="0C8F34F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ind w:left="575"/>
      <w:jc w:val="center"/>
      <w:outlineLvl w:val="1"/>
    </w:pPr>
    <w:rPr>
      <w:rFonts w:ascii="微软雅黑" w:hAnsi="微软雅黑" w:eastAsia="微软雅黑" w:cs="微软雅黑"/>
      <w:b/>
      <w:bCs/>
      <w:sz w:val="30"/>
      <w:szCs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ind w:left="753"/>
      <w:jc w:val="center"/>
      <w:outlineLvl w:val="2"/>
    </w:pPr>
    <w:rPr>
      <w:rFonts w:ascii="微软雅黑" w:hAnsi="微软雅黑" w:eastAsia="微软雅黑" w:cs="微软雅黑"/>
      <w:b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374" w:lineRule="exact"/>
      <w:ind w:left="253" w:right="3607" w:hanging="2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rPr>
      <w:rFonts w:ascii="微软雅黑" w:hAnsi="微软雅黑" w:eastAsia="微软雅黑" w:cs="微软雅黑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2018-04-14T09:33:00Z</dcterms:created>
  <dc:creator>scavengers拾荒者</dc:creator>
  <cp:lastModifiedBy>scavengers拾荒者</cp:lastModifiedBy>
  <dcterms:modified xsi:type="dcterms:W3CDTF">2018-04-14T10:09:48Z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