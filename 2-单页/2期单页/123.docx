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3271635968" behindDoc="0" locked="0" layoutInCell="1" allowOverlap="1">
                <wp:simplePos x="0" y="0"/>
                <wp:positionH relativeFrom="page">
                  <wp:posOffset>4150360</wp:posOffset>
                </wp:positionH>
                <wp:positionV relativeFrom="paragraph">
                  <wp:posOffset>8211820</wp:posOffset>
                </wp:positionV>
                <wp:extent cx="3199765" cy="0"/>
                <wp:effectExtent l="0" t="0" r="0" b="0"/>
                <wp:wrapNone/>
                <wp:docPr id="67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19905" cap="flat" cmpd="sng">
                          <a:solidFill>
                            <a:srgbClr val="0B70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326.8pt;margin-top:646.6pt;height:0pt;width:251.95pt;mso-position-horizontal-relative:page;z-index:-1023331328;mso-width-relative:page;mso-height-relative:page;" filled="f" stroked="t" coordsize="21600,21600" o:gfxdata="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uYtb2AAAAA4BAAAPAAAAAAAAAAEAIAAA&#10;ACIAAABkcnMvZG93bnJldi54bWxQSwECFAAUAAAACACHTuJATTVwqNMBAACQAwAADgAAAAAAAAAB&#10;ACAAAAAnAQAAZHJzL2Uyb0RvYy54bWxQSwUGAAAAAAYABgBZAQAAbAUAAAAA&#10;">
                <v:fill on="f" focussize="0,0"/>
                <v:stroke weight="1.56732283464567pt" color="#0B70BD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76164761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7947660</wp:posOffset>
                </wp:positionV>
                <wp:extent cx="4010660" cy="143827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8862060"/>
                          <a:ext cx="401066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20" w:lineRule="exact"/>
                              <w:ind w:leftChars="0" w:right="0" w:rightChars="0" w:firstLine="27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20" w:lineRule="exact"/>
                              <w:ind w:leftChars="0" w:right="0" w:rightChars="0" w:firstLine="660" w:firstLineChars="3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对待工作认真，能够按时完成项目开发；对新技术有强烈的追求。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625.8pt;height:113.25pt;width:315.8pt;z-index:1761647616;mso-width-relative:page;mso-height-relative:page;" filled="f" stroked="f" coordsize="21600,21600" o:gfxdata="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dUW1xNwAAAANAQAADwAAAAAAAAABACAAAAAiAAAAZHJzL2Rvd25yZXYueG1sUEsBAhQAFAAA&#10;AAgAh07iQJeCsj6WAgAADw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20" w:lineRule="exact"/>
                        <w:ind w:leftChars="0" w:right="0" w:rightChars="0" w:firstLine="27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20" w:lineRule="exact"/>
                        <w:ind w:leftChars="0" w:right="0" w:rightChars="0" w:firstLine="660" w:firstLineChars="3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333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333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对待工作认真，能够按时完成项目开发；对新技术有强烈的追求。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1646592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6692265</wp:posOffset>
                </wp:positionV>
                <wp:extent cx="1657350" cy="2857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7682865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526.95pt;height:22.5pt;width:130.5pt;z-index:1761646592;mso-width-relative:page;mso-height-relative:page;" filled="f" stroked="f" coordsize="21600,21600" o:gfxdata="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o&#10;0RDU3AAAAA4BAAAPAAAAAAAAAAEAIAAAACIAAABkcnMvZG93bnJldi54bWxQSwECFAAUAAAACACH&#10;TuJAyxFsfJICAAANBQAADgAAAAAAAAABACAAAAAr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509990400" behindDoc="0" locked="0" layoutInCell="1" allowOverlap="1">
                <wp:simplePos x="0" y="0"/>
                <wp:positionH relativeFrom="page">
                  <wp:posOffset>3001645</wp:posOffset>
                </wp:positionH>
                <wp:positionV relativeFrom="paragraph">
                  <wp:posOffset>6691630</wp:posOffset>
                </wp:positionV>
                <wp:extent cx="62230" cy="1029335"/>
                <wp:effectExtent l="635" t="0" r="13335" b="3175"/>
                <wp:wrapNone/>
                <wp:docPr id="6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" cy="1029335"/>
                          <a:chOff x="4728" y="-208"/>
                          <a:chExt cx="98" cy="1621"/>
                        </a:xfrm>
                      </wpg:grpSpPr>
                      <wps:wsp>
                        <wps:cNvPr id="62" name="直线 35"/>
                        <wps:cNvSpPr/>
                        <wps:spPr>
                          <a:xfrm>
                            <a:off x="4776" y="-202"/>
                            <a:ext cx="0" cy="1566"/>
                          </a:xfrm>
                          <a:prstGeom prst="line">
                            <a:avLst/>
                          </a:prstGeom>
                          <a:ln w="7200" cap="flat" cmpd="sng">
                            <a:solidFill>
                              <a:srgbClr val="0B70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任意多边形 36"/>
                        <wps:cNvSpPr/>
                        <wps:spPr>
                          <a:xfrm>
                            <a:off x="4727" y="183"/>
                            <a:ext cx="98" cy="12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" h="1230">
                                <a:moveTo>
                                  <a:pt x="76" y="570"/>
                                </a:moveTo>
                                <a:lnTo>
                                  <a:pt x="64" y="558"/>
                                </a:lnTo>
                                <a:lnTo>
                                  <a:pt x="33" y="558"/>
                                </a:lnTo>
                                <a:lnTo>
                                  <a:pt x="21" y="570"/>
                                </a:lnTo>
                                <a:lnTo>
                                  <a:pt x="21" y="601"/>
                                </a:lnTo>
                                <a:lnTo>
                                  <a:pt x="33" y="613"/>
                                </a:lnTo>
                                <a:lnTo>
                                  <a:pt x="64" y="613"/>
                                </a:lnTo>
                                <a:lnTo>
                                  <a:pt x="76" y="601"/>
                                </a:lnTo>
                                <a:lnTo>
                                  <a:pt x="76" y="570"/>
                                </a:lnTo>
                                <a:moveTo>
                                  <a:pt x="76" y="12"/>
                                </a:moveTo>
                                <a:lnTo>
                                  <a:pt x="64" y="0"/>
                                </a:lnTo>
                                <a:lnTo>
                                  <a:pt x="33" y="0"/>
                                </a:lnTo>
                                <a:lnTo>
                                  <a:pt x="21" y="12"/>
                                </a:lnTo>
                                <a:lnTo>
                                  <a:pt x="21" y="43"/>
                                </a:lnTo>
                                <a:lnTo>
                                  <a:pt x="33" y="55"/>
                                </a:lnTo>
                                <a:lnTo>
                                  <a:pt x="64" y="55"/>
                                </a:lnTo>
                                <a:lnTo>
                                  <a:pt x="76" y="43"/>
                                </a:lnTo>
                                <a:lnTo>
                                  <a:pt x="76" y="12"/>
                                </a:lnTo>
                                <a:moveTo>
                                  <a:pt x="97" y="1180"/>
                                </a:moveTo>
                                <a:lnTo>
                                  <a:pt x="93" y="1161"/>
                                </a:lnTo>
                                <a:lnTo>
                                  <a:pt x="83" y="1146"/>
                                </a:lnTo>
                                <a:lnTo>
                                  <a:pt x="67" y="1135"/>
                                </a:lnTo>
                                <a:lnTo>
                                  <a:pt x="48" y="1132"/>
                                </a:lnTo>
                                <a:lnTo>
                                  <a:pt x="29" y="1135"/>
                                </a:lnTo>
                                <a:lnTo>
                                  <a:pt x="14" y="1146"/>
                                </a:lnTo>
                                <a:lnTo>
                                  <a:pt x="4" y="1161"/>
                                </a:lnTo>
                                <a:lnTo>
                                  <a:pt x="0" y="1180"/>
                                </a:lnTo>
                                <a:lnTo>
                                  <a:pt x="4" y="1199"/>
                                </a:lnTo>
                                <a:lnTo>
                                  <a:pt x="14" y="1215"/>
                                </a:lnTo>
                                <a:lnTo>
                                  <a:pt x="29" y="1225"/>
                                </a:lnTo>
                                <a:lnTo>
                                  <a:pt x="48" y="1229"/>
                                </a:lnTo>
                                <a:lnTo>
                                  <a:pt x="67" y="1225"/>
                                </a:lnTo>
                                <a:lnTo>
                                  <a:pt x="83" y="1215"/>
                                </a:lnTo>
                                <a:lnTo>
                                  <a:pt x="93" y="1199"/>
                                </a:lnTo>
                                <a:lnTo>
                                  <a:pt x="97" y="1180"/>
                                </a:lnTo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236.35pt;margin-top:526.9pt;height:81.05pt;width:4.9pt;mso-position-horizontal-relative:page;z-index:1509990400;mso-width-relative:page;mso-height-relative:page;" coordorigin="4728,-208" coordsize="98,1621" o:gfxdata="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dLwIzN0A&#10;AAANAQAADwAAAAAAAAABACAAAAAiAAAAZHJzL2Rvd25yZXYueG1sUEsBAhQAFAAAAAgAh07iQDfS&#10;yc/iAwAAAwwAAA4AAAAAAAAAAQAgAAAALAEAAGRycy9lMm9Eb2MueG1sUEsFBgAAAAAGAAYAWQEA&#10;AIAHAAAAAA==&#10;">
                <o:lock v:ext="edit" aspectratio="f"/>
                <v:line id="直线 35" o:spid="_x0000_s1026" o:spt="20" style="position:absolute;left:4776;top:-202;height:1566;width:0;" filled="f" stroked="t" coordsize="21600,21600" o:gfxdata="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+ej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66929133858268pt" color="#0B70BD" joinstyle="round"/>
                  <v:imagedata o:title=""/>
                  <o:lock v:ext="edit" aspectratio="f"/>
                </v:line>
                <v:shape id="任意多边形 36" o:spid="_x0000_s1026" o:spt="100" style="position:absolute;left:4727;top:183;height:1230;width:98;" fillcolor="#0B70BD" filled="t" stroked="f" coordsize="98,1230" o:gfxdata="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e7hr4A&#10;AADbAAAADwAAAAAAAAABACAAAAAiAAAAZHJzL2Rvd25yZXYueG1sUEsBAhQAFAAAAAgAh07iQDMv&#10;BZ47AAAAOQAAABAAAAAAAAAAAQAgAAAADQEAAGRycy9zaGFwZXhtbC54bWxQSwUGAAAAAAYABgBb&#10;AQAAtwMAAAAA&#10;" path="m76,570l64,558,33,558,21,570,21,601,33,613,64,613,76,601,76,570m76,12l64,0,33,0,21,12,21,43,33,55,64,55,76,43,76,12m97,1180l93,1161,83,1146,67,1135,48,1132,29,1135,14,1146,4,1161,0,1180,4,1199,14,1215,29,1225,48,1229,67,1225,83,1215,93,1199,97,118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509990400" behindDoc="0" locked="0" layoutInCell="1" allowOverlap="1">
                <wp:simplePos x="0" y="0"/>
                <wp:positionH relativeFrom="page">
                  <wp:posOffset>3049270</wp:posOffset>
                </wp:positionH>
                <wp:positionV relativeFrom="paragraph">
                  <wp:posOffset>5017135</wp:posOffset>
                </wp:positionV>
                <wp:extent cx="62230" cy="1029335"/>
                <wp:effectExtent l="635" t="0" r="13335" b="3175"/>
                <wp:wrapNone/>
                <wp:docPr id="6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" cy="1029335"/>
                          <a:chOff x="4728" y="-208"/>
                          <a:chExt cx="98" cy="1621"/>
                        </a:xfrm>
                      </wpg:grpSpPr>
                      <wps:wsp>
                        <wps:cNvPr id="59" name="直线 32"/>
                        <wps:cNvSpPr/>
                        <wps:spPr>
                          <a:xfrm>
                            <a:off x="4776" y="-202"/>
                            <a:ext cx="0" cy="1566"/>
                          </a:xfrm>
                          <a:prstGeom prst="line">
                            <a:avLst/>
                          </a:prstGeom>
                          <a:ln w="7200" cap="flat" cmpd="sng">
                            <a:solidFill>
                              <a:srgbClr val="0B70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任意多边形 33"/>
                        <wps:cNvSpPr/>
                        <wps:spPr>
                          <a:xfrm>
                            <a:off x="4727" y="183"/>
                            <a:ext cx="98" cy="12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" h="1230">
                                <a:moveTo>
                                  <a:pt x="76" y="570"/>
                                </a:moveTo>
                                <a:lnTo>
                                  <a:pt x="64" y="558"/>
                                </a:lnTo>
                                <a:lnTo>
                                  <a:pt x="33" y="558"/>
                                </a:lnTo>
                                <a:lnTo>
                                  <a:pt x="21" y="570"/>
                                </a:lnTo>
                                <a:lnTo>
                                  <a:pt x="21" y="601"/>
                                </a:lnTo>
                                <a:lnTo>
                                  <a:pt x="33" y="613"/>
                                </a:lnTo>
                                <a:lnTo>
                                  <a:pt x="64" y="613"/>
                                </a:lnTo>
                                <a:lnTo>
                                  <a:pt x="76" y="601"/>
                                </a:lnTo>
                                <a:lnTo>
                                  <a:pt x="76" y="570"/>
                                </a:lnTo>
                                <a:moveTo>
                                  <a:pt x="76" y="12"/>
                                </a:moveTo>
                                <a:lnTo>
                                  <a:pt x="64" y="0"/>
                                </a:lnTo>
                                <a:lnTo>
                                  <a:pt x="33" y="0"/>
                                </a:lnTo>
                                <a:lnTo>
                                  <a:pt x="21" y="12"/>
                                </a:lnTo>
                                <a:lnTo>
                                  <a:pt x="21" y="43"/>
                                </a:lnTo>
                                <a:lnTo>
                                  <a:pt x="33" y="55"/>
                                </a:lnTo>
                                <a:lnTo>
                                  <a:pt x="64" y="55"/>
                                </a:lnTo>
                                <a:lnTo>
                                  <a:pt x="76" y="43"/>
                                </a:lnTo>
                                <a:lnTo>
                                  <a:pt x="76" y="12"/>
                                </a:lnTo>
                                <a:moveTo>
                                  <a:pt x="97" y="1180"/>
                                </a:moveTo>
                                <a:lnTo>
                                  <a:pt x="93" y="1161"/>
                                </a:lnTo>
                                <a:lnTo>
                                  <a:pt x="83" y="1146"/>
                                </a:lnTo>
                                <a:lnTo>
                                  <a:pt x="67" y="1135"/>
                                </a:lnTo>
                                <a:lnTo>
                                  <a:pt x="48" y="1132"/>
                                </a:lnTo>
                                <a:lnTo>
                                  <a:pt x="29" y="1135"/>
                                </a:lnTo>
                                <a:lnTo>
                                  <a:pt x="14" y="1146"/>
                                </a:lnTo>
                                <a:lnTo>
                                  <a:pt x="4" y="1161"/>
                                </a:lnTo>
                                <a:lnTo>
                                  <a:pt x="0" y="1180"/>
                                </a:lnTo>
                                <a:lnTo>
                                  <a:pt x="4" y="1199"/>
                                </a:lnTo>
                                <a:lnTo>
                                  <a:pt x="14" y="1215"/>
                                </a:lnTo>
                                <a:lnTo>
                                  <a:pt x="29" y="1225"/>
                                </a:lnTo>
                                <a:lnTo>
                                  <a:pt x="48" y="1229"/>
                                </a:lnTo>
                                <a:lnTo>
                                  <a:pt x="67" y="1225"/>
                                </a:lnTo>
                                <a:lnTo>
                                  <a:pt x="83" y="1215"/>
                                </a:lnTo>
                                <a:lnTo>
                                  <a:pt x="93" y="1199"/>
                                </a:lnTo>
                                <a:lnTo>
                                  <a:pt x="97" y="1180"/>
                                </a:lnTo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240.1pt;margin-top:395.05pt;height:81.05pt;width:4.9pt;mso-position-horizontal-relative:page;z-index:1509990400;mso-width-relative:page;mso-height-relative:page;" coordorigin="4728,-208" coordsize="98,1621" o:gfxdata="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MGT&#10;91HcAAAACwEAAA8AAAAAAAAAAQAgAAAAIgAAAGRycy9kb3ducmV2LnhtbFBLAQIUABQAAAAIAIdO&#10;4kApAiW05wMAAAMMAAAOAAAAAAAAAAEAIAAAACsBAABkcnMvZTJvRG9jLnhtbFBLBQYAAAAABgAG&#10;AFkBAACEBwAAAAA=&#10;">
                <o:lock v:ext="edit" aspectratio="f"/>
                <v:line id="直线 32" o:spid="_x0000_s1026" o:spt="20" style="position:absolute;left:4776;top:-202;height:1566;width:0;" filled="f" stroked="t" coordsize="21600,21600" o:gfxdata="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Xxk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66929133858268pt" color="#0B70BD" joinstyle="round"/>
                  <v:imagedata o:title=""/>
                  <o:lock v:ext="edit" aspectratio="f"/>
                </v:line>
                <v:shape id="任意多边形 33" o:spid="_x0000_s1026" o:spt="100" style="position:absolute;left:4727;top:183;height:1230;width:98;" fillcolor="#0B70BD" filled="t" stroked="f" coordsize="98,1230" o:gfxdata="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Ul8b4A&#10;AADbAAAADwAAAAAAAAABACAAAAAiAAAAZHJzL2Rvd25yZXYueG1sUEsBAhQAFAAAAAgAh07iQDMv&#10;BZ47AAAAOQAAABAAAAAAAAAAAQAgAAAADQEAAGRycy9zaGFwZXhtbC54bWxQSwUGAAAAAAYABgBb&#10;AQAAtwMAAAAA&#10;" path="m76,570l64,558,33,558,21,570,21,601,33,613,64,613,76,601,76,570m76,12l64,0,33,0,21,12,21,43,33,55,64,55,76,43,76,12m97,1180l93,1161,83,1146,67,1135,48,1132,29,1135,14,1146,4,1161,0,1180,4,1199,14,1215,29,1225,48,1229,67,1225,83,1215,93,1199,97,118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45568" behindDoc="0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4573270</wp:posOffset>
                </wp:positionV>
                <wp:extent cx="3199765" cy="0"/>
                <wp:effectExtent l="0" t="0" r="0" b="0"/>
                <wp:wrapNone/>
                <wp:docPr id="56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19905" cap="flat" cmpd="sng">
                          <a:solidFill>
                            <a:srgbClr val="0B70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320.05pt;margin-top:360.1pt;height:0pt;width:251.95pt;mso-position-horizontal-relative:page;z-index:1761645568;mso-width-relative:page;mso-height-relative:page;" filled="f" stroked="t" coordsize="21600,21600" o:gfxdata="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wttgl1wAAAAwBAAAPAAAAAAAAAAEAIAAA&#10;ACIAAABkcnMvZG93bnJldi54bWxQSwECFAAUAAAACACHTuJAgdwVJNQBAACQAwAADgAAAAAAAAAB&#10;ACAAAAAmAQAAZHJzL2Uyb0RvYy54bWxQSwUGAAAAAAYABgBZAQAAbAUAAAAA&#10;">
                <v:fill on="f" focussize="0,0"/>
                <v:stroke weight="1.56732283464567pt" color="#0B70B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125831372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4280535</wp:posOffset>
                </wp:positionV>
                <wp:extent cx="4247515" cy="35890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358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20" w:lineRule="exact"/>
                              <w:ind w:leftChars="0" w:right="0" w:rightChars="0" w:firstLine="27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  <w:t>工作经历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3395"/>
                                <w:tab w:val="left" w:pos="5364"/>
                              </w:tabs>
                              <w:spacing w:before="4"/>
                              <w:rPr>
                                <w:sz w:val="17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01600" cy="101600"/>
                                  <wp:effectExtent l="0" t="0" r="12700" b="12700"/>
                                  <wp:docPr id="53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image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98" cy="101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>2012.09-2016.06</w:t>
                            </w:r>
                            <w:r>
                              <w:rPr>
                                <w:rFonts w:hint="eastAsia"/>
                                <w:color w:val="666666"/>
                                <w:spacing w:val="1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spacing w:val="7"/>
                              </w:rPr>
                              <w:t>XXXX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>科技公</w:t>
                            </w:r>
                            <w:r>
                              <w:rPr>
                                <w:color w:val="666666"/>
                              </w:rPr>
                              <w:t>司</w:t>
                            </w:r>
                            <w:r>
                              <w:rPr>
                                <w:rFonts w:hint="eastAsia"/>
                                <w:color w:val="666666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color w:val="666666"/>
                                <w:spacing w:val="6"/>
                                <w:w w:val="95"/>
                              </w:rPr>
                              <w:t>iOS</w:t>
                            </w:r>
                            <w:r>
                              <w:rPr>
                                <w:color w:val="666666"/>
                                <w:spacing w:val="10"/>
                                <w:w w:val="95"/>
                              </w:rPr>
                              <w:t>客户端开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发</w:t>
                            </w:r>
                          </w:p>
                          <w:p>
                            <w:pPr>
                              <w:spacing w:before="1" w:line="374" w:lineRule="auto"/>
                              <w:ind w:left="199" w:leftChars="95" w:right="52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  <w:t>一个模仿微博的app，数据是通过微博开放平台api获取的； 界面的搭载、数据的存取、根据不同微博类型采用不同cell； 以及评论点赞功能都是自己使用纯代码方式实现的</w:t>
                            </w:r>
                          </w:p>
                          <w:p>
                            <w:pPr>
                              <w:spacing w:before="145" w:line="241" w:lineRule="exact"/>
                              <w:ind w:left="64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Swift</w:t>
                            </w:r>
                          </w:p>
                          <w:p>
                            <w:pPr>
                              <w:spacing w:before="0" w:line="241" w:lineRule="exact"/>
                              <w:ind w:left="0" w:right="0" w:firstLine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01600" cy="101600"/>
                                  <wp:effectExtent l="0" t="0" r="12700" b="12700"/>
                                  <wp:docPr id="5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98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2012.09-2016.06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XXXX科技公司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iOS客户端开发</w:t>
                            </w:r>
                          </w:p>
                          <w:p>
                            <w:pPr>
                              <w:spacing w:before="1" w:line="374" w:lineRule="auto"/>
                              <w:ind w:left="199" w:leftChars="95" w:right="52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  <w:t>一个模仿的蘑菇街app，数据是通过微博开放平台api获取的； 个人比较喜欢蘑菇街这个app的瀑布流效果；</w:t>
                            </w:r>
                          </w:p>
                          <w:p>
                            <w:pPr>
                              <w:spacing w:before="1" w:line="374" w:lineRule="auto"/>
                              <w:ind w:left="199" w:leftChars="95" w:right="525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  <w:t>在学校的时候就自己模仿做了一个差不多有瀑布流效果的app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3"/>
                              <w:spacing w:before="1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80" w:lineRule="exact"/>
                              <w:ind w:left="437" w:leftChars="208" w:right="0" w:rightChars="0" w:firstLine="27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5pt;margin-top:337.05pt;height:282.6pt;width:334.45pt;z-index:1258313728;mso-width-relative:page;mso-height-relative:page;" filled="f" stroked="f" coordsize="21600,21600" o:gfxdata="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jj/23QAAAAwBAAAPAAAAAAAAAAEAIAAAACIAAABkcnMvZG93bnJldi54bWxQSwECFAAUAAAA&#10;CACHTuJAvTfjz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20" w:lineRule="exact"/>
                        <w:ind w:leftChars="0" w:right="0" w:rightChars="0" w:firstLine="27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  <w:t>工作经历</w:t>
                      </w:r>
                    </w:p>
                    <w:p>
                      <w:pPr>
                        <w:pStyle w:val="3"/>
                        <w:tabs>
                          <w:tab w:val="left" w:pos="3395"/>
                          <w:tab w:val="left" w:pos="5364"/>
                        </w:tabs>
                        <w:spacing w:before="4"/>
                        <w:rPr>
                          <w:sz w:val="17"/>
                        </w:rPr>
                      </w:pPr>
                      <w:r>
                        <w:drawing>
                          <wp:inline distT="0" distB="0" distL="0" distR="0">
                            <wp:extent cx="101600" cy="101600"/>
                            <wp:effectExtent l="0" t="0" r="12700" b="12700"/>
                            <wp:docPr id="53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image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98" cy="101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666666"/>
                          <w:spacing w:val="10"/>
                        </w:rPr>
                        <w:t>2012.09-2016.06</w:t>
                      </w:r>
                      <w:r>
                        <w:rPr>
                          <w:rFonts w:hint="eastAsia"/>
                          <w:color w:val="666666"/>
                          <w:spacing w:val="1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666666"/>
                          <w:spacing w:val="7"/>
                        </w:rPr>
                        <w:t>XXXX</w:t>
                      </w:r>
                      <w:r>
                        <w:rPr>
                          <w:color w:val="666666"/>
                          <w:spacing w:val="10"/>
                        </w:rPr>
                        <w:t>科技公</w:t>
                      </w:r>
                      <w:r>
                        <w:rPr>
                          <w:color w:val="666666"/>
                        </w:rPr>
                        <w:t>司</w:t>
                      </w:r>
                      <w:r>
                        <w:rPr>
                          <w:rFonts w:hint="eastAsia"/>
                          <w:color w:val="666666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color w:val="666666"/>
                          <w:spacing w:val="6"/>
                          <w:w w:val="95"/>
                        </w:rPr>
                        <w:t>iOS</w:t>
                      </w:r>
                      <w:r>
                        <w:rPr>
                          <w:color w:val="666666"/>
                          <w:spacing w:val="10"/>
                          <w:w w:val="95"/>
                        </w:rPr>
                        <w:t>客户端开</w:t>
                      </w:r>
                      <w:r>
                        <w:rPr>
                          <w:color w:val="666666"/>
                          <w:w w:val="95"/>
                        </w:rPr>
                        <w:t>发</w:t>
                      </w:r>
                    </w:p>
                    <w:p>
                      <w:pPr>
                        <w:spacing w:before="1" w:line="374" w:lineRule="auto"/>
                        <w:ind w:left="199" w:leftChars="95" w:right="52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  <w:t>一个模仿微博的app，数据是通过微博开放平台api获取的； 界面的搭载、数据的存取、根据不同微博类型采用不同cell； 以及评论点赞功能都是自己使用纯代码方式实现的</w:t>
                      </w:r>
                    </w:p>
                    <w:p>
                      <w:pPr>
                        <w:spacing w:before="145" w:line="241" w:lineRule="exact"/>
                        <w:ind w:left="64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Swift</w:t>
                      </w:r>
                    </w:p>
                    <w:p>
                      <w:pPr>
                        <w:spacing w:before="0" w:line="241" w:lineRule="exact"/>
                        <w:ind w:left="0" w:right="0" w:firstLine="0"/>
                        <w:jc w:val="both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drawing>
                          <wp:inline distT="0" distB="0" distL="0" distR="0">
                            <wp:extent cx="101600" cy="101600"/>
                            <wp:effectExtent l="0" t="0" r="12700" b="12700"/>
                            <wp:docPr id="5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2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98" cy="10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2012.09-2016.06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XXXX科技公司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iOS客户端开发</w:t>
                      </w:r>
                    </w:p>
                    <w:p>
                      <w:pPr>
                        <w:spacing w:before="1" w:line="374" w:lineRule="auto"/>
                        <w:ind w:left="199" w:leftChars="95" w:right="52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  <w:t>一个模仿的蘑菇街app，数据是通过微博开放平台api获取的； 个人比较喜欢蘑菇街这个app的瀑布流效果；</w:t>
                      </w:r>
                    </w:p>
                    <w:p>
                      <w:pPr>
                        <w:spacing w:before="1" w:line="374" w:lineRule="auto"/>
                        <w:ind w:left="199" w:leftChars="95" w:right="525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  <w:t>在学校的时候就自己模仿做了一个差不多有瀑布流效果的app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3"/>
                        <w:spacing w:before="1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80" w:lineRule="exact"/>
                        <w:ind w:left="437" w:leftChars="208" w:right="0" w:rightChars="0" w:firstLine="27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33888" behindDoc="0" locked="0" layoutInCell="1" allowOverlap="1">
                <wp:simplePos x="0" y="0"/>
                <wp:positionH relativeFrom="page">
                  <wp:posOffset>3049270</wp:posOffset>
                </wp:positionH>
                <wp:positionV relativeFrom="paragraph">
                  <wp:posOffset>2292985</wp:posOffset>
                </wp:positionV>
                <wp:extent cx="62230" cy="1743075"/>
                <wp:effectExtent l="635" t="0" r="13335" b="13335"/>
                <wp:wrapNone/>
                <wp:docPr id="4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" cy="1743075"/>
                          <a:chOff x="4728" y="298"/>
                          <a:chExt cx="98" cy="2745"/>
                        </a:xfrm>
                      </wpg:grpSpPr>
                      <wps:wsp>
                        <wps:cNvPr id="42" name="直线 29"/>
                        <wps:cNvSpPr/>
                        <wps:spPr>
                          <a:xfrm>
                            <a:off x="4776" y="304"/>
                            <a:ext cx="0" cy="2690"/>
                          </a:xfrm>
                          <a:prstGeom prst="line">
                            <a:avLst/>
                          </a:prstGeom>
                          <a:ln w="7200" cap="flat" cmpd="sng">
                            <a:solidFill>
                              <a:srgbClr val="0B70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任意多边形 30"/>
                        <wps:cNvSpPr/>
                        <wps:spPr>
                          <a:xfrm>
                            <a:off x="4727" y="2944"/>
                            <a:ext cx="98" cy="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" h="98">
                                <a:moveTo>
                                  <a:pt x="48" y="0"/>
                                </a:move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4" y="68"/>
                                </a:lnTo>
                                <a:lnTo>
                                  <a:pt x="14" y="83"/>
                                </a:lnTo>
                                <a:lnTo>
                                  <a:pt x="29" y="94"/>
                                </a:lnTo>
                                <a:lnTo>
                                  <a:pt x="48" y="97"/>
                                </a:lnTo>
                                <a:lnTo>
                                  <a:pt x="67" y="94"/>
                                </a:lnTo>
                                <a:lnTo>
                                  <a:pt x="83" y="83"/>
                                </a:lnTo>
                                <a:lnTo>
                                  <a:pt x="93" y="68"/>
                                </a:lnTo>
                                <a:lnTo>
                                  <a:pt x="97" y="49"/>
                                </a:lnTo>
                                <a:lnTo>
                                  <a:pt x="93" y="30"/>
                                </a:lnTo>
                                <a:lnTo>
                                  <a:pt x="83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240.1pt;margin-top:180.55pt;height:137.25pt;width:4.9pt;mso-position-horizontal-relative:page;z-index:503333888;mso-width-relative:page;mso-height-relative:page;" coordorigin="4728,298" coordsize="98,2745" o:gfxdata="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nBfPmNwAAAALAQAADwAAAAAAAAABACAAAAAiAAAAZHJzL2Rvd25yZXYueG1sUEsB&#10;AhQAFAAAAAgAh07iQDoB/PBHAwAAJwkAAA4AAAAAAAAAAQAgAAAAKwEAAGRycy9lMm9Eb2MueG1s&#10;UEsFBgAAAAAGAAYAWQEAAOQGAAAAAA==&#10;">
                <o:lock v:ext="edit" aspectratio="f"/>
                <v:line id="直线 29" o:spid="_x0000_s1026" o:spt="20" style="position:absolute;left:4776;top:304;height:2690;width:0;" filled="f" stroked="t" coordsize="21600,21600" o:gfxdata="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rC7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66929133858268pt" color="#0B70BD" joinstyle="round"/>
                  <v:imagedata o:title=""/>
                  <o:lock v:ext="edit" aspectratio="f"/>
                </v:line>
                <v:shape id="任意多边形 30" o:spid="_x0000_s1026" o:spt="100" style="position:absolute;left:4727;top:2944;height:98;width:98;" fillcolor="#0B70BD" filled="t" stroked="f" coordsize="98,98" o:gfxdata="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UuHK8AAAA&#10;2wAAAA8AAAAAAAAAAQAgAAAAIgAAAGRycy9kb3ducmV2LnhtbFBLAQIUABQAAAAIAIdO4kAzLwWe&#10;OwAAADkAAAAQAAAAAAAAAAEAIAAAAAsBAABkcnMvc2hhcGV4bWwueG1sUEsFBgAAAAAGAAYAWwEA&#10;ALUDAAAAAA==&#10;" path="m48,0l29,4,14,14,4,30,0,49,4,68,14,83,29,94,48,97,67,94,83,83,93,68,97,49,93,30,83,14,67,4,4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9056" behindDoc="0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1039495</wp:posOffset>
                </wp:positionV>
                <wp:extent cx="3199765" cy="0"/>
                <wp:effectExtent l="0" t="0" r="0" b="0"/>
                <wp:wrapNone/>
                <wp:docPr id="41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19905" cap="flat" cmpd="sng">
                          <a:solidFill>
                            <a:srgbClr val="0B70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320.05pt;margin-top:81.85pt;height:0pt;width:251.95pt;mso-position-horizontal-relative:page;z-index:754989056;mso-width-relative:page;mso-height-relative:page;" filled="f" stroked="t" coordsize="21600,21600" o:gfxdata="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0jzs9gAAAAMAQAADwAAAAAAAAABACAA&#10;AAAiAAAAZHJzL2Rvd25yZXYueG1sUEsBAhQAFAAAAAgAh07iQIdY50XUAQAAkAMAAA4AAAAAAAAA&#10;AQAgAAAAJwEAAGRycy9lMm9Eb2MueG1sUEsFBgAAAAAGAAYAWQEAAG0FAAAAAA==&#10;">
                <v:fill on="f" focussize="0,0"/>
                <v:stroke weight="1.56732283464567pt" color="#0B70B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75498188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906145</wp:posOffset>
                </wp:positionV>
                <wp:extent cx="4247515" cy="31705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317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300" w:lineRule="exact"/>
                              <w:ind w:left="0" w:leftChars="0" w:right="0" w:rightChars="0" w:firstLine="27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01600" cy="101600"/>
                                  <wp:effectExtent l="0" t="0" r="12700" b="12700"/>
                                  <wp:docPr id="45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98" cy="101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上海奈森网IOS工程师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B70BD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01600" cy="101600"/>
                                  <wp:effectExtent l="0" t="0" r="12700" b="12700"/>
                                  <wp:docPr id="46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98" cy="101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2012.09-2016.06    XXX科技大学    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B70BD"/>
                                <w:w w:val="95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01600" cy="101600"/>
                                  <wp:effectExtent l="0" t="0" r="12700" b="12700"/>
                                  <wp:docPr id="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98" cy="101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w w:val="95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580" w:lineRule="exact"/>
                              <w:ind w:left="437" w:leftChars="208" w:right="0" w:rightChars="0"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C程序设计、面向对象程序设计( J AVA ) 、数据库系统原理、操作系统与实验、软件工程导论、算法导论、C++程序设计、We b程序设计( J S P ) 、C #程序设计、软件过程与管理、软件体系结构、软件测试、Web数据挖掘、数据结 构与算法、UML与面向对象分析与设计、大学英语、离散数学。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71.35pt;height:249.65pt;width:334.45pt;z-index:754981888;mso-width-relative:page;mso-height-relative:page;" filled="f" stroked="f" coordsize="21600,21600" o:gfxdata="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R2Wz3AAAAAwBAAAPAAAAAAAAAAEAIAAAACIAAABkcnMvZG93bnJldi54bWxQSwECFAAUAAAA&#10;CACHTuJAqnmDcC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300" w:lineRule="exact"/>
                        <w:ind w:left="0" w:leftChars="0" w:right="0" w:rightChars="0" w:firstLine="27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0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101600" cy="101600"/>
                            <wp:effectExtent l="0" t="0" r="12700" b="12700"/>
                            <wp:docPr id="45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98" cy="101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0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上海奈森网IOS工程师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B70BD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drawing>
                          <wp:inline distT="0" distB="0" distL="0" distR="0">
                            <wp:extent cx="101600" cy="101600"/>
                            <wp:effectExtent l="0" t="0" r="12700" b="12700"/>
                            <wp:docPr id="46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image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98" cy="101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0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2012.09-2016.06    XXX科技大学    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B70BD"/>
                          <w:w w:val="95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drawing>
                          <wp:inline distT="0" distB="0" distL="0" distR="0">
                            <wp:extent cx="101600" cy="101600"/>
                            <wp:effectExtent l="0" t="0" r="12700" b="12700"/>
                            <wp:docPr id="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image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98" cy="101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w w:val="95"/>
                          <w:kern w:val="0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580" w:lineRule="exact"/>
                        <w:ind w:left="437" w:leftChars="208" w:right="0" w:rightChars="0"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333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C程序设计、面向对象程序设计( J AVA ) 、数据库系统原理、操作系统与实验、软件工程导论、算法导论、C++程序设计、We b程序设计( J S P ) 、C #程序设计、软件过程与管理、软件体系结构、软件测试、Web数据挖掘、数据结 构与算法、UML与面向对象分析与设计、大学英语、离散数学。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3997960</wp:posOffset>
                </wp:positionH>
                <wp:positionV relativeFrom="paragraph">
                  <wp:posOffset>153670</wp:posOffset>
                </wp:positionV>
                <wp:extent cx="3199765" cy="0"/>
                <wp:effectExtent l="0" t="0" r="0" b="0"/>
                <wp:wrapNone/>
                <wp:docPr id="37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65" cy="0"/>
                        </a:xfrm>
                        <a:prstGeom prst="line">
                          <a:avLst/>
                        </a:prstGeom>
                        <a:ln w="19905" cap="flat" cmpd="sng">
                          <a:solidFill>
                            <a:srgbClr val="0B70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314.8pt;margin-top:12.1pt;height:0pt;width:251.95pt;mso-position-horizontal-relative:page;z-index:251664384;mso-width-relative:page;mso-height-relative:page;" filled="f" stroked="t" coordsize="21600,21600" o:gfxdata="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5qrW3XAAAACgEAAA8AAAAAAAAAAQAgAAAA&#10;IgAAAGRycy9kb3ducmV2LnhtbFBLAQIUABQAAAAIAIdO4kAFw6qu0wEAAJADAAAOAAAAAAAAAAEA&#10;IAAAACYBAABkcnMvZTJvRG9jLnhtbFBLBQYAAAAABgAGAFkBAABrBQAAAAA=&#10;">
                <v:fill on="f" focussize="0,0"/>
                <v:stroke weight="1.56732283464567pt" color="#0B70B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50331955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-598805</wp:posOffset>
                </wp:positionV>
                <wp:extent cx="4876165" cy="12680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6535" y="315595"/>
                          <a:ext cx="4876165" cy="126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6510"/>
                              </w:tabs>
                              <w:spacing w:before="17"/>
                              <w:ind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3"/>
                                <w:szCs w:val="53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53"/>
                                <w:szCs w:val="53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18"/>
                                <w:szCs w:val="18"/>
                              </w:rPr>
                              <w:t>放上你的座右铭，告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18"/>
                                <w:szCs w:val="18"/>
                              </w:rPr>
                              <w:t>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3"/>
                                <w:sz w:val="18"/>
                                <w:szCs w:val="18"/>
                              </w:rPr>
                              <w:t>HR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18"/>
                                <w:szCs w:val="18"/>
                              </w:rPr>
                              <w:t>为何选你而不是别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18"/>
                                <w:szCs w:val="18"/>
                              </w:rPr>
                              <w:t>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6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7" w:line="300" w:lineRule="exact"/>
                              <w:ind w:left="0" w:leftChars="0" w:right="0" w:rightChars="0" w:firstLine="27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  <w:lang w:val="en-US" w:eastAsia="zh-CN" w:bidi="ar-SA"/>
                              </w:rPr>
                              <w:t>求职意向</w:t>
                            </w:r>
                          </w:p>
                          <w:p>
                            <w:pPr>
                              <w:pStyle w:val="3"/>
                              <w:spacing w:before="85"/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101600" cy="101600"/>
                                  <wp:effectExtent l="0" t="0" r="12700" b="12700"/>
                                  <wp:docPr id="38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598" cy="101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w w:val="95"/>
                                <w:sz w:val="28"/>
                                <w:szCs w:val="28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w w:val="95"/>
                                <w:sz w:val="28"/>
                                <w:szCs w:val="2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w w:val="95"/>
                                <w:sz w:val="28"/>
                                <w:szCs w:val="28"/>
                              </w:rPr>
                              <w:t>网IOS工程师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53"/>
                                <w:szCs w:val="5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05pt;margin-top:-47.15pt;height:99.85pt;width:383.95pt;z-index:503319552;mso-width-relative:page;mso-height-relative:page;" filled="f" stroked="f" coordsize="21600,21600" o:gfxdata="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2lhgN0AAAAMAQAADwAAAAAAAAABACAAAAAiAAAAZHJzL2Rvd25yZXYueG1sUEsBAhQA&#10;FAAAAAgAh07iQCj7PkWYAgAADgUAAA4AAAAAAAAAAQAgAAAALA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510"/>
                        </w:tabs>
                        <w:spacing w:before="17"/>
                        <w:ind w:right="0"/>
                        <w:jc w:val="left"/>
                        <w:rPr>
                          <w:rFonts w:hint="eastAsia" w:ascii="微软雅黑" w:hAnsi="微软雅黑" w:eastAsia="微软雅黑" w:cs="微软雅黑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3"/>
                          <w:szCs w:val="53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53"/>
                          <w:szCs w:val="53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18"/>
                          <w:szCs w:val="18"/>
                        </w:rPr>
                        <w:t>放上你的座右铭，告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18"/>
                          <w:szCs w:val="18"/>
                        </w:rPr>
                        <w:t>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3"/>
                          <w:sz w:val="18"/>
                          <w:szCs w:val="18"/>
                        </w:rPr>
                        <w:t>HR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18"/>
                          <w:szCs w:val="18"/>
                        </w:rPr>
                        <w:t>为何选你而不是别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18"/>
                          <w:szCs w:val="18"/>
                        </w:rPr>
                        <w:t>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6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7" w:line="300" w:lineRule="exact"/>
                        <w:ind w:left="0" w:leftChars="0" w:right="0" w:rightChars="0" w:firstLine="27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  <w:lang w:val="en-US" w:eastAsia="zh-CN" w:bidi="ar-SA"/>
                        </w:rPr>
                        <w:t>求职意向</w:t>
                      </w:r>
                    </w:p>
                    <w:p>
                      <w:pPr>
                        <w:pStyle w:val="3"/>
                        <w:spacing w:before="85"/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drawing>
                          <wp:inline distT="0" distB="0" distL="0" distR="0">
                            <wp:extent cx="101600" cy="101600"/>
                            <wp:effectExtent l="0" t="0" r="12700" b="12700"/>
                            <wp:docPr id="38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598" cy="101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w w:val="95"/>
                          <w:sz w:val="28"/>
                          <w:szCs w:val="28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w w:val="95"/>
                          <w:sz w:val="28"/>
                          <w:szCs w:val="2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w w:val="95"/>
                          <w:sz w:val="28"/>
                          <w:szCs w:val="28"/>
                        </w:rPr>
                        <w:t>网IOS工程师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53"/>
                          <w:szCs w:val="5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7494270</wp:posOffset>
                </wp:positionV>
                <wp:extent cx="2051050" cy="1100455"/>
                <wp:effectExtent l="0" t="0" r="6350" b="4445"/>
                <wp:wrapNone/>
                <wp:docPr id="35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1004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10" h="1539">
                              <a:moveTo>
                                <a:pt x="314" y="1310"/>
                              </a:moveTo>
                              <a:lnTo>
                                <a:pt x="118" y="1310"/>
                              </a:lnTo>
                              <a:lnTo>
                                <a:pt x="118" y="1486"/>
                              </a:lnTo>
                              <a:lnTo>
                                <a:pt x="314" y="1486"/>
                              </a:lnTo>
                              <a:lnTo>
                                <a:pt x="314" y="1310"/>
                              </a:lnTo>
                              <a:moveTo>
                                <a:pt x="314" y="1074"/>
                              </a:moveTo>
                              <a:lnTo>
                                <a:pt x="118" y="1074"/>
                              </a:lnTo>
                              <a:lnTo>
                                <a:pt x="118" y="1251"/>
                              </a:lnTo>
                              <a:lnTo>
                                <a:pt x="314" y="1251"/>
                              </a:lnTo>
                              <a:lnTo>
                                <a:pt x="314" y="1074"/>
                              </a:lnTo>
                              <a:moveTo>
                                <a:pt x="412" y="1035"/>
                              </a:moveTo>
                              <a:lnTo>
                                <a:pt x="392" y="1035"/>
                              </a:lnTo>
                              <a:lnTo>
                                <a:pt x="392" y="1055"/>
                              </a:lnTo>
                              <a:lnTo>
                                <a:pt x="392" y="1094"/>
                              </a:lnTo>
                              <a:lnTo>
                                <a:pt x="392" y="1114"/>
                              </a:lnTo>
                              <a:lnTo>
                                <a:pt x="392" y="1153"/>
                              </a:lnTo>
                              <a:lnTo>
                                <a:pt x="392" y="1172"/>
                              </a:lnTo>
                              <a:lnTo>
                                <a:pt x="392" y="1212"/>
                              </a:lnTo>
                              <a:lnTo>
                                <a:pt x="392" y="1231"/>
                              </a:lnTo>
                              <a:lnTo>
                                <a:pt x="392" y="1271"/>
                              </a:lnTo>
                              <a:lnTo>
                                <a:pt x="392" y="1290"/>
                              </a:lnTo>
                              <a:lnTo>
                                <a:pt x="392" y="1329"/>
                              </a:lnTo>
                              <a:lnTo>
                                <a:pt x="392" y="1349"/>
                              </a:lnTo>
                              <a:lnTo>
                                <a:pt x="392" y="1388"/>
                              </a:lnTo>
                              <a:lnTo>
                                <a:pt x="392" y="1408"/>
                              </a:lnTo>
                              <a:lnTo>
                                <a:pt x="392" y="1447"/>
                              </a:lnTo>
                              <a:lnTo>
                                <a:pt x="392" y="1467"/>
                              </a:lnTo>
                              <a:lnTo>
                                <a:pt x="392" y="1506"/>
                              </a:lnTo>
                              <a:lnTo>
                                <a:pt x="353" y="1506"/>
                              </a:lnTo>
                              <a:lnTo>
                                <a:pt x="353" y="1467"/>
                              </a:lnTo>
                              <a:lnTo>
                                <a:pt x="392" y="1467"/>
                              </a:lnTo>
                              <a:lnTo>
                                <a:pt x="392" y="1447"/>
                              </a:lnTo>
                              <a:lnTo>
                                <a:pt x="353" y="1447"/>
                              </a:lnTo>
                              <a:lnTo>
                                <a:pt x="353" y="1408"/>
                              </a:lnTo>
                              <a:lnTo>
                                <a:pt x="392" y="1408"/>
                              </a:lnTo>
                              <a:lnTo>
                                <a:pt x="392" y="1388"/>
                              </a:lnTo>
                              <a:lnTo>
                                <a:pt x="353" y="1388"/>
                              </a:lnTo>
                              <a:lnTo>
                                <a:pt x="353" y="1349"/>
                              </a:lnTo>
                              <a:lnTo>
                                <a:pt x="392" y="1349"/>
                              </a:lnTo>
                              <a:lnTo>
                                <a:pt x="392" y="1329"/>
                              </a:lnTo>
                              <a:lnTo>
                                <a:pt x="353" y="1329"/>
                              </a:lnTo>
                              <a:lnTo>
                                <a:pt x="353" y="1290"/>
                              </a:lnTo>
                              <a:lnTo>
                                <a:pt x="392" y="1290"/>
                              </a:lnTo>
                              <a:lnTo>
                                <a:pt x="392" y="1271"/>
                              </a:lnTo>
                              <a:lnTo>
                                <a:pt x="353" y="1271"/>
                              </a:lnTo>
                              <a:lnTo>
                                <a:pt x="353" y="1231"/>
                              </a:lnTo>
                              <a:lnTo>
                                <a:pt x="392" y="1231"/>
                              </a:lnTo>
                              <a:lnTo>
                                <a:pt x="392" y="1212"/>
                              </a:lnTo>
                              <a:lnTo>
                                <a:pt x="353" y="1212"/>
                              </a:lnTo>
                              <a:lnTo>
                                <a:pt x="353" y="1172"/>
                              </a:lnTo>
                              <a:lnTo>
                                <a:pt x="392" y="1172"/>
                              </a:lnTo>
                              <a:lnTo>
                                <a:pt x="392" y="1153"/>
                              </a:lnTo>
                              <a:lnTo>
                                <a:pt x="353" y="1153"/>
                              </a:lnTo>
                              <a:lnTo>
                                <a:pt x="353" y="1114"/>
                              </a:lnTo>
                              <a:lnTo>
                                <a:pt x="392" y="1114"/>
                              </a:lnTo>
                              <a:lnTo>
                                <a:pt x="392" y="1094"/>
                              </a:lnTo>
                              <a:lnTo>
                                <a:pt x="353" y="1094"/>
                              </a:lnTo>
                              <a:lnTo>
                                <a:pt x="353" y="1055"/>
                              </a:lnTo>
                              <a:lnTo>
                                <a:pt x="392" y="1055"/>
                              </a:lnTo>
                              <a:lnTo>
                                <a:pt x="392" y="1035"/>
                              </a:lnTo>
                              <a:lnTo>
                                <a:pt x="333" y="1035"/>
                              </a:lnTo>
                              <a:lnTo>
                                <a:pt x="333" y="1055"/>
                              </a:lnTo>
                              <a:lnTo>
                                <a:pt x="333" y="1271"/>
                              </a:lnTo>
                              <a:lnTo>
                                <a:pt x="333" y="1290"/>
                              </a:lnTo>
                              <a:lnTo>
                                <a:pt x="333" y="1506"/>
                              </a:lnTo>
                              <a:lnTo>
                                <a:pt x="98" y="1506"/>
                              </a:lnTo>
                              <a:lnTo>
                                <a:pt x="98" y="1467"/>
                              </a:lnTo>
                              <a:lnTo>
                                <a:pt x="98" y="1447"/>
                              </a:lnTo>
                              <a:lnTo>
                                <a:pt x="98" y="1408"/>
                              </a:lnTo>
                              <a:lnTo>
                                <a:pt x="98" y="1388"/>
                              </a:lnTo>
                              <a:lnTo>
                                <a:pt x="98" y="1349"/>
                              </a:lnTo>
                              <a:lnTo>
                                <a:pt x="98" y="1329"/>
                              </a:lnTo>
                              <a:lnTo>
                                <a:pt x="98" y="1290"/>
                              </a:lnTo>
                              <a:lnTo>
                                <a:pt x="333" y="1290"/>
                              </a:lnTo>
                              <a:lnTo>
                                <a:pt x="333" y="1271"/>
                              </a:lnTo>
                              <a:lnTo>
                                <a:pt x="98" y="1271"/>
                              </a:lnTo>
                              <a:lnTo>
                                <a:pt x="98" y="1231"/>
                              </a:lnTo>
                              <a:lnTo>
                                <a:pt x="98" y="1212"/>
                              </a:lnTo>
                              <a:lnTo>
                                <a:pt x="98" y="1172"/>
                              </a:lnTo>
                              <a:lnTo>
                                <a:pt x="98" y="1153"/>
                              </a:lnTo>
                              <a:lnTo>
                                <a:pt x="98" y="1114"/>
                              </a:lnTo>
                              <a:lnTo>
                                <a:pt x="98" y="1094"/>
                              </a:lnTo>
                              <a:lnTo>
                                <a:pt x="98" y="1055"/>
                              </a:lnTo>
                              <a:lnTo>
                                <a:pt x="333" y="1055"/>
                              </a:lnTo>
                              <a:lnTo>
                                <a:pt x="333" y="1035"/>
                              </a:lnTo>
                              <a:lnTo>
                                <a:pt x="78" y="1035"/>
                              </a:lnTo>
                              <a:lnTo>
                                <a:pt x="78" y="1055"/>
                              </a:lnTo>
                              <a:lnTo>
                                <a:pt x="78" y="1094"/>
                              </a:lnTo>
                              <a:lnTo>
                                <a:pt x="78" y="1114"/>
                              </a:lnTo>
                              <a:lnTo>
                                <a:pt x="78" y="1153"/>
                              </a:lnTo>
                              <a:lnTo>
                                <a:pt x="78" y="1172"/>
                              </a:lnTo>
                              <a:lnTo>
                                <a:pt x="78" y="1212"/>
                              </a:lnTo>
                              <a:lnTo>
                                <a:pt x="78" y="1231"/>
                              </a:lnTo>
                              <a:lnTo>
                                <a:pt x="78" y="1271"/>
                              </a:lnTo>
                              <a:lnTo>
                                <a:pt x="78" y="1290"/>
                              </a:lnTo>
                              <a:lnTo>
                                <a:pt x="78" y="1329"/>
                              </a:lnTo>
                              <a:lnTo>
                                <a:pt x="78" y="1349"/>
                              </a:lnTo>
                              <a:lnTo>
                                <a:pt x="78" y="1388"/>
                              </a:lnTo>
                              <a:lnTo>
                                <a:pt x="78" y="1408"/>
                              </a:lnTo>
                              <a:lnTo>
                                <a:pt x="78" y="1447"/>
                              </a:lnTo>
                              <a:lnTo>
                                <a:pt x="78" y="1467"/>
                              </a:lnTo>
                              <a:lnTo>
                                <a:pt x="78" y="1506"/>
                              </a:lnTo>
                              <a:lnTo>
                                <a:pt x="39" y="1506"/>
                              </a:lnTo>
                              <a:lnTo>
                                <a:pt x="39" y="1467"/>
                              </a:lnTo>
                              <a:lnTo>
                                <a:pt x="78" y="1467"/>
                              </a:lnTo>
                              <a:lnTo>
                                <a:pt x="78" y="1447"/>
                              </a:lnTo>
                              <a:lnTo>
                                <a:pt x="39" y="1447"/>
                              </a:lnTo>
                              <a:lnTo>
                                <a:pt x="39" y="1408"/>
                              </a:lnTo>
                              <a:lnTo>
                                <a:pt x="78" y="1408"/>
                              </a:lnTo>
                              <a:lnTo>
                                <a:pt x="78" y="1388"/>
                              </a:lnTo>
                              <a:lnTo>
                                <a:pt x="39" y="1388"/>
                              </a:lnTo>
                              <a:lnTo>
                                <a:pt x="39" y="1349"/>
                              </a:lnTo>
                              <a:lnTo>
                                <a:pt x="78" y="1349"/>
                              </a:lnTo>
                              <a:lnTo>
                                <a:pt x="78" y="1329"/>
                              </a:lnTo>
                              <a:lnTo>
                                <a:pt x="39" y="1329"/>
                              </a:lnTo>
                              <a:lnTo>
                                <a:pt x="39" y="1290"/>
                              </a:lnTo>
                              <a:lnTo>
                                <a:pt x="78" y="1290"/>
                              </a:lnTo>
                              <a:lnTo>
                                <a:pt x="78" y="1271"/>
                              </a:lnTo>
                              <a:lnTo>
                                <a:pt x="39" y="1271"/>
                              </a:lnTo>
                              <a:lnTo>
                                <a:pt x="39" y="1231"/>
                              </a:lnTo>
                              <a:lnTo>
                                <a:pt x="78" y="1231"/>
                              </a:lnTo>
                              <a:lnTo>
                                <a:pt x="78" y="1212"/>
                              </a:lnTo>
                              <a:lnTo>
                                <a:pt x="39" y="1212"/>
                              </a:lnTo>
                              <a:lnTo>
                                <a:pt x="39" y="1172"/>
                              </a:lnTo>
                              <a:lnTo>
                                <a:pt x="78" y="1172"/>
                              </a:lnTo>
                              <a:lnTo>
                                <a:pt x="78" y="1153"/>
                              </a:lnTo>
                              <a:lnTo>
                                <a:pt x="39" y="1153"/>
                              </a:lnTo>
                              <a:lnTo>
                                <a:pt x="39" y="1114"/>
                              </a:lnTo>
                              <a:lnTo>
                                <a:pt x="78" y="1114"/>
                              </a:lnTo>
                              <a:lnTo>
                                <a:pt x="78" y="1094"/>
                              </a:lnTo>
                              <a:lnTo>
                                <a:pt x="39" y="1094"/>
                              </a:lnTo>
                              <a:lnTo>
                                <a:pt x="39" y="1055"/>
                              </a:lnTo>
                              <a:lnTo>
                                <a:pt x="78" y="1055"/>
                              </a:lnTo>
                              <a:lnTo>
                                <a:pt x="78" y="1035"/>
                              </a:lnTo>
                              <a:lnTo>
                                <a:pt x="20" y="1035"/>
                              </a:lnTo>
                              <a:lnTo>
                                <a:pt x="20" y="1525"/>
                              </a:lnTo>
                              <a:lnTo>
                                <a:pt x="412" y="1525"/>
                              </a:lnTo>
                              <a:lnTo>
                                <a:pt x="412" y="1506"/>
                              </a:lnTo>
                              <a:lnTo>
                                <a:pt x="412" y="1467"/>
                              </a:lnTo>
                              <a:lnTo>
                                <a:pt x="412" y="1447"/>
                              </a:lnTo>
                              <a:lnTo>
                                <a:pt x="412" y="1408"/>
                              </a:lnTo>
                              <a:lnTo>
                                <a:pt x="412" y="1388"/>
                              </a:lnTo>
                              <a:lnTo>
                                <a:pt x="412" y="1349"/>
                              </a:lnTo>
                              <a:lnTo>
                                <a:pt x="412" y="1329"/>
                              </a:lnTo>
                              <a:lnTo>
                                <a:pt x="412" y="1290"/>
                              </a:lnTo>
                              <a:lnTo>
                                <a:pt x="412" y="1271"/>
                              </a:lnTo>
                              <a:lnTo>
                                <a:pt x="412" y="1231"/>
                              </a:lnTo>
                              <a:lnTo>
                                <a:pt x="412" y="1212"/>
                              </a:lnTo>
                              <a:lnTo>
                                <a:pt x="412" y="1172"/>
                              </a:lnTo>
                              <a:lnTo>
                                <a:pt x="412" y="1153"/>
                              </a:lnTo>
                              <a:lnTo>
                                <a:pt x="412" y="1114"/>
                              </a:lnTo>
                              <a:lnTo>
                                <a:pt x="412" y="1094"/>
                              </a:lnTo>
                              <a:lnTo>
                                <a:pt x="412" y="1055"/>
                              </a:lnTo>
                              <a:lnTo>
                                <a:pt x="412" y="1035"/>
                              </a:lnTo>
                              <a:moveTo>
                                <a:pt x="432" y="383"/>
                              </a:moveTo>
                              <a:lnTo>
                                <a:pt x="402" y="364"/>
                              </a:lnTo>
                              <a:lnTo>
                                <a:pt x="255" y="266"/>
                              </a:lnTo>
                              <a:lnTo>
                                <a:pt x="255" y="129"/>
                              </a:lnTo>
                              <a:lnTo>
                                <a:pt x="254" y="122"/>
                              </a:lnTo>
                              <a:lnTo>
                                <a:pt x="250" y="109"/>
                              </a:lnTo>
                              <a:lnTo>
                                <a:pt x="238" y="95"/>
                              </a:lnTo>
                              <a:lnTo>
                                <a:pt x="216" y="89"/>
                              </a:lnTo>
                              <a:lnTo>
                                <a:pt x="193" y="95"/>
                              </a:lnTo>
                              <a:lnTo>
                                <a:pt x="181" y="109"/>
                              </a:lnTo>
                              <a:lnTo>
                                <a:pt x="177" y="122"/>
                              </a:lnTo>
                              <a:lnTo>
                                <a:pt x="177" y="129"/>
                              </a:lnTo>
                              <a:lnTo>
                                <a:pt x="177" y="266"/>
                              </a:lnTo>
                              <a:lnTo>
                                <a:pt x="0" y="383"/>
                              </a:lnTo>
                              <a:lnTo>
                                <a:pt x="0" y="423"/>
                              </a:lnTo>
                              <a:lnTo>
                                <a:pt x="177" y="364"/>
                              </a:lnTo>
                              <a:lnTo>
                                <a:pt x="177" y="474"/>
                              </a:lnTo>
                              <a:lnTo>
                                <a:pt x="118" y="521"/>
                              </a:lnTo>
                              <a:lnTo>
                                <a:pt x="118" y="560"/>
                              </a:lnTo>
                              <a:lnTo>
                                <a:pt x="216" y="521"/>
                              </a:lnTo>
                              <a:lnTo>
                                <a:pt x="314" y="560"/>
                              </a:lnTo>
                              <a:lnTo>
                                <a:pt x="314" y="521"/>
                              </a:lnTo>
                              <a:lnTo>
                                <a:pt x="255" y="474"/>
                              </a:lnTo>
                              <a:lnTo>
                                <a:pt x="255" y="364"/>
                              </a:lnTo>
                              <a:lnTo>
                                <a:pt x="432" y="423"/>
                              </a:lnTo>
                              <a:lnTo>
                                <a:pt x="432" y="383"/>
                              </a:lnTo>
                              <a:moveTo>
                                <a:pt x="1036" y="184"/>
                              </a:moveTo>
                              <a:lnTo>
                                <a:pt x="1035" y="156"/>
                              </a:lnTo>
                              <a:lnTo>
                                <a:pt x="1026" y="138"/>
                              </a:lnTo>
                              <a:lnTo>
                                <a:pt x="1022" y="136"/>
                              </a:lnTo>
                              <a:lnTo>
                                <a:pt x="1021" y="136"/>
                              </a:lnTo>
                              <a:lnTo>
                                <a:pt x="1021" y="166"/>
                              </a:lnTo>
                              <a:lnTo>
                                <a:pt x="1017" y="180"/>
                              </a:lnTo>
                              <a:lnTo>
                                <a:pt x="1011" y="192"/>
                              </a:lnTo>
                              <a:lnTo>
                                <a:pt x="1002" y="202"/>
                              </a:lnTo>
                              <a:lnTo>
                                <a:pt x="989" y="210"/>
                              </a:lnTo>
                              <a:lnTo>
                                <a:pt x="985" y="146"/>
                              </a:lnTo>
                              <a:lnTo>
                                <a:pt x="985" y="136"/>
                              </a:lnTo>
                              <a:lnTo>
                                <a:pt x="1000" y="136"/>
                              </a:lnTo>
                              <a:lnTo>
                                <a:pt x="1011" y="142"/>
                              </a:lnTo>
                              <a:lnTo>
                                <a:pt x="1018" y="152"/>
                              </a:lnTo>
                              <a:lnTo>
                                <a:pt x="1021" y="166"/>
                              </a:lnTo>
                              <a:lnTo>
                                <a:pt x="1021" y="136"/>
                              </a:lnTo>
                              <a:lnTo>
                                <a:pt x="1008" y="128"/>
                              </a:lnTo>
                              <a:lnTo>
                                <a:pt x="983" y="126"/>
                              </a:lnTo>
                              <a:lnTo>
                                <a:pt x="982" y="106"/>
                              </a:lnTo>
                              <a:lnTo>
                                <a:pt x="982" y="96"/>
                              </a:lnTo>
                              <a:lnTo>
                                <a:pt x="995" y="86"/>
                              </a:lnTo>
                              <a:lnTo>
                                <a:pt x="999" y="82"/>
                              </a:lnTo>
                              <a:lnTo>
                                <a:pt x="1006" y="74"/>
                              </a:lnTo>
                              <a:lnTo>
                                <a:pt x="1013" y="60"/>
                              </a:lnTo>
                              <a:lnTo>
                                <a:pt x="1016" y="42"/>
                              </a:lnTo>
                              <a:lnTo>
                                <a:pt x="1015" y="26"/>
                              </a:lnTo>
                              <a:lnTo>
                                <a:pt x="1010" y="12"/>
                              </a:lnTo>
                              <a:lnTo>
                                <a:pt x="1007" y="8"/>
                              </a:lnTo>
                              <a:lnTo>
                                <a:pt x="1007" y="20"/>
                              </a:lnTo>
                              <a:lnTo>
                                <a:pt x="1005" y="36"/>
                              </a:lnTo>
                              <a:lnTo>
                                <a:pt x="1003" y="46"/>
                              </a:lnTo>
                              <a:lnTo>
                                <a:pt x="999" y="58"/>
                              </a:lnTo>
                              <a:lnTo>
                                <a:pt x="992" y="70"/>
                              </a:lnTo>
                              <a:lnTo>
                                <a:pt x="984" y="80"/>
                              </a:lnTo>
                              <a:lnTo>
                                <a:pt x="982" y="82"/>
                              </a:lnTo>
                              <a:lnTo>
                                <a:pt x="981" y="82"/>
                              </a:lnTo>
                              <a:lnTo>
                                <a:pt x="979" y="80"/>
                              </a:lnTo>
                              <a:lnTo>
                                <a:pt x="978" y="52"/>
                              </a:lnTo>
                              <a:lnTo>
                                <a:pt x="980" y="28"/>
                              </a:lnTo>
                              <a:lnTo>
                                <a:pt x="986" y="12"/>
                              </a:lnTo>
                              <a:lnTo>
                                <a:pt x="996" y="6"/>
                              </a:lnTo>
                              <a:lnTo>
                                <a:pt x="1004" y="10"/>
                              </a:lnTo>
                              <a:lnTo>
                                <a:pt x="1007" y="20"/>
                              </a:lnTo>
                              <a:lnTo>
                                <a:pt x="1007" y="8"/>
                              </a:lnTo>
                              <a:lnTo>
                                <a:pt x="1005" y="6"/>
                              </a:lnTo>
                              <a:lnTo>
                                <a:pt x="1003" y="4"/>
                              </a:lnTo>
                              <a:lnTo>
                                <a:pt x="995" y="0"/>
                              </a:lnTo>
                              <a:lnTo>
                                <a:pt x="985" y="2"/>
                              </a:lnTo>
                              <a:lnTo>
                                <a:pt x="977" y="12"/>
                              </a:lnTo>
                              <a:lnTo>
                                <a:pt x="977" y="13"/>
                              </a:lnTo>
                              <a:lnTo>
                                <a:pt x="977" y="210"/>
                              </a:lnTo>
                              <a:lnTo>
                                <a:pt x="965" y="208"/>
                              </a:lnTo>
                              <a:lnTo>
                                <a:pt x="953" y="202"/>
                              </a:lnTo>
                              <a:lnTo>
                                <a:pt x="944" y="190"/>
                              </a:lnTo>
                              <a:lnTo>
                                <a:pt x="936" y="170"/>
                              </a:lnTo>
                              <a:lnTo>
                                <a:pt x="937" y="152"/>
                              </a:lnTo>
                              <a:lnTo>
                                <a:pt x="943" y="134"/>
                              </a:lnTo>
                              <a:lnTo>
                                <a:pt x="954" y="118"/>
                              </a:lnTo>
                              <a:lnTo>
                                <a:pt x="971" y="106"/>
                              </a:lnTo>
                              <a:lnTo>
                                <a:pt x="973" y="132"/>
                              </a:lnTo>
                              <a:lnTo>
                                <a:pt x="965" y="138"/>
                              </a:lnTo>
                              <a:lnTo>
                                <a:pt x="960" y="144"/>
                              </a:lnTo>
                              <a:lnTo>
                                <a:pt x="959" y="152"/>
                              </a:lnTo>
                              <a:lnTo>
                                <a:pt x="958" y="164"/>
                              </a:lnTo>
                              <a:lnTo>
                                <a:pt x="962" y="170"/>
                              </a:lnTo>
                              <a:lnTo>
                                <a:pt x="967" y="176"/>
                              </a:lnTo>
                              <a:lnTo>
                                <a:pt x="963" y="160"/>
                              </a:lnTo>
                              <a:lnTo>
                                <a:pt x="962" y="148"/>
                              </a:lnTo>
                              <a:lnTo>
                                <a:pt x="974" y="146"/>
                              </a:lnTo>
                              <a:lnTo>
                                <a:pt x="977" y="210"/>
                              </a:lnTo>
                              <a:lnTo>
                                <a:pt x="977" y="13"/>
                              </a:lnTo>
                              <a:lnTo>
                                <a:pt x="972" y="26"/>
                              </a:lnTo>
                              <a:lnTo>
                                <a:pt x="971" y="44"/>
                              </a:lnTo>
                              <a:lnTo>
                                <a:pt x="971" y="94"/>
                              </a:lnTo>
                              <a:lnTo>
                                <a:pt x="948" y="108"/>
                              </a:lnTo>
                              <a:lnTo>
                                <a:pt x="932" y="126"/>
                              </a:lnTo>
                              <a:lnTo>
                                <a:pt x="922" y="146"/>
                              </a:lnTo>
                              <a:lnTo>
                                <a:pt x="919" y="172"/>
                              </a:lnTo>
                              <a:lnTo>
                                <a:pt x="926" y="194"/>
                              </a:lnTo>
                              <a:lnTo>
                                <a:pt x="938" y="210"/>
                              </a:lnTo>
                              <a:lnTo>
                                <a:pt x="956" y="218"/>
                              </a:lnTo>
                              <a:lnTo>
                                <a:pt x="977" y="222"/>
                              </a:lnTo>
                              <a:lnTo>
                                <a:pt x="977" y="240"/>
                              </a:lnTo>
                              <a:lnTo>
                                <a:pt x="974" y="258"/>
                              </a:lnTo>
                              <a:lnTo>
                                <a:pt x="968" y="270"/>
                              </a:lnTo>
                              <a:lnTo>
                                <a:pt x="958" y="280"/>
                              </a:lnTo>
                              <a:lnTo>
                                <a:pt x="954" y="278"/>
                              </a:lnTo>
                              <a:lnTo>
                                <a:pt x="943" y="254"/>
                              </a:lnTo>
                              <a:lnTo>
                                <a:pt x="926" y="276"/>
                              </a:lnTo>
                              <a:lnTo>
                                <a:pt x="954" y="286"/>
                              </a:lnTo>
                              <a:lnTo>
                                <a:pt x="961" y="280"/>
                              </a:lnTo>
                              <a:lnTo>
                                <a:pt x="981" y="264"/>
                              </a:lnTo>
                              <a:lnTo>
                                <a:pt x="985" y="254"/>
                              </a:lnTo>
                              <a:lnTo>
                                <a:pt x="987" y="244"/>
                              </a:lnTo>
                              <a:lnTo>
                                <a:pt x="989" y="232"/>
                              </a:lnTo>
                              <a:lnTo>
                                <a:pt x="990" y="220"/>
                              </a:lnTo>
                              <a:lnTo>
                                <a:pt x="1006" y="216"/>
                              </a:lnTo>
                              <a:lnTo>
                                <a:pt x="1019" y="210"/>
                              </a:lnTo>
                              <a:lnTo>
                                <a:pt x="1028" y="198"/>
                              </a:lnTo>
                              <a:lnTo>
                                <a:pt x="1036" y="184"/>
                              </a:lnTo>
                              <a:moveTo>
                                <a:pt x="1292" y="242"/>
                              </a:moveTo>
                              <a:lnTo>
                                <a:pt x="1286" y="236"/>
                              </a:lnTo>
                              <a:lnTo>
                                <a:pt x="1275" y="224"/>
                              </a:lnTo>
                              <a:lnTo>
                                <a:pt x="1272" y="218"/>
                              </a:lnTo>
                              <a:lnTo>
                                <a:pt x="1271" y="218"/>
                              </a:lnTo>
                              <a:lnTo>
                                <a:pt x="1255" y="242"/>
                              </a:lnTo>
                              <a:lnTo>
                                <a:pt x="1292" y="242"/>
                              </a:lnTo>
                              <a:moveTo>
                                <a:pt x="1411" y="238"/>
                              </a:moveTo>
                              <a:lnTo>
                                <a:pt x="1281" y="136"/>
                              </a:lnTo>
                              <a:lnTo>
                                <a:pt x="1270" y="150"/>
                              </a:lnTo>
                              <a:lnTo>
                                <a:pt x="1268" y="176"/>
                              </a:lnTo>
                              <a:lnTo>
                                <a:pt x="1278" y="210"/>
                              </a:lnTo>
                              <a:lnTo>
                                <a:pt x="1303" y="240"/>
                              </a:lnTo>
                              <a:lnTo>
                                <a:pt x="1338" y="256"/>
                              </a:lnTo>
                              <a:lnTo>
                                <a:pt x="1372" y="258"/>
                              </a:lnTo>
                              <a:lnTo>
                                <a:pt x="1398" y="250"/>
                              </a:lnTo>
                              <a:lnTo>
                                <a:pt x="1411" y="238"/>
                              </a:lnTo>
                              <a:moveTo>
                                <a:pt x="1441" y="164"/>
                              </a:moveTo>
                              <a:lnTo>
                                <a:pt x="1432" y="132"/>
                              </a:lnTo>
                              <a:lnTo>
                                <a:pt x="1407" y="104"/>
                              </a:lnTo>
                              <a:lnTo>
                                <a:pt x="1373" y="86"/>
                              </a:lnTo>
                              <a:lnTo>
                                <a:pt x="1341" y="88"/>
                              </a:lnTo>
                              <a:lnTo>
                                <a:pt x="1312" y="102"/>
                              </a:lnTo>
                              <a:lnTo>
                                <a:pt x="1288" y="124"/>
                              </a:lnTo>
                              <a:lnTo>
                                <a:pt x="1418" y="224"/>
                              </a:lnTo>
                              <a:lnTo>
                                <a:pt x="1436" y="196"/>
                              </a:lnTo>
                              <a:lnTo>
                                <a:pt x="1441" y="164"/>
                              </a:lnTo>
                              <a:moveTo>
                                <a:pt x="1458" y="1234"/>
                              </a:moveTo>
                              <a:lnTo>
                                <a:pt x="1454" y="1180"/>
                              </a:lnTo>
                              <a:lnTo>
                                <a:pt x="1435" y="1129"/>
                              </a:lnTo>
                              <a:lnTo>
                                <a:pt x="1400" y="1080"/>
                              </a:lnTo>
                              <a:lnTo>
                                <a:pt x="1336" y="1040"/>
                              </a:lnTo>
                              <a:lnTo>
                                <a:pt x="1272" y="1023"/>
                              </a:lnTo>
                              <a:lnTo>
                                <a:pt x="1239" y="1026"/>
                              </a:lnTo>
                              <a:lnTo>
                                <a:pt x="1239" y="1434"/>
                              </a:lnTo>
                              <a:lnTo>
                                <a:pt x="1217" y="1434"/>
                              </a:lnTo>
                              <a:lnTo>
                                <a:pt x="1194" y="1432"/>
                              </a:lnTo>
                              <a:lnTo>
                                <a:pt x="1171" y="1426"/>
                              </a:lnTo>
                              <a:lnTo>
                                <a:pt x="1149" y="1418"/>
                              </a:lnTo>
                              <a:lnTo>
                                <a:pt x="1148" y="1418"/>
                              </a:lnTo>
                              <a:lnTo>
                                <a:pt x="1143" y="1416"/>
                              </a:lnTo>
                              <a:lnTo>
                                <a:pt x="1138" y="1418"/>
                              </a:lnTo>
                              <a:lnTo>
                                <a:pt x="1132" y="1416"/>
                              </a:lnTo>
                              <a:lnTo>
                                <a:pt x="1156" y="1389"/>
                              </a:lnTo>
                              <a:lnTo>
                                <a:pt x="1166" y="1379"/>
                              </a:lnTo>
                              <a:lnTo>
                                <a:pt x="1137" y="1350"/>
                              </a:lnTo>
                              <a:lnTo>
                                <a:pt x="1135" y="1348"/>
                              </a:lnTo>
                              <a:lnTo>
                                <a:pt x="1135" y="1380"/>
                              </a:lnTo>
                              <a:lnTo>
                                <a:pt x="1128" y="1389"/>
                              </a:lnTo>
                              <a:lnTo>
                                <a:pt x="1118" y="1389"/>
                              </a:lnTo>
                              <a:lnTo>
                                <a:pt x="1105" y="1383"/>
                              </a:lnTo>
                              <a:lnTo>
                                <a:pt x="1099" y="1374"/>
                              </a:lnTo>
                              <a:lnTo>
                                <a:pt x="1098" y="1364"/>
                              </a:lnTo>
                              <a:lnTo>
                                <a:pt x="1100" y="1356"/>
                              </a:lnTo>
                              <a:lnTo>
                                <a:pt x="1100" y="1355"/>
                              </a:lnTo>
                              <a:lnTo>
                                <a:pt x="1104" y="1350"/>
                              </a:lnTo>
                              <a:lnTo>
                                <a:pt x="1135" y="1380"/>
                              </a:lnTo>
                              <a:lnTo>
                                <a:pt x="1135" y="1348"/>
                              </a:lnTo>
                              <a:lnTo>
                                <a:pt x="1107" y="1321"/>
                              </a:lnTo>
                              <a:lnTo>
                                <a:pt x="1069" y="1356"/>
                              </a:lnTo>
                              <a:lnTo>
                                <a:pt x="1067" y="1347"/>
                              </a:lnTo>
                              <a:lnTo>
                                <a:pt x="1069" y="1340"/>
                              </a:lnTo>
                              <a:lnTo>
                                <a:pt x="1066" y="1332"/>
                              </a:lnTo>
                              <a:lnTo>
                                <a:pt x="1060" y="1311"/>
                              </a:lnTo>
                              <a:lnTo>
                                <a:pt x="1056" y="1291"/>
                              </a:lnTo>
                              <a:lnTo>
                                <a:pt x="1053" y="1270"/>
                              </a:lnTo>
                              <a:lnTo>
                                <a:pt x="1054" y="1248"/>
                              </a:lnTo>
                              <a:lnTo>
                                <a:pt x="1057" y="1247"/>
                              </a:lnTo>
                              <a:lnTo>
                                <a:pt x="1239" y="1434"/>
                              </a:lnTo>
                              <a:lnTo>
                                <a:pt x="1239" y="1026"/>
                              </a:lnTo>
                              <a:lnTo>
                                <a:pt x="1210" y="1028"/>
                              </a:lnTo>
                              <a:lnTo>
                                <a:pt x="1148" y="1056"/>
                              </a:lnTo>
                              <a:lnTo>
                                <a:pt x="1087" y="1107"/>
                              </a:lnTo>
                              <a:lnTo>
                                <a:pt x="1051" y="1156"/>
                              </a:lnTo>
                              <a:lnTo>
                                <a:pt x="1030" y="1208"/>
                              </a:lnTo>
                              <a:lnTo>
                                <a:pt x="1022" y="1261"/>
                              </a:lnTo>
                              <a:lnTo>
                                <a:pt x="1028" y="1316"/>
                              </a:lnTo>
                              <a:lnTo>
                                <a:pt x="1034" y="1336"/>
                              </a:lnTo>
                              <a:lnTo>
                                <a:pt x="1037" y="1356"/>
                              </a:lnTo>
                              <a:lnTo>
                                <a:pt x="1035" y="1376"/>
                              </a:lnTo>
                              <a:lnTo>
                                <a:pt x="1030" y="1395"/>
                              </a:lnTo>
                              <a:lnTo>
                                <a:pt x="948" y="1470"/>
                              </a:lnTo>
                              <a:lnTo>
                                <a:pt x="1020" y="1539"/>
                              </a:lnTo>
                              <a:lnTo>
                                <a:pt x="1101" y="1451"/>
                              </a:lnTo>
                              <a:lnTo>
                                <a:pt x="1115" y="1447"/>
                              </a:lnTo>
                              <a:lnTo>
                                <a:pt x="1134" y="1449"/>
                              </a:lnTo>
                              <a:lnTo>
                                <a:pt x="1158" y="1455"/>
                              </a:lnTo>
                              <a:lnTo>
                                <a:pt x="1184" y="1463"/>
                              </a:lnTo>
                              <a:lnTo>
                                <a:pt x="1224" y="1467"/>
                              </a:lnTo>
                              <a:lnTo>
                                <a:pt x="1261" y="1463"/>
                              </a:lnTo>
                              <a:lnTo>
                                <a:pt x="1296" y="1453"/>
                              </a:lnTo>
                              <a:lnTo>
                                <a:pt x="1306" y="1447"/>
                              </a:lnTo>
                              <a:lnTo>
                                <a:pt x="1328" y="1435"/>
                              </a:lnTo>
                              <a:lnTo>
                                <a:pt x="1327" y="1434"/>
                              </a:lnTo>
                              <a:lnTo>
                                <a:pt x="1308" y="1401"/>
                              </a:lnTo>
                              <a:lnTo>
                                <a:pt x="1303" y="1362"/>
                              </a:lnTo>
                              <a:lnTo>
                                <a:pt x="1315" y="1323"/>
                              </a:lnTo>
                              <a:lnTo>
                                <a:pt x="1344" y="1292"/>
                              </a:lnTo>
                              <a:lnTo>
                                <a:pt x="1367" y="1280"/>
                              </a:lnTo>
                              <a:lnTo>
                                <a:pt x="1392" y="1276"/>
                              </a:lnTo>
                              <a:lnTo>
                                <a:pt x="1420" y="1279"/>
                              </a:lnTo>
                              <a:lnTo>
                                <a:pt x="1449" y="1291"/>
                              </a:lnTo>
                              <a:lnTo>
                                <a:pt x="1451" y="1276"/>
                              </a:lnTo>
                              <a:lnTo>
                                <a:pt x="1456" y="1247"/>
                              </a:lnTo>
                              <a:lnTo>
                                <a:pt x="1458" y="1234"/>
                              </a:lnTo>
                              <a:moveTo>
                                <a:pt x="1470" y="1371"/>
                              </a:moveTo>
                              <a:lnTo>
                                <a:pt x="1464" y="1342"/>
                              </a:lnTo>
                              <a:lnTo>
                                <a:pt x="1451" y="1322"/>
                              </a:lnTo>
                              <a:lnTo>
                                <a:pt x="1448" y="1318"/>
                              </a:lnTo>
                              <a:lnTo>
                                <a:pt x="1444" y="1315"/>
                              </a:lnTo>
                              <a:lnTo>
                                <a:pt x="1444" y="1371"/>
                              </a:lnTo>
                              <a:lnTo>
                                <a:pt x="1440" y="1391"/>
                              </a:lnTo>
                              <a:lnTo>
                                <a:pt x="1429" y="1406"/>
                              </a:lnTo>
                              <a:lnTo>
                                <a:pt x="1414" y="1417"/>
                              </a:lnTo>
                              <a:lnTo>
                                <a:pt x="1395" y="1421"/>
                              </a:lnTo>
                              <a:lnTo>
                                <a:pt x="1376" y="1417"/>
                              </a:lnTo>
                              <a:lnTo>
                                <a:pt x="1360" y="1406"/>
                              </a:lnTo>
                              <a:lnTo>
                                <a:pt x="1349" y="1391"/>
                              </a:lnTo>
                              <a:lnTo>
                                <a:pt x="1346" y="1371"/>
                              </a:lnTo>
                              <a:lnTo>
                                <a:pt x="1349" y="1352"/>
                              </a:lnTo>
                              <a:lnTo>
                                <a:pt x="1360" y="1337"/>
                              </a:lnTo>
                              <a:lnTo>
                                <a:pt x="1376" y="1326"/>
                              </a:lnTo>
                              <a:lnTo>
                                <a:pt x="1395" y="1322"/>
                              </a:lnTo>
                              <a:lnTo>
                                <a:pt x="1414" y="1326"/>
                              </a:lnTo>
                              <a:lnTo>
                                <a:pt x="1429" y="1337"/>
                              </a:lnTo>
                              <a:lnTo>
                                <a:pt x="1440" y="1352"/>
                              </a:lnTo>
                              <a:lnTo>
                                <a:pt x="1444" y="1371"/>
                              </a:lnTo>
                              <a:lnTo>
                                <a:pt x="1444" y="1315"/>
                              </a:lnTo>
                              <a:lnTo>
                                <a:pt x="1424" y="1302"/>
                              </a:lnTo>
                              <a:lnTo>
                                <a:pt x="1395" y="1296"/>
                              </a:lnTo>
                              <a:lnTo>
                                <a:pt x="1365" y="1302"/>
                              </a:lnTo>
                              <a:lnTo>
                                <a:pt x="1341" y="1318"/>
                              </a:lnTo>
                              <a:lnTo>
                                <a:pt x="1325" y="1342"/>
                              </a:lnTo>
                              <a:lnTo>
                                <a:pt x="1319" y="1371"/>
                              </a:lnTo>
                              <a:lnTo>
                                <a:pt x="1325" y="1401"/>
                              </a:lnTo>
                              <a:lnTo>
                                <a:pt x="1341" y="1425"/>
                              </a:lnTo>
                              <a:lnTo>
                                <a:pt x="1365" y="1441"/>
                              </a:lnTo>
                              <a:lnTo>
                                <a:pt x="1395" y="1447"/>
                              </a:lnTo>
                              <a:lnTo>
                                <a:pt x="1424" y="1441"/>
                              </a:lnTo>
                              <a:lnTo>
                                <a:pt x="1448" y="1425"/>
                              </a:lnTo>
                              <a:lnTo>
                                <a:pt x="1451" y="1421"/>
                              </a:lnTo>
                              <a:lnTo>
                                <a:pt x="1464" y="1401"/>
                              </a:lnTo>
                              <a:lnTo>
                                <a:pt x="1470" y="1371"/>
                              </a:lnTo>
                              <a:moveTo>
                                <a:pt x="1485" y="462"/>
                              </a:moveTo>
                              <a:lnTo>
                                <a:pt x="1441" y="426"/>
                              </a:lnTo>
                              <a:lnTo>
                                <a:pt x="1421" y="410"/>
                              </a:lnTo>
                              <a:lnTo>
                                <a:pt x="1402" y="434"/>
                              </a:lnTo>
                              <a:lnTo>
                                <a:pt x="1397" y="431"/>
                              </a:lnTo>
                              <a:lnTo>
                                <a:pt x="1397" y="444"/>
                              </a:lnTo>
                              <a:lnTo>
                                <a:pt x="1396" y="446"/>
                              </a:lnTo>
                              <a:lnTo>
                                <a:pt x="1309" y="562"/>
                              </a:lnTo>
                              <a:lnTo>
                                <a:pt x="1284" y="546"/>
                              </a:lnTo>
                              <a:lnTo>
                                <a:pt x="1275" y="540"/>
                              </a:lnTo>
                              <a:lnTo>
                                <a:pt x="1271" y="538"/>
                              </a:lnTo>
                              <a:lnTo>
                                <a:pt x="1250" y="540"/>
                              </a:lnTo>
                              <a:lnTo>
                                <a:pt x="1230" y="538"/>
                              </a:lnTo>
                              <a:lnTo>
                                <a:pt x="1179" y="502"/>
                              </a:lnTo>
                              <a:lnTo>
                                <a:pt x="1170" y="496"/>
                              </a:lnTo>
                              <a:lnTo>
                                <a:pt x="1185" y="478"/>
                              </a:lnTo>
                              <a:lnTo>
                                <a:pt x="1199" y="458"/>
                              </a:lnTo>
                              <a:lnTo>
                                <a:pt x="1216" y="434"/>
                              </a:lnTo>
                              <a:lnTo>
                                <a:pt x="1227" y="420"/>
                              </a:lnTo>
                              <a:lnTo>
                                <a:pt x="1251" y="388"/>
                              </a:lnTo>
                              <a:lnTo>
                                <a:pt x="1255" y="382"/>
                              </a:lnTo>
                              <a:lnTo>
                                <a:pt x="1274" y="356"/>
                              </a:lnTo>
                              <a:lnTo>
                                <a:pt x="1276" y="358"/>
                              </a:lnTo>
                              <a:lnTo>
                                <a:pt x="1270" y="384"/>
                              </a:lnTo>
                              <a:lnTo>
                                <a:pt x="1271" y="406"/>
                              </a:lnTo>
                              <a:lnTo>
                                <a:pt x="1276" y="428"/>
                              </a:lnTo>
                              <a:lnTo>
                                <a:pt x="1286" y="448"/>
                              </a:lnTo>
                              <a:lnTo>
                                <a:pt x="1293" y="448"/>
                              </a:lnTo>
                              <a:lnTo>
                                <a:pt x="1293" y="444"/>
                              </a:lnTo>
                              <a:lnTo>
                                <a:pt x="1282" y="422"/>
                              </a:lnTo>
                              <a:lnTo>
                                <a:pt x="1277" y="398"/>
                              </a:lnTo>
                              <a:lnTo>
                                <a:pt x="1279" y="374"/>
                              </a:lnTo>
                              <a:lnTo>
                                <a:pt x="1284" y="356"/>
                              </a:lnTo>
                              <a:lnTo>
                                <a:pt x="1286" y="348"/>
                              </a:lnTo>
                              <a:lnTo>
                                <a:pt x="1273" y="336"/>
                              </a:lnTo>
                              <a:lnTo>
                                <a:pt x="1261" y="320"/>
                              </a:lnTo>
                              <a:lnTo>
                                <a:pt x="1249" y="306"/>
                              </a:lnTo>
                              <a:lnTo>
                                <a:pt x="1246" y="302"/>
                              </a:lnTo>
                              <a:lnTo>
                                <a:pt x="1246" y="316"/>
                              </a:lnTo>
                              <a:lnTo>
                                <a:pt x="1230" y="334"/>
                              </a:lnTo>
                              <a:lnTo>
                                <a:pt x="1219" y="336"/>
                              </a:lnTo>
                              <a:lnTo>
                                <a:pt x="1219" y="348"/>
                              </a:lnTo>
                              <a:lnTo>
                                <a:pt x="1218" y="366"/>
                              </a:lnTo>
                              <a:lnTo>
                                <a:pt x="1214" y="370"/>
                              </a:lnTo>
                              <a:lnTo>
                                <a:pt x="1203" y="380"/>
                              </a:lnTo>
                              <a:lnTo>
                                <a:pt x="1188" y="382"/>
                              </a:lnTo>
                              <a:lnTo>
                                <a:pt x="1178" y="374"/>
                              </a:lnTo>
                              <a:lnTo>
                                <a:pt x="1178" y="402"/>
                              </a:lnTo>
                              <a:lnTo>
                                <a:pt x="1162" y="420"/>
                              </a:lnTo>
                              <a:lnTo>
                                <a:pt x="1148" y="420"/>
                              </a:lnTo>
                              <a:lnTo>
                                <a:pt x="1141" y="415"/>
                              </a:lnTo>
                              <a:lnTo>
                                <a:pt x="1141" y="430"/>
                              </a:lnTo>
                              <a:lnTo>
                                <a:pt x="1140" y="438"/>
                              </a:lnTo>
                              <a:lnTo>
                                <a:pt x="1132" y="448"/>
                              </a:lnTo>
                              <a:lnTo>
                                <a:pt x="1124" y="458"/>
                              </a:lnTo>
                              <a:lnTo>
                                <a:pt x="1109" y="448"/>
                              </a:lnTo>
                              <a:lnTo>
                                <a:pt x="1107" y="446"/>
                              </a:lnTo>
                              <a:lnTo>
                                <a:pt x="1065" y="414"/>
                              </a:lnTo>
                              <a:lnTo>
                                <a:pt x="1064" y="396"/>
                              </a:lnTo>
                              <a:lnTo>
                                <a:pt x="1070" y="392"/>
                              </a:lnTo>
                              <a:lnTo>
                                <a:pt x="1080" y="386"/>
                              </a:lnTo>
                              <a:lnTo>
                                <a:pt x="1085" y="384"/>
                              </a:lnTo>
                              <a:lnTo>
                                <a:pt x="1141" y="430"/>
                              </a:lnTo>
                              <a:lnTo>
                                <a:pt x="1141" y="415"/>
                              </a:lnTo>
                              <a:lnTo>
                                <a:pt x="1102" y="384"/>
                              </a:lnTo>
                              <a:lnTo>
                                <a:pt x="1084" y="370"/>
                              </a:lnTo>
                              <a:lnTo>
                                <a:pt x="1083" y="356"/>
                              </a:lnTo>
                              <a:lnTo>
                                <a:pt x="1099" y="336"/>
                              </a:lnTo>
                              <a:lnTo>
                                <a:pt x="1113" y="336"/>
                              </a:lnTo>
                              <a:lnTo>
                                <a:pt x="1177" y="386"/>
                              </a:lnTo>
                              <a:lnTo>
                                <a:pt x="1178" y="402"/>
                              </a:lnTo>
                              <a:lnTo>
                                <a:pt x="1178" y="374"/>
                              </a:lnTo>
                              <a:lnTo>
                                <a:pt x="1133" y="336"/>
                              </a:lnTo>
                              <a:lnTo>
                                <a:pt x="1121" y="326"/>
                              </a:lnTo>
                              <a:lnTo>
                                <a:pt x="1115" y="316"/>
                              </a:lnTo>
                              <a:lnTo>
                                <a:pt x="1115" y="306"/>
                              </a:lnTo>
                              <a:lnTo>
                                <a:pt x="1118" y="300"/>
                              </a:lnTo>
                              <a:lnTo>
                                <a:pt x="1123" y="294"/>
                              </a:lnTo>
                              <a:lnTo>
                                <a:pt x="1128" y="288"/>
                              </a:lnTo>
                              <a:lnTo>
                                <a:pt x="1142" y="288"/>
                              </a:lnTo>
                              <a:lnTo>
                                <a:pt x="1148" y="292"/>
                              </a:lnTo>
                              <a:lnTo>
                                <a:pt x="1213" y="344"/>
                              </a:lnTo>
                              <a:lnTo>
                                <a:pt x="1219" y="348"/>
                              </a:lnTo>
                              <a:lnTo>
                                <a:pt x="1219" y="336"/>
                              </a:lnTo>
                              <a:lnTo>
                                <a:pt x="1216" y="336"/>
                              </a:lnTo>
                              <a:lnTo>
                                <a:pt x="1160" y="288"/>
                              </a:lnTo>
                              <a:lnTo>
                                <a:pt x="1157" y="286"/>
                              </a:lnTo>
                              <a:lnTo>
                                <a:pt x="1157" y="284"/>
                              </a:lnTo>
                              <a:lnTo>
                                <a:pt x="1156" y="272"/>
                              </a:lnTo>
                              <a:lnTo>
                                <a:pt x="1164" y="262"/>
                              </a:lnTo>
                              <a:lnTo>
                                <a:pt x="1172" y="254"/>
                              </a:lnTo>
                              <a:lnTo>
                                <a:pt x="1186" y="252"/>
                              </a:lnTo>
                              <a:lnTo>
                                <a:pt x="1245" y="302"/>
                              </a:lnTo>
                              <a:lnTo>
                                <a:pt x="1246" y="316"/>
                              </a:lnTo>
                              <a:lnTo>
                                <a:pt x="1246" y="302"/>
                              </a:lnTo>
                              <a:lnTo>
                                <a:pt x="1237" y="288"/>
                              </a:lnTo>
                              <a:lnTo>
                                <a:pt x="1235" y="276"/>
                              </a:lnTo>
                              <a:lnTo>
                                <a:pt x="1235" y="272"/>
                              </a:lnTo>
                              <a:lnTo>
                                <a:pt x="1236" y="264"/>
                              </a:lnTo>
                              <a:lnTo>
                                <a:pt x="1240" y="254"/>
                              </a:lnTo>
                              <a:lnTo>
                                <a:pt x="1249" y="250"/>
                              </a:lnTo>
                              <a:lnTo>
                                <a:pt x="1337" y="320"/>
                              </a:lnTo>
                              <a:lnTo>
                                <a:pt x="1346" y="334"/>
                              </a:lnTo>
                              <a:lnTo>
                                <a:pt x="1351" y="348"/>
                              </a:lnTo>
                              <a:lnTo>
                                <a:pt x="1355" y="362"/>
                              </a:lnTo>
                              <a:lnTo>
                                <a:pt x="1356" y="378"/>
                              </a:lnTo>
                              <a:lnTo>
                                <a:pt x="1361" y="398"/>
                              </a:lnTo>
                              <a:lnTo>
                                <a:pt x="1370" y="414"/>
                              </a:lnTo>
                              <a:lnTo>
                                <a:pt x="1381" y="428"/>
                              </a:lnTo>
                              <a:lnTo>
                                <a:pt x="1396" y="440"/>
                              </a:lnTo>
                              <a:lnTo>
                                <a:pt x="1397" y="442"/>
                              </a:lnTo>
                              <a:lnTo>
                                <a:pt x="1397" y="444"/>
                              </a:lnTo>
                              <a:lnTo>
                                <a:pt x="1397" y="431"/>
                              </a:lnTo>
                              <a:lnTo>
                                <a:pt x="1387" y="422"/>
                              </a:lnTo>
                              <a:lnTo>
                                <a:pt x="1376" y="406"/>
                              </a:lnTo>
                              <a:lnTo>
                                <a:pt x="1368" y="388"/>
                              </a:lnTo>
                              <a:lnTo>
                                <a:pt x="1363" y="364"/>
                              </a:lnTo>
                              <a:lnTo>
                                <a:pt x="1357" y="338"/>
                              </a:lnTo>
                              <a:lnTo>
                                <a:pt x="1347" y="318"/>
                              </a:lnTo>
                              <a:lnTo>
                                <a:pt x="1334" y="304"/>
                              </a:lnTo>
                              <a:lnTo>
                                <a:pt x="1320" y="292"/>
                              </a:lnTo>
                              <a:lnTo>
                                <a:pt x="1322" y="288"/>
                              </a:lnTo>
                              <a:lnTo>
                                <a:pt x="1332" y="278"/>
                              </a:lnTo>
                              <a:lnTo>
                                <a:pt x="1338" y="266"/>
                              </a:lnTo>
                              <a:lnTo>
                                <a:pt x="1306" y="254"/>
                              </a:lnTo>
                              <a:lnTo>
                                <a:pt x="1301" y="250"/>
                              </a:lnTo>
                              <a:lnTo>
                                <a:pt x="1295" y="244"/>
                              </a:lnTo>
                              <a:lnTo>
                                <a:pt x="1254" y="244"/>
                              </a:lnTo>
                              <a:lnTo>
                                <a:pt x="1235" y="244"/>
                              </a:lnTo>
                              <a:lnTo>
                                <a:pt x="1228" y="252"/>
                              </a:lnTo>
                              <a:lnTo>
                                <a:pt x="1223" y="272"/>
                              </a:lnTo>
                              <a:lnTo>
                                <a:pt x="1195" y="252"/>
                              </a:lnTo>
                              <a:lnTo>
                                <a:pt x="1187" y="246"/>
                              </a:lnTo>
                              <a:lnTo>
                                <a:pt x="1177" y="244"/>
                              </a:lnTo>
                              <a:lnTo>
                                <a:pt x="1169" y="246"/>
                              </a:lnTo>
                              <a:lnTo>
                                <a:pt x="1162" y="252"/>
                              </a:lnTo>
                              <a:lnTo>
                                <a:pt x="1152" y="258"/>
                              </a:lnTo>
                              <a:lnTo>
                                <a:pt x="1147" y="268"/>
                              </a:lnTo>
                              <a:lnTo>
                                <a:pt x="1149" y="284"/>
                              </a:lnTo>
                              <a:lnTo>
                                <a:pt x="1135" y="278"/>
                              </a:lnTo>
                              <a:lnTo>
                                <a:pt x="1124" y="282"/>
                              </a:lnTo>
                              <a:lnTo>
                                <a:pt x="1115" y="290"/>
                              </a:lnTo>
                              <a:lnTo>
                                <a:pt x="1108" y="298"/>
                              </a:lnTo>
                              <a:lnTo>
                                <a:pt x="1105" y="308"/>
                              </a:lnTo>
                              <a:lnTo>
                                <a:pt x="1107" y="318"/>
                              </a:lnTo>
                              <a:lnTo>
                                <a:pt x="1112" y="330"/>
                              </a:lnTo>
                              <a:lnTo>
                                <a:pt x="1098" y="330"/>
                              </a:lnTo>
                              <a:lnTo>
                                <a:pt x="1090" y="334"/>
                              </a:lnTo>
                              <a:lnTo>
                                <a:pt x="1086" y="338"/>
                              </a:lnTo>
                              <a:lnTo>
                                <a:pt x="1081" y="348"/>
                              </a:lnTo>
                              <a:lnTo>
                                <a:pt x="1078" y="356"/>
                              </a:lnTo>
                              <a:lnTo>
                                <a:pt x="1080" y="368"/>
                              </a:lnTo>
                              <a:lnTo>
                                <a:pt x="1086" y="378"/>
                              </a:lnTo>
                              <a:lnTo>
                                <a:pt x="1076" y="378"/>
                              </a:lnTo>
                              <a:lnTo>
                                <a:pt x="1067" y="382"/>
                              </a:lnTo>
                              <a:lnTo>
                                <a:pt x="1063" y="390"/>
                              </a:lnTo>
                              <a:lnTo>
                                <a:pt x="1059" y="400"/>
                              </a:lnTo>
                              <a:lnTo>
                                <a:pt x="1059" y="408"/>
                              </a:lnTo>
                              <a:lnTo>
                                <a:pt x="1062" y="418"/>
                              </a:lnTo>
                              <a:lnTo>
                                <a:pt x="1069" y="426"/>
                              </a:lnTo>
                              <a:lnTo>
                                <a:pt x="1097" y="450"/>
                              </a:lnTo>
                              <a:lnTo>
                                <a:pt x="1099" y="452"/>
                              </a:lnTo>
                              <a:lnTo>
                                <a:pt x="1099" y="454"/>
                              </a:lnTo>
                              <a:lnTo>
                                <a:pt x="1097" y="456"/>
                              </a:lnTo>
                              <a:lnTo>
                                <a:pt x="1056" y="514"/>
                              </a:lnTo>
                              <a:lnTo>
                                <a:pt x="1056" y="522"/>
                              </a:lnTo>
                              <a:lnTo>
                                <a:pt x="1060" y="534"/>
                              </a:lnTo>
                              <a:lnTo>
                                <a:pt x="1066" y="548"/>
                              </a:lnTo>
                              <a:lnTo>
                                <a:pt x="1067" y="554"/>
                              </a:lnTo>
                              <a:lnTo>
                                <a:pt x="1065" y="558"/>
                              </a:lnTo>
                              <a:lnTo>
                                <a:pt x="1063" y="562"/>
                              </a:lnTo>
                              <a:lnTo>
                                <a:pt x="1054" y="570"/>
                              </a:lnTo>
                              <a:lnTo>
                                <a:pt x="1044" y="574"/>
                              </a:lnTo>
                              <a:lnTo>
                                <a:pt x="1034" y="576"/>
                              </a:lnTo>
                              <a:lnTo>
                                <a:pt x="1023" y="576"/>
                              </a:lnTo>
                              <a:lnTo>
                                <a:pt x="1004" y="572"/>
                              </a:lnTo>
                              <a:lnTo>
                                <a:pt x="1004" y="580"/>
                              </a:lnTo>
                              <a:lnTo>
                                <a:pt x="1013" y="582"/>
                              </a:lnTo>
                              <a:lnTo>
                                <a:pt x="1022" y="584"/>
                              </a:lnTo>
                              <a:lnTo>
                                <a:pt x="1032" y="584"/>
                              </a:lnTo>
                              <a:lnTo>
                                <a:pt x="1043" y="582"/>
                              </a:lnTo>
                              <a:lnTo>
                                <a:pt x="1054" y="578"/>
                              </a:lnTo>
                              <a:lnTo>
                                <a:pt x="1057" y="576"/>
                              </a:lnTo>
                              <a:lnTo>
                                <a:pt x="1066" y="570"/>
                              </a:lnTo>
                              <a:lnTo>
                                <a:pt x="1078" y="560"/>
                              </a:lnTo>
                              <a:lnTo>
                                <a:pt x="1110" y="564"/>
                              </a:lnTo>
                              <a:lnTo>
                                <a:pt x="1117" y="562"/>
                              </a:lnTo>
                              <a:lnTo>
                                <a:pt x="1119" y="560"/>
                              </a:lnTo>
                              <a:lnTo>
                                <a:pt x="1124" y="556"/>
                              </a:lnTo>
                              <a:lnTo>
                                <a:pt x="1165" y="502"/>
                              </a:lnTo>
                              <a:lnTo>
                                <a:pt x="1227" y="548"/>
                              </a:lnTo>
                              <a:lnTo>
                                <a:pt x="1239" y="548"/>
                              </a:lnTo>
                              <a:lnTo>
                                <a:pt x="1269" y="546"/>
                              </a:lnTo>
                              <a:lnTo>
                                <a:pt x="1304" y="572"/>
                              </a:lnTo>
                              <a:lnTo>
                                <a:pt x="1281" y="602"/>
                              </a:lnTo>
                              <a:lnTo>
                                <a:pt x="1347" y="650"/>
                              </a:lnTo>
                              <a:lnTo>
                                <a:pt x="1354" y="644"/>
                              </a:lnTo>
                              <a:lnTo>
                                <a:pt x="1297" y="598"/>
                              </a:lnTo>
                              <a:lnTo>
                                <a:pt x="1323" y="562"/>
                              </a:lnTo>
                              <a:lnTo>
                                <a:pt x="1418" y="434"/>
                              </a:lnTo>
                              <a:lnTo>
                                <a:pt x="1424" y="426"/>
                              </a:lnTo>
                              <a:lnTo>
                                <a:pt x="1471" y="462"/>
                              </a:lnTo>
                              <a:lnTo>
                                <a:pt x="1410" y="548"/>
                              </a:lnTo>
                              <a:lnTo>
                                <a:pt x="1420" y="554"/>
                              </a:lnTo>
                              <a:lnTo>
                                <a:pt x="1485" y="462"/>
                              </a:lnTo>
                              <a:moveTo>
                                <a:pt x="2096" y="237"/>
                              </a:moveTo>
                              <a:lnTo>
                                <a:pt x="2092" y="231"/>
                              </a:lnTo>
                              <a:lnTo>
                                <a:pt x="2089" y="224"/>
                              </a:lnTo>
                              <a:lnTo>
                                <a:pt x="2087" y="214"/>
                              </a:lnTo>
                              <a:lnTo>
                                <a:pt x="2084" y="223"/>
                              </a:lnTo>
                              <a:lnTo>
                                <a:pt x="2081" y="230"/>
                              </a:lnTo>
                              <a:lnTo>
                                <a:pt x="2077" y="237"/>
                              </a:lnTo>
                              <a:lnTo>
                                <a:pt x="2096" y="237"/>
                              </a:lnTo>
                              <a:moveTo>
                                <a:pt x="2153" y="237"/>
                              </a:moveTo>
                              <a:lnTo>
                                <a:pt x="2149" y="231"/>
                              </a:lnTo>
                              <a:lnTo>
                                <a:pt x="2146" y="224"/>
                              </a:lnTo>
                              <a:lnTo>
                                <a:pt x="2143" y="214"/>
                              </a:lnTo>
                              <a:lnTo>
                                <a:pt x="2141" y="223"/>
                              </a:lnTo>
                              <a:lnTo>
                                <a:pt x="2138" y="230"/>
                              </a:lnTo>
                              <a:lnTo>
                                <a:pt x="2134" y="237"/>
                              </a:lnTo>
                              <a:lnTo>
                                <a:pt x="2153" y="237"/>
                              </a:lnTo>
                              <a:moveTo>
                                <a:pt x="2210" y="237"/>
                              </a:moveTo>
                              <a:lnTo>
                                <a:pt x="2206" y="231"/>
                              </a:lnTo>
                              <a:lnTo>
                                <a:pt x="2202" y="224"/>
                              </a:lnTo>
                              <a:lnTo>
                                <a:pt x="2200" y="214"/>
                              </a:lnTo>
                              <a:lnTo>
                                <a:pt x="2198" y="223"/>
                              </a:lnTo>
                              <a:lnTo>
                                <a:pt x="2195" y="230"/>
                              </a:lnTo>
                              <a:lnTo>
                                <a:pt x="2191" y="237"/>
                              </a:lnTo>
                              <a:lnTo>
                                <a:pt x="2210" y="237"/>
                              </a:lnTo>
                              <a:moveTo>
                                <a:pt x="2320" y="1300"/>
                              </a:moveTo>
                              <a:lnTo>
                                <a:pt x="2315" y="1277"/>
                              </a:lnTo>
                              <a:lnTo>
                                <a:pt x="2303" y="1258"/>
                              </a:lnTo>
                              <a:lnTo>
                                <a:pt x="2284" y="1246"/>
                              </a:lnTo>
                              <a:lnTo>
                                <a:pt x="2261" y="1241"/>
                              </a:lnTo>
                              <a:lnTo>
                                <a:pt x="2238" y="1246"/>
                              </a:lnTo>
                              <a:lnTo>
                                <a:pt x="2219" y="1258"/>
                              </a:lnTo>
                              <a:lnTo>
                                <a:pt x="2207" y="1277"/>
                              </a:lnTo>
                              <a:lnTo>
                                <a:pt x="2202" y="1300"/>
                              </a:lnTo>
                              <a:lnTo>
                                <a:pt x="2207" y="1323"/>
                              </a:lnTo>
                              <a:lnTo>
                                <a:pt x="2219" y="1341"/>
                              </a:lnTo>
                              <a:lnTo>
                                <a:pt x="2238" y="1354"/>
                              </a:lnTo>
                              <a:lnTo>
                                <a:pt x="2261" y="1359"/>
                              </a:lnTo>
                              <a:lnTo>
                                <a:pt x="2284" y="1354"/>
                              </a:lnTo>
                              <a:lnTo>
                                <a:pt x="2303" y="1341"/>
                              </a:lnTo>
                              <a:lnTo>
                                <a:pt x="2315" y="1323"/>
                              </a:lnTo>
                              <a:lnTo>
                                <a:pt x="2320" y="1300"/>
                              </a:lnTo>
                              <a:moveTo>
                                <a:pt x="2477" y="1182"/>
                              </a:moveTo>
                              <a:lnTo>
                                <a:pt x="2474" y="1167"/>
                              </a:lnTo>
                              <a:lnTo>
                                <a:pt x="2465" y="1154"/>
                              </a:lnTo>
                              <a:lnTo>
                                <a:pt x="2453" y="1146"/>
                              </a:lnTo>
                              <a:lnTo>
                                <a:pt x="2438" y="1143"/>
                              </a:lnTo>
                              <a:lnTo>
                                <a:pt x="2359" y="1143"/>
                              </a:lnTo>
                              <a:lnTo>
                                <a:pt x="2359" y="1300"/>
                              </a:lnTo>
                              <a:lnTo>
                                <a:pt x="2351" y="1338"/>
                              </a:lnTo>
                              <a:lnTo>
                                <a:pt x="2330" y="1369"/>
                              </a:lnTo>
                              <a:lnTo>
                                <a:pt x="2299" y="1390"/>
                              </a:lnTo>
                              <a:lnTo>
                                <a:pt x="2261" y="1398"/>
                              </a:lnTo>
                              <a:lnTo>
                                <a:pt x="2223" y="1390"/>
                              </a:lnTo>
                              <a:lnTo>
                                <a:pt x="2192" y="1369"/>
                              </a:lnTo>
                              <a:lnTo>
                                <a:pt x="2171" y="1338"/>
                              </a:lnTo>
                              <a:lnTo>
                                <a:pt x="2163" y="1300"/>
                              </a:lnTo>
                              <a:lnTo>
                                <a:pt x="2171" y="1262"/>
                              </a:lnTo>
                              <a:lnTo>
                                <a:pt x="2192" y="1231"/>
                              </a:lnTo>
                              <a:lnTo>
                                <a:pt x="2223" y="1209"/>
                              </a:lnTo>
                              <a:lnTo>
                                <a:pt x="2261" y="1202"/>
                              </a:lnTo>
                              <a:lnTo>
                                <a:pt x="2299" y="1209"/>
                              </a:lnTo>
                              <a:lnTo>
                                <a:pt x="2330" y="1231"/>
                              </a:lnTo>
                              <a:lnTo>
                                <a:pt x="2351" y="1262"/>
                              </a:lnTo>
                              <a:lnTo>
                                <a:pt x="2359" y="1300"/>
                              </a:lnTo>
                              <a:lnTo>
                                <a:pt x="2359" y="1143"/>
                              </a:lnTo>
                              <a:lnTo>
                                <a:pt x="2202" y="1143"/>
                              </a:lnTo>
                              <a:lnTo>
                                <a:pt x="2199" y="1128"/>
                              </a:lnTo>
                              <a:lnTo>
                                <a:pt x="2191" y="1115"/>
                              </a:lnTo>
                              <a:lnTo>
                                <a:pt x="2178" y="1107"/>
                              </a:lnTo>
                              <a:lnTo>
                                <a:pt x="2163" y="1104"/>
                              </a:lnTo>
                              <a:lnTo>
                                <a:pt x="2124" y="1104"/>
                              </a:lnTo>
                              <a:lnTo>
                                <a:pt x="2108" y="1107"/>
                              </a:lnTo>
                              <a:lnTo>
                                <a:pt x="2096" y="1115"/>
                              </a:lnTo>
                              <a:lnTo>
                                <a:pt x="2088" y="1128"/>
                              </a:lnTo>
                              <a:lnTo>
                                <a:pt x="2085" y="1143"/>
                              </a:lnTo>
                              <a:lnTo>
                                <a:pt x="2045" y="1143"/>
                              </a:lnTo>
                              <a:lnTo>
                                <a:pt x="2030" y="1146"/>
                              </a:lnTo>
                              <a:lnTo>
                                <a:pt x="2017" y="1154"/>
                              </a:lnTo>
                              <a:lnTo>
                                <a:pt x="2009" y="1167"/>
                              </a:lnTo>
                              <a:lnTo>
                                <a:pt x="2006" y="1182"/>
                              </a:lnTo>
                              <a:lnTo>
                                <a:pt x="2006" y="1417"/>
                              </a:lnTo>
                              <a:lnTo>
                                <a:pt x="2009" y="1433"/>
                              </a:lnTo>
                              <a:lnTo>
                                <a:pt x="2017" y="1445"/>
                              </a:lnTo>
                              <a:lnTo>
                                <a:pt x="2030" y="1454"/>
                              </a:lnTo>
                              <a:lnTo>
                                <a:pt x="2045" y="1457"/>
                              </a:lnTo>
                              <a:lnTo>
                                <a:pt x="2438" y="1457"/>
                              </a:lnTo>
                              <a:lnTo>
                                <a:pt x="2453" y="1454"/>
                              </a:lnTo>
                              <a:lnTo>
                                <a:pt x="2465" y="1445"/>
                              </a:lnTo>
                              <a:lnTo>
                                <a:pt x="2474" y="1433"/>
                              </a:lnTo>
                              <a:lnTo>
                                <a:pt x="2477" y="1417"/>
                              </a:lnTo>
                              <a:lnTo>
                                <a:pt x="2477" y="1398"/>
                              </a:lnTo>
                              <a:lnTo>
                                <a:pt x="2477" y="1202"/>
                              </a:lnTo>
                              <a:lnTo>
                                <a:pt x="2477" y="1182"/>
                              </a:lnTo>
                              <a:moveTo>
                                <a:pt x="2485" y="431"/>
                              </a:moveTo>
                              <a:lnTo>
                                <a:pt x="2484" y="414"/>
                              </a:lnTo>
                              <a:lnTo>
                                <a:pt x="2483" y="403"/>
                              </a:lnTo>
                              <a:lnTo>
                                <a:pt x="2483" y="403"/>
                              </a:lnTo>
                              <a:lnTo>
                                <a:pt x="2482" y="398"/>
                              </a:lnTo>
                              <a:lnTo>
                                <a:pt x="2478" y="382"/>
                              </a:lnTo>
                              <a:lnTo>
                                <a:pt x="2473" y="370"/>
                              </a:lnTo>
                              <a:lnTo>
                                <a:pt x="2472" y="367"/>
                              </a:lnTo>
                              <a:lnTo>
                                <a:pt x="2468" y="368"/>
                              </a:lnTo>
                              <a:lnTo>
                                <a:pt x="2468" y="413"/>
                              </a:lnTo>
                              <a:lnTo>
                                <a:pt x="2468" y="438"/>
                              </a:lnTo>
                              <a:lnTo>
                                <a:pt x="2458" y="449"/>
                              </a:lnTo>
                              <a:lnTo>
                                <a:pt x="2433" y="449"/>
                              </a:lnTo>
                              <a:lnTo>
                                <a:pt x="2423" y="438"/>
                              </a:lnTo>
                              <a:lnTo>
                                <a:pt x="2423" y="413"/>
                              </a:lnTo>
                              <a:lnTo>
                                <a:pt x="2433" y="403"/>
                              </a:lnTo>
                              <a:lnTo>
                                <a:pt x="2458" y="403"/>
                              </a:lnTo>
                              <a:lnTo>
                                <a:pt x="2468" y="413"/>
                              </a:lnTo>
                              <a:lnTo>
                                <a:pt x="2468" y="368"/>
                              </a:lnTo>
                              <a:lnTo>
                                <a:pt x="2460" y="370"/>
                              </a:lnTo>
                              <a:lnTo>
                                <a:pt x="2449" y="367"/>
                              </a:lnTo>
                              <a:lnTo>
                                <a:pt x="2445" y="361"/>
                              </a:lnTo>
                              <a:lnTo>
                                <a:pt x="2443" y="357"/>
                              </a:lnTo>
                              <a:lnTo>
                                <a:pt x="2442" y="356"/>
                              </a:lnTo>
                              <a:lnTo>
                                <a:pt x="2439" y="348"/>
                              </a:lnTo>
                              <a:lnTo>
                                <a:pt x="2440" y="338"/>
                              </a:lnTo>
                              <a:lnTo>
                                <a:pt x="2447" y="327"/>
                              </a:lnTo>
                              <a:lnTo>
                                <a:pt x="2423" y="305"/>
                              </a:lnTo>
                              <a:lnTo>
                                <a:pt x="2395" y="289"/>
                              </a:lnTo>
                              <a:lnTo>
                                <a:pt x="2393" y="288"/>
                              </a:lnTo>
                              <a:lnTo>
                                <a:pt x="2393" y="367"/>
                              </a:lnTo>
                              <a:lnTo>
                                <a:pt x="2393" y="393"/>
                              </a:lnTo>
                              <a:lnTo>
                                <a:pt x="2383" y="403"/>
                              </a:lnTo>
                              <a:lnTo>
                                <a:pt x="2358" y="403"/>
                              </a:lnTo>
                              <a:lnTo>
                                <a:pt x="2348" y="393"/>
                              </a:lnTo>
                              <a:lnTo>
                                <a:pt x="2348" y="367"/>
                              </a:lnTo>
                              <a:lnTo>
                                <a:pt x="2358" y="357"/>
                              </a:lnTo>
                              <a:lnTo>
                                <a:pt x="2383" y="357"/>
                              </a:lnTo>
                              <a:lnTo>
                                <a:pt x="2393" y="367"/>
                              </a:lnTo>
                              <a:lnTo>
                                <a:pt x="2393" y="288"/>
                              </a:lnTo>
                              <a:lnTo>
                                <a:pt x="2364" y="279"/>
                              </a:lnTo>
                              <a:lnTo>
                                <a:pt x="2330" y="276"/>
                              </a:lnTo>
                              <a:lnTo>
                                <a:pt x="2269" y="288"/>
                              </a:lnTo>
                              <a:lnTo>
                                <a:pt x="2220" y="321"/>
                              </a:lnTo>
                              <a:lnTo>
                                <a:pt x="2187" y="371"/>
                              </a:lnTo>
                              <a:lnTo>
                                <a:pt x="2175" y="431"/>
                              </a:lnTo>
                              <a:lnTo>
                                <a:pt x="2187" y="491"/>
                              </a:lnTo>
                              <a:lnTo>
                                <a:pt x="2220" y="541"/>
                              </a:lnTo>
                              <a:lnTo>
                                <a:pt x="2269" y="574"/>
                              </a:lnTo>
                              <a:lnTo>
                                <a:pt x="2330" y="586"/>
                              </a:lnTo>
                              <a:lnTo>
                                <a:pt x="2390" y="574"/>
                              </a:lnTo>
                              <a:lnTo>
                                <a:pt x="2439" y="541"/>
                              </a:lnTo>
                              <a:lnTo>
                                <a:pt x="2473" y="491"/>
                              </a:lnTo>
                              <a:lnTo>
                                <a:pt x="2481" y="449"/>
                              </a:lnTo>
                              <a:lnTo>
                                <a:pt x="2485" y="431"/>
                              </a:lnTo>
                              <a:moveTo>
                                <a:pt x="2510" y="63"/>
                              </a:moveTo>
                              <a:lnTo>
                                <a:pt x="1973" y="63"/>
                              </a:lnTo>
                              <a:lnTo>
                                <a:pt x="1973" y="237"/>
                              </a:lnTo>
                              <a:lnTo>
                                <a:pt x="2039" y="237"/>
                              </a:lnTo>
                              <a:lnTo>
                                <a:pt x="2034" y="228"/>
                              </a:lnTo>
                              <a:lnTo>
                                <a:pt x="2030" y="216"/>
                              </a:lnTo>
                              <a:lnTo>
                                <a:pt x="2028" y="203"/>
                              </a:lnTo>
                              <a:lnTo>
                                <a:pt x="2027" y="188"/>
                              </a:lnTo>
                              <a:lnTo>
                                <a:pt x="2029" y="177"/>
                              </a:lnTo>
                              <a:lnTo>
                                <a:pt x="2032" y="167"/>
                              </a:lnTo>
                              <a:lnTo>
                                <a:pt x="2036" y="158"/>
                              </a:lnTo>
                              <a:lnTo>
                                <a:pt x="2041" y="150"/>
                              </a:lnTo>
                              <a:lnTo>
                                <a:pt x="2045" y="141"/>
                              </a:lnTo>
                              <a:lnTo>
                                <a:pt x="2047" y="131"/>
                              </a:lnTo>
                              <a:lnTo>
                                <a:pt x="2044" y="119"/>
                              </a:lnTo>
                              <a:lnTo>
                                <a:pt x="2041" y="113"/>
                              </a:lnTo>
                              <a:lnTo>
                                <a:pt x="2041" y="111"/>
                              </a:lnTo>
                              <a:lnTo>
                                <a:pt x="2041" y="106"/>
                              </a:lnTo>
                              <a:lnTo>
                                <a:pt x="2043" y="102"/>
                              </a:lnTo>
                              <a:lnTo>
                                <a:pt x="2044" y="99"/>
                              </a:lnTo>
                              <a:lnTo>
                                <a:pt x="2045" y="97"/>
                              </a:lnTo>
                              <a:lnTo>
                                <a:pt x="2047" y="96"/>
                              </a:lnTo>
                              <a:lnTo>
                                <a:pt x="2053" y="93"/>
                              </a:lnTo>
                              <a:lnTo>
                                <a:pt x="2060" y="93"/>
                              </a:lnTo>
                              <a:lnTo>
                                <a:pt x="2068" y="96"/>
                              </a:lnTo>
                              <a:lnTo>
                                <a:pt x="2069" y="100"/>
                              </a:lnTo>
                              <a:lnTo>
                                <a:pt x="2070" y="102"/>
                              </a:lnTo>
                              <a:lnTo>
                                <a:pt x="2071" y="106"/>
                              </a:lnTo>
                              <a:lnTo>
                                <a:pt x="2072" y="111"/>
                              </a:lnTo>
                              <a:lnTo>
                                <a:pt x="2072" y="112"/>
                              </a:lnTo>
                              <a:lnTo>
                                <a:pt x="2067" y="121"/>
                              </a:lnTo>
                              <a:lnTo>
                                <a:pt x="2068" y="138"/>
                              </a:lnTo>
                              <a:lnTo>
                                <a:pt x="2074" y="150"/>
                              </a:lnTo>
                              <a:lnTo>
                                <a:pt x="2078" y="158"/>
                              </a:lnTo>
                              <a:lnTo>
                                <a:pt x="2083" y="167"/>
                              </a:lnTo>
                              <a:lnTo>
                                <a:pt x="2086" y="176"/>
                              </a:lnTo>
                              <a:lnTo>
                                <a:pt x="2089" y="166"/>
                              </a:lnTo>
                              <a:lnTo>
                                <a:pt x="2092" y="157"/>
                              </a:lnTo>
                              <a:lnTo>
                                <a:pt x="2097" y="150"/>
                              </a:lnTo>
                              <a:lnTo>
                                <a:pt x="2101" y="140"/>
                              </a:lnTo>
                              <a:lnTo>
                                <a:pt x="2103" y="130"/>
                              </a:lnTo>
                              <a:lnTo>
                                <a:pt x="2101" y="117"/>
                              </a:lnTo>
                              <a:lnTo>
                                <a:pt x="2098" y="113"/>
                              </a:lnTo>
                              <a:lnTo>
                                <a:pt x="2098" y="108"/>
                              </a:lnTo>
                              <a:lnTo>
                                <a:pt x="2098" y="106"/>
                              </a:lnTo>
                              <a:lnTo>
                                <a:pt x="2099" y="102"/>
                              </a:lnTo>
                              <a:lnTo>
                                <a:pt x="2100" y="99"/>
                              </a:lnTo>
                              <a:lnTo>
                                <a:pt x="2102" y="97"/>
                              </a:lnTo>
                              <a:lnTo>
                                <a:pt x="2104" y="96"/>
                              </a:lnTo>
                              <a:lnTo>
                                <a:pt x="2110" y="94"/>
                              </a:lnTo>
                              <a:lnTo>
                                <a:pt x="2116" y="93"/>
                              </a:lnTo>
                              <a:lnTo>
                                <a:pt x="2123" y="96"/>
                              </a:lnTo>
                              <a:lnTo>
                                <a:pt x="2125" y="97"/>
                              </a:lnTo>
                              <a:lnTo>
                                <a:pt x="2126" y="99"/>
                              </a:lnTo>
                              <a:lnTo>
                                <a:pt x="2127" y="101"/>
                              </a:lnTo>
                              <a:lnTo>
                                <a:pt x="2129" y="112"/>
                              </a:lnTo>
                              <a:lnTo>
                                <a:pt x="2124" y="121"/>
                              </a:lnTo>
                              <a:lnTo>
                                <a:pt x="2124" y="125"/>
                              </a:lnTo>
                              <a:lnTo>
                                <a:pt x="2124" y="138"/>
                              </a:lnTo>
                              <a:lnTo>
                                <a:pt x="2130" y="150"/>
                              </a:lnTo>
                              <a:lnTo>
                                <a:pt x="2135" y="158"/>
                              </a:lnTo>
                              <a:lnTo>
                                <a:pt x="2140" y="167"/>
                              </a:lnTo>
                              <a:lnTo>
                                <a:pt x="2143" y="176"/>
                              </a:lnTo>
                              <a:lnTo>
                                <a:pt x="2146" y="166"/>
                              </a:lnTo>
                              <a:lnTo>
                                <a:pt x="2149" y="157"/>
                              </a:lnTo>
                              <a:lnTo>
                                <a:pt x="2154" y="150"/>
                              </a:lnTo>
                              <a:lnTo>
                                <a:pt x="2159" y="141"/>
                              </a:lnTo>
                              <a:lnTo>
                                <a:pt x="2160" y="129"/>
                              </a:lnTo>
                              <a:lnTo>
                                <a:pt x="2157" y="117"/>
                              </a:lnTo>
                              <a:lnTo>
                                <a:pt x="2156" y="111"/>
                              </a:lnTo>
                              <a:lnTo>
                                <a:pt x="2156" y="108"/>
                              </a:lnTo>
                              <a:lnTo>
                                <a:pt x="2156" y="106"/>
                              </a:lnTo>
                              <a:lnTo>
                                <a:pt x="2156" y="102"/>
                              </a:lnTo>
                              <a:lnTo>
                                <a:pt x="2157" y="99"/>
                              </a:lnTo>
                              <a:lnTo>
                                <a:pt x="2159" y="97"/>
                              </a:lnTo>
                              <a:lnTo>
                                <a:pt x="2161" y="96"/>
                              </a:lnTo>
                              <a:lnTo>
                                <a:pt x="2168" y="94"/>
                              </a:lnTo>
                              <a:lnTo>
                                <a:pt x="2174" y="94"/>
                              </a:lnTo>
                              <a:lnTo>
                                <a:pt x="2179" y="96"/>
                              </a:lnTo>
                              <a:lnTo>
                                <a:pt x="2181" y="97"/>
                              </a:lnTo>
                              <a:lnTo>
                                <a:pt x="2183" y="99"/>
                              </a:lnTo>
                              <a:lnTo>
                                <a:pt x="2184" y="101"/>
                              </a:lnTo>
                              <a:lnTo>
                                <a:pt x="2185" y="104"/>
                              </a:lnTo>
                              <a:lnTo>
                                <a:pt x="2185" y="114"/>
                              </a:lnTo>
                              <a:lnTo>
                                <a:pt x="2181" y="125"/>
                              </a:lnTo>
                              <a:lnTo>
                                <a:pt x="2181" y="138"/>
                              </a:lnTo>
                              <a:lnTo>
                                <a:pt x="2187" y="150"/>
                              </a:lnTo>
                              <a:lnTo>
                                <a:pt x="2192" y="158"/>
                              </a:lnTo>
                              <a:lnTo>
                                <a:pt x="2197" y="167"/>
                              </a:lnTo>
                              <a:lnTo>
                                <a:pt x="2200" y="176"/>
                              </a:lnTo>
                              <a:lnTo>
                                <a:pt x="2202" y="166"/>
                              </a:lnTo>
                              <a:lnTo>
                                <a:pt x="2206" y="157"/>
                              </a:lnTo>
                              <a:lnTo>
                                <a:pt x="2211" y="150"/>
                              </a:lnTo>
                              <a:lnTo>
                                <a:pt x="2216" y="141"/>
                              </a:lnTo>
                              <a:lnTo>
                                <a:pt x="2217" y="129"/>
                              </a:lnTo>
                              <a:lnTo>
                                <a:pt x="2214" y="117"/>
                              </a:lnTo>
                              <a:lnTo>
                                <a:pt x="2213" y="113"/>
                              </a:lnTo>
                              <a:lnTo>
                                <a:pt x="2212" y="111"/>
                              </a:lnTo>
                              <a:lnTo>
                                <a:pt x="2213" y="106"/>
                              </a:lnTo>
                              <a:lnTo>
                                <a:pt x="2213" y="102"/>
                              </a:lnTo>
                              <a:lnTo>
                                <a:pt x="2214" y="99"/>
                              </a:lnTo>
                              <a:lnTo>
                                <a:pt x="2215" y="97"/>
                              </a:lnTo>
                              <a:lnTo>
                                <a:pt x="2218" y="96"/>
                              </a:lnTo>
                              <a:lnTo>
                                <a:pt x="2224" y="94"/>
                              </a:lnTo>
                              <a:lnTo>
                                <a:pt x="2225" y="94"/>
                              </a:lnTo>
                              <a:lnTo>
                                <a:pt x="2230" y="93"/>
                              </a:lnTo>
                              <a:lnTo>
                                <a:pt x="2236" y="96"/>
                              </a:lnTo>
                              <a:lnTo>
                                <a:pt x="2238" y="97"/>
                              </a:lnTo>
                              <a:lnTo>
                                <a:pt x="2238" y="97"/>
                              </a:lnTo>
                              <a:lnTo>
                                <a:pt x="2240" y="99"/>
                              </a:lnTo>
                              <a:lnTo>
                                <a:pt x="2241" y="101"/>
                              </a:lnTo>
                              <a:lnTo>
                                <a:pt x="2242" y="106"/>
                              </a:lnTo>
                              <a:lnTo>
                                <a:pt x="2242" y="111"/>
                              </a:lnTo>
                              <a:lnTo>
                                <a:pt x="2242" y="112"/>
                              </a:lnTo>
                              <a:lnTo>
                                <a:pt x="2238" y="121"/>
                              </a:lnTo>
                              <a:lnTo>
                                <a:pt x="2237" y="125"/>
                              </a:lnTo>
                              <a:lnTo>
                                <a:pt x="2238" y="138"/>
                              </a:lnTo>
                              <a:lnTo>
                                <a:pt x="2244" y="150"/>
                              </a:lnTo>
                              <a:lnTo>
                                <a:pt x="2249" y="159"/>
                              </a:lnTo>
                              <a:lnTo>
                                <a:pt x="2254" y="168"/>
                              </a:lnTo>
                              <a:lnTo>
                                <a:pt x="2257" y="178"/>
                              </a:lnTo>
                              <a:lnTo>
                                <a:pt x="2259" y="189"/>
                              </a:lnTo>
                              <a:lnTo>
                                <a:pt x="2259" y="203"/>
                              </a:lnTo>
                              <a:lnTo>
                                <a:pt x="2257" y="215"/>
                              </a:lnTo>
                              <a:lnTo>
                                <a:pt x="2253" y="226"/>
                              </a:lnTo>
                              <a:lnTo>
                                <a:pt x="2247" y="237"/>
                              </a:lnTo>
                              <a:lnTo>
                                <a:pt x="2510" y="237"/>
                              </a:lnTo>
                              <a:lnTo>
                                <a:pt x="2510" y="93"/>
                              </a:lnTo>
                              <a:lnTo>
                                <a:pt x="2510" y="93"/>
                              </a:lnTo>
                              <a:lnTo>
                                <a:pt x="2510" y="93"/>
                              </a:lnTo>
                              <a:lnTo>
                                <a:pt x="2510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" o:spid="_x0000_s1026" o:spt="100" style="position:absolute;left:0pt;margin-left:-69.25pt;margin-top:590.1pt;height:86.65pt;width:161.5pt;z-index:251678720;mso-width-relative:page;mso-height-relative:page;" fillcolor="#FFFFFF" filled="t" stroked="f" coordsize="2510,1539" o:gfxdata="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" path="m314,1310l118,1310,118,1486,314,1486,314,1310m314,1074l118,1074,118,1251,314,1251,314,1074m412,1035l392,1035,392,1055,392,1094,392,1114,392,1153,392,1172,392,1212,392,1231,392,1271,392,1290,392,1329,392,1349,392,1388,392,1408,392,1447,392,1467,392,1506,353,1506,353,1467,392,1467,392,1447,353,1447,353,1408,392,1408,392,1388,353,1388,353,1349,392,1349,392,1329,353,1329,353,1290,392,1290,392,1271,353,1271,353,1231,392,1231,392,1212,353,1212,353,1172,392,1172,392,1153,353,1153,353,1114,392,1114,392,1094,353,1094,353,1055,392,1055,392,1035,333,1035,333,1055,333,1271,333,1290,333,1506,98,1506,98,1467,98,1447,98,1408,98,1388,98,1349,98,1329,98,1290,333,1290,333,1271,98,1271,98,1231,98,1212,98,1172,98,1153,98,1114,98,1094,98,1055,333,1055,333,1035,78,1035,78,1055,78,1094,78,1114,78,1153,78,1172,78,1212,78,1231,78,1271,78,1290,78,1329,78,1349,78,1388,78,1408,78,1447,78,1467,78,1506,39,1506,39,1467,78,1467,78,1447,39,1447,39,1408,78,1408,78,1388,39,1388,39,1349,78,1349,78,1329,39,1329,39,1290,78,1290,78,1271,39,1271,39,1231,78,1231,78,1212,39,1212,39,1172,78,1172,78,1153,39,1153,39,1114,78,1114,78,1094,39,1094,39,1055,78,1055,78,1035,20,1035,20,1525,412,1525,412,1506,412,1467,412,1447,412,1408,412,1388,412,1349,412,1329,412,1290,412,1271,412,1231,412,1212,412,1172,412,1153,412,1114,412,1094,412,1055,412,1035m432,383l402,364,255,266,255,129,254,122,250,109,238,95,216,89,193,95,181,109,177,122,177,129,177,266,0,383,0,423,177,364,177,474,118,521,118,560,216,521,314,560,314,521,255,474,255,364,432,423,432,383m1036,184l1035,156,1026,138,1022,136,1021,136,1021,166,1017,180,1011,192,1002,202,989,210,985,146,985,136,1000,136,1011,142,1018,152,1021,166,1021,136,1008,128,983,126,982,106,982,96,995,86,999,82,1006,74,1013,60,1016,42,1015,26,1010,12,1007,8,1007,20,1005,36,1003,46,999,58,992,70,984,80,982,82,981,82,979,80,978,52,980,28,986,12,996,6,1004,10,1007,20,1007,8,1005,6,1003,4,995,0,985,2,977,12,977,13,977,210,965,208,953,202,944,190,936,170,937,152,943,134,954,118,971,106,973,132,965,138,960,144,959,152,958,164,962,170,967,176,963,160,962,148,974,146,977,210,977,13,972,26,971,44,971,94,948,108,932,126,922,146,919,172,926,194,938,210,956,218,977,222,977,240,974,258,968,270,958,280,954,278,943,254,926,276,954,286,961,280,981,264,985,254,987,244,989,232,990,220,1006,216,1019,210,1028,198,1036,184m1292,242l1286,236,1275,224,1272,218,1271,218,1255,242,1292,242m1411,238l1281,136,1270,150,1268,176,1278,210,1303,240,1338,256,1372,258,1398,250,1411,238m1441,164l1432,132,1407,104,1373,86,1341,88,1312,102,1288,124,1418,224,1436,196,1441,164m1458,1234l1454,1180,1435,1129,1400,1080,1336,1040,1272,1023,1239,1026,1239,1434,1217,1434,1194,1432,1171,1426,1149,1418,1148,1418,1143,1416,1138,1418,1132,1416,1156,1389,1166,1379,1137,1350,1135,1348,1135,1380,1128,1389,1118,1389,1105,1383,1099,1374,1098,1364,1100,1356,1100,1355,1104,1350,1135,1380,1135,1348,1107,1321,1069,1356,1067,1347,1069,1340,1066,1332,1060,1311,1056,1291,1053,1270,1054,1248,1057,1247,1239,1434,1239,1026,1210,1028,1148,1056,1087,1107,1051,1156,1030,1208,1022,1261,1028,1316,1034,1336,1037,1356,1035,1376,1030,1395,948,1470,1020,1539,1101,1451,1115,1447,1134,1449,1158,1455,1184,1463,1224,1467,1261,1463,1296,1453,1306,1447,1328,1435,1327,1434,1308,1401,1303,1362,1315,1323,1344,1292,1367,1280,1392,1276,1420,1279,1449,1291,1451,1276,1456,1247,1458,1234m1470,1371l1464,1342,1451,1322,1448,1318,1444,1315,1444,1371,1440,1391,1429,1406,1414,1417,1395,1421,1376,1417,1360,1406,1349,1391,1346,1371,1349,1352,1360,1337,1376,1326,1395,1322,1414,1326,1429,1337,1440,1352,1444,1371,1444,1315,1424,1302,1395,1296,1365,1302,1341,1318,1325,1342,1319,1371,1325,1401,1341,1425,1365,1441,1395,1447,1424,1441,1448,1425,1451,1421,1464,1401,1470,1371m1485,462l1441,426,1421,410,1402,434,1397,431,1397,444,1396,446,1309,562,1284,546,1275,540,1271,538,1250,540,1230,538,1179,502,1170,496,1185,478,1199,458,1216,434,1227,420,1251,388,1255,382,1274,356,1276,358,1270,384,1271,406,1276,428,1286,448,1293,448,1293,444,1282,422,1277,398,1279,374,1284,356,1286,348,1273,336,1261,320,1249,306,1246,302,1246,316,1230,334,1219,336,1219,348,1218,366,1214,370,1203,380,1188,382,1178,374,1178,402,1162,420,1148,420,1141,415,1141,430,1140,438,1132,448,1124,458,1109,448,1107,446,1065,414,1064,396,1070,392,1080,386,1085,384,1141,430,1141,415,1102,384,1084,370,1083,356,1099,336,1113,336,1177,386,1178,402,1178,374,1133,336,1121,326,1115,316,1115,306,1118,300,1123,294,1128,288,1142,288,1148,292,1213,344,1219,348,1219,336,1216,336,1160,288,1157,286,1157,284,1156,272,1164,262,1172,254,1186,252,1245,302,1246,316,1246,302,1237,288,1235,276,1235,272,1236,264,1240,254,1249,250,1337,320,1346,334,1351,348,1355,362,1356,378,1361,398,1370,414,1381,428,1396,440,1397,442,1397,444,1397,431,1387,422,1376,406,1368,388,1363,364,1357,338,1347,318,1334,304,1320,292,1322,288,1332,278,1338,266,1306,254,1301,250,1295,244,1254,244,1235,244,1228,252,1223,272,1195,252,1187,246,1177,244,1169,246,1162,252,1152,258,1147,268,1149,284,1135,278,1124,282,1115,290,1108,298,1105,308,1107,318,1112,330,1098,330,1090,334,1086,338,1081,348,1078,356,1080,368,1086,378,1076,378,1067,382,1063,390,1059,400,1059,408,1062,418,1069,426,1097,450,1099,452,1099,454,1097,456,1056,514,1056,522,1060,534,1066,548,1067,554,1065,558,1063,562,1054,570,1044,574,1034,576,1023,576,1004,572,1004,580,1013,582,1022,584,1032,584,1043,582,1054,578,1057,576,1066,570,1078,560,1110,564,1117,562,1119,560,1124,556,1165,502,1227,548,1239,548,1269,546,1304,572,1281,602,1347,650,1354,644,1297,598,1323,562,1418,434,1424,426,1471,462,1410,548,1420,554,1485,462m2096,237l2092,231,2089,224,2087,214,2084,223,2081,230,2077,237,2096,237m2153,237l2149,231,2146,224,2143,214,2141,223,2138,230,2134,237,2153,237m2210,237l2206,231,2202,224,2200,214,2198,223,2195,230,2191,237,2210,237m2320,1300l2315,1277,2303,1258,2284,1246,2261,1241,2238,1246,2219,1258,2207,1277,2202,1300,2207,1323,2219,1341,2238,1354,2261,1359,2284,1354,2303,1341,2315,1323,2320,1300m2477,1182l2474,1167,2465,1154,2453,1146,2438,1143,2359,1143,2359,1300,2351,1338,2330,1369,2299,1390,2261,1398,2223,1390,2192,1369,2171,1338,2163,1300,2171,1262,2192,1231,2223,1209,2261,1202,2299,1209,2330,1231,2351,1262,2359,1300,2359,1143,2202,1143,2199,1128,2191,1115,2178,1107,2163,1104,2124,1104,2108,1107,2096,1115,2088,1128,2085,1143,2045,1143,2030,1146,2017,1154,2009,1167,2006,1182,2006,1417,2009,1433,2017,1445,2030,1454,2045,1457,2438,1457,2453,1454,2465,1445,2474,1433,2477,1417,2477,1398,2477,1202,2477,1182m2485,431l2484,414,2483,403,2483,403,2482,398,2478,382,2473,370,2472,367,2468,368,2468,413,2468,438,2458,449,2433,449,2423,438,2423,413,2433,403,2458,403,2468,413,2468,368,2460,370,2449,367,2445,361,2443,357,2442,356,2439,348,2440,338,2447,327,2423,305,2395,289,2393,288,2393,367,2393,393,2383,403,2358,403,2348,393,2348,367,2358,357,2383,357,2393,367,2393,288,2364,279,2330,276,2269,288,2220,321,2187,371,2175,431,2187,491,2220,541,2269,574,2330,586,2390,574,2439,541,2473,491,2481,449,2485,431m2510,63l1973,63,1973,237,2039,237,2034,228,2030,216,2028,203,2027,188,2029,177,2032,167,2036,158,2041,150,2045,141,2047,131,2044,119,2041,113,2041,111,2041,106,2043,102,2044,99,2045,97,2047,96,2053,93,2060,93,2068,96,2069,100,2070,102,2071,106,2072,111,2072,112,2067,121,2068,138,2074,150,2078,158,2083,167,2086,176,2089,166,2092,157,2097,150,2101,140,2103,130,2101,117,2098,113,2098,108,2098,106,2099,102,2100,99,2102,97,2104,96,2110,94,2116,93,2123,96,2125,97,2126,99,2127,101,2129,112,2124,121,2124,125,2124,138,2130,150,2135,158,2140,167,2143,176,2146,166,2149,157,2154,150,2159,141,2160,129,2157,117,2156,111,2156,108,2156,106,2156,102,2157,99,2159,97,2161,96,2168,94,2174,94,2179,96,2181,97,2183,99,2184,101,2185,104,2185,114,2181,125,2181,138,2187,150,2192,158,2197,167,2200,176,2202,166,2206,157,2211,150,2216,141,2217,129,2214,117,2213,113,2212,111,2213,106,2213,102,2214,99,2215,97,2218,96,2224,94,2225,94,2230,93,2236,96,2238,97,2238,97,2240,99,2241,101,2242,106,2242,111,2242,112,2238,121,2237,125,2238,138,2244,150,2249,159,2254,168,2257,178,2259,189,2259,203,2257,215,2253,226,2247,237,2510,237,2510,93,2510,93,2510,93,2510,63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3318528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6721475</wp:posOffset>
                </wp:positionV>
                <wp:extent cx="1828800" cy="611505"/>
                <wp:effectExtent l="0" t="0" r="19050" b="17145"/>
                <wp:wrapNone/>
                <wp:docPr id="31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11505"/>
                          <a:chOff x="3487" y="13013"/>
                          <a:chExt cx="2880" cy="963"/>
                        </a:xfrm>
                      </wpg:grpSpPr>
                      <wps:wsp>
                        <wps:cNvPr id="29" name="任意多边形 24"/>
                        <wps:cNvSpPr/>
                        <wps:spPr>
                          <a:xfrm>
                            <a:off x="3487" y="13013"/>
                            <a:ext cx="2768" cy="5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68" h="537">
                                <a:moveTo>
                                  <a:pt x="543" y="435"/>
                                </a:moveTo>
                                <a:lnTo>
                                  <a:pt x="270" y="435"/>
                                </a:lnTo>
                                <a:lnTo>
                                  <a:pt x="406" y="537"/>
                                </a:lnTo>
                                <a:lnTo>
                                  <a:pt x="543" y="435"/>
                                </a:lnTo>
                                <a:close/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2768" y="435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7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07" y="13724"/>
                            <a:ext cx="1661" cy="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57.7pt;margin-top:529.25pt;height:48.15pt;width:144pt;z-index:503318528;mso-width-relative:page;mso-height-relative:page;" coordorigin="3487,13013" coordsize="2880,963" o:gfxdata="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">
                <o:lock v:ext="edit" aspectratio="f"/>
                <v:shape id="任意多边形 24" o:spid="_x0000_s1026" o:spt="100" style="position:absolute;left:3487;top:13013;height:537;width:2768;" fillcolor="#EE7000" filled="t" stroked="f" coordsize="2768,537" o:gfxdata="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oYo28AAAA&#10;2wAAAA8AAAAAAAAAAQAgAAAAIgAAAGRycy9kb3ducmV2LnhtbFBLAQIUABQAAAAIAIdO4kAzLwWe&#10;OwAAADkAAAAQAAAAAAAAAAEAIAAAAAsBAABkcnMvc2hhcGV4bWwueG1sUEsFBgAAAAAGAAYAWwEA&#10;ALUDAAAAAA==&#10;" path="m543,435l270,435,406,537,543,435xm2768,0l0,0,0,435,2768,435,2768,0xe">
                  <v:fill on="t" focussize="0,0"/>
                  <v:stroke on="f"/>
                  <v:imagedata o:title=""/>
                  <o:lock v:ext="edit" aspectratio="f"/>
                </v:shape>
                <v:shape id="图片 25" o:spid="_x0000_s1026" o:spt="75" alt="" type="#_x0000_t75" style="position:absolute;left:4707;top:13724;height:253;width:1661;" filled="f" o:preferrelative="t" stroked="f" coordsize="21600,21600" o:gfxdata="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7Ts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4371975</wp:posOffset>
                </wp:positionV>
                <wp:extent cx="1085850" cy="20764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6429375"/>
                          <a:ext cx="108585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64" w:line="241" w:lineRule="exact"/>
                              <w:ind w:right="0"/>
                              <w:jc w:val="left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Html/Xhtml</w:t>
                            </w:r>
                          </w:p>
                          <w:p>
                            <w:pPr>
                              <w:spacing w:before="164" w:line="241" w:lineRule="exact"/>
                              <w:ind w:right="0"/>
                              <w:jc w:val="left"/>
                              <w:rPr>
                                <w:color w:val="FFFFFF"/>
                                <w:sz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iPhone SDK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Objective-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45"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Swift</w:t>
                            </w:r>
                          </w:p>
                          <w:p>
                            <w:pPr>
                              <w:spacing w:before="0" w:line="241" w:lineRule="exact"/>
                              <w:ind w:right="0"/>
                              <w:jc w:val="left"/>
                              <w:rPr>
                                <w:color w:val="FFFFFF"/>
                                <w:sz w:val="16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pt;margin-top:344.25pt;height:163.5pt;width:85.5pt;z-index:11264;mso-width-relative:page;mso-height-relative:page;" filled="f" stroked="f" coordsize="21600,21600" o:gfxdata="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1PxY39wAAAAMAQAADwAAAAAAAAABACAAAAAiAAAAZHJzL2Rvd25yZXYueG1sUEsBAhQAFAAAAAgA&#10;h07iQLXYktyTAgAADgUAAA4AAAAAAAAAAQAgAAAAKw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64" w:line="241" w:lineRule="exact"/>
                        <w:ind w:right="0"/>
                        <w:jc w:val="left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Html/Xhtml</w:t>
                      </w:r>
                    </w:p>
                    <w:p>
                      <w:pPr>
                        <w:spacing w:before="164" w:line="241" w:lineRule="exact"/>
                        <w:ind w:right="0"/>
                        <w:jc w:val="left"/>
                        <w:rPr>
                          <w:color w:val="FFFFFF"/>
                          <w:sz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iPhone SDK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Objective-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45"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Swift</w:t>
                      </w:r>
                    </w:p>
                    <w:p>
                      <w:pPr>
                        <w:spacing w:before="0" w:line="241" w:lineRule="exact"/>
                        <w:ind w:right="0"/>
                        <w:jc w:val="left"/>
                        <w:rPr>
                          <w:color w:val="FFFFFF"/>
                          <w:sz w:val="1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1024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4591050</wp:posOffset>
                </wp:positionV>
                <wp:extent cx="476250" cy="20764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235" y="6657975"/>
                          <a:ext cx="47625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361.5pt;height:163.5pt;width:37.5pt;z-index:10240;mso-width-relative:page;mso-height-relative:page;" filled="f" stroked="f" coordsize="21600,21600" o:gfxdata="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4z&#10;KNXbAAAADAEAAA8AAAAAAAAAAQAgAAAAIgAAAGRycy9kb3ducmV2LnhtbFBLAQIUABQAAAAIAIdO&#10;4kAggK4DkgIAAA4FAAAOAAAAAAAAAAEAIAAAACo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g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4786630</wp:posOffset>
                </wp:positionV>
                <wp:extent cx="1023620" cy="1496695"/>
                <wp:effectExtent l="0" t="0" r="5080" b="8255"/>
                <wp:wrapNone/>
                <wp:docPr id="26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620" cy="1496695"/>
                          <a:chOff x="3558" y="10311"/>
                          <a:chExt cx="1612" cy="2357"/>
                        </a:xfrm>
                      </wpg:grpSpPr>
                      <wps:wsp>
                        <wps:cNvPr id="22" name="矩形 19"/>
                        <wps:cNvSpPr/>
                        <wps:spPr>
                          <a:xfrm>
                            <a:off x="3558" y="10311"/>
                            <a:ext cx="1613" cy="115"/>
                          </a:xfrm>
                          <a:prstGeom prst="rect">
                            <a:avLst/>
                          </a:prstGeom>
                          <a:solidFill>
                            <a:srgbClr val="329CE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20"/>
                        <wps:cNvSpPr/>
                        <wps:spPr>
                          <a:xfrm>
                            <a:off x="3558" y="11059"/>
                            <a:ext cx="1613" cy="115"/>
                          </a:xfrm>
                          <a:prstGeom prst="rect">
                            <a:avLst/>
                          </a:prstGeom>
                          <a:solidFill>
                            <a:srgbClr val="329CE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矩形 21"/>
                        <wps:cNvSpPr/>
                        <wps:spPr>
                          <a:xfrm>
                            <a:off x="3558" y="11806"/>
                            <a:ext cx="1613" cy="115"/>
                          </a:xfrm>
                          <a:prstGeom prst="rect">
                            <a:avLst/>
                          </a:prstGeom>
                          <a:solidFill>
                            <a:srgbClr val="329CE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矩形 22"/>
                        <wps:cNvSpPr/>
                        <wps:spPr>
                          <a:xfrm>
                            <a:off x="3558" y="12554"/>
                            <a:ext cx="1613" cy="115"/>
                          </a:xfrm>
                          <a:prstGeom prst="rect">
                            <a:avLst/>
                          </a:prstGeom>
                          <a:solidFill>
                            <a:srgbClr val="329CE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-41.4pt;margin-top:376.9pt;height:117.85pt;width:80.6pt;z-index:503317504;mso-width-relative:page;mso-height-relative:page;" coordorigin="3558,10311" coordsize="1612,2357" o:gfxdata="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N&#10;mqzg2wAAAAsBAAAPAAAAAAAAAAEAIAAAACIAAABkcnMvZG93bnJldi54bWxQSwECFAAUAAAACACH&#10;TuJA0WTUOVoCAAD4CAAADgAAAAAAAAABACAAAAAqAQAAZHJzL2Uyb0RvYy54bWxQSwUGAAAAAAYA&#10;BgBZAQAA9gUAAAAA&#10;">
                <o:lock v:ext="edit" aspectratio="f"/>
                <v:rect id="矩形 19" o:spid="_x0000_s1026" o:spt="1" style="position:absolute;left:3558;top:10311;height:115;width:1613;" fillcolor="#329CEC" filled="t" stroked="f" coordsize="21600,21600" o:gfxdata="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sFiq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20" o:spid="_x0000_s1026" o:spt="1" style="position:absolute;left:3558;top:11059;height:115;width:1613;" fillcolor="#329CEC" filled="t" stroked="f" coordsize="21600,21600" o:gfxdata="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Czs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1" o:spid="_x0000_s1026" o:spt="1" style="position:absolute;left:3558;top:11806;height:115;width:1613;" fillcolor="#329CEC" filled="t" stroked="f" coordsize="21600,21600" o:gfxdata="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krx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2" o:spid="_x0000_s1026" o:spt="1" style="position:absolute;left:3558;top:12554;height:115;width:1613;" fillcolor="#329CEC" filled="t" stroked="f" coordsize="21600,21600" o:gfxdata="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Fjl6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33"/>
        </w:rPr>
        <mc:AlternateContent>
          <mc:Choice Requires="wps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4163695</wp:posOffset>
                </wp:positionV>
                <wp:extent cx="1704975" cy="304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535" y="5935345"/>
                          <a:ext cx="1704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95pt;margin-top:327.85pt;height:24pt;width:134.25pt;z-index:9216;mso-width-relative:page;mso-height-relative:page;" filled="f" stroked="f" coordsize="21600,21600" o:gfxdata="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edYyZ3QAAAAwBAAAPAAAAAAAAAAEAIAAAACIAAABkcnMvZG93bnJldi54bWxQSwECFAAU&#10;AAAACACHTuJAZBzjPpcCAAANBQAADgAAAAAAAAABACAAAAAs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4149725</wp:posOffset>
                </wp:positionV>
                <wp:extent cx="1828800" cy="520065"/>
                <wp:effectExtent l="0" t="0" r="19050" b="13335"/>
                <wp:wrapNone/>
                <wp:docPr id="1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520065"/>
                          <a:chOff x="3487" y="8888"/>
                          <a:chExt cx="2880" cy="819"/>
                        </a:xfrm>
                      </wpg:grpSpPr>
                      <wps:wsp>
                        <wps:cNvPr id="14" name="任意多边形 13"/>
                        <wps:cNvSpPr/>
                        <wps:spPr>
                          <a:xfrm>
                            <a:off x="3487" y="8888"/>
                            <a:ext cx="2768" cy="5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68" h="537">
                                <a:moveTo>
                                  <a:pt x="543" y="435"/>
                                </a:moveTo>
                                <a:lnTo>
                                  <a:pt x="270" y="435"/>
                                </a:lnTo>
                                <a:lnTo>
                                  <a:pt x="406" y="536"/>
                                </a:lnTo>
                                <a:lnTo>
                                  <a:pt x="543" y="435"/>
                                </a:lnTo>
                                <a:close/>
                                <a:moveTo>
                                  <a:pt x="2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2768" y="435"/>
                                </a:lnTo>
                                <a:lnTo>
                                  <a:pt x="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07" y="9455"/>
                            <a:ext cx="1661" cy="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54.7pt;margin-top:326.75pt;height:40.95pt;width:144pt;z-index:8192;mso-width-relative:page;mso-height-relative:page;" coordorigin="3487,8888" coordsize="2880,819" o:gfxdata="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">
                <o:lock v:ext="edit" aspectratio="f"/>
                <v:shape id="任意多边形 13" o:spid="_x0000_s1026" o:spt="100" style="position:absolute;left:3487;top:8888;height:537;width:2768;" fillcolor="#37B754" filled="t" stroked="f" coordsize="2768,537" o:gfxdata="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jCy7sAAADb&#10;AAAADwAAAAAAAAABACAAAAAiAAAAZHJzL2Rvd25yZXYueG1sUEsBAhQAFAAAAAgAh07iQDMvBZ47&#10;AAAAOQAAABAAAAAAAAAAAQAgAAAACgEAAGRycy9zaGFwZXhtbC54bWxQSwUGAAAAAAYABgBbAQAA&#10;tAMAAAAA&#10;" path="m543,435l270,435,406,536,543,435xm2768,0l0,0,0,435,2768,435,2768,0xe">
                  <v:fill on="t" focussize="0,0"/>
                  <v:stroke on="f"/>
                  <v:imagedata o:title=""/>
                  <o:lock v:ext="edit" aspectratio="f"/>
                </v:shape>
                <v:shape id="图片 14" o:spid="_x0000_s1026" o:spt="75" alt="" type="#_x0000_t75" style="position:absolute;left:4707;top:9455;height:253;width:1661;" filled="f" o:preferrelative="t" stroked="f" coordsize="21600,21600" o:gfxdata="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dHKv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33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2140585</wp:posOffset>
                </wp:positionV>
                <wp:extent cx="1638300" cy="22764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4385" y="3702685"/>
                          <a:ext cx="1638300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XXX@naisen.com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pt;margin-top:168.55pt;height:179.25pt;width:129pt;z-index:8192;mso-width-relative:page;mso-height-relative:page;" filled="f" stroked="f" coordsize="21600,21600" o:gfxdata="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2560N0AAAALAQAADwAAAAAAAAABACAAAAAiAAAAZHJzL2Rvd25yZXYueG1sUEsBAhQAFAAA&#10;AAgAh07iQA1798GVAgAADgUAAA4AAAAAAAAAAQAgAAAALA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2341880</wp:posOffset>
                </wp:positionV>
                <wp:extent cx="233680" cy="1511935"/>
                <wp:effectExtent l="0" t="0" r="13970" b="1206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1511935"/>
                          <a:chOff x="4603" y="6146"/>
                          <a:chExt cx="368" cy="238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4603" y="6146"/>
                            <a:ext cx="368" cy="1091"/>
                            <a:chOff x="4603" y="6146"/>
                            <a:chExt cx="368" cy="1091"/>
                          </a:xfrm>
                        </wpg:grpSpPr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3" y="6146"/>
                              <a:ext cx="369" cy="3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7" y="6889"/>
                              <a:ext cx="243" cy="3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4659" y="7659"/>
                            <a:ext cx="288" cy="868"/>
                            <a:chOff x="4659" y="7659"/>
                            <a:chExt cx="288" cy="868"/>
                          </a:xfrm>
                        </wpg:grpSpPr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9" y="8325"/>
                              <a:ext cx="289" cy="2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91" y="7659"/>
                              <a:ext cx="226" cy="2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3pt;margin-top:184.4pt;height:119.05pt;width:18.4pt;z-index:9216;mso-width-relative:page;mso-height-relative:page;" coordorigin="4603,6146" coordsize="368,2381" o:gfxdata="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Gz5gH3NAAAArQIAABkAAABkcnMv&#10;X3JlbHMvZTJvRG9jLnhtbC5yZWxzvZLBasMwDIbvg76D0X1xkpYxRp1eRqHX0T2AsBXHNJaN7ZX1&#10;7WcogxVKd8tREv/3fwdtd99+FmdK2QVW0DUtCGIdjGOr4PO4f34FkQuywTkwKbhQht2wetp+0Iyl&#10;hvLkYhaVwlnBVEp8kzLriTzmJkTiehlD8ljqmKyMqE9oSfZt+yLTXwYMN0xxMArSwWxAHC+xNv/P&#10;DuPoNL0H/eWJy50K6XztrkBMlooCT8bhdblpIluQ9x3WyzisHzn0yzj0jxy6ZRy6Xwd582TDD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">
                <o:lock v:ext="edit" aspectratio="f"/>
                <v:group id="_x0000_s1026" o:spid="_x0000_s1026" o:spt="203" style="position:absolute;left:4603;top:6146;height:1091;width:368;" coordorigin="4603,6146" coordsize="368,109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" type="#_x0000_t75" style="position:absolute;left:4603;top:6146;height:351;width:369;" filled="f" o:preferrelative="t" stroked="f" coordsize="21600,21600" o:gfxdata="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RQCK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8" o:title=""/>
                    <o:lock v:ext="edit" aspectratio="t"/>
                  </v:shape>
                  <v:shape id="_x0000_s1026" o:spid="_x0000_s1026" o:spt="75" alt="" type="#_x0000_t75" style="position:absolute;left:4667;top:6889;height:348;width:243;" filled="f" o:preferrelative="t" stroked="f" coordsize="21600,21600" o:gfxdata="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tRO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_x0000_s1026" o:spid="_x0000_s1026" o:spt="203" style="position:absolute;left:4659;top:7659;height:868;width:288;" coordorigin="4659,7659" coordsize="288,86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alt="" type="#_x0000_t75" style="position:absolute;left:4659;top:8325;height:202;width:289;" filled="f" o:preferrelative="t" stroked="f" coordsize="21600,21600" o:gfxdata="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N/4r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75" alt="" type="#_x0000_t75" style="position:absolute;left:4691;top:7659;height:242;width:226;" filled="f" o:preferrelative="t" stroked="f" coordsize="21600,21600" o:gfxdata="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wkzM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1734820</wp:posOffset>
                </wp:positionV>
                <wp:extent cx="1724025" cy="2578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3144520"/>
                          <a:ext cx="172402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136.6pt;height:20.3pt;width:135.75pt;z-index:3072;mso-width-relative:page;mso-height-relative:page;" filled="f" stroked="f" coordsize="21600,21600" o:gfxdata="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61CUPdAAAADAEAAA8AAAAAAAAAAQAgAAAAIgAAAGRycy9kb3ducmV2LnhtbFBLAQIUABQA&#10;AAAIAIdO4kAVKrpxlgIAAAsFAAAOAAAAAAAAAAEAIAAAACw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w:drawing>
          <wp:anchor distT="0" distB="0" distL="114300" distR="114300" simplePos="0" relativeHeight="9216" behindDoc="1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2091690</wp:posOffset>
            </wp:positionV>
            <wp:extent cx="1054735" cy="160655"/>
            <wp:effectExtent l="0" t="0" r="0" b="10795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94964224" behindDoc="1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1735455</wp:posOffset>
                </wp:positionV>
                <wp:extent cx="1757680" cy="340995"/>
                <wp:effectExtent l="0" t="0" r="13970" b="1905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340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768" h="537">
                              <a:moveTo>
                                <a:pt x="543" y="435"/>
                              </a:moveTo>
                              <a:lnTo>
                                <a:pt x="270" y="435"/>
                              </a:lnTo>
                              <a:lnTo>
                                <a:pt x="406" y="536"/>
                              </a:lnTo>
                              <a:lnTo>
                                <a:pt x="543" y="435"/>
                              </a:lnTo>
                              <a:close/>
                              <a:moveTo>
                                <a:pt x="2768" y="0"/>
                              </a:moveTo>
                              <a:lnTo>
                                <a:pt x="0" y="0"/>
                              </a:lnTo>
                              <a:lnTo>
                                <a:pt x="0" y="435"/>
                              </a:lnTo>
                              <a:lnTo>
                                <a:pt x="2768" y="435"/>
                              </a:lnTo>
                              <a:lnTo>
                                <a:pt x="2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B70B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59.2pt;margin-top:136.65pt;height:26.85pt;width:138.4pt;z-index:-503319552;mso-width-relative:page;mso-height-relative:page;" fillcolor="#0B70BD" filled="t" stroked="f" coordsize="2768,537" o:gfxdata="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r+yf2wAAAAwBAAAPAAAAAAAAAAEAIAAAACIAAABkcnMvZG93bnJl&#10;di54bWxQSwECFAAUAAAACACHTuJA9IkunjMCAADsBAAADgAAAAAAAAABACAAAAAqAQAAZHJzL2Uy&#10;b0RvYy54bWxQSwUGAAAAAAYABgBZAQAAzwUAAAAA&#10;" path="m543,435l270,435,406,536,543,435xm2768,0l0,0,0,435,2768,435,276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53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-261620</wp:posOffset>
            </wp:positionV>
            <wp:extent cx="1117600" cy="1677035"/>
            <wp:effectExtent l="0" t="0" r="6350" b="18415"/>
            <wp:wrapNone/>
            <wp:docPr id="3" name="图片 4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3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-319405</wp:posOffset>
                </wp:positionV>
                <wp:extent cx="1293495" cy="1772920"/>
                <wp:effectExtent l="0" t="0" r="1905" b="1778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7729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51.45pt;margin-top:-25.15pt;height:139.6pt;width:101.85pt;z-index:1024;mso-width-relative:page;mso-height-relative:page;" fillcolor="#E5E5E5" filled="t" stroked="f" coordsize="21600,21600" o:gfxdata="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02km4toAAAAMAQAADwAA&#10;AAAAAAABACAAAAAiAAAAZHJzL2Rvd25yZXYueG1sUEsBAhQAFAAAAAgAh07iQFKvVcOiAQAAGwMA&#10;AA4AAAAAAAAAAQAgAAAAKQ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94963200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-1040130</wp:posOffset>
                </wp:positionV>
                <wp:extent cx="2502535" cy="10843895"/>
                <wp:effectExtent l="0" t="0" r="12065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10843895"/>
                        </a:xfrm>
                        <a:prstGeom prst="rect">
                          <a:avLst/>
                        </a:prstGeom>
                        <a:solidFill>
                          <a:srgbClr val="052A4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25pt;margin-top:-81.9pt;height:853.85pt;width:197.05pt;z-index:-503320576;mso-width-relative:page;mso-height-relative:page;" fillcolor="#052A46" filled="t" stroked="f" coordsize="21600,21600" o:gfxdata="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gzb2B3AAAAA4BAAAP&#10;AAAAAAAAAAEAIAAAACIAAABkcnMvZG93bnJldi54bWxQSwECFAAUAAAACACHTuJAs1OKl6IBAAAc&#10;AwAADgAAAAAAAAABACAAAAAr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80F9B"/>
    <w:rsid w:val="6A580F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left="714"/>
      <w:outlineLvl w:val="1"/>
    </w:pPr>
    <w:rPr>
      <w:rFonts w:ascii="微软雅黑" w:hAnsi="微软雅黑" w:eastAsia="微软雅黑" w:cs="微软雅黑"/>
      <w:b/>
      <w:bCs/>
      <w:sz w:val="27"/>
      <w:szCs w:val="27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2018-04-14T05:23:00Z</dcterms:created>
  <dc:creator>scavengers拾荒者</dc:creator>
  <cp:lastModifiedBy>scavengers拾荒者</cp:lastModifiedBy>
  <dcterms:modified xsi:type="dcterms:W3CDTF">2018-04-14T06:22:21Z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