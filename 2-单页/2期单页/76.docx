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199649996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6052185</wp:posOffset>
                </wp:positionV>
                <wp:extent cx="2555875" cy="11671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  <w:w w:val="112"/>
                                <w:sz w:val="19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pt;margin-top:476.55pt;height:91.9pt;width:201.25pt;z-index:1996499968;mso-width-relative:page;mso-height-relative:page;" filled="f" stroked="f" coordsize="21600,21600" o:gfxdata="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22OJH3QAAAAwBAAAPAAAAAAAAAAEAIAAAACIAAABkcnMvZG93bnJldi54bWxQSwECFAAUAAAA&#10;CACHTuJAXtfM5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  <w:w w:val="112"/>
                          <w:sz w:val="19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15622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6067425</wp:posOffset>
                </wp:positionV>
                <wp:extent cx="2722880" cy="14770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147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45" w:line="320" w:lineRule="exact"/>
                              <w:ind w:left="214" w:right="235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14042"/>
                                <w:w w:val="105"/>
                                <w:sz w:val="19"/>
                              </w:rPr>
                              <w:t>通用技能证书：</w:t>
                            </w:r>
                            <w:r>
                              <w:rPr>
                                <w:color w:val="41404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105"/>
                                <w:sz w:val="19"/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spacing w:before="0" w:line="320" w:lineRule="exact"/>
                              <w:ind w:left="214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14042"/>
                                <w:w w:val="105"/>
                                <w:sz w:val="19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spacing w:before="0" w:line="320" w:lineRule="exact"/>
                              <w:ind w:left="214" w:right="166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14042"/>
                                <w:w w:val="105"/>
                                <w:sz w:val="19"/>
                              </w:rPr>
                              <w:t>活动荣誉奖励：</w:t>
                            </w:r>
                            <w:r>
                              <w:rPr>
                                <w:color w:val="41404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w w:val="105"/>
                                <w:sz w:val="19"/>
                              </w:rPr>
                              <w:t>2014年湖北省创青春创业计划移动专项赛银奖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477.75pt;height:116.3pt;width:214.4pt;z-index:-1023405056;mso-width-relative:page;mso-height-relative:page;" filled="f" stroked="f" coordsize="21600,21600" o:gfxdata="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G+/&#10;YdsAAAALAQAADwAAAAAAAAABACAAAAAiAAAAZHJzL2Rvd25yZXYueG1sUEsBAhQAFAAAAAgAh07i&#10;QG3KzYg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45" w:line="320" w:lineRule="exact"/>
                        <w:ind w:left="214" w:right="235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414042"/>
                          <w:w w:val="105"/>
                          <w:sz w:val="19"/>
                        </w:rPr>
                        <w:t>通用技能证书：</w:t>
                      </w:r>
                      <w:r>
                        <w:rPr>
                          <w:color w:val="414042"/>
                          <w:sz w:val="19"/>
                        </w:rPr>
                        <w:t xml:space="preserve"> </w:t>
                      </w:r>
                      <w:r>
                        <w:rPr>
                          <w:color w:val="414042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414042"/>
                          <w:w w:val="105"/>
                          <w:sz w:val="19"/>
                        </w:rPr>
                        <w:t>英语四级证书、普通话二级甲等证书、机动车驾驶证</w:t>
                      </w:r>
                    </w:p>
                    <w:p>
                      <w:pPr>
                        <w:spacing w:before="0" w:line="320" w:lineRule="exact"/>
                        <w:ind w:left="214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414042"/>
                          <w:w w:val="105"/>
                          <w:sz w:val="19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spacing w:before="0" w:line="320" w:lineRule="exact"/>
                        <w:ind w:left="214" w:right="166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414042"/>
                          <w:w w:val="105"/>
                          <w:sz w:val="19"/>
                        </w:rPr>
                        <w:t>活动荣誉奖励：</w:t>
                      </w:r>
                      <w:r>
                        <w:rPr>
                          <w:color w:val="414042"/>
                          <w:sz w:val="19"/>
                        </w:rPr>
                        <w:t xml:space="preserve"> </w:t>
                      </w:r>
                      <w:r>
                        <w:rPr>
                          <w:color w:val="414042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color w:val="414042"/>
                          <w:w w:val="105"/>
                          <w:sz w:val="19"/>
                        </w:rPr>
                        <w:t>2014年湖北省创青春创业计划移动专项赛银奖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29120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5663565</wp:posOffset>
                </wp:positionV>
                <wp:extent cx="5550535" cy="349250"/>
                <wp:effectExtent l="0" t="0" r="12065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535" cy="349250"/>
                        </a:xfrm>
                        <a:prstGeom prst="rect">
                          <a:avLst/>
                        </a:prstGeom>
                        <a:solidFill>
                          <a:srgbClr val="C9E6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left="0" w:leftChars="0" w:right="0" w:rightChars="0" w:firstLine="3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荣誉证书                    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445.95pt;height:27.5pt;width:437.05pt;z-index:1258291200;mso-width-relative:page;mso-height-relative:page;" fillcolor="#C9E6EB" filled="t" stroked="f" coordsize="21600,21600" o:gfxdata="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1Fu1dsAAAALAQAADwAAAAAAAAABACAAAAAiAAAAZHJzL2Rv&#10;d25yZXYueG1sUEsBAhQAFAAAAAgAh07iQFBvAEQ3AgAAQQQAAA4AAAAAAAAAAQAgAAAAK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80" w:lineRule="exact"/>
                        <w:ind w:left="0" w:leftChars="0" w:right="0" w:rightChars="0" w:firstLine="320" w:firstLineChars="10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荣誉证书                    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6160972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7948930</wp:posOffset>
                </wp:positionV>
                <wp:extent cx="1516380" cy="1167130"/>
                <wp:effectExtent l="0" t="0" r="762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220" y="8863330"/>
                          <a:ext cx="151638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color w:val="231F20"/>
                                <w:sz w:val="32"/>
                                <w:szCs w:val="1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求职意向：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管理培训师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pt;margin-top:625.9pt;height:91.9pt;width:119.4pt;z-index:1761609728;mso-width-relative:page;mso-height-relative:page;" filled="f" stroked="f" coordsize="21600,21600" o:gfxdata="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NtGcXcAAAADQEAAA8AAAAAAAAAAQAgAAAAIgAAAGRycy9kb3ducmV2LnhtbFBLAQIUABQA&#10;AAAIAIdO4kDQQ5pvlwIAAA8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color w:val="231F20"/>
                          <w:sz w:val="32"/>
                          <w:szCs w:val="1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求职意向：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管理培训师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0995148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7444105</wp:posOffset>
                </wp:positionV>
                <wp:extent cx="1817370" cy="2092960"/>
                <wp:effectExtent l="0" t="0" r="11430" b="2540"/>
                <wp:wrapNone/>
                <wp:docPr id="9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20929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62" h="3296">
                              <a:moveTo>
                                <a:pt x="1423" y="0"/>
                              </a:moveTo>
                              <a:lnTo>
                                <a:pt x="0" y="831"/>
                              </a:lnTo>
                              <a:lnTo>
                                <a:pt x="8" y="2479"/>
                              </a:lnTo>
                              <a:lnTo>
                                <a:pt x="1439" y="3296"/>
                              </a:lnTo>
                              <a:lnTo>
                                <a:pt x="2862" y="2465"/>
                              </a:lnTo>
                              <a:lnTo>
                                <a:pt x="2854" y="817"/>
                              </a:lnTo>
                              <a:lnTo>
                                <a:pt x="1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E6E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181.8pt;margin-top:586.15pt;height:164.8pt;width:143.1pt;z-index:1509951488;mso-width-relative:page;mso-height-relative:page;" fillcolor="#C9E6EB" filled="t" stroked="f" coordsize="2862,3296" o:gfxdata="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SRFB3AAAAA0BAAAPAAAAAAAAAAEAIAAAACIAAABkcnMvZG93bnJldi54bWxQSwECFAAUAAAA&#10;CACHTuJACLY77SMCAACXBAAADgAAAAAAAAABACAAAAArAQAAZHJzL2Uyb0RvYy54bWxQSwUGAAAA&#10;AAYABgBZAQAAwAUAAAAA&#10;" path="m1423,0l0,831,8,2479,1439,3296,2862,2465,2854,817,142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60870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3406140</wp:posOffset>
                </wp:positionV>
                <wp:extent cx="5864225" cy="21583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247"/>
                                <w:tab w:val="left" w:pos="49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215" w:leftChars="0" w:right="2998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</w:rPr>
                              <w:t>2013.09</w:t>
                            </w:r>
                            <w:r>
                              <w:rPr>
                                <w:color w:val="414042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--</w:t>
                            </w:r>
                            <w:r>
                              <w:rPr>
                                <w:color w:val="414042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2017.06</w:t>
                            </w:r>
                            <w:r>
                              <w:rPr>
                                <w:color w:val="414042"/>
                              </w:rPr>
                              <w:tab/>
                            </w:r>
                            <w:r>
                              <w:rPr>
                                <w:color w:val="414042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414042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414042"/>
                              </w:rPr>
                              <w:t>网络科技有限公司</w:t>
                            </w:r>
                            <w:r>
                              <w:rPr>
                                <w:color w:val="414042"/>
                              </w:rPr>
                              <w:tab/>
                            </w:r>
                            <w:r>
                              <w:rPr>
                                <w:color w:val="414042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215" w:leftChars="0" w:right="124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  <w:w w:val="92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247"/>
                                <w:tab w:val="left" w:pos="49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215" w:leftChars="0" w:right="2998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</w:rPr>
                              <w:t>2013.09</w:t>
                            </w:r>
                            <w:r>
                              <w:rPr>
                                <w:color w:val="414042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--</w:t>
                            </w:r>
                            <w:r>
                              <w:rPr>
                                <w:color w:val="414042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2017.06</w:t>
                            </w:r>
                            <w:r>
                              <w:rPr>
                                <w:color w:val="414042"/>
                              </w:rPr>
                              <w:tab/>
                            </w:r>
                            <w:r>
                              <w:rPr>
                                <w:color w:val="414042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414042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414042"/>
                              </w:rPr>
                              <w:t>网络科技有限公司</w:t>
                            </w:r>
                            <w:r>
                              <w:rPr>
                                <w:color w:val="414042"/>
                              </w:rPr>
                              <w:tab/>
                            </w:r>
                            <w:r>
                              <w:rPr>
                                <w:color w:val="414042"/>
                              </w:rPr>
                              <w:t xml:space="preserve"> 策划总监工作描述：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215" w:lef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215" w:lef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414042"/>
                              </w:rPr>
                              <w:t>2.善用目标激励与情感激励，参赛小组至今仍保持团队文化。</w:t>
                            </w:r>
                          </w:p>
                          <w:p>
                            <w:pPr>
                              <w:spacing w:before="19"/>
                              <w:ind w:left="214" w:right="0" w:firstLine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268.2pt;height:169.95pt;width:461.75pt;z-index:1761608704;mso-width-relative:page;mso-height-relative:page;" filled="f" stroked="f" coordsize="21600,21600" o:gfxdata="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HhlK3AAAAAoBAAAPAAAAAAAAAAEAIAAAACIAAABkcnMvZG93bnJldi54bWxQSwECFAAUAAAACACH&#10;TuJADsGVH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247"/>
                          <w:tab w:val="left" w:pos="4927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215" w:leftChars="0" w:right="2998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</w:rPr>
                        <w:t>2013.09</w:t>
                      </w:r>
                      <w:r>
                        <w:rPr>
                          <w:color w:val="414042"/>
                          <w:spacing w:val="-31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--</w:t>
                      </w:r>
                      <w:r>
                        <w:rPr>
                          <w:color w:val="414042"/>
                          <w:spacing w:val="-31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2017.06</w:t>
                      </w:r>
                      <w:r>
                        <w:rPr>
                          <w:color w:val="414042"/>
                        </w:rPr>
                        <w:tab/>
                      </w:r>
                      <w:r>
                        <w:rPr>
                          <w:color w:val="414042"/>
                        </w:rPr>
                        <w:t>上海</w:t>
                      </w:r>
                      <w:r>
                        <w:rPr>
                          <w:rFonts w:hint="eastAsia"/>
                          <w:color w:val="414042"/>
                          <w:lang w:eastAsia="zh-CN"/>
                        </w:rPr>
                        <w:t>奈森</w:t>
                      </w:r>
                      <w:r>
                        <w:rPr>
                          <w:color w:val="414042"/>
                        </w:rPr>
                        <w:t>网络科技有限公司</w:t>
                      </w:r>
                      <w:r>
                        <w:rPr>
                          <w:color w:val="414042"/>
                        </w:rPr>
                        <w:tab/>
                      </w:r>
                      <w:r>
                        <w:rPr>
                          <w:color w:val="414042"/>
                        </w:rPr>
                        <w:t xml:space="preserve"> 策划专员工作描述：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215" w:leftChars="0" w:right="124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  <w:w w:val="92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247"/>
                          <w:tab w:val="left" w:pos="4927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215" w:leftChars="0" w:right="2998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</w:rPr>
                        <w:t>2013.09</w:t>
                      </w:r>
                      <w:r>
                        <w:rPr>
                          <w:color w:val="414042"/>
                          <w:spacing w:val="-31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--</w:t>
                      </w:r>
                      <w:r>
                        <w:rPr>
                          <w:color w:val="414042"/>
                          <w:spacing w:val="-31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2017.06</w:t>
                      </w:r>
                      <w:r>
                        <w:rPr>
                          <w:color w:val="414042"/>
                        </w:rPr>
                        <w:tab/>
                      </w:r>
                      <w:r>
                        <w:rPr>
                          <w:color w:val="414042"/>
                        </w:rPr>
                        <w:t>上海</w:t>
                      </w:r>
                      <w:r>
                        <w:rPr>
                          <w:rFonts w:hint="eastAsia"/>
                          <w:color w:val="414042"/>
                          <w:lang w:eastAsia="zh-CN"/>
                        </w:rPr>
                        <w:t>奈森</w:t>
                      </w:r>
                      <w:r>
                        <w:rPr>
                          <w:color w:val="414042"/>
                        </w:rPr>
                        <w:t>网络科技有限公司</w:t>
                      </w:r>
                      <w:r>
                        <w:rPr>
                          <w:color w:val="414042"/>
                        </w:rPr>
                        <w:tab/>
                      </w:r>
                      <w:r>
                        <w:rPr>
                          <w:color w:val="414042"/>
                        </w:rPr>
                        <w:t xml:space="preserve"> 策划总监工作描述：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215" w:lef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215" w:lef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414042"/>
                        </w:rPr>
                        <w:t>2.善用目标激励与情感激励，参赛小组至今仍保持团队文化。</w:t>
                      </w:r>
                    </w:p>
                    <w:p>
                      <w:pPr>
                        <w:spacing w:before="19"/>
                        <w:ind w:left="214" w:right="0" w:firstLine="0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1"/>
                        <w:rPr>
                          <w:sz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7472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2231390</wp:posOffset>
                </wp:positionV>
                <wp:extent cx="5380990" cy="6680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4970" y="3336290"/>
                          <a:ext cx="5380990" cy="66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60" w:lineRule="exact"/>
                              <w:ind w:left="215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4042"/>
                                <w:sz w:val="22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2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414042"/>
                                <w:sz w:val="22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60" w:lineRule="exact"/>
                              <w:ind w:left="215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14042"/>
                                <w:sz w:val="22"/>
                              </w:rPr>
                              <w:t>湖北工业大学 平面设计专业 / 选修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color w:val="414042"/>
                                <w:sz w:val="22"/>
                              </w:rPr>
                              <w:t>湖北工业大学  企业管理专业 / 本科</w:t>
                            </w:r>
                          </w:p>
                          <w:p>
                            <w:pPr>
                              <w:spacing w:before="2"/>
                              <w:ind w:left="214" w:right="0" w:firstLine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9"/>
                              <w:ind w:left="21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br w:type="column"/>
                            </w:r>
                          </w:p>
                          <w:p>
                            <w:pPr>
                              <w:pStyle w:val="2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75.7pt;height:52.6pt;width:423.7pt;z-index:754974720;mso-width-relative:page;mso-height-relative:page;" filled="f" stroked="f" coordsize="21600,21600" o:gfxdata="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+6kjb9wAAAAKAQAADwAAAAAAAAABACAAAAAiAAAAZHJzL2Rvd25yZXYueG1sUEsBAhQAFAAA&#10;AAgAh07iQIhEbF+WAgAADA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60" w:lineRule="exact"/>
                        <w:ind w:left="215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2"/>
                        </w:rPr>
                      </w:pPr>
                      <w:r>
                        <w:rPr>
                          <w:color w:val="414042"/>
                          <w:sz w:val="22"/>
                        </w:rPr>
                        <w:t>2013.09 -- 2017.06</w:t>
                      </w:r>
                      <w:r>
                        <w:rPr>
                          <w:rFonts w:hint="eastAsia"/>
                          <w:color w:val="414042"/>
                          <w:sz w:val="22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color w:val="414042"/>
                          <w:sz w:val="22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60" w:lineRule="exact"/>
                        <w:ind w:left="215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2"/>
                        </w:rPr>
                      </w:pPr>
                      <w:r>
                        <w:rPr>
                          <w:color w:val="414042"/>
                          <w:sz w:val="22"/>
                        </w:rPr>
                        <w:t>湖北工业大学 平面设计专业 / 选修</w:t>
                      </w:r>
                      <w:r>
                        <w:rPr>
                          <w:rFonts w:hint="eastAsia"/>
                          <w:color w:val="414042"/>
                          <w:sz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color w:val="414042"/>
                          <w:sz w:val="22"/>
                        </w:rPr>
                        <w:t>湖北工业大学  企业管理专业 / 本科</w:t>
                      </w:r>
                    </w:p>
                    <w:p>
                      <w:pPr>
                        <w:spacing w:before="2"/>
                        <w:ind w:left="214" w:right="0" w:firstLine="0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spacing w:before="19"/>
                        <w:ind w:left="214" w:right="0" w:firstLine="0"/>
                        <w:jc w:val="left"/>
                        <w:rPr>
                          <w:sz w:val="22"/>
                        </w:rPr>
                      </w:pPr>
                      <w:r>
                        <w:br w:type="column"/>
                      </w:r>
                    </w:p>
                    <w:p>
                      <w:pPr>
                        <w:pStyle w:val="2"/>
                        <w:spacing w:before="1"/>
                        <w:rPr>
                          <w:sz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-941070</wp:posOffset>
            </wp:positionV>
            <wp:extent cx="7560310" cy="10703560"/>
            <wp:effectExtent l="0" t="0" r="2540" b="254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0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754973696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1893570</wp:posOffset>
                </wp:positionV>
                <wp:extent cx="3074035" cy="349250"/>
                <wp:effectExtent l="0" t="0" r="1206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349250"/>
                        </a:xfrm>
                        <a:prstGeom prst="rect">
                          <a:avLst/>
                        </a:prstGeom>
                        <a:solidFill>
                          <a:srgbClr val="C9E6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15pt;margin-top:149.1pt;height:27.5pt;width:242.05pt;z-index:754973696;mso-width-relative:page;mso-height-relative:page;" fillcolor="#C9E6EB" filled="t" stroked="f" coordsize="21600,21600" o:gfxdata="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c+qj9sAAAALAQAADwAAAAAAAAABACAAAAAiAAAAZHJzL2Rv&#10;d25yZXYueG1sUEsBAhQAFAAAAAgAh07iQLH0Ghk3AgAAQQQAAA4AAAAAAAAAAQAgAAAAK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1274445</wp:posOffset>
                </wp:positionV>
                <wp:extent cx="5303520" cy="349250"/>
                <wp:effectExtent l="0" t="0" r="1143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2220595"/>
                          <a:ext cx="5303520" cy="349250"/>
                        </a:xfrm>
                        <a:prstGeom prst="rect">
                          <a:avLst/>
                        </a:prstGeom>
                        <a:solidFill>
                          <a:srgbClr val="C9E6E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222"/>
                                <w:tab w:val="left" w:pos="59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44" w:after="0"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z w:val="22"/>
                              </w:rPr>
                              <w:t>电话：131XXXXXXXX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t>邮箱：XXX@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lang w:val="en-US" w:eastAsia="zh-CN"/>
                              </w:rPr>
                              <w:t>Naiseng</w:t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t>.com</w:t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z w:val="22"/>
                              </w:rPr>
                              <w:t>地址：广东省广州市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05pt;margin-top:100.35pt;height:27.5pt;width:417.6pt;z-index:503315456;mso-width-relative:page;mso-height-relative:page;" fillcolor="#C9E6EB" filled="t" stroked="f" coordsize="21600,21600" o:gfxdata="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V5VzZAAAACQEAAA8AAAAAAAAAAQAgAAAA&#10;IgAAAGRycy9kb3ducmV2LnhtbFBLAQIUABQAAAAIAIdO4kA2dA8dQwIAAE0EAAAOAAAAAAAAAAEA&#10;IAAAACg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222"/>
                          <w:tab w:val="left" w:pos="598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44" w:after="0"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sz w:val="22"/>
                        </w:rPr>
                      </w:pPr>
                      <w:r>
                        <w:rPr>
                          <w:color w:val="231F20"/>
                          <w:sz w:val="22"/>
                        </w:rPr>
                        <w:t>电话：131XXXXXXXX</w:t>
                      </w:r>
                      <w:r>
                        <w:rPr>
                          <w:rFonts w:hint="eastAsia"/>
                          <w:color w:val="231F20"/>
                          <w:sz w:val="22"/>
                          <w:lang w:val="en-US" w:eastAsia="zh-CN"/>
                        </w:rPr>
                        <w:t xml:space="preserve">     </w:t>
                      </w: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231F20"/>
                          <w:sz w:val="22"/>
                        </w:rPr>
                        <w:t>邮箱：XXX@</w:t>
                      </w:r>
                      <w:r>
                        <w:rPr>
                          <w:rFonts w:hint="eastAsia"/>
                          <w:color w:val="231F20"/>
                          <w:sz w:val="22"/>
                          <w:lang w:val="en-US" w:eastAsia="zh-CN"/>
                        </w:rPr>
                        <w:t>Naiseng</w:t>
                      </w:r>
                      <w:r>
                        <w:rPr>
                          <w:color w:val="231F20"/>
                          <w:sz w:val="22"/>
                        </w:rPr>
                        <w:t>.com</w:t>
                      </w:r>
                      <w:r>
                        <w:rPr>
                          <w:color w:val="231F20"/>
                          <w:sz w:val="22"/>
                        </w:rPr>
                        <w:fldChar w:fldCharType="end"/>
                      </w:r>
                      <w:r>
                        <w:rPr>
                          <w:color w:val="231F20"/>
                          <w:sz w:val="22"/>
                        </w:rPr>
                        <w:tab/>
                      </w:r>
                      <w:r>
                        <w:rPr>
                          <w:color w:val="231F20"/>
                          <w:sz w:val="22"/>
                        </w:rPr>
                        <w:t>地址：广东省广州市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503314432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-87630</wp:posOffset>
            </wp:positionV>
            <wp:extent cx="1209040" cy="1257300"/>
            <wp:effectExtent l="0" t="0" r="10160" b="0"/>
            <wp:wrapNone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93BF5"/>
    <w:rsid w:val="03293B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microsoft.com/office/2007/relationships/hdphoto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2018-04-14T08:17:00Z</dcterms:created>
  <dc:creator>scavengers拾荒者</dc:creator>
  <cp:lastModifiedBy>scavengers拾荒者</cp:lastModifiedBy>
  <dcterms:modified xsi:type="dcterms:W3CDTF">2018-04-14T08:29:47Z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