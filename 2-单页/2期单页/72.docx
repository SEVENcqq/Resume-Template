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7648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6471285</wp:posOffset>
                </wp:positionV>
                <wp:extent cx="1657350" cy="136080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52160" y="7385685"/>
                          <a:ext cx="1657350" cy="1360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139xxxxxxxxxx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1234@naisen.com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8pt;margin-top:509.55pt;height:107.15pt;width:130.5pt;z-index:27648;mso-width-relative:page;mso-height-relative:page;" filled="f" stroked="f" coordsize="21600,21600" o:gfxdata="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AfVW99wAAAAOAQAADwAAAAAAAAABACAAAAAiAAAAZHJzL2Rvd25yZXYueG1sUEsBAhQAFAAA&#10;AAgAh07iQF1ex0KWAgAADwUAAA4AAAAAAAAAAQAgAAAAKw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上海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139xxxxxxxxxx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1234@naisen.com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7566660</wp:posOffset>
                </wp:positionV>
                <wp:extent cx="249555" cy="256540"/>
                <wp:effectExtent l="0" t="0" r="17145" b="10160"/>
                <wp:wrapNone/>
                <wp:docPr id="6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453380" y="8242935"/>
                          <a:ext cx="249555" cy="256540"/>
                          <a:chOff x="8334" y="129"/>
                          <a:chExt cx="393" cy="404"/>
                        </a:xfrm>
                      </wpg:grpSpPr>
                      <wps:wsp>
                        <wps:cNvPr id="66" name="任意多边形 19"/>
                        <wps:cNvSpPr/>
                        <wps:spPr>
                          <a:xfrm>
                            <a:off x="8334" y="129"/>
                            <a:ext cx="393" cy="40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3" h="404">
                                <a:moveTo>
                                  <a:pt x="217" y="0"/>
                                </a:moveTo>
                                <a:lnTo>
                                  <a:pt x="144" y="12"/>
                                </a:lnTo>
                                <a:lnTo>
                                  <a:pt x="84" y="44"/>
                                </a:lnTo>
                                <a:lnTo>
                                  <a:pt x="39" y="92"/>
                                </a:lnTo>
                                <a:lnTo>
                                  <a:pt x="10" y="153"/>
                                </a:lnTo>
                                <a:lnTo>
                                  <a:pt x="0" y="221"/>
                                </a:lnTo>
                                <a:lnTo>
                                  <a:pt x="15" y="298"/>
                                </a:lnTo>
                                <a:lnTo>
                                  <a:pt x="54" y="355"/>
                                </a:lnTo>
                                <a:lnTo>
                                  <a:pt x="112" y="391"/>
                                </a:lnTo>
                                <a:lnTo>
                                  <a:pt x="181" y="404"/>
                                </a:lnTo>
                                <a:lnTo>
                                  <a:pt x="210" y="403"/>
                                </a:lnTo>
                                <a:lnTo>
                                  <a:pt x="236" y="399"/>
                                </a:lnTo>
                                <a:lnTo>
                                  <a:pt x="261" y="393"/>
                                </a:lnTo>
                                <a:lnTo>
                                  <a:pt x="287" y="383"/>
                                </a:lnTo>
                                <a:lnTo>
                                  <a:pt x="282" y="368"/>
                                </a:lnTo>
                                <a:lnTo>
                                  <a:pt x="192" y="368"/>
                                </a:lnTo>
                                <a:lnTo>
                                  <a:pt x="133" y="358"/>
                                </a:lnTo>
                                <a:lnTo>
                                  <a:pt x="86" y="328"/>
                                </a:lnTo>
                                <a:lnTo>
                                  <a:pt x="55" y="281"/>
                                </a:lnTo>
                                <a:lnTo>
                                  <a:pt x="44" y="216"/>
                                </a:lnTo>
                                <a:lnTo>
                                  <a:pt x="58" y="141"/>
                                </a:lnTo>
                                <a:lnTo>
                                  <a:pt x="94" y="84"/>
                                </a:lnTo>
                                <a:lnTo>
                                  <a:pt x="147" y="48"/>
                                </a:lnTo>
                                <a:lnTo>
                                  <a:pt x="211" y="36"/>
                                </a:lnTo>
                                <a:lnTo>
                                  <a:pt x="324" y="36"/>
                                </a:lnTo>
                                <a:lnTo>
                                  <a:pt x="288" y="13"/>
                                </a:lnTo>
                                <a:lnTo>
                                  <a:pt x="217" y="0"/>
                                </a:lnTo>
                                <a:close/>
                                <a:moveTo>
                                  <a:pt x="277" y="350"/>
                                </a:moveTo>
                                <a:lnTo>
                                  <a:pt x="258" y="358"/>
                                </a:lnTo>
                                <a:lnTo>
                                  <a:pt x="237" y="363"/>
                                </a:lnTo>
                                <a:lnTo>
                                  <a:pt x="215" y="367"/>
                                </a:lnTo>
                                <a:lnTo>
                                  <a:pt x="192" y="368"/>
                                </a:lnTo>
                                <a:lnTo>
                                  <a:pt x="282" y="368"/>
                                </a:lnTo>
                                <a:lnTo>
                                  <a:pt x="277" y="350"/>
                                </a:lnTo>
                                <a:close/>
                                <a:moveTo>
                                  <a:pt x="324" y="36"/>
                                </a:moveTo>
                                <a:lnTo>
                                  <a:pt x="211" y="36"/>
                                </a:lnTo>
                                <a:lnTo>
                                  <a:pt x="271" y="46"/>
                                </a:lnTo>
                                <a:lnTo>
                                  <a:pt x="314" y="74"/>
                                </a:lnTo>
                                <a:lnTo>
                                  <a:pt x="341" y="117"/>
                                </a:lnTo>
                                <a:lnTo>
                                  <a:pt x="350" y="170"/>
                                </a:lnTo>
                                <a:lnTo>
                                  <a:pt x="350" y="181"/>
                                </a:lnTo>
                                <a:lnTo>
                                  <a:pt x="349" y="191"/>
                                </a:lnTo>
                                <a:lnTo>
                                  <a:pt x="347" y="200"/>
                                </a:lnTo>
                                <a:lnTo>
                                  <a:pt x="356" y="199"/>
                                </a:lnTo>
                                <a:lnTo>
                                  <a:pt x="365" y="198"/>
                                </a:lnTo>
                                <a:lnTo>
                                  <a:pt x="390" y="198"/>
                                </a:lnTo>
                                <a:lnTo>
                                  <a:pt x="392" y="189"/>
                                </a:lnTo>
                                <a:lnTo>
                                  <a:pt x="392" y="181"/>
                                </a:lnTo>
                                <a:lnTo>
                                  <a:pt x="393" y="168"/>
                                </a:lnTo>
                                <a:lnTo>
                                  <a:pt x="379" y="100"/>
                                </a:lnTo>
                                <a:lnTo>
                                  <a:pt x="343" y="47"/>
                                </a:lnTo>
                                <a:lnTo>
                                  <a:pt x="324" y="36"/>
                                </a:lnTo>
                                <a:close/>
                                <a:moveTo>
                                  <a:pt x="390" y="198"/>
                                </a:moveTo>
                                <a:lnTo>
                                  <a:pt x="380" y="198"/>
                                </a:lnTo>
                                <a:lnTo>
                                  <a:pt x="385" y="198"/>
                                </a:lnTo>
                                <a:lnTo>
                                  <a:pt x="390" y="199"/>
                                </a:lnTo>
                                <a:lnTo>
                                  <a:pt x="390" y="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455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7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425" y="224"/>
                            <a:ext cx="210" cy="2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8" o:spid="_x0000_s1026" o:spt="203" style="position:absolute;left:0pt;margin-left:339.4pt;margin-top:595.8pt;height:20.2pt;width:19.65pt;z-index:3072;mso-width-relative:page;mso-height-relative:page;" coordorigin="8334,129" coordsize="393,404" o:gfxdata="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">
                <o:lock v:ext="edit" aspectratio="f"/>
                <v:shape id="任意多边形 19" o:spid="_x0000_s1026" o:spt="100" style="position:absolute;left:8334;top:129;height:404;width:393;" fillcolor="#334553" filled="t" stroked="f" coordsize="393,404" o:gfxdata="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Y1i9ugAAANsA&#10;AAAPAAAAAAAAAAEAIAAAACIAAABkcnMvZG93bnJldi54bWxQSwECFAAUAAAACACHTuJAMy8FnjsA&#10;AAA5AAAAEAAAAAAAAAABACAAAAAJAQAAZHJzL3NoYXBleG1sLnhtbFBLBQYAAAAABgAGAFsBAACz&#10;AwAAAAA=&#10;" path="m217,0l144,12,84,44,39,92,10,153,0,221,15,298,54,355,112,391,181,404,210,403,236,399,261,393,287,383,282,368,192,368,133,358,86,328,55,281,44,216,58,141,94,84,147,48,211,36,324,36,288,13,217,0xm277,350l258,358,237,363,215,367,192,368,282,368,277,350xm324,36l211,36,271,46,314,74,341,117,350,170,350,181,349,191,347,200,356,199,365,198,390,198,392,189,392,181,393,168,379,100,343,47,324,36xm390,198l380,198,385,198,390,199,390,198xe">
                  <v:fill on="t" focussize="0,0"/>
                  <v:stroke on="f"/>
                  <v:imagedata o:title=""/>
                  <o:lock v:ext="edit" aspectratio="f"/>
                </v:shape>
                <v:shape id="图片 20" o:spid="_x0000_s1026" o:spt="75" alt="" type="#_x0000_t75" style="position:absolute;left:8425;top:224;height:211;width:210;" filled="f" o:preferrelative="t" stroked="f" coordsize="21600,21600" o:gfxdata="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ShF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6460490</wp:posOffset>
                </wp:positionV>
                <wp:extent cx="282575" cy="405765"/>
                <wp:effectExtent l="0" t="0" r="3175" b="13335"/>
                <wp:wrapNone/>
                <wp:docPr id="69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3380" y="7374890"/>
                          <a:ext cx="282575" cy="4057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45" h="639">
                              <a:moveTo>
                                <a:pt x="222" y="0"/>
                              </a:moveTo>
                              <a:lnTo>
                                <a:pt x="152" y="11"/>
                              </a:lnTo>
                              <a:lnTo>
                                <a:pt x="91" y="43"/>
                              </a:lnTo>
                              <a:lnTo>
                                <a:pt x="43" y="91"/>
                              </a:lnTo>
                              <a:lnTo>
                                <a:pt x="11" y="152"/>
                              </a:lnTo>
                              <a:lnTo>
                                <a:pt x="0" y="222"/>
                              </a:lnTo>
                              <a:lnTo>
                                <a:pt x="31" y="337"/>
                              </a:lnTo>
                              <a:lnTo>
                                <a:pt x="100" y="470"/>
                              </a:lnTo>
                              <a:lnTo>
                                <a:pt x="168" y="580"/>
                              </a:lnTo>
                              <a:lnTo>
                                <a:pt x="200" y="625"/>
                              </a:lnTo>
                              <a:lnTo>
                                <a:pt x="210" y="635"/>
                              </a:lnTo>
                              <a:lnTo>
                                <a:pt x="222" y="638"/>
                              </a:lnTo>
                              <a:lnTo>
                                <a:pt x="234" y="635"/>
                              </a:lnTo>
                              <a:lnTo>
                                <a:pt x="244" y="625"/>
                              </a:lnTo>
                              <a:lnTo>
                                <a:pt x="360" y="461"/>
                              </a:lnTo>
                              <a:lnTo>
                                <a:pt x="406" y="386"/>
                              </a:lnTo>
                              <a:lnTo>
                                <a:pt x="222" y="386"/>
                              </a:lnTo>
                              <a:lnTo>
                                <a:pt x="162" y="374"/>
                              </a:lnTo>
                              <a:lnTo>
                                <a:pt x="113" y="341"/>
                              </a:lnTo>
                              <a:lnTo>
                                <a:pt x="80" y="292"/>
                              </a:lnTo>
                              <a:lnTo>
                                <a:pt x="68" y="232"/>
                              </a:lnTo>
                              <a:lnTo>
                                <a:pt x="80" y="172"/>
                              </a:lnTo>
                              <a:lnTo>
                                <a:pt x="113" y="123"/>
                              </a:lnTo>
                              <a:lnTo>
                                <a:pt x="162" y="89"/>
                              </a:lnTo>
                              <a:lnTo>
                                <a:pt x="222" y="77"/>
                              </a:lnTo>
                              <a:lnTo>
                                <a:pt x="388" y="77"/>
                              </a:lnTo>
                              <a:lnTo>
                                <a:pt x="353" y="43"/>
                              </a:lnTo>
                              <a:lnTo>
                                <a:pt x="292" y="11"/>
                              </a:lnTo>
                              <a:lnTo>
                                <a:pt x="222" y="0"/>
                              </a:lnTo>
                              <a:close/>
                              <a:moveTo>
                                <a:pt x="388" y="77"/>
                              </a:moveTo>
                              <a:lnTo>
                                <a:pt x="222" y="77"/>
                              </a:lnTo>
                              <a:lnTo>
                                <a:pt x="282" y="89"/>
                              </a:lnTo>
                              <a:lnTo>
                                <a:pt x="331" y="123"/>
                              </a:lnTo>
                              <a:lnTo>
                                <a:pt x="364" y="172"/>
                              </a:lnTo>
                              <a:lnTo>
                                <a:pt x="377" y="232"/>
                              </a:lnTo>
                              <a:lnTo>
                                <a:pt x="364" y="292"/>
                              </a:lnTo>
                              <a:lnTo>
                                <a:pt x="331" y="341"/>
                              </a:lnTo>
                              <a:lnTo>
                                <a:pt x="282" y="374"/>
                              </a:lnTo>
                              <a:lnTo>
                                <a:pt x="222" y="386"/>
                              </a:lnTo>
                              <a:lnTo>
                                <a:pt x="406" y="386"/>
                              </a:lnTo>
                              <a:lnTo>
                                <a:pt x="419" y="365"/>
                              </a:lnTo>
                              <a:lnTo>
                                <a:pt x="441" y="297"/>
                              </a:lnTo>
                              <a:lnTo>
                                <a:pt x="444" y="222"/>
                              </a:lnTo>
                              <a:lnTo>
                                <a:pt x="433" y="152"/>
                              </a:lnTo>
                              <a:lnTo>
                                <a:pt x="401" y="91"/>
                              </a:lnTo>
                              <a:lnTo>
                                <a:pt x="388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553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6" o:spid="_x0000_s1026" o:spt="100" style="position:absolute;left:0pt;margin-left:337.15pt;margin-top:508.7pt;height:31.95pt;width:22.25pt;z-index:4096;mso-width-relative:page;mso-height-relative:page;" fillcolor="#334553" filled="t" stroked="f" coordsize="445,639" o:gfxdata="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BvaW263AAA&#10;AA0BAAAPAAAAAAAAAAEAIAAAACIAAABkcnMvZG93bnJldi54bWxQSwECFAAUAAAACACHTuJAEvMK&#10;VDcDAACtCgAADgAAAAAAAAABACAAAAArAQAAZHJzL2Uyb0RvYy54bWxQSwUGAAAAAAYABgBZAQAA&#10;1AYAAAAA&#10;" path="m222,0l152,11,91,43,43,91,11,152,0,222,31,337,100,470,168,580,200,625,210,635,222,638,234,635,244,625,360,461,406,386,222,386,162,374,113,341,80,292,68,232,80,172,113,123,162,89,222,77,388,77,353,43,292,11,222,0xm388,77l222,77,282,89,331,123,364,172,377,232,364,292,331,341,282,374,222,386,406,386,419,365,441,297,444,222,433,152,401,91,388,7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120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6991985</wp:posOffset>
                </wp:positionV>
                <wp:extent cx="243840" cy="346710"/>
                <wp:effectExtent l="0" t="0" r="3810" b="15240"/>
                <wp:wrapNone/>
                <wp:docPr id="70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4015" y="7906385"/>
                          <a:ext cx="243840" cy="3467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84" h="546">
                              <a:moveTo>
                                <a:pt x="270" y="538"/>
                              </a:moveTo>
                              <a:lnTo>
                                <a:pt x="279" y="546"/>
                              </a:lnTo>
                              <a:lnTo>
                                <a:pt x="296" y="543"/>
                              </a:lnTo>
                              <a:lnTo>
                                <a:pt x="290" y="543"/>
                              </a:lnTo>
                              <a:lnTo>
                                <a:pt x="270" y="538"/>
                              </a:lnTo>
                              <a:close/>
                              <a:moveTo>
                                <a:pt x="304" y="541"/>
                              </a:moveTo>
                              <a:lnTo>
                                <a:pt x="290" y="543"/>
                              </a:lnTo>
                              <a:lnTo>
                                <a:pt x="296" y="543"/>
                              </a:lnTo>
                              <a:lnTo>
                                <a:pt x="303" y="542"/>
                              </a:lnTo>
                              <a:lnTo>
                                <a:pt x="304" y="541"/>
                              </a:lnTo>
                              <a:close/>
                              <a:moveTo>
                                <a:pt x="368" y="516"/>
                              </a:moveTo>
                              <a:lnTo>
                                <a:pt x="333" y="516"/>
                              </a:lnTo>
                              <a:lnTo>
                                <a:pt x="304" y="541"/>
                              </a:lnTo>
                              <a:lnTo>
                                <a:pt x="313" y="540"/>
                              </a:lnTo>
                              <a:lnTo>
                                <a:pt x="342" y="530"/>
                              </a:lnTo>
                              <a:lnTo>
                                <a:pt x="368" y="516"/>
                              </a:lnTo>
                              <a:close/>
                              <a:moveTo>
                                <a:pt x="89" y="0"/>
                              </a:moveTo>
                              <a:lnTo>
                                <a:pt x="69" y="7"/>
                              </a:lnTo>
                              <a:lnTo>
                                <a:pt x="44" y="25"/>
                              </a:lnTo>
                              <a:lnTo>
                                <a:pt x="22" y="47"/>
                              </a:lnTo>
                              <a:lnTo>
                                <a:pt x="10" y="66"/>
                              </a:lnTo>
                              <a:lnTo>
                                <a:pt x="3" y="90"/>
                              </a:lnTo>
                              <a:lnTo>
                                <a:pt x="0" y="127"/>
                              </a:lnTo>
                              <a:lnTo>
                                <a:pt x="0" y="133"/>
                              </a:lnTo>
                              <a:lnTo>
                                <a:pt x="4" y="183"/>
                              </a:lnTo>
                              <a:lnTo>
                                <a:pt x="22" y="245"/>
                              </a:lnTo>
                              <a:lnTo>
                                <a:pt x="46" y="302"/>
                              </a:lnTo>
                              <a:lnTo>
                                <a:pt x="72" y="348"/>
                              </a:lnTo>
                              <a:lnTo>
                                <a:pt x="104" y="393"/>
                              </a:lnTo>
                              <a:lnTo>
                                <a:pt x="148" y="446"/>
                              </a:lnTo>
                              <a:lnTo>
                                <a:pt x="197" y="494"/>
                              </a:lnTo>
                              <a:lnTo>
                                <a:pt x="238" y="524"/>
                              </a:lnTo>
                              <a:lnTo>
                                <a:pt x="269" y="538"/>
                              </a:lnTo>
                              <a:lnTo>
                                <a:pt x="270" y="538"/>
                              </a:lnTo>
                              <a:lnTo>
                                <a:pt x="251" y="524"/>
                              </a:lnTo>
                              <a:lnTo>
                                <a:pt x="205" y="472"/>
                              </a:lnTo>
                              <a:lnTo>
                                <a:pt x="367" y="472"/>
                              </a:lnTo>
                              <a:lnTo>
                                <a:pt x="340" y="449"/>
                              </a:lnTo>
                              <a:lnTo>
                                <a:pt x="234" y="449"/>
                              </a:lnTo>
                              <a:lnTo>
                                <a:pt x="197" y="408"/>
                              </a:lnTo>
                              <a:lnTo>
                                <a:pt x="136" y="320"/>
                              </a:lnTo>
                              <a:lnTo>
                                <a:pt x="80" y="228"/>
                              </a:lnTo>
                              <a:lnTo>
                                <a:pt x="65" y="194"/>
                              </a:lnTo>
                              <a:lnTo>
                                <a:pt x="30" y="194"/>
                              </a:lnTo>
                              <a:lnTo>
                                <a:pt x="12" y="127"/>
                              </a:lnTo>
                              <a:lnTo>
                                <a:pt x="19" y="86"/>
                              </a:lnTo>
                              <a:lnTo>
                                <a:pt x="36" y="65"/>
                              </a:lnTo>
                              <a:lnTo>
                                <a:pt x="46" y="59"/>
                              </a:lnTo>
                              <a:lnTo>
                                <a:pt x="109" y="59"/>
                              </a:lnTo>
                              <a:lnTo>
                                <a:pt x="103" y="25"/>
                              </a:lnTo>
                              <a:lnTo>
                                <a:pt x="89" y="0"/>
                              </a:lnTo>
                              <a:close/>
                              <a:moveTo>
                                <a:pt x="367" y="472"/>
                              </a:moveTo>
                              <a:lnTo>
                                <a:pt x="205" y="472"/>
                              </a:lnTo>
                              <a:lnTo>
                                <a:pt x="264" y="500"/>
                              </a:lnTo>
                              <a:lnTo>
                                <a:pt x="304" y="513"/>
                              </a:lnTo>
                              <a:lnTo>
                                <a:pt x="326" y="516"/>
                              </a:lnTo>
                              <a:lnTo>
                                <a:pt x="333" y="516"/>
                              </a:lnTo>
                              <a:lnTo>
                                <a:pt x="368" y="516"/>
                              </a:lnTo>
                              <a:lnTo>
                                <a:pt x="369" y="515"/>
                              </a:lnTo>
                              <a:lnTo>
                                <a:pt x="384" y="500"/>
                              </a:lnTo>
                              <a:lnTo>
                                <a:pt x="370" y="475"/>
                              </a:lnTo>
                              <a:lnTo>
                                <a:pt x="367" y="472"/>
                              </a:lnTo>
                              <a:close/>
                              <a:moveTo>
                                <a:pt x="263" y="404"/>
                              </a:moveTo>
                              <a:lnTo>
                                <a:pt x="256" y="416"/>
                              </a:lnTo>
                              <a:lnTo>
                                <a:pt x="251" y="431"/>
                              </a:lnTo>
                              <a:lnTo>
                                <a:pt x="246" y="444"/>
                              </a:lnTo>
                              <a:lnTo>
                                <a:pt x="234" y="449"/>
                              </a:lnTo>
                              <a:lnTo>
                                <a:pt x="340" y="449"/>
                              </a:lnTo>
                              <a:lnTo>
                                <a:pt x="332" y="441"/>
                              </a:lnTo>
                              <a:lnTo>
                                <a:pt x="289" y="413"/>
                              </a:lnTo>
                              <a:lnTo>
                                <a:pt x="263" y="404"/>
                              </a:lnTo>
                              <a:close/>
                              <a:moveTo>
                                <a:pt x="109" y="59"/>
                              </a:moveTo>
                              <a:lnTo>
                                <a:pt x="46" y="59"/>
                              </a:lnTo>
                              <a:lnTo>
                                <a:pt x="33" y="78"/>
                              </a:lnTo>
                              <a:lnTo>
                                <a:pt x="27" y="98"/>
                              </a:lnTo>
                              <a:lnTo>
                                <a:pt x="27" y="133"/>
                              </a:lnTo>
                              <a:lnTo>
                                <a:pt x="30" y="194"/>
                              </a:lnTo>
                              <a:lnTo>
                                <a:pt x="65" y="194"/>
                              </a:lnTo>
                              <a:lnTo>
                                <a:pt x="59" y="178"/>
                              </a:lnTo>
                              <a:lnTo>
                                <a:pt x="68" y="168"/>
                              </a:lnTo>
                              <a:lnTo>
                                <a:pt x="81" y="164"/>
                              </a:lnTo>
                              <a:lnTo>
                                <a:pt x="96" y="163"/>
                              </a:lnTo>
                              <a:lnTo>
                                <a:pt x="109" y="159"/>
                              </a:lnTo>
                              <a:lnTo>
                                <a:pt x="115" y="131"/>
                              </a:lnTo>
                              <a:lnTo>
                                <a:pt x="112" y="77"/>
                              </a:lnTo>
                              <a:lnTo>
                                <a:pt x="109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553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7" o:spid="_x0000_s1026" o:spt="100" style="position:absolute;left:0pt;margin-left:339.45pt;margin-top:550.55pt;height:27.3pt;width:19.2pt;z-index:5120;mso-width-relative:page;mso-height-relative:page;" fillcolor="#334553" filled="t" stroked="f" coordsize="384,546" o:gfxdata="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" path="m270,538l279,546,296,543,290,543,270,538xm304,541l290,543,296,543,303,542,304,541xm368,516l333,516,304,541,313,540,342,530,368,516xm89,0l69,7,44,25,22,47,10,66,3,90,0,127,0,133,4,183,22,245,46,302,72,348,104,393,148,446,197,494,238,524,269,538,270,538,251,524,205,472,367,472,340,449,234,449,197,408,136,320,80,228,65,194,30,194,12,127,19,86,36,65,46,59,109,59,103,25,89,0xm367,472l205,472,264,500,304,513,326,516,333,516,368,516,369,515,384,500,370,475,367,472xm263,404l256,416,251,431,246,444,234,449,340,449,332,441,289,413,263,404xm109,59l46,59,33,78,27,98,27,133,30,194,65,194,59,178,68,168,81,164,96,163,109,159,115,131,112,77,109,5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4136390</wp:posOffset>
                </wp:positionH>
                <wp:positionV relativeFrom="paragraph">
                  <wp:posOffset>6182360</wp:posOffset>
                </wp:positionV>
                <wp:extent cx="2041525" cy="25400"/>
                <wp:effectExtent l="0" t="0" r="0" b="0"/>
                <wp:wrapNone/>
                <wp:docPr id="65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525" cy="25400"/>
                          <a:chOff x="0" y="0"/>
                          <a:chExt cx="3215" cy="40"/>
                        </a:xfrm>
                      </wpg:grpSpPr>
                      <wps:wsp>
                        <wps:cNvPr id="64" name="直线 15"/>
                        <wps:cNvSpPr/>
                        <wps:spPr>
                          <a:xfrm>
                            <a:off x="20" y="20"/>
                            <a:ext cx="3175" cy="0"/>
                          </a:xfrm>
                          <a:prstGeom prst="line">
                            <a:avLst/>
                          </a:prstGeom>
                          <a:ln w="25197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325.7pt;margin-top:486.8pt;height:2pt;width:160.75pt;z-index:251658240;mso-width-relative:page;mso-height-relative:page;" coordsize="3215,40" o:gfxdata="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ziFBdsAAAALAQAADwAAAAAAAAABACAAAAAiAAAAZHJz&#10;L2Rvd25yZXYueG1sUEsBAhQAFAAAAAgAh07iQN8pmPo6AgAAuAQAAA4AAAAAAAAAAQAgAAAAKgEA&#10;AGRycy9lMm9Eb2MueG1sUEsFBgAAAAAGAAYAWQEAANYFAAAAAA==&#10;">
                <o:lock v:ext="edit" aspectratio="f"/>
                <v:line id="直线 15" o:spid="_x0000_s1026" o:spt="20" style="position:absolute;left:20;top:20;height:0;width:3175;" filled="f" stroked="t" coordsize="21600,21600" o:gfxdata="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l1t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9840157480315pt" color="#58595B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624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5738495</wp:posOffset>
                </wp:positionV>
                <wp:extent cx="1962150" cy="46672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b/>
                                <w:color w:val="323031"/>
                                <w:sz w:val="28"/>
                              </w:rPr>
                              <w:t>联系我 |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3pt;margin-top:451.85pt;height:36.75pt;width:154.5pt;z-index:26624;mso-width-relative:page;mso-height-relative:page;" filled="f" stroked="f" coordsize="21600,21600" o:gfxdata="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y7s&#10;/NwAAAALAQAADwAAAAAAAAABACAAAAAiAAAAZHJzL2Rvd25yZXYueG1sUEsBAhQAFAAAAAgAh07i&#10;QOMubJk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b/>
                          <w:color w:val="323031"/>
                          <w:sz w:val="28"/>
                        </w:rPr>
                        <w:t>联系我 | 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00" behindDoc="0" locked="0" layoutInCell="1" allowOverlap="1">
                <wp:simplePos x="0" y="0"/>
                <wp:positionH relativeFrom="column">
                  <wp:posOffset>4237990</wp:posOffset>
                </wp:positionH>
                <wp:positionV relativeFrom="paragraph">
                  <wp:posOffset>1725295</wp:posOffset>
                </wp:positionV>
                <wp:extent cx="2044065" cy="366585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0990" y="2639695"/>
                          <a:ext cx="2044065" cy="3665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396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20" w:lineRule="exact"/>
                              <w:ind w:left="142" w:right="0" w:firstLine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29540" cy="113665"/>
                                  <wp:effectExtent l="0" t="0" r="3810" b="635"/>
                                  <wp:docPr id="60" name="image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image11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619" cy="113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37AFCF"/>
                                <w:spacing w:val="3"/>
                                <w:position w:val="-1"/>
                                <w:sz w:val="18"/>
                                <w:szCs w:val="18"/>
                              </w:rPr>
                              <w:t>2008</w:t>
                            </w:r>
                            <w:r>
                              <w:rPr>
                                <w:color w:val="37AFCF"/>
                                <w:spacing w:val="3"/>
                                <w:position w:val="-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7AFCF"/>
                                <w:sz w:val="18"/>
                                <w:szCs w:val="18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b/>
                                <w:color w:val="37AFCF"/>
                                <w:sz w:val="18"/>
                                <w:szCs w:val="18"/>
                              </w:rPr>
                              <w:t>大学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20" w:lineRule="exact"/>
                              <w:ind w:left="1015" w:right="333"/>
                              <w:jc w:val="left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97A7D"/>
                                <w:sz w:val="18"/>
                                <w:szCs w:val="18"/>
                              </w:rPr>
                              <w:t>会计与金融（理学硕士）主修课程：组合投资，公司治理，计量经济学，公司财务报告，金融基础，财务报表分析，公司理财等。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20" w:lineRule="exact"/>
                              <w:jc w:val="left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396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20" w:lineRule="exact"/>
                              <w:ind w:left="142" w:right="0" w:firstLine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29540" cy="113665"/>
                                  <wp:effectExtent l="0" t="0" r="3810" b="635"/>
                                  <wp:docPr id="61" name="image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image12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619" cy="1135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58229"/>
                                <w:spacing w:val="3"/>
                                <w:position w:val="-1"/>
                                <w:sz w:val="18"/>
                                <w:szCs w:val="18"/>
                              </w:rPr>
                              <w:t>2008</w:t>
                            </w:r>
                            <w:r>
                              <w:rPr>
                                <w:color w:val="F58229"/>
                                <w:spacing w:val="3"/>
                                <w:position w:val="-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F58229"/>
                                <w:sz w:val="18"/>
                                <w:szCs w:val="18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b/>
                                <w:color w:val="F58229"/>
                                <w:sz w:val="18"/>
                                <w:szCs w:val="18"/>
                              </w:rPr>
                              <w:t>大学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20" w:lineRule="exact"/>
                              <w:ind w:left="1015" w:right="333"/>
                              <w:jc w:val="left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97A7D"/>
                                <w:sz w:val="18"/>
                                <w:szCs w:val="18"/>
                              </w:rPr>
                              <w:t>会计与金融（理学硕士）主修课程：组合投资，公司治理，计量经济学，公司财务报告，金融基础，财务报表分析，公司理财等。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20" w:lineRule="exact"/>
                              <w:jc w:val="left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396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20" w:lineRule="exact"/>
                              <w:ind w:left="142" w:right="0" w:firstLine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29540" cy="113665"/>
                                  <wp:effectExtent l="0" t="0" r="3810" b="635"/>
                                  <wp:docPr id="62" name="image1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image13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619" cy="113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334553"/>
                                <w:spacing w:val="3"/>
                                <w:position w:val="-1"/>
                                <w:sz w:val="18"/>
                                <w:szCs w:val="18"/>
                              </w:rPr>
                              <w:t>2008</w:t>
                            </w:r>
                            <w:r>
                              <w:rPr>
                                <w:color w:val="334553"/>
                                <w:spacing w:val="3"/>
                                <w:position w:val="-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color w:val="334553"/>
                                <w:sz w:val="18"/>
                                <w:szCs w:val="18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b/>
                                <w:color w:val="334553"/>
                                <w:sz w:val="18"/>
                                <w:szCs w:val="18"/>
                              </w:rPr>
                              <w:t>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20" w:lineRule="exact"/>
                              <w:ind w:left="713" w:leftChars="324" w:firstLine="180" w:firstLineChars="100"/>
                              <w:jc w:val="left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97A7D"/>
                                <w:sz w:val="18"/>
                                <w:szCs w:val="18"/>
                              </w:rPr>
                              <w:t>会计与金融（理学硕士）主修课程：组合投资，公司治理，计量经济学，公司财务报告，金融基础，财务报表分析，公司理财等。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3.7pt;margin-top:135.85pt;height:288.65pt;width:160.95pt;z-index:25600;mso-width-relative:page;mso-height-relative:page;" filled="f" stroked="f" coordsize="21600,21600" o:gfxdata="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pYWh0N0AAAALAQAADwAAAAAAAAABACAAAAAiAAAAZHJzL2Rvd25yZXYueG1sUEsB&#10;AhQAFAAAAAgAh07iQLF7gbObAgAADwUAAA4AAAAAAAAAAQAgAAAALAEAAGRycy9lMm9Eb2MueG1s&#10;UEsFBgAAAAAGAAYAWQEAADk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396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20" w:lineRule="exact"/>
                        <w:ind w:left="142" w:right="0" w:firstLine="0"/>
                        <w:jc w:val="left"/>
                        <w:textAlignment w:val="auto"/>
                        <w:outlineLvl w:val="9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129540" cy="113665"/>
                            <wp:effectExtent l="0" t="0" r="3810" b="635"/>
                            <wp:docPr id="60" name="image1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image11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619" cy="113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37AFCF"/>
                          <w:spacing w:val="3"/>
                          <w:position w:val="-1"/>
                          <w:sz w:val="18"/>
                          <w:szCs w:val="18"/>
                        </w:rPr>
                        <w:t>2008</w:t>
                      </w:r>
                      <w:r>
                        <w:rPr>
                          <w:color w:val="37AFCF"/>
                          <w:spacing w:val="3"/>
                          <w:position w:val="-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7AFCF"/>
                          <w:sz w:val="18"/>
                          <w:szCs w:val="18"/>
                          <w:lang w:eastAsia="zh-CN"/>
                        </w:rPr>
                        <w:t>奈森</w:t>
                      </w:r>
                      <w:r>
                        <w:rPr>
                          <w:b/>
                          <w:color w:val="37AFCF"/>
                          <w:sz w:val="18"/>
                          <w:szCs w:val="18"/>
                        </w:rPr>
                        <w:t>大学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20" w:lineRule="exact"/>
                        <w:ind w:left="1015" w:right="333"/>
                        <w:jc w:val="left"/>
                        <w:textAlignment w:val="auto"/>
                        <w:outlineLvl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797A7D"/>
                          <w:sz w:val="18"/>
                          <w:szCs w:val="18"/>
                        </w:rPr>
                        <w:t>会计与金融（理学硕士）主修课程：组合投资，公司治理，计量经济学，公司财务报告，金融基础，财务报表分析，公司理财等。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20" w:lineRule="exact"/>
                        <w:jc w:val="left"/>
                        <w:textAlignment w:val="auto"/>
                        <w:outlineLvl w:val="9"/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396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20" w:lineRule="exact"/>
                        <w:ind w:left="142" w:right="0" w:firstLine="0"/>
                        <w:jc w:val="left"/>
                        <w:textAlignment w:val="auto"/>
                        <w:outlineLvl w:val="9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129540" cy="113665"/>
                            <wp:effectExtent l="0" t="0" r="3810" b="635"/>
                            <wp:docPr id="61" name="image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" name="image12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619" cy="1135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58229"/>
                          <w:spacing w:val="3"/>
                          <w:position w:val="-1"/>
                          <w:sz w:val="18"/>
                          <w:szCs w:val="18"/>
                        </w:rPr>
                        <w:t>2008</w:t>
                      </w:r>
                      <w:r>
                        <w:rPr>
                          <w:color w:val="F58229"/>
                          <w:spacing w:val="3"/>
                          <w:position w:val="-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F58229"/>
                          <w:sz w:val="18"/>
                          <w:szCs w:val="18"/>
                          <w:lang w:eastAsia="zh-CN"/>
                        </w:rPr>
                        <w:t>奈森</w:t>
                      </w:r>
                      <w:r>
                        <w:rPr>
                          <w:b/>
                          <w:color w:val="F58229"/>
                          <w:sz w:val="18"/>
                          <w:szCs w:val="18"/>
                        </w:rPr>
                        <w:t>大学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20" w:lineRule="exact"/>
                        <w:ind w:left="1015" w:right="333"/>
                        <w:jc w:val="left"/>
                        <w:textAlignment w:val="auto"/>
                        <w:outlineLvl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797A7D"/>
                          <w:sz w:val="18"/>
                          <w:szCs w:val="18"/>
                        </w:rPr>
                        <w:t>会计与金融（理学硕士）主修课程：组合投资，公司治理，计量经济学，公司财务报告，金融基础，财务报表分析，公司理财等。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20" w:lineRule="exact"/>
                        <w:jc w:val="left"/>
                        <w:textAlignment w:val="auto"/>
                        <w:outlineLvl w:val="9"/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396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20" w:lineRule="exact"/>
                        <w:ind w:left="142" w:right="0" w:firstLine="0"/>
                        <w:jc w:val="left"/>
                        <w:textAlignment w:val="auto"/>
                        <w:outlineLvl w:val="9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129540" cy="113665"/>
                            <wp:effectExtent l="0" t="0" r="3810" b="635"/>
                            <wp:docPr id="62" name="image1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" name="image13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619" cy="113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334553"/>
                          <w:spacing w:val="3"/>
                          <w:position w:val="-1"/>
                          <w:sz w:val="18"/>
                          <w:szCs w:val="18"/>
                        </w:rPr>
                        <w:t>2008</w:t>
                      </w:r>
                      <w:r>
                        <w:rPr>
                          <w:color w:val="334553"/>
                          <w:spacing w:val="3"/>
                          <w:position w:val="-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color w:val="334553"/>
                          <w:sz w:val="18"/>
                          <w:szCs w:val="18"/>
                          <w:lang w:eastAsia="zh-CN"/>
                        </w:rPr>
                        <w:t>奈森</w:t>
                      </w:r>
                      <w:r>
                        <w:rPr>
                          <w:b/>
                          <w:color w:val="334553"/>
                          <w:sz w:val="18"/>
                          <w:szCs w:val="18"/>
                        </w:rPr>
                        <w:t>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20" w:lineRule="exact"/>
                        <w:ind w:left="713" w:leftChars="324" w:firstLine="180" w:firstLineChars="100"/>
                        <w:jc w:val="left"/>
                        <w:textAlignment w:val="auto"/>
                        <w:outlineLvl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797A7D"/>
                          <w:sz w:val="18"/>
                          <w:szCs w:val="18"/>
                        </w:rPr>
                        <w:t>会计与金融（理学硕士）主修课程：组合投资，公司治理，计量经济学，公司财务报告，金融基础，财务报表分析，公司理财等。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264" behindDoc="0" locked="0" layoutInCell="1" allowOverlap="1">
                <wp:simplePos x="0" y="0"/>
                <wp:positionH relativeFrom="column">
                  <wp:posOffset>-1024890</wp:posOffset>
                </wp:positionH>
                <wp:positionV relativeFrom="paragraph">
                  <wp:posOffset>-69215</wp:posOffset>
                </wp:positionV>
                <wp:extent cx="6781800" cy="10636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1063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454" w:leftChars="0" w:right="431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Adobe 黑体 Std R" w:eastAsia="Adobe 黑体 Std R"/>
                                <w:sz w:val="20"/>
                              </w:rPr>
                            </w:pPr>
                            <w:r>
                              <w:rPr>
                                <w:rFonts w:hint="eastAsia" w:ascii="Adobe 黑体 Std R" w:eastAsia="Adobe 黑体 Std R"/>
                                <w:color w:val="808285"/>
                                <w:w w:val="99"/>
                                <w:sz w:val="20"/>
                              </w:rPr>
                              <w:t>本人专攻会计，熟悉中英国税务，审计，财务报告，法律和会计运作等相关知识，并且了解财务管理工作方面流程和相关财务软件，同时也能熟练操作office办公软件。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454" w:leftChars="0" w:right="831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Adobe 黑体 Std R" w:eastAsia="Adobe 黑体 Std R"/>
                                <w:sz w:val="20"/>
                              </w:rPr>
                            </w:pPr>
                            <w:r>
                              <w:rPr>
                                <w:rFonts w:hint="eastAsia" w:ascii="Adobe 黑体 Std R" w:eastAsia="Adobe 黑体 Std R"/>
                                <w:color w:val="808285"/>
                                <w:w w:val="99"/>
                                <w:sz w:val="20"/>
                              </w:rPr>
                              <w:t>为人善良，讲究诚信，学习能力强，善于协作，勇于创新；具有良好的沟通表达能力、团队合作精神，抗压能力强。经过国内大学和英国留学，独立生活能力和身心修养得到拓展；业余爱好丰富，注重全面发展。</w:t>
                            </w:r>
                          </w:p>
                          <w:p>
                            <w:pPr>
                              <w:spacing w:before="0" w:line="1181" w:lineRule="exact"/>
                              <w:ind w:left="401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 w:ascii="Adobe 黑体 Std R" w:eastAsia="Adobe 黑体 Std R"/>
                                <w:color w:val="808285"/>
                                <w:sz w:val="20"/>
                              </w:rPr>
                              <w:t>我将努力获得国际注册会计师，在专业上有所建树。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7pt;margin-top:-5.45pt;height:83.75pt;width:534pt;z-index:11264;mso-width-relative:page;mso-height-relative:page;" filled="f" stroked="f" coordsize="21600,21600" o:gfxdata="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8zbq&#10;Z9wAAAAMAQAADwAAAAAAAAABACAAAAAiAAAAZHJzL2Rvd25yZXYueG1sUEsBAhQAFAAAAAgAh07i&#10;QPKC9TE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454" w:leftChars="0" w:right="431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Adobe 黑体 Std R" w:eastAsia="Adobe 黑体 Std R"/>
                          <w:sz w:val="20"/>
                        </w:rPr>
                      </w:pPr>
                      <w:r>
                        <w:rPr>
                          <w:rFonts w:hint="eastAsia" w:ascii="Adobe 黑体 Std R" w:eastAsia="Adobe 黑体 Std R"/>
                          <w:color w:val="808285"/>
                          <w:w w:val="99"/>
                          <w:sz w:val="20"/>
                        </w:rPr>
                        <w:t>本人专攻会计，熟悉中英国税务，审计，财务报告，法律和会计运作等相关知识，并且了解财务管理工作方面流程和相关财务软件，同时也能熟练操作office办公软件。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454" w:leftChars="0" w:right="831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Adobe 黑体 Std R" w:eastAsia="Adobe 黑体 Std R"/>
                          <w:sz w:val="20"/>
                        </w:rPr>
                      </w:pPr>
                      <w:r>
                        <w:rPr>
                          <w:rFonts w:hint="eastAsia" w:ascii="Adobe 黑体 Std R" w:eastAsia="Adobe 黑体 Std R"/>
                          <w:color w:val="808285"/>
                          <w:w w:val="99"/>
                          <w:sz w:val="20"/>
                        </w:rPr>
                        <w:t>为人善良，讲究诚信，学习能力强，善于协作，勇于创新；具有良好的沟通表达能力、团队合作精神，抗压能力强。经过国内大学和英国留学，独立生活能力和身心修养得到拓展；业余爱好丰富，注重全面发展。</w:t>
                      </w:r>
                    </w:p>
                    <w:p>
                      <w:pPr>
                        <w:spacing w:before="0" w:line="1181" w:lineRule="exact"/>
                        <w:ind w:left="401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rFonts w:hint="eastAsia" w:ascii="Adobe 黑体 Std R" w:eastAsia="Adobe 黑体 Std R"/>
                          <w:color w:val="808285"/>
                          <w:sz w:val="20"/>
                        </w:rPr>
                        <w:t>我将努力获得国际注册会计师，在专业上有所建树。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position w:val="0"/>
          <w:sz w:val="4"/>
        </w:rPr>
        <mc:AlternateContent>
          <mc:Choice Requires="wpg">
            <w:drawing>
              <wp:anchor distT="0" distB="0" distL="114300" distR="114300" simplePos="0" relativeHeight="33792" behindDoc="0" locked="0" layoutInCell="1" allowOverlap="1">
                <wp:simplePos x="0" y="0"/>
                <wp:positionH relativeFrom="column">
                  <wp:posOffset>4154170</wp:posOffset>
                </wp:positionH>
                <wp:positionV relativeFrom="paragraph">
                  <wp:posOffset>1610360</wp:posOffset>
                </wp:positionV>
                <wp:extent cx="2041525" cy="25400"/>
                <wp:effectExtent l="0" t="0" r="0" b="0"/>
                <wp:wrapNone/>
                <wp:docPr id="58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525" cy="25400"/>
                          <a:chOff x="0" y="0"/>
                          <a:chExt cx="3215" cy="40"/>
                        </a:xfrm>
                      </wpg:grpSpPr>
                      <wps:wsp>
                        <wps:cNvPr id="57" name="直线 13"/>
                        <wps:cNvSpPr/>
                        <wps:spPr>
                          <a:xfrm>
                            <a:off x="20" y="20"/>
                            <a:ext cx="3175" cy="0"/>
                          </a:xfrm>
                          <a:prstGeom prst="line">
                            <a:avLst/>
                          </a:prstGeom>
                          <a:ln w="25197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327.1pt;margin-top:126.8pt;height:2pt;width:160.75pt;z-index:33792;mso-width-relative:page;mso-height-relative:page;" coordsize="3215,40" o:gfxdata="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PBPqa2wAAAAsBAAAPAAAAAAAAAAEAIAAAACIAAABkcnMv&#10;ZG93bnJldi54bWxQSwECFAAUAAAACACHTuJAWN5jBzkCAAC4BAAADgAAAAAAAAABACAAAAAqAQAA&#10;ZHJzL2Uyb0RvYy54bWxQSwUGAAAAAAYABgBZAQAA1QUAAAAA&#10;">
                <o:lock v:ext="edit" aspectratio="f"/>
                <v:line id="直线 13" o:spid="_x0000_s1026" o:spt="20" style="position:absolute;left:20;top:20;height:0;width:3175;" filled="f" stroked="t" coordsize="21600,21600" o:gfxdata="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624IV&#10;wAAAANsAAAAPAAAAAAAAAAEAIAAAACIAAABkcnMvZG93bnJldi54bWxQSwECFAAUAAAACACHTuJA&#10;My8FnjsAAAA5AAAAEAAAAAAAAAABACAAAAAPAQAAZHJzL3NoYXBleG1sLnhtbFBLBQYAAAAABgAG&#10;AFsBAAC5AwAAAAA=&#10;">
                  <v:fill on="f" focussize="0,0"/>
                  <v:stroke weight="1.9840157480315pt" color="#58595B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576" behindDoc="0" locked="0" layoutInCell="1" allowOverlap="1">
                <wp:simplePos x="0" y="0"/>
                <wp:positionH relativeFrom="column">
                  <wp:posOffset>4083685</wp:posOffset>
                </wp:positionH>
                <wp:positionV relativeFrom="paragraph">
                  <wp:posOffset>1234440</wp:posOffset>
                </wp:positionV>
                <wp:extent cx="2274570" cy="41275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20" w:firstLineChars="10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031"/>
                              </w:rPr>
                              <w:t>教育经历 |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55pt;margin-top:97.2pt;height:32.5pt;width:179.1pt;z-index:24576;mso-width-relative:page;mso-height-relative:page;" filled="f" stroked="f" coordsize="21600,21600" o:gfxdata="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HT&#10;rv7dAAAADAEAAA8AAAAAAAAAAQAgAAAAIgAAAGRycy9kb3ducmV2LnhtbFBLAQIUABQAAAAIAIdO&#10;4kDgV7n2HgIAABo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20" w:firstLineChars="10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323031"/>
                        </w:rPr>
                        <w:t>教育经历 | 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3552" behindDoc="1" locked="0" layoutInCell="1" allowOverlap="1">
                <wp:simplePos x="0" y="0"/>
                <wp:positionH relativeFrom="page">
                  <wp:posOffset>5208905</wp:posOffset>
                </wp:positionH>
                <wp:positionV relativeFrom="paragraph">
                  <wp:posOffset>1299210</wp:posOffset>
                </wp:positionV>
                <wp:extent cx="0" cy="8241665"/>
                <wp:effectExtent l="12700" t="0" r="25400" b="6985"/>
                <wp:wrapNone/>
                <wp:docPr id="55" name="直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241665"/>
                        </a:xfrm>
                        <a:prstGeom prst="line">
                          <a:avLst/>
                        </a:prstGeom>
                        <a:ln w="25197" cap="flat" cmpd="sng">
                          <a:solidFill>
                            <a:srgbClr val="AFC3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" o:spid="_x0000_s1026" o:spt="20" style="position:absolute;left:0pt;margin-left:410.15pt;margin-top:102.3pt;height:648.95pt;width:0pt;mso-position-horizontal-relative:page;z-index:-503292928;mso-width-relative:page;mso-height-relative:page;" filled="f" stroked="t" coordsize="21600,21600" o:gfxdata="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DZRFdgAAAAMAQAADwAAAAAAAAABACAAAAAi&#10;AAAAZHJzL2Rvd25yZXYueG1sUEsBAhQAFAAAAAgAh07iQDKVrnXRAQAAkAMAAA4AAAAAAAAAAQAg&#10;AAAAJwEAAGRycy9lMm9Eb2MueG1sUEsFBgAAAAAGAAYAWQEAAGoFAAAAAA==&#10;">
                <v:fill on="f" focussize="0,0"/>
                <v:stroke weight="1.9840157480315pt" color="#AFC3C2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9216" behindDoc="0" locked="0" layoutInCell="1" allowOverlap="1">
                <wp:simplePos x="0" y="0"/>
                <wp:positionH relativeFrom="page">
                  <wp:posOffset>4160520</wp:posOffset>
                </wp:positionH>
                <wp:positionV relativeFrom="paragraph">
                  <wp:posOffset>7579995</wp:posOffset>
                </wp:positionV>
                <wp:extent cx="582295" cy="582295"/>
                <wp:effectExtent l="0" t="0" r="8255" b="8255"/>
                <wp:wrapNone/>
                <wp:docPr id="54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" cy="582295"/>
                          <a:chOff x="6333" y="926"/>
                          <a:chExt cx="917" cy="917"/>
                        </a:xfrm>
                      </wpg:grpSpPr>
                      <wps:wsp>
                        <wps:cNvPr id="52" name="任意多边形 9"/>
                        <wps:cNvSpPr/>
                        <wps:spPr>
                          <a:xfrm>
                            <a:off x="6333" y="926"/>
                            <a:ext cx="917" cy="9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7" h="917">
                                <a:moveTo>
                                  <a:pt x="840" y="458"/>
                                </a:moveTo>
                                <a:lnTo>
                                  <a:pt x="832" y="381"/>
                                </a:lnTo>
                                <a:lnTo>
                                  <a:pt x="810" y="309"/>
                                </a:lnTo>
                                <a:lnTo>
                                  <a:pt x="775" y="245"/>
                                </a:lnTo>
                                <a:lnTo>
                                  <a:pt x="728" y="188"/>
                                </a:lnTo>
                                <a:lnTo>
                                  <a:pt x="672" y="142"/>
                                </a:lnTo>
                                <a:lnTo>
                                  <a:pt x="607" y="106"/>
                                </a:lnTo>
                                <a:lnTo>
                                  <a:pt x="535" y="84"/>
                                </a:lnTo>
                                <a:lnTo>
                                  <a:pt x="458" y="76"/>
                                </a:lnTo>
                                <a:lnTo>
                                  <a:pt x="381" y="84"/>
                                </a:lnTo>
                                <a:lnTo>
                                  <a:pt x="310" y="106"/>
                                </a:lnTo>
                                <a:lnTo>
                                  <a:pt x="245" y="142"/>
                                </a:lnTo>
                                <a:lnTo>
                                  <a:pt x="188" y="188"/>
                                </a:lnTo>
                                <a:lnTo>
                                  <a:pt x="142" y="245"/>
                                </a:lnTo>
                                <a:lnTo>
                                  <a:pt x="107" y="309"/>
                                </a:lnTo>
                                <a:lnTo>
                                  <a:pt x="84" y="381"/>
                                </a:lnTo>
                                <a:lnTo>
                                  <a:pt x="77" y="458"/>
                                </a:lnTo>
                                <a:lnTo>
                                  <a:pt x="84" y="535"/>
                                </a:lnTo>
                                <a:lnTo>
                                  <a:pt x="107" y="607"/>
                                </a:lnTo>
                                <a:lnTo>
                                  <a:pt x="142" y="672"/>
                                </a:lnTo>
                                <a:lnTo>
                                  <a:pt x="188" y="728"/>
                                </a:lnTo>
                                <a:lnTo>
                                  <a:pt x="245" y="775"/>
                                </a:lnTo>
                                <a:lnTo>
                                  <a:pt x="310" y="810"/>
                                </a:lnTo>
                                <a:lnTo>
                                  <a:pt x="381" y="832"/>
                                </a:lnTo>
                                <a:lnTo>
                                  <a:pt x="458" y="840"/>
                                </a:lnTo>
                                <a:lnTo>
                                  <a:pt x="535" y="832"/>
                                </a:lnTo>
                                <a:lnTo>
                                  <a:pt x="607" y="810"/>
                                </a:lnTo>
                                <a:lnTo>
                                  <a:pt x="672" y="775"/>
                                </a:lnTo>
                                <a:lnTo>
                                  <a:pt x="728" y="728"/>
                                </a:lnTo>
                                <a:lnTo>
                                  <a:pt x="775" y="672"/>
                                </a:lnTo>
                                <a:lnTo>
                                  <a:pt x="810" y="607"/>
                                </a:lnTo>
                                <a:lnTo>
                                  <a:pt x="832" y="535"/>
                                </a:lnTo>
                                <a:lnTo>
                                  <a:pt x="840" y="458"/>
                                </a:lnTo>
                                <a:moveTo>
                                  <a:pt x="916" y="458"/>
                                </a:moveTo>
                                <a:lnTo>
                                  <a:pt x="910" y="384"/>
                                </a:lnTo>
                                <a:lnTo>
                                  <a:pt x="893" y="313"/>
                                </a:lnTo>
                                <a:lnTo>
                                  <a:pt x="891" y="309"/>
                                </a:lnTo>
                                <a:lnTo>
                                  <a:pt x="891" y="458"/>
                                </a:lnTo>
                                <a:lnTo>
                                  <a:pt x="884" y="536"/>
                                </a:lnTo>
                                <a:lnTo>
                                  <a:pt x="864" y="609"/>
                                </a:lnTo>
                                <a:lnTo>
                                  <a:pt x="832" y="676"/>
                                </a:lnTo>
                                <a:lnTo>
                                  <a:pt x="789" y="737"/>
                                </a:lnTo>
                                <a:lnTo>
                                  <a:pt x="737" y="789"/>
                                </a:lnTo>
                                <a:lnTo>
                                  <a:pt x="677" y="832"/>
                                </a:lnTo>
                                <a:lnTo>
                                  <a:pt x="609" y="864"/>
                                </a:lnTo>
                                <a:lnTo>
                                  <a:pt x="536" y="884"/>
                                </a:lnTo>
                                <a:lnTo>
                                  <a:pt x="458" y="891"/>
                                </a:lnTo>
                                <a:lnTo>
                                  <a:pt x="381" y="884"/>
                                </a:lnTo>
                                <a:lnTo>
                                  <a:pt x="308" y="864"/>
                                </a:lnTo>
                                <a:lnTo>
                                  <a:pt x="240" y="832"/>
                                </a:lnTo>
                                <a:lnTo>
                                  <a:pt x="180" y="789"/>
                                </a:lnTo>
                                <a:lnTo>
                                  <a:pt x="128" y="737"/>
                                </a:lnTo>
                                <a:lnTo>
                                  <a:pt x="85" y="676"/>
                                </a:lnTo>
                                <a:lnTo>
                                  <a:pt x="53" y="609"/>
                                </a:lnTo>
                                <a:lnTo>
                                  <a:pt x="33" y="536"/>
                                </a:lnTo>
                                <a:lnTo>
                                  <a:pt x="26" y="458"/>
                                </a:lnTo>
                                <a:lnTo>
                                  <a:pt x="33" y="380"/>
                                </a:lnTo>
                                <a:lnTo>
                                  <a:pt x="53" y="307"/>
                                </a:lnTo>
                                <a:lnTo>
                                  <a:pt x="85" y="240"/>
                                </a:lnTo>
                                <a:lnTo>
                                  <a:pt x="128" y="180"/>
                                </a:lnTo>
                                <a:lnTo>
                                  <a:pt x="180" y="127"/>
                                </a:lnTo>
                                <a:lnTo>
                                  <a:pt x="240" y="85"/>
                                </a:lnTo>
                                <a:lnTo>
                                  <a:pt x="308" y="53"/>
                                </a:lnTo>
                                <a:lnTo>
                                  <a:pt x="381" y="32"/>
                                </a:lnTo>
                                <a:lnTo>
                                  <a:pt x="458" y="25"/>
                                </a:lnTo>
                                <a:lnTo>
                                  <a:pt x="536" y="32"/>
                                </a:lnTo>
                                <a:lnTo>
                                  <a:pt x="609" y="53"/>
                                </a:lnTo>
                                <a:lnTo>
                                  <a:pt x="677" y="85"/>
                                </a:lnTo>
                                <a:lnTo>
                                  <a:pt x="737" y="127"/>
                                </a:lnTo>
                                <a:lnTo>
                                  <a:pt x="789" y="180"/>
                                </a:lnTo>
                                <a:lnTo>
                                  <a:pt x="832" y="240"/>
                                </a:lnTo>
                                <a:lnTo>
                                  <a:pt x="864" y="307"/>
                                </a:lnTo>
                                <a:lnTo>
                                  <a:pt x="884" y="380"/>
                                </a:lnTo>
                                <a:lnTo>
                                  <a:pt x="891" y="458"/>
                                </a:lnTo>
                                <a:lnTo>
                                  <a:pt x="891" y="309"/>
                                </a:lnTo>
                                <a:lnTo>
                                  <a:pt x="865" y="248"/>
                                </a:lnTo>
                                <a:lnTo>
                                  <a:pt x="828" y="188"/>
                                </a:lnTo>
                                <a:lnTo>
                                  <a:pt x="782" y="134"/>
                                </a:lnTo>
                                <a:lnTo>
                                  <a:pt x="729" y="88"/>
                                </a:lnTo>
                                <a:lnTo>
                                  <a:pt x="669" y="51"/>
                                </a:lnTo>
                                <a:lnTo>
                                  <a:pt x="608" y="25"/>
                                </a:lnTo>
                                <a:lnTo>
                                  <a:pt x="603" y="23"/>
                                </a:lnTo>
                                <a:lnTo>
                                  <a:pt x="533" y="6"/>
                                </a:lnTo>
                                <a:lnTo>
                                  <a:pt x="458" y="0"/>
                                </a:lnTo>
                                <a:lnTo>
                                  <a:pt x="384" y="6"/>
                                </a:lnTo>
                                <a:lnTo>
                                  <a:pt x="314" y="23"/>
                                </a:lnTo>
                                <a:lnTo>
                                  <a:pt x="248" y="51"/>
                                </a:lnTo>
                                <a:lnTo>
                                  <a:pt x="188" y="88"/>
                                </a:lnTo>
                                <a:lnTo>
                                  <a:pt x="135" y="134"/>
                                </a:lnTo>
                                <a:lnTo>
                                  <a:pt x="89" y="188"/>
                                </a:lnTo>
                                <a:lnTo>
                                  <a:pt x="51" y="248"/>
                                </a:lnTo>
                                <a:lnTo>
                                  <a:pt x="24" y="313"/>
                                </a:lnTo>
                                <a:lnTo>
                                  <a:pt x="6" y="384"/>
                                </a:lnTo>
                                <a:lnTo>
                                  <a:pt x="0" y="458"/>
                                </a:lnTo>
                                <a:lnTo>
                                  <a:pt x="6" y="532"/>
                                </a:lnTo>
                                <a:lnTo>
                                  <a:pt x="24" y="603"/>
                                </a:lnTo>
                                <a:lnTo>
                                  <a:pt x="51" y="668"/>
                                </a:lnTo>
                                <a:lnTo>
                                  <a:pt x="89" y="728"/>
                                </a:lnTo>
                                <a:lnTo>
                                  <a:pt x="135" y="782"/>
                                </a:lnTo>
                                <a:lnTo>
                                  <a:pt x="188" y="828"/>
                                </a:lnTo>
                                <a:lnTo>
                                  <a:pt x="248" y="865"/>
                                </a:lnTo>
                                <a:lnTo>
                                  <a:pt x="314" y="893"/>
                                </a:lnTo>
                                <a:lnTo>
                                  <a:pt x="384" y="910"/>
                                </a:lnTo>
                                <a:lnTo>
                                  <a:pt x="458" y="916"/>
                                </a:lnTo>
                                <a:lnTo>
                                  <a:pt x="533" y="910"/>
                                </a:lnTo>
                                <a:lnTo>
                                  <a:pt x="603" y="893"/>
                                </a:lnTo>
                                <a:lnTo>
                                  <a:pt x="608" y="891"/>
                                </a:lnTo>
                                <a:lnTo>
                                  <a:pt x="669" y="865"/>
                                </a:lnTo>
                                <a:lnTo>
                                  <a:pt x="729" y="828"/>
                                </a:lnTo>
                                <a:lnTo>
                                  <a:pt x="782" y="782"/>
                                </a:lnTo>
                                <a:lnTo>
                                  <a:pt x="828" y="728"/>
                                </a:lnTo>
                                <a:lnTo>
                                  <a:pt x="865" y="668"/>
                                </a:lnTo>
                                <a:lnTo>
                                  <a:pt x="893" y="603"/>
                                </a:lnTo>
                                <a:lnTo>
                                  <a:pt x="910" y="532"/>
                                </a:lnTo>
                                <a:lnTo>
                                  <a:pt x="916" y="458"/>
                                </a:lnTo>
                              </a:path>
                            </a:pathLst>
                          </a:custGeom>
                          <a:solidFill>
                            <a:srgbClr val="33455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3" name="文本框 10"/>
                        <wps:cNvSpPr txBox="1"/>
                        <wps:spPr>
                          <a:xfrm>
                            <a:off x="6333" y="926"/>
                            <a:ext cx="917" cy="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81"/>
                                <w:ind w:left="189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德语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327.6pt;margin-top:596.85pt;height:45.85pt;width:45.85pt;mso-position-horizontal-relative:page;z-index:9216;mso-width-relative:page;mso-height-relative:page;" coordorigin="6333,926" coordsize="917,917" o:gfxdata="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">
                <o:lock v:ext="edit" aspectratio="f"/>
                <v:shape id="任意多边形 9" o:spid="_x0000_s1026" o:spt="100" style="position:absolute;left:6333;top:926;height:917;width:917;" fillcolor="#334553" filled="t" stroked="f" coordsize="917,917" o:gfxdata="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zQTW8AAAA&#10;2wAAAA8AAAAAAAAAAQAgAAAAIgAAAGRycy9kb3ducmV2LnhtbFBLAQIUABQAAAAIAIdO4kAzLwWe&#10;OwAAADkAAAAQAAAAAAAAAAEAIAAAAAsBAABkcnMvc2hhcGV4bWwueG1sUEsFBgAAAAAGAAYAWwEA&#10;ALUDAAAAAA==&#10;" path="m840,458l832,381,810,309,775,245,728,188,672,142,607,106,535,84,458,76,381,84,310,106,245,142,188,188,142,245,107,309,84,381,77,458,84,535,107,607,142,672,188,728,245,775,310,810,381,832,458,840,535,832,607,810,672,775,728,728,775,672,810,607,832,535,840,458m916,458l910,384,893,313,891,309,891,458,884,536,864,609,832,676,789,737,737,789,677,832,609,864,536,884,458,891,381,884,308,864,240,832,180,789,128,737,85,676,53,609,33,536,26,458,33,380,53,307,85,240,128,180,180,127,240,85,308,53,381,32,458,25,536,32,609,53,677,85,737,127,789,180,832,240,864,307,884,380,891,458,891,309,865,248,828,188,782,134,729,88,669,51,608,25,603,23,533,6,458,0,384,6,314,23,248,51,188,88,135,134,89,188,51,248,24,313,6,384,0,458,6,532,24,603,51,668,89,728,135,782,188,828,248,865,314,893,384,910,458,916,533,910,603,893,608,891,669,865,729,828,782,782,828,728,865,668,893,603,910,532,916,458e">
                  <v:fill on="t" focussize="0,0"/>
                  <v:stroke on="f"/>
                  <v:imagedata o:title=""/>
                  <o:lock v:ext="edit" aspectratio="f"/>
                </v:shape>
                <v:shape id="文本框 10" o:spid="_x0000_s1026" o:spt="202" type="#_x0000_t202" style="position:absolute;left:6333;top:926;height:917;width:917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81"/>
                          <w:ind w:left="189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德语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8192" behindDoc="0" locked="0" layoutInCell="1" allowOverlap="1">
                <wp:simplePos x="0" y="0"/>
                <wp:positionH relativeFrom="page">
                  <wp:posOffset>4116705</wp:posOffset>
                </wp:positionH>
                <wp:positionV relativeFrom="paragraph">
                  <wp:posOffset>6535420</wp:posOffset>
                </wp:positionV>
                <wp:extent cx="582295" cy="582295"/>
                <wp:effectExtent l="0" t="0" r="8255" b="8255"/>
                <wp:wrapNone/>
                <wp:docPr id="51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" cy="582295"/>
                          <a:chOff x="6333" y="36"/>
                          <a:chExt cx="917" cy="917"/>
                        </a:xfrm>
                      </wpg:grpSpPr>
                      <wps:wsp>
                        <wps:cNvPr id="49" name="任意多边形 6"/>
                        <wps:cNvSpPr/>
                        <wps:spPr>
                          <a:xfrm>
                            <a:off x="6333" y="36"/>
                            <a:ext cx="917" cy="9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7" h="917">
                                <a:moveTo>
                                  <a:pt x="840" y="458"/>
                                </a:moveTo>
                                <a:lnTo>
                                  <a:pt x="832" y="381"/>
                                </a:lnTo>
                                <a:lnTo>
                                  <a:pt x="810" y="309"/>
                                </a:lnTo>
                                <a:lnTo>
                                  <a:pt x="775" y="244"/>
                                </a:lnTo>
                                <a:lnTo>
                                  <a:pt x="728" y="188"/>
                                </a:lnTo>
                                <a:lnTo>
                                  <a:pt x="672" y="141"/>
                                </a:lnTo>
                                <a:lnTo>
                                  <a:pt x="607" y="106"/>
                                </a:lnTo>
                                <a:lnTo>
                                  <a:pt x="535" y="84"/>
                                </a:lnTo>
                                <a:lnTo>
                                  <a:pt x="458" y="76"/>
                                </a:lnTo>
                                <a:lnTo>
                                  <a:pt x="381" y="84"/>
                                </a:lnTo>
                                <a:lnTo>
                                  <a:pt x="310" y="106"/>
                                </a:lnTo>
                                <a:lnTo>
                                  <a:pt x="245" y="141"/>
                                </a:lnTo>
                                <a:lnTo>
                                  <a:pt x="188" y="188"/>
                                </a:lnTo>
                                <a:lnTo>
                                  <a:pt x="142" y="244"/>
                                </a:lnTo>
                                <a:lnTo>
                                  <a:pt x="107" y="309"/>
                                </a:lnTo>
                                <a:lnTo>
                                  <a:pt x="84" y="381"/>
                                </a:lnTo>
                                <a:lnTo>
                                  <a:pt x="77" y="458"/>
                                </a:lnTo>
                                <a:lnTo>
                                  <a:pt x="84" y="535"/>
                                </a:lnTo>
                                <a:lnTo>
                                  <a:pt x="107" y="606"/>
                                </a:lnTo>
                                <a:lnTo>
                                  <a:pt x="142" y="671"/>
                                </a:lnTo>
                                <a:lnTo>
                                  <a:pt x="188" y="728"/>
                                </a:lnTo>
                                <a:lnTo>
                                  <a:pt x="245" y="774"/>
                                </a:lnTo>
                                <a:lnTo>
                                  <a:pt x="310" y="809"/>
                                </a:lnTo>
                                <a:lnTo>
                                  <a:pt x="381" y="832"/>
                                </a:lnTo>
                                <a:lnTo>
                                  <a:pt x="458" y="839"/>
                                </a:lnTo>
                                <a:lnTo>
                                  <a:pt x="535" y="832"/>
                                </a:lnTo>
                                <a:lnTo>
                                  <a:pt x="607" y="809"/>
                                </a:lnTo>
                                <a:lnTo>
                                  <a:pt x="672" y="774"/>
                                </a:lnTo>
                                <a:lnTo>
                                  <a:pt x="728" y="728"/>
                                </a:lnTo>
                                <a:lnTo>
                                  <a:pt x="775" y="671"/>
                                </a:lnTo>
                                <a:lnTo>
                                  <a:pt x="810" y="606"/>
                                </a:lnTo>
                                <a:lnTo>
                                  <a:pt x="832" y="535"/>
                                </a:lnTo>
                                <a:lnTo>
                                  <a:pt x="840" y="458"/>
                                </a:lnTo>
                                <a:moveTo>
                                  <a:pt x="916" y="458"/>
                                </a:moveTo>
                                <a:lnTo>
                                  <a:pt x="910" y="384"/>
                                </a:lnTo>
                                <a:lnTo>
                                  <a:pt x="893" y="313"/>
                                </a:lnTo>
                                <a:lnTo>
                                  <a:pt x="891" y="308"/>
                                </a:lnTo>
                                <a:lnTo>
                                  <a:pt x="891" y="458"/>
                                </a:lnTo>
                                <a:lnTo>
                                  <a:pt x="884" y="535"/>
                                </a:lnTo>
                                <a:lnTo>
                                  <a:pt x="864" y="609"/>
                                </a:lnTo>
                                <a:lnTo>
                                  <a:pt x="832" y="676"/>
                                </a:lnTo>
                                <a:lnTo>
                                  <a:pt x="789" y="736"/>
                                </a:lnTo>
                                <a:lnTo>
                                  <a:pt x="737" y="788"/>
                                </a:lnTo>
                                <a:lnTo>
                                  <a:pt x="677" y="831"/>
                                </a:lnTo>
                                <a:lnTo>
                                  <a:pt x="609" y="863"/>
                                </a:lnTo>
                                <a:lnTo>
                                  <a:pt x="536" y="883"/>
                                </a:lnTo>
                                <a:lnTo>
                                  <a:pt x="458" y="890"/>
                                </a:lnTo>
                                <a:lnTo>
                                  <a:pt x="381" y="883"/>
                                </a:lnTo>
                                <a:lnTo>
                                  <a:pt x="308" y="863"/>
                                </a:lnTo>
                                <a:lnTo>
                                  <a:pt x="240" y="831"/>
                                </a:lnTo>
                                <a:lnTo>
                                  <a:pt x="180" y="788"/>
                                </a:lnTo>
                                <a:lnTo>
                                  <a:pt x="128" y="736"/>
                                </a:lnTo>
                                <a:lnTo>
                                  <a:pt x="85" y="676"/>
                                </a:lnTo>
                                <a:lnTo>
                                  <a:pt x="53" y="609"/>
                                </a:lnTo>
                                <a:lnTo>
                                  <a:pt x="33" y="535"/>
                                </a:lnTo>
                                <a:lnTo>
                                  <a:pt x="26" y="458"/>
                                </a:lnTo>
                                <a:lnTo>
                                  <a:pt x="33" y="380"/>
                                </a:lnTo>
                                <a:lnTo>
                                  <a:pt x="53" y="307"/>
                                </a:lnTo>
                                <a:lnTo>
                                  <a:pt x="85" y="240"/>
                                </a:lnTo>
                                <a:lnTo>
                                  <a:pt x="128" y="179"/>
                                </a:lnTo>
                                <a:lnTo>
                                  <a:pt x="180" y="127"/>
                                </a:lnTo>
                                <a:lnTo>
                                  <a:pt x="240" y="84"/>
                                </a:lnTo>
                                <a:lnTo>
                                  <a:pt x="308" y="52"/>
                                </a:lnTo>
                                <a:lnTo>
                                  <a:pt x="381" y="32"/>
                                </a:lnTo>
                                <a:lnTo>
                                  <a:pt x="458" y="25"/>
                                </a:lnTo>
                                <a:lnTo>
                                  <a:pt x="536" y="32"/>
                                </a:lnTo>
                                <a:lnTo>
                                  <a:pt x="609" y="52"/>
                                </a:lnTo>
                                <a:lnTo>
                                  <a:pt x="677" y="84"/>
                                </a:lnTo>
                                <a:lnTo>
                                  <a:pt x="737" y="127"/>
                                </a:lnTo>
                                <a:lnTo>
                                  <a:pt x="789" y="179"/>
                                </a:lnTo>
                                <a:lnTo>
                                  <a:pt x="832" y="240"/>
                                </a:lnTo>
                                <a:lnTo>
                                  <a:pt x="864" y="307"/>
                                </a:lnTo>
                                <a:lnTo>
                                  <a:pt x="884" y="380"/>
                                </a:lnTo>
                                <a:lnTo>
                                  <a:pt x="891" y="458"/>
                                </a:lnTo>
                                <a:lnTo>
                                  <a:pt x="891" y="308"/>
                                </a:lnTo>
                                <a:lnTo>
                                  <a:pt x="865" y="247"/>
                                </a:lnTo>
                                <a:lnTo>
                                  <a:pt x="828" y="187"/>
                                </a:lnTo>
                                <a:lnTo>
                                  <a:pt x="782" y="134"/>
                                </a:lnTo>
                                <a:lnTo>
                                  <a:pt x="729" y="88"/>
                                </a:lnTo>
                                <a:lnTo>
                                  <a:pt x="669" y="51"/>
                                </a:lnTo>
                                <a:lnTo>
                                  <a:pt x="608" y="25"/>
                                </a:lnTo>
                                <a:lnTo>
                                  <a:pt x="603" y="23"/>
                                </a:lnTo>
                                <a:lnTo>
                                  <a:pt x="533" y="6"/>
                                </a:lnTo>
                                <a:lnTo>
                                  <a:pt x="458" y="0"/>
                                </a:lnTo>
                                <a:lnTo>
                                  <a:pt x="384" y="6"/>
                                </a:lnTo>
                                <a:lnTo>
                                  <a:pt x="314" y="23"/>
                                </a:lnTo>
                                <a:lnTo>
                                  <a:pt x="248" y="51"/>
                                </a:lnTo>
                                <a:lnTo>
                                  <a:pt x="188" y="88"/>
                                </a:lnTo>
                                <a:lnTo>
                                  <a:pt x="135" y="134"/>
                                </a:lnTo>
                                <a:lnTo>
                                  <a:pt x="89" y="187"/>
                                </a:lnTo>
                                <a:lnTo>
                                  <a:pt x="51" y="247"/>
                                </a:lnTo>
                                <a:lnTo>
                                  <a:pt x="24" y="313"/>
                                </a:lnTo>
                                <a:lnTo>
                                  <a:pt x="6" y="384"/>
                                </a:lnTo>
                                <a:lnTo>
                                  <a:pt x="0" y="458"/>
                                </a:lnTo>
                                <a:lnTo>
                                  <a:pt x="6" y="532"/>
                                </a:lnTo>
                                <a:lnTo>
                                  <a:pt x="24" y="602"/>
                                </a:lnTo>
                                <a:lnTo>
                                  <a:pt x="51" y="668"/>
                                </a:lnTo>
                                <a:lnTo>
                                  <a:pt x="89" y="728"/>
                                </a:lnTo>
                                <a:lnTo>
                                  <a:pt x="135" y="782"/>
                                </a:lnTo>
                                <a:lnTo>
                                  <a:pt x="188" y="827"/>
                                </a:lnTo>
                                <a:lnTo>
                                  <a:pt x="248" y="865"/>
                                </a:lnTo>
                                <a:lnTo>
                                  <a:pt x="314" y="892"/>
                                </a:lnTo>
                                <a:lnTo>
                                  <a:pt x="384" y="910"/>
                                </a:lnTo>
                                <a:lnTo>
                                  <a:pt x="458" y="916"/>
                                </a:lnTo>
                                <a:lnTo>
                                  <a:pt x="533" y="910"/>
                                </a:lnTo>
                                <a:lnTo>
                                  <a:pt x="603" y="892"/>
                                </a:lnTo>
                                <a:lnTo>
                                  <a:pt x="608" y="890"/>
                                </a:lnTo>
                                <a:lnTo>
                                  <a:pt x="669" y="865"/>
                                </a:lnTo>
                                <a:lnTo>
                                  <a:pt x="729" y="827"/>
                                </a:lnTo>
                                <a:lnTo>
                                  <a:pt x="782" y="782"/>
                                </a:lnTo>
                                <a:lnTo>
                                  <a:pt x="828" y="728"/>
                                </a:lnTo>
                                <a:lnTo>
                                  <a:pt x="865" y="668"/>
                                </a:lnTo>
                                <a:lnTo>
                                  <a:pt x="893" y="602"/>
                                </a:lnTo>
                                <a:lnTo>
                                  <a:pt x="910" y="532"/>
                                </a:lnTo>
                                <a:lnTo>
                                  <a:pt x="916" y="458"/>
                                </a:lnTo>
                              </a:path>
                            </a:pathLst>
                          </a:custGeom>
                          <a:solidFill>
                            <a:srgbClr val="AFC3C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0" name="文本框 7"/>
                        <wps:cNvSpPr txBox="1"/>
                        <wps:spPr>
                          <a:xfrm>
                            <a:off x="6333" y="36"/>
                            <a:ext cx="917" cy="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27"/>
                                <w:ind w:left="189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日语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324.15pt;margin-top:514.6pt;height:45.85pt;width:45.85pt;mso-position-horizontal-relative:page;z-index:8192;mso-width-relative:page;mso-height-relative:page;" coordorigin="6333,36" coordsize="917,917" o:gfxdata="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">
                <o:lock v:ext="edit" aspectratio="f"/>
                <v:shape id="任意多边形 6" o:spid="_x0000_s1026" o:spt="100" style="position:absolute;left:6333;top:36;height:917;width:917;" fillcolor="#AFC3C2" filled="t" stroked="f" coordsize="917,917" o:gfxdata="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1BjD74A&#10;AADbAAAADwAAAAAAAAABACAAAAAiAAAAZHJzL2Rvd25yZXYueG1sUEsBAhQAFAAAAAgAh07iQDMv&#10;BZ47AAAAOQAAABAAAAAAAAAAAQAgAAAADQEAAGRycy9zaGFwZXhtbC54bWxQSwUGAAAAAAYABgBb&#10;AQAAtwMAAAAA&#10;" path="m840,458l832,381,810,309,775,244,728,188,672,141,607,106,535,84,458,76,381,84,310,106,245,141,188,188,142,244,107,309,84,381,77,458,84,535,107,606,142,671,188,728,245,774,310,809,381,832,458,839,535,832,607,809,672,774,728,728,775,671,810,606,832,535,840,458m916,458l910,384,893,313,891,308,891,458,884,535,864,609,832,676,789,736,737,788,677,831,609,863,536,883,458,890,381,883,308,863,240,831,180,788,128,736,85,676,53,609,33,535,26,458,33,380,53,307,85,240,128,179,180,127,240,84,308,52,381,32,458,25,536,32,609,52,677,84,737,127,789,179,832,240,864,307,884,380,891,458,891,308,865,247,828,187,782,134,729,88,669,51,608,25,603,23,533,6,458,0,384,6,314,23,248,51,188,88,135,134,89,187,51,247,24,313,6,384,0,458,6,532,24,602,51,668,89,728,135,782,188,827,248,865,314,892,384,910,458,916,533,910,603,892,608,890,669,865,729,827,782,782,828,728,865,668,893,602,910,532,916,458e">
                  <v:fill on="t" focussize="0,0"/>
                  <v:stroke on="f"/>
                  <v:imagedata o:title=""/>
                  <o:lock v:ext="edit" aspectratio="f"/>
                </v:shape>
                <v:shape id="文本框 7" o:spid="_x0000_s1026" o:spt="202" type="#_x0000_t202" style="position:absolute;left:6333;top:36;height:917;width:917;" filled="f" stroked="f" coordsize="21600,21600" o:gfxdata="UEsDBAoAAAAAAIdO4kAAAAAAAAAAAAAAAAAEAAAAZHJzL1BLAwQUAAAACACHTuJAnGBIeL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YEh4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7"/>
                          <w:ind w:left="189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日语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9696" behindDoc="0" locked="0" layoutInCell="1" allowOverlap="1">
                <wp:simplePos x="0" y="0"/>
                <wp:positionH relativeFrom="page">
                  <wp:posOffset>3159760</wp:posOffset>
                </wp:positionH>
                <wp:positionV relativeFrom="paragraph">
                  <wp:posOffset>7572375</wp:posOffset>
                </wp:positionV>
                <wp:extent cx="582295" cy="582295"/>
                <wp:effectExtent l="0" t="0" r="8255" b="8255"/>
                <wp:wrapNone/>
                <wp:docPr id="4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" cy="582295"/>
                          <a:chOff x="4607" y="926"/>
                          <a:chExt cx="917" cy="917"/>
                        </a:xfrm>
                      </wpg:grpSpPr>
                      <wps:wsp>
                        <wps:cNvPr id="29" name="任意多边形 3"/>
                        <wps:cNvSpPr/>
                        <wps:spPr>
                          <a:xfrm>
                            <a:off x="4607" y="926"/>
                            <a:ext cx="917" cy="9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7" h="917">
                                <a:moveTo>
                                  <a:pt x="839" y="458"/>
                                </a:moveTo>
                                <a:lnTo>
                                  <a:pt x="832" y="381"/>
                                </a:lnTo>
                                <a:lnTo>
                                  <a:pt x="809" y="309"/>
                                </a:lnTo>
                                <a:lnTo>
                                  <a:pt x="774" y="245"/>
                                </a:lnTo>
                                <a:lnTo>
                                  <a:pt x="728" y="188"/>
                                </a:lnTo>
                                <a:lnTo>
                                  <a:pt x="671" y="142"/>
                                </a:lnTo>
                                <a:lnTo>
                                  <a:pt x="606" y="106"/>
                                </a:lnTo>
                                <a:lnTo>
                                  <a:pt x="535" y="84"/>
                                </a:lnTo>
                                <a:lnTo>
                                  <a:pt x="458" y="76"/>
                                </a:lnTo>
                                <a:lnTo>
                                  <a:pt x="381" y="84"/>
                                </a:lnTo>
                                <a:lnTo>
                                  <a:pt x="309" y="106"/>
                                </a:lnTo>
                                <a:lnTo>
                                  <a:pt x="244" y="142"/>
                                </a:lnTo>
                                <a:lnTo>
                                  <a:pt x="188" y="188"/>
                                </a:lnTo>
                                <a:lnTo>
                                  <a:pt x="141" y="245"/>
                                </a:lnTo>
                                <a:lnTo>
                                  <a:pt x="106" y="309"/>
                                </a:lnTo>
                                <a:lnTo>
                                  <a:pt x="84" y="381"/>
                                </a:lnTo>
                                <a:lnTo>
                                  <a:pt x="76" y="458"/>
                                </a:lnTo>
                                <a:lnTo>
                                  <a:pt x="84" y="535"/>
                                </a:lnTo>
                                <a:lnTo>
                                  <a:pt x="106" y="607"/>
                                </a:lnTo>
                                <a:lnTo>
                                  <a:pt x="141" y="672"/>
                                </a:lnTo>
                                <a:lnTo>
                                  <a:pt x="188" y="728"/>
                                </a:lnTo>
                                <a:lnTo>
                                  <a:pt x="244" y="775"/>
                                </a:lnTo>
                                <a:lnTo>
                                  <a:pt x="309" y="810"/>
                                </a:lnTo>
                                <a:lnTo>
                                  <a:pt x="381" y="832"/>
                                </a:lnTo>
                                <a:lnTo>
                                  <a:pt x="458" y="840"/>
                                </a:lnTo>
                                <a:lnTo>
                                  <a:pt x="535" y="832"/>
                                </a:lnTo>
                                <a:lnTo>
                                  <a:pt x="606" y="810"/>
                                </a:lnTo>
                                <a:lnTo>
                                  <a:pt x="671" y="775"/>
                                </a:lnTo>
                                <a:lnTo>
                                  <a:pt x="728" y="728"/>
                                </a:lnTo>
                                <a:lnTo>
                                  <a:pt x="774" y="672"/>
                                </a:lnTo>
                                <a:lnTo>
                                  <a:pt x="809" y="607"/>
                                </a:lnTo>
                                <a:lnTo>
                                  <a:pt x="832" y="535"/>
                                </a:lnTo>
                                <a:lnTo>
                                  <a:pt x="839" y="458"/>
                                </a:lnTo>
                                <a:moveTo>
                                  <a:pt x="916" y="458"/>
                                </a:moveTo>
                                <a:lnTo>
                                  <a:pt x="910" y="384"/>
                                </a:lnTo>
                                <a:lnTo>
                                  <a:pt x="892" y="313"/>
                                </a:lnTo>
                                <a:lnTo>
                                  <a:pt x="890" y="309"/>
                                </a:lnTo>
                                <a:lnTo>
                                  <a:pt x="890" y="458"/>
                                </a:lnTo>
                                <a:lnTo>
                                  <a:pt x="883" y="536"/>
                                </a:lnTo>
                                <a:lnTo>
                                  <a:pt x="863" y="609"/>
                                </a:lnTo>
                                <a:lnTo>
                                  <a:pt x="831" y="676"/>
                                </a:lnTo>
                                <a:lnTo>
                                  <a:pt x="788" y="737"/>
                                </a:lnTo>
                                <a:lnTo>
                                  <a:pt x="736" y="789"/>
                                </a:lnTo>
                                <a:lnTo>
                                  <a:pt x="676" y="832"/>
                                </a:lnTo>
                                <a:lnTo>
                                  <a:pt x="608" y="864"/>
                                </a:lnTo>
                                <a:lnTo>
                                  <a:pt x="535" y="884"/>
                                </a:lnTo>
                                <a:lnTo>
                                  <a:pt x="458" y="891"/>
                                </a:lnTo>
                                <a:lnTo>
                                  <a:pt x="380" y="884"/>
                                </a:lnTo>
                                <a:lnTo>
                                  <a:pt x="307" y="864"/>
                                </a:lnTo>
                                <a:lnTo>
                                  <a:pt x="239" y="832"/>
                                </a:lnTo>
                                <a:lnTo>
                                  <a:pt x="179" y="789"/>
                                </a:lnTo>
                                <a:lnTo>
                                  <a:pt x="127" y="737"/>
                                </a:lnTo>
                                <a:lnTo>
                                  <a:pt x="84" y="676"/>
                                </a:lnTo>
                                <a:lnTo>
                                  <a:pt x="52" y="609"/>
                                </a:lnTo>
                                <a:lnTo>
                                  <a:pt x="32" y="536"/>
                                </a:lnTo>
                                <a:lnTo>
                                  <a:pt x="25" y="458"/>
                                </a:lnTo>
                                <a:lnTo>
                                  <a:pt x="32" y="380"/>
                                </a:lnTo>
                                <a:lnTo>
                                  <a:pt x="52" y="307"/>
                                </a:lnTo>
                                <a:lnTo>
                                  <a:pt x="84" y="240"/>
                                </a:lnTo>
                                <a:lnTo>
                                  <a:pt x="127" y="180"/>
                                </a:lnTo>
                                <a:lnTo>
                                  <a:pt x="179" y="127"/>
                                </a:lnTo>
                                <a:lnTo>
                                  <a:pt x="239" y="85"/>
                                </a:lnTo>
                                <a:lnTo>
                                  <a:pt x="307" y="53"/>
                                </a:lnTo>
                                <a:lnTo>
                                  <a:pt x="380" y="32"/>
                                </a:lnTo>
                                <a:lnTo>
                                  <a:pt x="458" y="25"/>
                                </a:lnTo>
                                <a:lnTo>
                                  <a:pt x="535" y="32"/>
                                </a:lnTo>
                                <a:lnTo>
                                  <a:pt x="608" y="53"/>
                                </a:lnTo>
                                <a:lnTo>
                                  <a:pt x="676" y="85"/>
                                </a:lnTo>
                                <a:lnTo>
                                  <a:pt x="736" y="127"/>
                                </a:lnTo>
                                <a:lnTo>
                                  <a:pt x="788" y="180"/>
                                </a:lnTo>
                                <a:lnTo>
                                  <a:pt x="831" y="240"/>
                                </a:lnTo>
                                <a:lnTo>
                                  <a:pt x="863" y="307"/>
                                </a:lnTo>
                                <a:lnTo>
                                  <a:pt x="883" y="380"/>
                                </a:lnTo>
                                <a:lnTo>
                                  <a:pt x="890" y="458"/>
                                </a:lnTo>
                                <a:lnTo>
                                  <a:pt x="890" y="309"/>
                                </a:lnTo>
                                <a:lnTo>
                                  <a:pt x="865" y="248"/>
                                </a:lnTo>
                                <a:lnTo>
                                  <a:pt x="827" y="188"/>
                                </a:lnTo>
                                <a:lnTo>
                                  <a:pt x="781" y="134"/>
                                </a:lnTo>
                                <a:lnTo>
                                  <a:pt x="728" y="88"/>
                                </a:lnTo>
                                <a:lnTo>
                                  <a:pt x="668" y="51"/>
                                </a:lnTo>
                                <a:lnTo>
                                  <a:pt x="607" y="25"/>
                                </a:lnTo>
                                <a:lnTo>
                                  <a:pt x="602" y="23"/>
                                </a:lnTo>
                                <a:lnTo>
                                  <a:pt x="532" y="6"/>
                                </a:lnTo>
                                <a:lnTo>
                                  <a:pt x="458" y="0"/>
                                </a:lnTo>
                                <a:lnTo>
                                  <a:pt x="383" y="6"/>
                                </a:lnTo>
                                <a:lnTo>
                                  <a:pt x="313" y="23"/>
                                </a:lnTo>
                                <a:lnTo>
                                  <a:pt x="247" y="51"/>
                                </a:lnTo>
                                <a:lnTo>
                                  <a:pt x="187" y="88"/>
                                </a:lnTo>
                                <a:lnTo>
                                  <a:pt x="134" y="134"/>
                                </a:lnTo>
                                <a:lnTo>
                                  <a:pt x="88" y="188"/>
                                </a:lnTo>
                                <a:lnTo>
                                  <a:pt x="51" y="248"/>
                                </a:lnTo>
                                <a:lnTo>
                                  <a:pt x="23" y="313"/>
                                </a:lnTo>
                                <a:lnTo>
                                  <a:pt x="6" y="384"/>
                                </a:lnTo>
                                <a:lnTo>
                                  <a:pt x="0" y="458"/>
                                </a:lnTo>
                                <a:lnTo>
                                  <a:pt x="6" y="532"/>
                                </a:lnTo>
                                <a:lnTo>
                                  <a:pt x="23" y="603"/>
                                </a:lnTo>
                                <a:lnTo>
                                  <a:pt x="51" y="668"/>
                                </a:lnTo>
                                <a:lnTo>
                                  <a:pt x="88" y="728"/>
                                </a:lnTo>
                                <a:lnTo>
                                  <a:pt x="134" y="782"/>
                                </a:lnTo>
                                <a:lnTo>
                                  <a:pt x="187" y="828"/>
                                </a:lnTo>
                                <a:lnTo>
                                  <a:pt x="247" y="865"/>
                                </a:lnTo>
                                <a:lnTo>
                                  <a:pt x="313" y="893"/>
                                </a:lnTo>
                                <a:lnTo>
                                  <a:pt x="383" y="910"/>
                                </a:lnTo>
                                <a:lnTo>
                                  <a:pt x="458" y="916"/>
                                </a:lnTo>
                                <a:lnTo>
                                  <a:pt x="532" y="910"/>
                                </a:lnTo>
                                <a:lnTo>
                                  <a:pt x="602" y="893"/>
                                </a:lnTo>
                                <a:lnTo>
                                  <a:pt x="607" y="891"/>
                                </a:lnTo>
                                <a:lnTo>
                                  <a:pt x="668" y="865"/>
                                </a:lnTo>
                                <a:lnTo>
                                  <a:pt x="728" y="828"/>
                                </a:lnTo>
                                <a:lnTo>
                                  <a:pt x="781" y="782"/>
                                </a:lnTo>
                                <a:lnTo>
                                  <a:pt x="827" y="728"/>
                                </a:lnTo>
                                <a:lnTo>
                                  <a:pt x="865" y="668"/>
                                </a:lnTo>
                                <a:lnTo>
                                  <a:pt x="892" y="603"/>
                                </a:lnTo>
                                <a:lnTo>
                                  <a:pt x="910" y="532"/>
                                </a:lnTo>
                                <a:lnTo>
                                  <a:pt x="916" y="458"/>
                                </a:lnTo>
                              </a:path>
                            </a:pathLst>
                          </a:custGeom>
                          <a:solidFill>
                            <a:srgbClr val="37AFC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1" name="文本框 4"/>
                        <wps:cNvSpPr txBox="1"/>
                        <wps:spPr>
                          <a:xfrm>
                            <a:off x="4607" y="926"/>
                            <a:ext cx="917" cy="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81"/>
                                <w:ind w:left="181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法语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248.8pt;margin-top:596.25pt;height:45.85pt;width:45.85pt;mso-position-horizontal-relative:page;z-index:29696;mso-width-relative:page;mso-height-relative:page;" coordorigin="4607,926" coordsize="917,917" o:gfxdata="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">
                <o:lock v:ext="edit" aspectratio="f"/>
                <v:shape id="任意多边形 3" o:spid="_x0000_s1026" o:spt="100" style="position:absolute;left:4607;top:926;height:917;width:917;" fillcolor="#37AFCF" filled="t" stroked="f" coordsize="917,917" o:gfxdata="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kiivQAA&#10;ANsAAAAPAAAAAAAAAAEAIAAAACIAAABkcnMvZG93bnJldi54bWxQSwECFAAUAAAACACHTuJAMy8F&#10;njsAAAA5AAAAEAAAAAAAAAABACAAAAAMAQAAZHJzL3NoYXBleG1sLnhtbFBLBQYAAAAABgAGAFsB&#10;AAC2AwAAAAA=&#10;" path="m839,458l832,381,809,309,774,245,728,188,671,142,606,106,535,84,458,76,381,84,309,106,244,142,188,188,141,245,106,309,84,381,76,458,84,535,106,607,141,672,188,728,244,775,309,810,381,832,458,840,535,832,606,810,671,775,728,728,774,672,809,607,832,535,839,458m916,458l910,384,892,313,890,309,890,458,883,536,863,609,831,676,788,737,736,789,676,832,608,864,535,884,458,891,380,884,307,864,239,832,179,789,127,737,84,676,52,609,32,536,25,458,32,380,52,307,84,240,127,180,179,127,239,85,307,53,380,32,458,25,535,32,608,53,676,85,736,127,788,180,831,240,863,307,883,380,890,458,890,309,865,248,827,188,781,134,728,88,668,51,607,25,602,23,532,6,458,0,383,6,313,23,247,51,187,88,134,134,88,188,51,248,23,313,6,384,0,458,6,532,23,603,51,668,88,728,134,782,187,828,247,865,313,893,383,910,458,916,532,910,602,893,607,891,668,865,728,828,781,782,827,728,865,668,892,603,910,532,916,458e">
                  <v:fill on="t" focussize="0,0"/>
                  <v:stroke on="f"/>
                  <v:imagedata o:title=""/>
                  <o:lock v:ext="edit" aspectratio="f"/>
                </v:shape>
                <v:shape id="文本框 4" o:spid="_x0000_s1026" o:spt="202" type="#_x0000_t202" style="position:absolute;left:4607;top:926;height:917;width:917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81"/>
                          <w:ind w:left="181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法语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31744" behindDoc="0" locked="0" layoutInCell="1" allowOverlap="1">
                <wp:simplePos x="0" y="0"/>
                <wp:positionH relativeFrom="page">
                  <wp:posOffset>3122930</wp:posOffset>
                </wp:positionH>
                <wp:positionV relativeFrom="paragraph">
                  <wp:posOffset>6543040</wp:posOffset>
                </wp:positionV>
                <wp:extent cx="582295" cy="582295"/>
                <wp:effectExtent l="0" t="0" r="8255" b="8255"/>
                <wp:wrapNone/>
                <wp:docPr id="47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" cy="582295"/>
                          <a:chOff x="4607" y="36"/>
                          <a:chExt cx="917" cy="917"/>
                        </a:xfrm>
                      </wpg:grpSpPr>
                      <wps:wsp>
                        <wps:cNvPr id="45" name="任意多边形 34"/>
                        <wps:cNvSpPr/>
                        <wps:spPr>
                          <a:xfrm>
                            <a:off x="4607" y="36"/>
                            <a:ext cx="917" cy="9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7" h="917">
                                <a:moveTo>
                                  <a:pt x="839" y="458"/>
                                </a:moveTo>
                                <a:lnTo>
                                  <a:pt x="832" y="381"/>
                                </a:lnTo>
                                <a:lnTo>
                                  <a:pt x="809" y="309"/>
                                </a:lnTo>
                                <a:lnTo>
                                  <a:pt x="774" y="244"/>
                                </a:lnTo>
                                <a:lnTo>
                                  <a:pt x="728" y="188"/>
                                </a:lnTo>
                                <a:lnTo>
                                  <a:pt x="671" y="141"/>
                                </a:lnTo>
                                <a:lnTo>
                                  <a:pt x="606" y="106"/>
                                </a:lnTo>
                                <a:lnTo>
                                  <a:pt x="535" y="84"/>
                                </a:lnTo>
                                <a:lnTo>
                                  <a:pt x="458" y="76"/>
                                </a:lnTo>
                                <a:lnTo>
                                  <a:pt x="381" y="84"/>
                                </a:lnTo>
                                <a:lnTo>
                                  <a:pt x="309" y="106"/>
                                </a:lnTo>
                                <a:lnTo>
                                  <a:pt x="244" y="141"/>
                                </a:lnTo>
                                <a:lnTo>
                                  <a:pt x="188" y="188"/>
                                </a:lnTo>
                                <a:lnTo>
                                  <a:pt x="141" y="244"/>
                                </a:lnTo>
                                <a:lnTo>
                                  <a:pt x="106" y="309"/>
                                </a:lnTo>
                                <a:lnTo>
                                  <a:pt x="84" y="381"/>
                                </a:lnTo>
                                <a:lnTo>
                                  <a:pt x="76" y="458"/>
                                </a:lnTo>
                                <a:lnTo>
                                  <a:pt x="84" y="535"/>
                                </a:lnTo>
                                <a:lnTo>
                                  <a:pt x="106" y="606"/>
                                </a:lnTo>
                                <a:lnTo>
                                  <a:pt x="141" y="671"/>
                                </a:lnTo>
                                <a:lnTo>
                                  <a:pt x="188" y="728"/>
                                </a:lnTo>
                                <a:lnTo>
                                  <a:pt x="244" y="774"/>
                                </a:lnTo>
                                <a:lnTo>
                                  <a:pt x="309" y="809"/>
                                </a:lnTo>
                                <a:lnTo>
                                  <a:pt x="381" y="832"/>
                                </a:lnTo>
                                <a:lnTo>
                                  <a:pt x="458" y="839"/>
                                </a:lnTo>
                                <a:lnTo>
                                  <a:pt x="535" y="832"/>
                                </a:lnTo>
                                <a:lnTo>
                                  <a:pt x="606" y="809"/>
                                </a:lnTo>
                                <a:lnTo>
                                  <a:pt x="671" y="774"/>
                                </a:lnTo>
                                <a:lnTo>
                                  <a:pt x="728" y="728"/>
                                </a:lnTo>
                                <a:lnTo>
                                  <a:pt x="774" y="671"/>
                                </a:lnTo>
                                <a:lnTo>
                                  <a:pt x="809" y="606"/>
                                </a:lnTo>
                                <a:lnTo>
                                  <a:pt x="832" y="535"/>
                                </a:lnTo>
                                <a:lnTo>
                                  <a:pt x="839" y="458"/>
                                </a:lnTo>
                                <a:moveTo>
                                  <a:pt x="916" y="458"/>
                                </a:moveTo>
                                <a:lnTo>
                                  <a:pt x="910" y="384"/>
                                </a:lnTo>
                                <a:lnTo>
                                  <a:pt x="892" y="313"/>
                                </a:lnTo>
                                <a:lnTo>
                                  <a:pt x="890" y="308"/>
                                </a:lnTo>
                                <a:lnTo>
                                  <a:pt x="890" y="458"/>
                                </a:lnTo>
                                <a:lnTo>
                                  <a:pt x="883" y="535"/>
                                </a:lnTo>
                                <a:lnTo>
                                  <a:pt x="863" y="609"/>
                                </a:lnTo>
                                <a:lnTo>
                                  <a:pt x="831" y="676"/>
                                </a:lnTo>
                                <a:lnTo>
                                  <a:pt x="788" y="736"/>
                                </a:lnTo>
                                <a:lnTo>
                                  <a:pt x="736" y="788"/>
                                </a:lnTo>
                                <a:lnTo>
                                  <a:pt x="676" y="831"/>
                                </a:lnTo>
                                <a:lnTo>
                                  <a:pt x="608" y="863"/>
                                </a:lnTo>
                                <a:lnTo>
                                  <a:pt x="535" y="883"/>
                                </a:lnTo>
                                <a:lnTo>
                                  <a:pt x="458" y="890"/>
                                </a:lnTo>
                                <a:lnTo>
                                  <a:pt x="380" y="883"/>
                                </a:lnTo>
                                <a:lnTo>
                                  <a:pt x="307" y="863"/>
                                </a:lnTo>
                                <a:lnTo>
                                  <a:pt x="239" y="831"/>
                                </a:lnTo>
                                <a:lnTo>
                                  <a:pt x="179" y="788"/>
                                </a:lnTo>
                                <a:lnTo>
                                  <a:pt x="127" y="736"/>
                                </a:lnTo>
                                <a:lnTo>
                                  <a:pt x="84" y="676"/>
                                </a:lnTo>
                                <a:lnTo>
                                  <a:pt x="52" y="609"/>
                                </a:lnTo>
                                <a:lnTo>
                                  <a:pt x="32" y="535"/>
                                </a:lnTo>
                                <a:lnTo>
                                  <a:pt x="25" y="458"/>
                                </a:lnTo>
                                <a:lnTo>
                                  <a:pt x="32" y="380"/>
                                </a:lnTo>
                                <a:lnTo>
                                  <a:pt x="52" y="307"/>
                                </a:lnTo>
                                <a:lnTo>
                                  <a:pt x="84" y="240"/>
                                </a:lnTo>
                                <a:lnTo>
                                  <a:pt x="127" y="179"/>
                                </a:lnTo>
                                <a:lnTo>
                                  <a:pt x="179" y="127"/>
                                </a:lnTo>
                                <a:lnTo>
                                  <a:pt x="239" y="84"/>
                                </a:lnTo>
                                <a:lnTo>
                                  <a:pt x="307" y="52"/>
                                </a:lnTo>
                                <a:lnTo>
                                  <a:pt x="380" y="32"/>
                                </a:lnTo>
                                <a:lnTo>
                                  <a:pt x="458" y="25"/>
                                </a:lnTo>
                                <a:lnTo>
                                  <a:pt x="535" y="32"/>
                                </a:lnTo>
                                <a:lnTo>
                                  <a:pt x="608" y="52"/>
                                </a:lnTo>
                                <a:lnTo>
                                  <a:pt x="676" y="84"/>
                                </a:lnTo>
                                <a:lnTo>
                                  <a:pt x="736" y="127"/>
                                </a:lnTo>
                                <a:lnTo>
                                  <a:pt x="788" y="179"/>
                                </a:lnTo>
                                <a:lnTo>
                                  <a:pt x="831" y="240"/>
                                </a:lnTo>
                                <a:lnTo>
                                  <a:pt x="863" y="307"/>
                                </a:lnTo>
                                <a:lnTo>
                                  <a:pt x="883" y="380"/>
                                </a:lnTo>
                                <a:lnTo>
                                  <a:pt x="890" y="458"/>
                                </a:lnTo>
                                <a:lnTo>
                                  <a:pt x="890" y="308"/>
                                </a:lnTo>
                                <a:lnTo>
                                  <a:pt x="865" y="247"/>
                                </a:lnTo>
                                <a:lnTo>
                                  <a:pt x="827" y="187"/>
                                </a:lnTo>
                                <a:lnTo>
                                  <a:pt x="781" y="134"/>
                                </a:lnTo>
                                <a:lnTo>
                                  <a:pt x="728" y="88"/>
                                </a:lnTo>
                                <a:lnTo>
                                  <a:pt x="668" y="51"/>
                                </a:lnTo>
                                <a:lnTo>
                                  <a:pt x="607" y="25"/>
                                </a:lnTo>
                                <a:lnTo>
                                  <a:pt x="602" y="23"/>
                                </a:lnTo>
                                <a:lnTo>
                                  <a:pt x="532" y="6"/>
                                </a:lnTo>
                                <a:lnTo>
                                  <a:pt x="458" y="0"/>
                                </a:lnTo>
                                <a:lnTo>
                                  <a:pt x="383" y="6"/>
                                </a:lnTo>
                                <a:lnTo>
                                  <a:pt x="313" y="23"/>
                                </a:lnTo>
                                <a:lnTo>
                                  <a:pt x="247" y="51"/>
                                </a:lnTo>
                                <a:lnTo>
                                  <a:pt x="187" y="88"/>
                                </a:lnTo>
                                <a:lnTo>
                                  <a:pt x="134" y="134"/>
                                </a:lnTo>
                                <a:lnTo>
                                  <a:pt x="88" y="187"/>
                                </a:lnTo>
                                <a:lnTo>
                                  <a:pt x="51" y="247"/>
                                </a:lnTo>
                                <a:lnTo>
                                  <a:pt x="23" y="313"/>
                                </a:lnTo>
                                <a:lnTo>
                                  <a:pt x="6" y="384"/>
                                </a:lnTo>
                                <a:lnTo>
                                  <a:pt x="0" y="458"/>
                                </a:lnTo>
                                <a:lnTo>
                                  <a:pt x="6" y="532"/>
                                </a:lnTo>
                                <a:lnTo>
                                  <a:pt x="23" y="602"/>
                                </a:lnTo>
                                <a:lnTo>
                                  <a:pt x="51" y="668"/>
                                </a:lnTo>
                                <a:lnTo>
                                  <a:pt x="88" y="728"/>
                                </a:lnTo>
                                <a:lnTo>
                                  <a:pt x="134" y="782"/>
                                </a:lnTo>
                                <a:lnTo>
                                  <a:pt x="187" y="827"/>
                                </a:lnTo>
                                <a:lnTo>
                                  <a:pt x="247" y="865"/>
                                </a:lnTo>
                                <a:lnTo>
                                  <a:pt x="313" y="892"/>
                                </a:lnTo>
                                <a:lnTo>
                                  <a:pt x="383" y="910"/>
                                </a:lnTo>
                                <a:lnTo>
                                  <a:pt x="458" y="916"/>
                                </a:lnTo>
                                <a:lnTo>
                                  <a:pt x="532" y="910"/>
                                </a:lnTo>
                                <a:lnTo>
                                  <a:pt x="602" y="892"/>
                                </a:lnTo>
                                <a:lnTo>
                                  <a:pt x="607" y="890"/>
                                </a:lnTo>
                                <a:lnTo>
                                  <a:pt x="668" y="865"/>
                                </a:lnTo>
                                <a:lnTo>
                                  <a:pt x="728" y="827"/>
                                </a:lnTo>
                                <a:lnTo>
                                  <a:pt x="781" y="782"/>
                                </a:lnTo>
                                <a:lnTo>
                                  <a:pt x="827" y="728"/>
                                </a:lnTo>
                                <a:lnTo>
                                  <a:pt x="865" y="668"/>
                                </a:lnTo>
                                <a:lnTo>
                                  <a:pt x="892" y="602"/>
                                </a:lnTo>
                                <a:lnTo>
                                  <a:pt x="910" y="532"/>
                                </a:lnTo>
                                <a:lnTo>
                                  <a:pt x="916" y="458"/>
                                </a:lnTo>
                              </a:path>
                            </a:pathLst>
                          </a:custGeom>
                          <a:solidFill>
                            <a:srgbClr val="F5822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6" name="文本框 35"/>
                        <wps:cNvSpPr txBox="1"/>
                        <wps:spPr>
                          <a:xfrm>
                            <a:off x="4607" y="36"/>
                            <a:ext cx="917" cy="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27"/>
                                <w:ind w:left="181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英语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3" o:spid="_x0000_s1026" o:spt="203" style="position:absolute;left:0pt;margin-left:245.9pt;margin-top:515.2pt;height:45.85pt;width:45.85pt;mso-position-horizontal-relative:page;z-index:31744;mso-width-relative:page;mso-height-relative:page;" coordorigin="4607,36" coordsize="917,917" o:gfxdata="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">
                <o:lock v:ext="edit" aspectratio="f"/>
                <v:shape id="任意多边形 34" o:spid="_x0000_s1026" o:spt="100" style="position:absolute;left:4607;top:36;height:917;width:917;" fillcolor="#F58229" filled="t" stroked="f" coordsize="917,917" o:gfxdata="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Zm0LsAAADb&#10;AAAADwAAAAAAAAABACAAAAAiAAAAZHJzL2Rvd25yZXYueG1sUEsBAhQAFAAAAAgAh07iQDMvBZ47&#10;AAAAOQAAABAAAAAAAAAAAQAgAAAACgEAAGRycy9zaGFwZXhtbC54bWxQSwUGAAAAAAYABgBbAQAA&#10;tAMAAAAA&#10;" path="m839,458l832,381,809,309,774,244,728,188,671,141,606,106,535,84,458,76,381,84,309,106,244,141,188,188,141,244,106,309,84,381,76,458,84,535,106,606,141,671,188,728,244,774,309,809,381,832,458,839,535,832,606,809,671,774,728,728,774,671,809,606,832,535,839,458m916,458l910,384,892,313,890,308,890,458,883,535,863,609,831,676,788,736,736,788,676,831,608,863,535,883,458,890,380,883,307,863,239,831,179,788,127,736,84,676,52,609,32,535,25,458,32,380,52,307,84,240,127,179,179,127,239,84,307,52,380,32,458,25,535,32,608,52,676,84,736,127,788,179,831,240,863,307,883,380,890,458,890,308,865,247,827,187,781,134,728,88,668,51,607,25,602,23,532,6,458,0,383,6,313,23,247,51,187,88,134,134,88,187,51,247,23,313,6,384,0,458,6,532,23,602,51,668,88,728,134,782,187,827,247,865,313,892,383,910,458,916,532,910,602,892,607,890,668,865,728,827,781,782,827,728,865,668,892,602,910,532,916,458e">
                  <v:fill on="t" focussize="0,0"/>
                  <v:stroke on="f"/>
                  <v:imagedata o:title=""/>
                  <o:lock v:ext="edit" aspectratio="f"/>
                </v:shape>
                <v:shape id="文本框 35" o:spid="_x0000_s1026" o:spt="202" type="#_x0000_t202" style="position:absolute;left:4607;top:36;height:917;width:917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7"/>
                          <w:ind w:left="181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英语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2528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6329680</wp:posOffset>
                </wp:positionV>
                <wp:extent cx="2021205" cy="236855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205" cy="236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95pt;margin-top:498.4pt;height:186.5pt;width:159.15pt;z-index:22528;mso-width-relative:page;mso-height-relative:page;" filled="f" stroked="f" coordsize="21600,21600" o:gfxdata="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60C0dwAAAAMAQAADwAAAAAAAAABACAAAAAiAAAAZHJzL2Rvd25yZXYueG1sUEsBAhQAFAAAAAgA&#10;h07iQKgs+4I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480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5730875</wp:posOffset>
                </wp:positionV>
                <wp:extent cx="1962150" cy="46672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line="470" w:lineRule="exact"/>
                              <w:ind w:left="142" w:right="-17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323031"/>
                                <w:sz w:val="28"/>
                              </w:rPr>
                              <w:t>语言 |</w:t>
                            </w:r>
                            <w:r>
                              <w:rPr>
                                <w:b/>
                                <w:color w:val="323031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23031"/>
                                <w:sz w:val="28"/>
                              </w:rPr>
                              <w:t>LANGUAGE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1pt;margin-top:451.25pt;height:36.75pt;width:154.5pt;z-index:20480;mso-width-relative:page;mso-height-relative:page;" filled="f" stroked="f" coordsize="21600,21600" o:gfxdata="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4Ep&#10;9NsAAAALAQAADwAAAAAAAAABACAAAAAiAAAAZHJzL2Rvd25yZXYueG1sUEsBAhQAFAAAAAgAh07i&#10;QFcwl8g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 w:line="470" w:lineRule="exact"/>
                        <w:ind w:left="142" w:right="-17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323031"/>
                          <w:sz w:val="28"/>
                        </w:rPr>
                        <w:t>语言 |</w:t>
                      </w:r>
                      <w:r>
                        <w:rPr>
                          <w:b/>
                          <w:color w:val="323031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323031"/>
                          <w:sz w:val="28"/>
                        </w:rPr>
                        <w:t>LANGUAGE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672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6224905</wp:posOffset>
                </wp:positionV>
                <wp:extent cx="1896745" cy="0"/>
                <wp:effectExtent l="0" t="0" r="0" b="0"/>
                <wp:wrapNone/>
                <wp:docPr id="43" name="直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79420" y="6985000"/>
                          <a:ext cx="1896745" cy="0"/>
                        </a:xfrm>
                        <a:prstGeom prst="line">
                          <a:avLst/>
                        </a:prstGeom>
                        <a:ln w="25197" cap="flat" cmpd="sng">
                          <a:solidFill>
                            <a:srgbClr val="58595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4" o:spid="_x0000_s1026" o:spt="20" style="position:absolute;left:0pt;margin-left:146.9pt;margin-top:490.15pt;height:0pt;width:149.35pt;z-index:28672;mso-width-relative:page;mso-height-relative:page;" filled="f" stroked="t" coordsize="21600,21600" o:gfxdata="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kW42NsA&#10;AAALAQAADwAAAAAAAAABACAAAAAiAAAAZHJzL2Rvd25yZXYueG1sUEsBAhQAFAAAAAgAh07iQPe/&#10;oNHjAQAAnAMAAA4AAAAAAAAAAQAgAAAAKgEAAGRycy9lMm9Eb2MueG1sUEsFBgAAAAAGAAYAWQEA&#10;AH8FAAAAAA==&#10;">
                <v:fill on="f" focussize="0,0"/>
                <v:stroke weight="1.9840157480315pt" color="#58595B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240" behindDoc="0" locked="0" layoutInCell="1" allowOverlap="1">
                <wp:simplePos x="0" y="0"/>
                <wp:positionH relativeFrom="column">
                  <wp:posOffset>-950595</wp:posOffset>
                </wp:positionH>
                <wp:positionV relativeFrom="paragraph">
                  <wp:posOffset>6261100</wp:posOffset>
                </wp:positionV>
                <wp:extent cx="2554605" cy="0"/>
                <wp:effectExtent l="0" t="0" r="0" b="0"/>
                <wp:wrapNone/>
                <wp:docPr id="28" name="直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405" y="7175500"/>
                          <a:ext cx="2554605" cy="0"/>
                        </a:xfrm>
                        <a:prstGeom prst="line">
                          <a:avLst/>
                        </a:prstGeom>
                        <a:ln w="25197" cap="flat" cmpd="sng">
                          <a:solidFill>
                            <a:srgbClr val="58595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4" o:spid="_x0000_s1026" o:spt="20" style="position:absolute;left:0pt;margin-left:-74.85pt;margin-top:493pt;height:0pt;width:201.15pt;z-index:10240;mso-width-relative:page;mso-height-relative:page;" filled="f" stroked="t" coordsize="21600,21600" o:gfxdata="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LHhNNwAAAAM&#10;AQAADwAAAAAAAAABACAAAAAiAAAAZHJzL2Rvd25yZXYueG1sUEsBAhQAFAAAAAgAh07iQF6QqDHf&#10;AQAAmwMAAA4AAAAAAAAAAQAgAAAAKwEAAGRycy9lMm9Eb2MueG1sUEsFBgAAAAAGAAYAWQEAAHwF&#10;AAAAAA==&#10;">
                <v:fill on="f" focussize="0,0"/>
                <v:stroke weight="1.9840157480315pt" color="#58595B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456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1659890</wp:posOffset>
                </wp:positionV>
                <wp:extent cx="2026285" cy="439801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06140" y="2655570"/>
                          <a:ext cx="2026285" cy="4398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60" w:lineRule="exact"/>
                              <w:ind w:left="760" w:leftChars="0" w:hanging="760" w:hangingChars="400"/>
                              <w:textAlignment w:val="auto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1997   </w:t>
                            </w:r>
                            <w:r>
                              <w:rPr>
                                <w:color w:val="37AFCF"/>
                              </w:rPr>
                              <w:t>上海</w:t>
                            </w:r>
                            <w:r>
                              <w:rPr>
                                <w:rFonts w:hint="eastAsia"/>
                                <w:color w:val="37AFCF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37AFCF"/>
                              </w:rPr>
                              <w:t>银行分行财务实习生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60" w:lineRule="exact"/>
                              <w:ind w:left="565" w:leftChars="257" w:right="13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242021"/>
                              </w:rPr>
                            </w:pPr>
                            <w:r>
                              <w:rPr>
                                <w:color w:val="242021"/>
                              </w:rPr>
                              <w:t>负责协助上级完成原始票据的初步核算报销工作；</w:t>
                            </w:r>
                            <w:r>
                              <w:rPr>
                                <w:color w:val="2420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42021"/>
                              </w:rPr>
                              <w:t>负责银行资料的整理和装订、归档工作；会议场地的布置，做好会议记录工作；</w:t>
                            </w:r>
                            <w:r>
                              <w:rPr>
                                <w:color w:val="2420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42021"/>
                              </w:rPr>
                              <w:t>领导交办的其他工作。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60" w:lineRule="exact"/>
                              <w:ind w:left="570" w:leftChars="0" w:hanging="570" w:hangingChars="300"/>
                              <w:textAlignment w:val="auto"/>
                            </w:pPr>
                            <w:r>
                              <w:rPr>
                                <w:rFonts w:hint="eastAsia"/>
                                <w:color w:val="242021"/>
                                <w:lang w:val="en-US" w:eastAsia="zh-CN"/>
                              </w:rPr>
                              <w:t xml:space="preserve">2008  </w:t>
                            </w:r>
                            <w:r>
                              <w:rPr>
                                <w:color w:val="F58229"/>
                              </w:rPr>
                              <w:t>上海</w:t>
                            </w:r>
                            <w:r>
                              <w:rPr>
                                <w:rFonts w:hint="eastAsia"/>
                                <w:color w:val="F58229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F58229"/>
                              </w:rPr>
                              <w:t>银行分行财务实习生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60" w:lineRule="exact"/>
                              <w:ind w:left="565" w:leftChars="257" w:right="13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242021"/>
                              </w:rPr>
                            </w:pPr>
                            <w:r>
                              <w:rPr>
                                <w:color w:val="242021"/>
                              </w:rPr>
                              <w:t>负责协助上级完成原始票据的初步核算报销工作；</w:t>
                            </w:r>
                            <w:r>
                              <w:rPr>
                                <w:color w:val="2420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42021"/>
                              </w:rPr>
                              <w:t>负责银行资料的整理和装订、归档工作；会议场地的布置，做好会议记录工作。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60" w:lineRule="exact"/>
                              <w:ind w:left="950" w:leftChars="0" w:hanging="950" w:hangingChars="500"/>
                              <w:textAlignment w:val="auto"/>
                            </w:pPr>
                            <w:r>
                              <w:rPr>
                                <w:rFonts w:hint="eastAsia"/>
                                <w:color w:val="242021"/>
                                <w:lang w:val="en-US" w:eastAsia="zh-CN"/>
                              </w:rPr>
                              <w:t xml:space="preserve">2012  </w:t>
                            </w:r>
                            <w:r>
                              <w:rPr>
                                <w:color w:val="323031"/>
                              </w:rPr>
                              <w:t>上海</w:t>
                            </w:r>
                            <w:r>
                              <w:rPr>
                                <w:rFonts w:hint="eastAsia"/>
                                <w:color w:val="32303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323031"/>
                              </w:rPr>
                              <w:t>银行分行财务实习生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60" w:lineRule="exact"/>
                              <w:ind w:left="565" w:leftChars="257" w:right="13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color w:val="242021"/>
                                <w:lang w:val="en-US" w:eastAsia="zh-CN"/>
                              </w:rPr>
                            </w:pPr>
                            <w:r>
                              <w:rPr>
                                <w:color w:val="242021"/>
                              </w:rPr>
                              <w:t>负责协助上级完成原始票据的初步核算报销工作；</w:t>
                            </w:r>
                            <w:r>
                              <w:rPr>
                                <w:color w:val="24202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42021"/>
                              </w:rPr>
                              <w:t>负责银行资料的整理和装订、归档工作；会议场地的布置，做好会议记录工作。</w:t>
                            </w:r>
                          </w:p>
                          <w:p>
                            <w:pPr>
                              <w:pStyle w:val="4"/>
                              <w:spacing w:before="1" w:line="165" w:lineRule="auto"/>
                              <w:rPr>
                                <w:rFonts w:hint="eastAsia" w:eastAsia="微软雅黑"/>
                                <w:color w:val="2420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8pt;margin-top:130.7pt;height:346.3pt;width:159.55pt;z-index:19456;mso-width-relative:page;mso-height-relative:page;" filled="f" stroked="f" coordsize="21600,21600" o:gfxdata="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QjF2ncAAAACwEAAA8AAAAAAAAAAQAgAAAAIgAAAGRycy9kb3ducmV2LnhtbFBL&#10;AQIUABQAAAAIAIdO4kCAMFzMKwIAACc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60" w:lineRule="exact"/>
                        <w:ind w:left="760" w:leftChars="0" w:hanging="760" w:hangingChars="400"/>
                        <w:textAlignment w:val="auto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1997   </w:t>
                      </w:r>
                      <w:r>
                        <w:rPr>
                          <w:color w:val="37AFCF"/>
                        </w:rPr>
                        <w:t>上海</w:t>
                      </w:r>
                      <w:r>
                        <w:rPr>
                          <w:rFonts w:hint="eastAsia"/>
                          <w:color w:val="37AFCF"/>
                          <w:lang w:eastAsia="zh-CN"/>
                        </w:rPr>
                        <w:t>奈森</w:t>
                      </w:r>
                      <w:r>
                        <w:rPr>
                          <w:color w:val="37AFCF"/>
                        </w:rPr>
                        <w:t>银行分行财务实习生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60" w:lineRule="exact"/>
                        <w:ind w:left="565" w:leftChars="257" w:right="13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242021"/>
                        </w:rPr>
                      </w:pPr>
                      <w:r>
                        <w:rPr>
                          <w:color w:val="242021"/>
                        </w:rPr>
                        <w:t>负责协助上级完成原始票据的初步核算报销工作；</w:t>
                      </w:r>
                      <w:r>
                        <w:rPr>
                          <w:color w:val="242021"/>
                          <w:spacing w:val="-1"/>
                        </w:rPr>
                        <w:t xml:space="preserve"> </w:t>
                      </w:r>
                      <w:r>
                        <w:rPr>
                          <w:color w:val="242021"/>
                        </w:rPr>
                        <w:t>负责银行资料的整理和装订、归档工作；会议场地的布置，做好会议记录工作；</w:t>
                      </w:r>
                      <w:r>
                        <w:rPr>
                          <w:color w:val="242021"/>
                          <w:spacing w:val="-1"/>
                        </w:rPr>
                        <w:t xml:space="preserve"> </w:t>
                      </w:r>
                      <w:r>
                        <w:rPr>
                          <w:color w:val="242021"/>
                        </w:rPr>
                        <w:t>领导交办的其他工作。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60" w:lineRule="exact"/>
                        <w:ind w:left="570" w:leftChars="0" w:hanging="570" w:hangingChars="300"/>
                        <w:textAlignment w:val="auto"/>
                      </w:pPr>
                      <w:r>
                        <w:rPr>
                          <w:rFonts w:hint="eastAsia"/>
                          <w:color w:val="242021"/>
                          <w:lang w:val="en-US" w:eastAsia="zh-CN"/>
                        </w:rPr>
                        <w:t xml:space="preserve">2008  </w:t>
                      </w:r>
                      <w:r>
                        <w:rPr>
                          <w:color w:val="F58229"/>
                        </w:rPr>
                        <w:t>上海</w:t>
                      </w:r>
                      <w:r>
                        <w:rPr>
                          <w:rFonts w:hint="eastAsia"/>
                          <w:color w:val="F58229"/>
                          <w:lang w:eastAsia="zh-CN"/>
                        </w:rPr>
                        <w:t>奈森</w:t>
                      </w:r>
                      <w:r>
                        <w:rPr>
                          <w:color w:val="F58229"/>
                        </w:rPr>
                        <w:t>银行分行财务实习生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60" w:lineRule="exact"/>
                        <w:ind w:left="565" w:leftChars="257" w:right="13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242021"/>
                        </w:rPr>
                      </w:pPr>
                      <w:r>
                        <w:rPr>
                          <w:color w:val="242021"/>
                        </w:rPr>
                        <w:t>负责协助上级完成原始票据的初步核算报销工作；</w:t>
                      </w:r>
                      <w:r>
                        <w:rPr>
                          <w:color w:val="242021"/>
                          <w:spacing w:val="-1"/>
                        </w:rPr>
                        <w:t xml:space="preserve"> </w:t>
                      </w:r>
                      <w:r>
                        <w:rPr>
                          <w:color w:val="242021"/>
                        </w:rPr>
                        <w:t>负责银行资料的整理和装订、归档工作；会议场地的布置，做好会议记录工作。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60" w:lineRule="exact"/>
                        <w:ind w:left="950" w:leftChars="0" w:hanging="950" w:hangingChars="500"/>
                        <w:textAlignment w:val="auto"/>
                      </w:pPr>
                      <w:r>
                        <w:rPr>
                          <w:rFonts w:hint="eastAsia"/>
                          <w:color w:val="242021"/>
                          <w:lang w:val="en-US" w:eastAsia="zh-CN"/>
                        </w:rPr>
                        <w:t xml:space="preserve">2012  </w:t>
                      </w:r>
                      <w:r>
                        <w:rPr>
                          <w:color w:val="323031"/>
                        </w:rPr>
                        <w:t>上海</w:t>
                      </w:r>
                      <w:r>
                        <w:rPr>
                          <w:rFonts w:hint="eastAsia"/>
                          <w:color w:val="323031"/>
                          <w:lang w:eastAsia="zh-CN"/>
                        </w:rPr>
                        <w:t>奈森</w:t>
                      </w:r>
                      <w:r>
                        <w:rPr>
                          <w:color w:val="323031"/>
                        </w:rPr>
                        <w:t>银行分行财务实习生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60" w:lineRule="exact"/>
                        <w:ind w:left="565" w:leftChars="257" w:right="13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微软雅黑"/>
                          <w:color w:val="242021"/>
                          <w:lang w:val="en-US" w:eastAsia="zh-CN"/>
                        </w:rPr>
                      </w:pPr>
                      <w:r>
                        <w:rPr>
                          <w:color w:val="242021"/>
                        </w:rPr>
                        <w:t>负责协助上级完成原始票据的初步核算报销工作；</w:t>
                      </w:r>
                      <w:r>
                        <w:rPr>
                          <w:color w:val="242021"/>
                          <w:spacing w:val="-1"/>
                        </w:rPr>
                        <w:t xml:space="preserve"> </w:t>
                      </w:r>
                      <w:r>
                        <w:rPr>
                          <w:color w:val="242021"/>
                        </w:rPr>
                        <w:t>负责银行资料的整理和装订、归档工作；会议场地的布置，做好会议记录工作。</w:t>
                      </w:r>
                    </w:p>
                    <w:p>
                      <w:pPr>
                        <w:pStyle w:val="4"/>
                        <w:spacing w:before="1" w:line="165" w:lineRule="auto"/>
                        <w:rPr>
                          <w:rFonts w:hint="eastAsia" w:eastAsia="微软雅黑"/>
                          <w:color w:val="2420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16384" behindDoc="0" locked="0" layoutInCell="1" allowOverlap="1">
                <wp:simplePos x="0" y="0"/>
                <wp:positionH relativeFrom="page">
                  <wp:posOffset>2958465</wp:posOffset>
                </wp:positionH>
                <wp:positionV relativeFrom="paragraph">
                  <wp:posOffset>1641475</wp:posOffset>
                </wp:positionV>
                <wp:extent cx="126365" cy="3806190"/>
                <wp:effectExtent l="0" t="0" r="6985" b="0"/>
                <wp:wrapNone/>
                <wp:docPr id="37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5" cy="3806190"/>
                          <a:chOff x="4365" y="-123"/>
                          <a:chExt cx="199" cy="5994"/>
                        </a:xfrm>
                      </wpg:grpSpPr>
                      <pic:pic xmlns:pic="http://schemas.openxmlformats.org/drawingml/2006/picture">
                        <pic:nvPicPr>
                          <pic:cNvPr id="33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65" y="4417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65" y="89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365" y="2343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6" name="直线 30"/>
                        <wps:cNvCnPr/>
                        <wps:spPr>
                          <a:xfrm>
                            <a:off x="4465" y="-103"/>
                            <a:ext cx="0" cy="5954"/>
                          </a:xfrm>
                          <a:prstGeom prst="line">
                            <a:avLst/>
                          </a:prstGeom>
                          <a:ln w="25197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6" o:spt="203" style="position:absolute;left:0pt;margin-left:232.95pt;margin-top:129.25pt;height:299.7pt;width:9.95pt;mso-position-horizontal-relative:page;z-index:16384;mso-width-relative:page;mso-height-relative:page;" coordorigin="4365,-123" coordsize="199,5994" o:gfxdata="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">
                <o:lock v:ext="edit" aspectratio="f"/>
                <v:shape id="图片 27" o:spid="_x0000_s1026" o:spt="75" type="#_x0000_t75" style="position:absolute;left:4365;top:4417;height:198;width:198;" filled="f" o:preferrelative="t" stroked="f" coordsize="21600,21600" o:gfxdata="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2bZ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  <v:shape id="图片 28" o:spid="_x0000_s1026" o:spt="75" type="#_x0000_t75" style="position:absolute;left:4365;top:89;height:198;width:198;" filled="f" o:preferrelative="t" stroked="f" coordsize="21600,21600" o:gfxdata="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5wS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图片 29" o:spid="_x0000_s1026" o:spt="75" type="#_x0000_t75" style="position:absolute;left:4365;top:2343;height:198;width:198;" filled="f" o:preferrelative="t" stroked="f" coordsize="21600,21600" o:gfxdata="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8Wuk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0" o:title=""/>
                  <o:lock v:ext="edit" aspectratio="t"/>
                </v:shape>
                <v:line id="直线 30" o:spid="_x0000_s1026" o:spt="20" style="position:absolute;left:4465;top:-103;height:5954;width:0;" filled="f" stroked="t" coordsize="21600,21600" o:gfxdata="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cMY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9840157480315pt" color="#BCBEC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position w:val="0"/>
          <w:sz w:val="4"/>
        </w:rPr>
        <mc:AlternateContent>
          <mc:Choice Requires="wpg">
            <w:drawing>
              <wp:anchor distT="0" distB="0" distL="114300" distR="114300" simplePos="0" relativeHeight="27648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1583055</wp:posOffset>
                </wp:positionV>
                <wp:extent cx="2041525" cy="25400"/>
                <wp:effectExtent l="0" t="0" r="0" b="0"/>
                <wp:wrapNone/>
                <wp:docPr id="39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525" cy="25400"/>
                          <a:chOff x="0" y="0"/>
                          <a:chExt cx="3215" cy="40"/>
                        </a:xfrm>
                      </wpg:grpSpPr>
                      <wps:wsp>
                        <wps:cNvPr id="38" name="直线 32"/>
                        <wps:cNvCnPr/>
                        <wps:spPr>
                          <a:xfrm>
                            <a:off x="20" y="20"/>
                            <a:ext cx="3175" cy="0"/>
                          </a:xfrm>
                          <a:prstGeom prst="line">
                            <a:avLst/>
                          </a:prstGeom>
                          <a:ln w="25197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148.15pt;margin-top:124.65pt;height:2pt;width:160.75pt;z-index:27648;mso-width-relative:page;mso-height-relative:page;" coordsize="3215,40" o:gfxdata="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fgkGdoAAAALAQAADwAAAAAAAAABACAAAAAiAAAA&#10;ZHJzL2Rvd25yZXYueG1sUEsBAhQAFAAAAAgAh07iQNb0uUM+AgAAuAQAAA4AAAAAAAAAAQAgAAAA&#10;KQEAAGRycy9lMm9Eb2MueG1sUEsFBgAAAAAGAAYAWQEAANkFAAAAAA==&#10;">
                <o:lock v:ext="edit" aspectratio="f"/>
                <v:line id="直线 32" o:spid="_x0000_s1026" o:spt="20" style="position:absolute;left:20;top:20;height:0;width:3175;" filled="f" stroked="t" coordsize="21600,21600" o:gfxdata="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m/PH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9840157480315pt" color="#58595B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32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1234440</wp:posOffset>
                </wp:positionV>
                <wp:extent cx="2274570" cy="42799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2"/>
                              <w:ind w:left="142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323031"/>
                                <w:sz w:val="28"/>
                              </w:rPr>
                              <w:t>工作经验 |EXPERIENCE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9pt;margin-top:97.2pt;height:33.7pt;width:179.1pt;z-index:18432;mso-width-relative:page;mso-height-relative:page;" filled="f" stroked="f" coordsize="21600,21600" o:gfxdata="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AN&#10;F/LbAAAACwEAAA8AAAAAAAAAAQAgAAAAIgAAAGRycy9kb3ducmV2LnhtbFBLAQIUABQAAAAIAIdO&#10;4kCB0QW0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2"/>
                        <w:ind w:left="142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323031"/>
                          <w:sz w:val="28"/>
                        </w:rPr>
                        <w:t>工作经验 |EXPERIENCE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408" behindDoc="1" locked="0" layoutInCell="1" allowOverlap="1">
                <wp:simplePos x="0" y="0"/>
                <wp:positionH relativeFrom="page">
                  <wp:posOffset>2867025</wp:posOffset>
                </wp:positionH>
                <wp:positionV relativeFrom="paragraph">
                  <wp:posOffset>1288415</wp:posOffset>
                </wp:positionV>
                <wp:extent cx="0" cy="8241665"/>
                <wp:effectExtent l="12700" t="0" r="25400" b="6985"/>
                <wp:wrapNone/>
                <wp:docPr id="31" name="直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41665"/>
                        </a:xfrm>
                        <a:prstGeom prst="line">
                          <a:avLst/>
                        </a:prstGeom>
                        <a:ln w="25197" cap="flat" cmpd="sng">
                          <a:solidFill>
                            <a:srgbClr val="AFC3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5" o:spid="_x0000_s1026" o:spt="20" style="position:absolute;left:0pt;margin-left:225.75pt;margin-top:101.45pt;height:648.95pt;width:0pt;mso-position-horizontal-relative:page;z-index:-503299072;mso-width-relative:page;mso-height-relative:page;" filled="f" stroked="t" coordsize="21600,21600" o:gfxdata="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/Ipy7YAAAADAEAAA8AAAAAAAAAAQAg&#10;AAAAIgAAAGRycy9kb3ducmV2LnhtbFBLAQIUABQAAAAIAIdO4kD+50jO1QEAAJADAAAOAAAAAAAA&#10;AAEAIAAAACcBAABkcnMvZTJvRG9jLnhtbFBLBQYAAAAABgAGAFkBAABuBQAAAAA=&#10;">
                <v:fill on="f" focussize="0,0"/>
                <v:stroke weight="1.9840157480315pt" color="#AFC3C2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504" behindDoc="0" locked="0" layoutInCell="1" allowOverlap="1">
                <wp:simplePos x="0" y="0"/>
                <wp:positionH relativeFrom="column">
                  <wp:posOffset>-845820</wp:posOffset>
                </wp:positionH>
                <wp:positionV relativeFrom="paragraph">
                  <wp:posOffset>6344285</wp:posOffset>
                </wp:positionV>
                <wp:extent cx="2649220" cy="274955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274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取得C2驾照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二级甲等普通话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会计从业资格证 (已报名2016年下半年考试) ACCA（特许公认会计师公会）已通过 11/14门考试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获得Microsoft Office 2010 Word</w:t>
                            </w:r>
                          </w:p>
                          <w:p>
                            <w:pPr>
                              <w:pStyle w:val="4"/>
                              <w:spacing w:line="251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en-US" w:bidi="ar-SA"/>
                              </w:rPr>
                              <w:t>Specialist证书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6pt;margin-top:499.55pt;height:216.5pt;width:208.6pt;z-index:21504;mso-width-relative:page;mso-height-relative:page;" filled="f" stroked="f" coordsize="21600,21600" o:gfxdata="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JBqOPdAAAADQEAAA8AAAAAAAAAAQAgAAAAIgAAAGRycy9kb3ducmV2LnhtbFBLAQIUABQAAAAI&#10;AIdO4kDyexy5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取得C2驾照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二级甲等普通话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会计从业资格证 (已报名2016年下半年考试) ACCA（特许公认会计师公会）已通过 11/14门考试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获得Microsoft Office 2010 Word</w:t>
                      </w:r>
                    </w:p>
                    <w:p>
                      <w:pPr>
                        <w:pStyle w:val="4"/>
                        <w:spacing w:line="251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en-US" w:bidi="ar-SA"/>
                        </w:rPr>
                        <w:t>Specialist证书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120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3794760</wp:posOffset>
                </wp:positionV>
                <wp:extent cx="302260" cy="1813560"/>
                <wp:effectExtent l="0" t="0" r="2540" b="15240"/>
                <wp:wrapNone/>
                <wp:docPr id="24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60" cy="1813560"/>
                          <a:chOff x="2719" y="8302"/>
                          <a:chExt cx="476" cy="2856"/>
                        </a:xfrm>
                      </wpg:grpSpPr>
                      <wpg:grpSp>
                        <wpg:cNvPr id="14" name="组合 11"/>
                        <wpg:cNvGrpSpPr/>
                        <wpg:grpSpPr>
                          <a:xfrm>
                            <a:off x="2719" y="8302"/>
                            <a:ext cx="477" cy="477"/>
                            <a:chOff x="556" y="64"/>
                            <a:chExt cx="477" cy="477"/>
                          </a:xfrm>
                        </wpg:grpSpPr>
                        <wps:wsp>
                          <wps:cNvPr id="12" name="任意多边形 12"/>
                          <wps:cNvSpPr/>
                          <wps:spPr>
                            <a:xfrm>
                              <a:off x="556" y="64"/>
                              <a:ext cx="477" cy="4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77" h="477">
                                  <a:moveTo>
                                    <a:pt x="238" y="0"/>
                                  </a:moveTo>
                                  <a:lnTo>
                                    <a:pt x="163" y="12"/>
                                  </a:lnTo>
                                  <a:lnTo>
                                    <a:pt x="98" y="46"/>
                                  </a:lnTo>
                                  <a:lnTo>
                                    <a:pt x="46" y="98"/>
                                  </a:lnTo>
                                  <a:lnTo>
                                    <a:pt x="13" y="163"/>
                                  </a:lnTo>
                                  <a:lnTo>
                                    <a:pt x="0" y="238"/>
                                  </a:lnTo>
                                  <a:lnTo>
                                    <a:pt x="13" y="314"/>
                                  </a:lnTo>
                                  <a:lnTo>
                                    <a:pt x="46" y="379"/>
                                  </a:lnTo>
                                  <a:lnTo>
                                    <a:pt x="98" y="431"/>
                                  </a:lnTo>
                                  <a:lnTo>
                                    <a:pt x="163" y="464"/>
                                  </a:lnTo>
                                  <a:lnTo>
                                    <a:pt x="238" y="477"/>
                                  </a:lnTo>
                                  <a:lnTo>
                                    <a:pt x="314" y="464"/>
                                  </a:lnTo>
                                  <a:lnTo>
                                    <a:pt x="379" y="431"/>
                                  </a:lnTo>
                                  <a:lnTo>
                                    <a:pt x="431" y="379"/>
                                  </a:lnTo>
                                  <a:lnTo>
                                    <a:pt x="464" y="314"/>
                                  </a:lnTo>
                                  <a:lnTo>
                                    <a:pt x="477" y="238"/>
                                  </a:lnTo>
                                  <a:lnTo>
                                    <a:pt x="464" y="163"/>
                                  </a:lnTo>
                                  <a:lnTo>
                                    <a:pt x="431" y="98"/>
                                  </a:lnTo>
                                  <a:lnTo>
                                    <a:pt x="379" y="46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822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3" name="图片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7" y="184"/>
                              <a:ext cx="229" cy="2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17" name="组合 14"/>
                        <wpg:cNvGrpSpPr/>
                        <wpg:grpSpPr>
                          <a:xfrm>
                            <a:off x="2719" y="9092"/>
                            <a:ext cx="477" cy="477"/>
                            <a:chOff x="556" y="54"/>
                            <a:chExt cx="477" cy="477"/>
                          </a:xfrm>
                        </wpg:grpSpPr>
                        <wps:wsp>
                          <wps:cNvPr id="15" name="任意多边形 15"/>
                          <wps:cNvSpPr/>
                          <wps:spPr>
                            <a:xfrm>
                              <a:off x="556" y="54"/>
                              <a:ext cx="477" cy="4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77" h="477">
                                  <a:moveTo>
                                    <a:pt x="238" y="0"/>
                                  </a:moveTo>
                                  <a:lnTo>
                                    <a:pt x="163" y="12"/>
                                  </a:lnTo>
                                  <a:lnTo>
                                    <a:pt x="98" y="46"/>
                                  </a:lnTo>
                                  <a:lnTo>
                                    <a:pt x="46" y="97"/>
                                  </a:lnTo>
                                  <a:lnTo>
                                    <a:pt x="13" y="163"/>
                                  </a:lnTo>
                                  <a:lnTo>
                                    <a:pt x="0" y="238"/>
                                  </a:lnTo>
                                  <a:lnTo>
                                    <a:pt x="13" y="313"/>
                                  </a:lnTo>
                                  <a:lnTo>
                                    <a:pt x="46" y="379"/>
                                  </a:lnTo>
                                  <a:lnTo>
                                    <a:pt x="98" y="430"/>
                                  </a:lnTo>
                                  <a:lnTo>
                                    <a:pt x="163" y="464"/>
                                  </a:lnTo>
                                  <a:lnTo>
                                    <a:pt x="238" y="476"/>
                                  </a:lnTo>
                                  <a:lnTo>
                                    <a:pt x="314" y="464"/>
                                  </a:lnTo>
                                  <a:lnTo>
                                    <a:pt x="379" y="430"/>
                                  </a:lnTo>
                                  <a:lnTo>
                                    <a:pt x="431" y="379"/>
                                  </a:lnTo>
                                  <a:lnTo>
                                    <a:pt x="464" y="313"/>
                                  </a:lnTo>
                                  <a:lnTo>
                                    <a:pt x="477" y="238"/>
                                  </a:lnTo>
                                  <a:lnTo>
                                    <a:pt x="464" y="163"/>
                                  </a:lnTo>
                                  <a:lnTo>
                                    <a:pt x="431" y="97"/>
                                  </a:lnTo>
                                  <a:lnTo>
                                    <a:pt x="379" y="46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455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6" name="图片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4" y="165"/>
                              <a:ext cx="208" cy="2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20" name="组合 17"/>
                        <wpg:cNvGrpSpPr/>
                        <wpg:grpSpPr>
                          <a:xfrm>
                            <a:off x="2719" y="9887"/>
                            <a:ext cx="477" cy="477"/>
                            <a:chOff x="556" y="849"/>
                            <a:chExt cx="477" cy="477"/>
                          </a:xfrm>
                        </wpg:grpSpPr>
                        <wps:wsp>
                          <wps:cNvPr id="18" name="任意多边形 18"/>
                          <wps:cNvSpPr/>
                          <wps:spPr>
                            <a:xfrm>
                              <a:off x="556" y="849"/>
                              <a:ext cx="477" cy="4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77" h="477">
                                  <a:moveTo>
                                    <a:pt x="238" y="0"/>
                                  </a:moveTo>
                                  <a:lnTo>
                                    <a:pt x="163" y="12"/>
                                  </a:lnTo>
                                  <a:lnTo>
                                    <a:pt x="98" y="46"/>
                                  </a:lnTo>
                                  <a:lnTo>
                                    <a:pt x="46" y="98"/>
                                  </a:lnTo>
                                  <a:lnTo>
                                    <a:pt x="13" y="163"/>
                                  </a:lnTo>
                                  <a:lnTo>
                                    <a:pt x="0" y="238"/>
                                  </a:lnTo>
                                  <a:lnTo>
                                    <a:pt x="13" y="314"/>
                                  </a:lnTo>
                                  <a:lnTo>
                                    <a:pt x="46" y="379"/>
                                  </a:lnTo>
                                  <a:lnTo>
                                    <a:pt x="98" y="431"/>
                                  </a:lnTo>
                                  <a:lnTo>
                                    <a:pt x="163" y="464"/>
                                  </a:lnTo>
                                  <a:lnTo>
                                    <a:pt x="238" y="477"/>
                                  </a:lnTo>
                                  <a:lnTo>
                                    <a:pt x="314" y="464"/>
                                  </a:lnTo>
                                  <a:lnTo>
                                    <a:pt x="379" y="431"/>
                                  </a:lnTo>
                                  <a:lnTo>
                                    <a:pt x="431" y="379"/>
                                  </a:lnTo>
                                  <a:lnTo>
                                    <a:pt x="464" y="314"/>
                                  </a:lnTo>
                                  <a:lnTo>
                                    <a:pt x="477" y="238"/>
                                  </a:lnTo>
                                  <a:lnTo>
                                    <a:pt x="464" y="163"/>
                                  </a:lnTo>
                                  <a:lnTo>
                                    <a:pt x="431" y="98"/>
                                  </a:lnTo>
                                  <a:lnTo>
                                    <a:pt x="379" y="46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AFC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9" name="图片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7" y="970"/>
                              <a:ext cx="229" cy="2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23" name="组合 20"/>
                        <wpg:cNvGrpSpPr/>
                        <wpg:grpSpPr>
                          <a:xfrm>
                            <a:off x="2719" y="10682"/>
                            <a:ext cx="477" cy="477"/>
                            <a:chOff x="556" y="1645"/>
                            <a:chExt cx="477" cy="477"/>
                          </a:xfrm>
                        </wpg:grpSpPr>
                        <wps:wsp>
                          <wps:cNvPr id="21" name="任意多边形 21"/>
                          <wps:cNvSpPr/>
                          <wps:spPr>
                            <a:xfrm>
                              <a:off x="556" y="1645"/>
                              <a:ext cx="477" cy="4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77" h="477">
                                  <a:moveTo>
                                    <a:pt x="238" y="0"/>
                                  </a:moveTo>
                                  <a:lnTo>
                                    <a:pt x="163" y="12"/>
                                  </a:lnTo>
                                  <a:lnTo>
                                    <a:pt x="98" y="46"/>
                                  </a:lnTo>
                                  <a:lnTo>
                                    <a:pt x="46" y="97"/>
                                  </a:lnTo>
                                  <a:lnTo>
                                    <a:pt x="13" y="162"/>
                                  </a:lnTo>
                                  <a:lnTo>
                                    <a:pt x="0" y="238"/>
                                  </a:lnTo>
                                  <a:lnTo>
                                    <a:pt x="13" y="313"/>
                                  </a:lnTo>
                                  <a:lnTo>
                                    <a:pt x="46" y="378"/>
                                  </a:lnTo>
                                  <a:lnTo>
                                    <a:pt x="98" y="430"/>
                                  </a:lnTo>
                                  <a:lnTo>
                                    <a:pt x="163" y="464"/>
                                  </a:lnTo>
                                  <a:lnTo>
                                    <a:pt x="238" y="476"/>
                                  </a:lnTo>
                                  <a:lnTo>
                                    <a:pt x="314" y="464"/>
                                  </a:lnTo>
                                  <a:lnTo>
                                    <a:pt x="379" y="430"/>
                                  </a:lnTo>
                                  <a:lnTo>
                                    <a:pt x="431" y="378"/>
                                  </a:lnTo>
                                  <a:lnTo>
                                    <a:pt x="464" y="313"/>
                                  </a:lnTo>
                                  <a:lnTo>
                                    <a:pt x="477" y="238"/>
                                  </a:lnTo>
                                  <a:lnTo>
                                    <a:pt x="464" y="162"/>
                                  </a:lnTo>
                                  <a:lnTo>
                                    <a:pt x="431" y="97"/>
                                  </a:lnTo>
                                  <a:lnTo>
                                    <a:pt x="379" y="46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FC3C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22" name="图片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4" y="1763"/>
                              <a:ext cx="208" cy="2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-62.95pt;margin-top:298.8pt;height:142.8pt;width:23.8pt;z-index:5120;mso-width-relative:page;mso-height-relative:page;" coordorigin="2719,8302" coordsize="476,2856" o:gfxdata="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">
                <o:lock v:ext="edit" aspectratio="f"/>
                <v:group id="组合 11" o:spid="_x0000_s1026" o:spt="203" style="position:absolute;left:2719;top:8302;height:477;width:477;" coordorigin="556,64" coordsize="477,477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556;top:64;height:477;width:477;" fillcolor="#F58229" filled="t" stroked="f" coordsize="477,477" o:gfxdata="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9FxyLgAAADbAAAA&#10;DwAAAAAAAAABACAAAAAiAAAAZHJzL2Rvd25yZXYueG1sUEsBAhQAFAAAAAgAh07iQDMvBZ47AAAA&#10;OQAAABAAAAAAAAAAAQAgAAAABwEAAGRycy9zaGFwZXhtbC54bWxQSwUGAAAAAAYABgBbAQAAsQMA&#10;AAAA&#10;" path="m238,0l163,12,98,46,46,98,13,163,0,238,13,314,46,379,98,431,163,464,238,477,314,464,379,431,431,379,464,314,477,238,464,163,431,98,379,46,314,12,238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75" type="#_x0000_t75" style="position:absolute;left:697;top:184;height:237;width:229;" filled="f" o:preferrelative="t" stroked="f" coordsize="21600,21600" o:gfxdata="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sw+u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1" o:title=""/>
                    <o:lock v:ext="edit" aspectratio="t"/>
                  </v:shape>
                </v:group>
                <v:group id="组合 14" o:spid="_x0000_s1026" o:spt="203" style="position:absolute;left:2719;top:9092;height:477;width:477;" coordorigin="556,54" coordsize="477,47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556;top:54;height:477;width:477;" fillcolor="#334553" filled="t" stroked="f" coordsize="477,477" o:gfxdata="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gnzhO2AAAA2wAAAA8A&#10;AAAAAAAAAQAgAAAAIgAAAGRycy9kb3ducmV2LnhtbFBLAQIUABQAAAAIAIdO4kAzLwWeOwAAADkA&#10;AAAQAAAAAAAAAAEAIAAAAAUBAABkcnMvc2hhcGV4bWwueG1sUEsFBgAAAAAGAAYAWwEAAK8DAAAA&#10;AA==&#10;" path="m238,0l163,12,98,46,46,97,13,163,0,238,13,313,46,379,98,430,163,464,238,476,314,464,379,430,431,379,464,313,477,238,464,163,431,97,379,46,314,12,238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75" type="#_x0000_t75" style="position:absolute;left:694;top:165;height:254;width:208;" filled="f" o:preferrelative="t" stroked="f" coordsize="21600,21600" o:gfxdata="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D6L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2" o:title=""/>
                    <o:lock v:ext="edit" aspectratio="t"/>
                  </v:shape>
                </v:group>
                <v:group id="组合 17" o:spid="_x0000_s1026" o:spt="203" style="position:absolute;left:2719;top:9887;height:477;width:477;" coordorigin="556,849" coordsize="477,477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556;top:849;height:477;width:477;" fillcolor="#37AFCF" filled="t" stroked="f" coordsize="477,477" o:gfxdata="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ua7G8AAAA&#10;2wAAAA8AAAAAAAAAAQAgAAAAIgAAAGRycy9kb3ducmV2LnhtbFBLAQIUABQAAAAIAIdO4kAzLwWe&#10;OwAAADkAAAAQAAAAAAAAAAEAIAAAAAsBAABkcnMvc2hhcGV4bWwueG1sUEsFBgAAAAAGAAYAWwEA&#10;ALUDAAAAAA==&#10;" path="m238,0l163,12,98,46,46,98,13,163,0,238,13,314,46,379,98,431,163,464,238,477,314,464,379,431,431,379,464,314,477,238,464,163,431,98,379,46,314,12,238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75" type="#_x0000_t75" style="position:absolute;left:697;top:970;height:237;width:229;" filled="f" o:preferrelative="t" stroked="f" coordsize="21600,21600" o:gfxdata="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lkz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3" o:title=""/>
                    <o:lock v:ext="edit" aspectratio="t"/>
                  </v:shape>
                </v:group>
                <v:group id="组合 20" o:spid="_x0000_s1026" o:spt="203" style="position:absolute;left:2719;top:10682;height:477;width:477;" coordorigin="556,1645" coordsize="477,477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556;top:1645;height:477;width:477;" fillcolor="#AFC3C2" filled="t" stroked="f" coordsize="477,477" o:gfxdata="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gSt28AAAA&#10;2wAAAA8AAAAAAAAAAQAgAAAAIgAAAGRycy9kb3ducmV2LnhtbFBLAQIUABQAAAAIAIdO4kAzLwWe&#10;OwAAADkAAAAQAAAAAAAAAAEAIAAAAAsBAABkcnMvc2hhcGV4bWwueG1sUEsFBgAAAAAGAAYAWwEA&#10;ALUDAAAAAA==&#10;" path="m238,0l163,12,98,46,46,97,13,162,0,238,13,313,46,378,98,430,163,464,238,476,314,464,379,430,431,378,464,313,477,238,464,162,431,97,379,46,314,12,238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75" type="#_x0000_t75" style="position:absolute;left:694;top:1763;height:254;width:208;" filled="f" o:preferrelative="t" stroked="f" coordsize="21600,21600" o:gfxdata="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/JPa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4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360" behindDoc="0" locked="0" layoutInCell="1" allowOverlap="1">
                <wp:simplePos x="0" y="0"/>
                <wp:positionH relativeFrom="column">
                  <wp:posOffset>-918845</wp:posOffset>
                </wp:positionH>
                <wp:positionV relativeFrom="paragraph">
                  <wp:posOffset>5697220</wp:posOffset>
                </wp:positionV>
                <wp:extent cx="1962150" cy="46672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27"/>
                              <w:ind w:right="-19"/>
                            </w:pPr>
                            <w:r>
                              <w:rPr>
                                <w:color w:val="323031"/>
                              </w:rPr>
                              <w:t>获奖经历 | HONOR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35pt;margin-top:448.6pt;height:36.75pt;width:154.5pt;z-index:15360;mso-width-relative:page;mso-height-relative:page;" filled="f" stroked="f" coordsize="21600,21600" o:gfxdata="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H&#10;yRDI3QAAAAwBAAAPAAAAAAAAAAEAIAAAACIAAABkcnMvZG93bnJldi54bWxQSwECFAAUAAAACACH&#10;TuJAdwaNtx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27"/>
                        <w:ind w:right="-19"/>
                      </w:pPr>
                      <w:r>
                        <w:rPr>
                          <w:color w:val="323031"/>
                        </w:rPr>
                        <w:t>获奖经历 | HONOR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336" behindDoc="0" locked="0" layoutInCell="1" allowOverlap="1">
                <wp:simplePos x="0" y="0"/>
                <wp:positionH relativeFrom="column">
                  <wp:posOffset>-4619625</wp:posOffset>
                </wp:positionH>
                <wp:positionV relativeFrom="paragraph">
                  <wp:posOffset>5711190</wp:posOffset>
                </wp:positionV>
                <wp:extent cx="1962150" cy="4667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line="470" w:lineRule="exact"/>
                              <w:ind w:left="142" w:right="-19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323031"/>
                                <w:sz w:val="28"/>
                              </w:rPr>
                              <w:t>个人能力 | SKILL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3.75pt;margin-top:449.7pt;height:36.75pt;width:154.5pt;z-index:14336;mso-width-relative:page;mso-height-relative:page;" filled="f" stroked="f" coordsize="21600,21600" o:gfxdata="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58zBtt4AAAANAQAADwAAAAAAAAABACAAAAAiAAAAZHJzL2Rvd25yZXYueG1sUEsBAhQAFAAAAAgA&#10;h07iQOJ92zwfAgAAGg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 w:line="470" w:lineRule="exact"/>
                        <w:ind w:left="142" w:right="-19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323031"/>
                          <w:sz w:val="28"/>
                        </w:rPr>
                        <w:t>个人能力 | SKILL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312" behindDoc="0" locked="0" layoutInCell="1" allowOverlap="1">
                <wp:simplePos x="0" y="0"/>
                <wp:positionH relativeFrom="column">
                  <wp:posOffset>-382905</wp:posOffset>
                </wp:positionH>
                <wp:positionV relativeFrom="paragraph">
                  <wp:posOffset>3636645</wp:posOffset>
                </wp:positionV>
                <wp:extent cx="880745" cy="205549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0100" y="4765675"/>
                          <a:ext cx="880745" cy="2055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"/>
                              <w:ind w:right="-19"/>
                              <w:jc w:val="left"/>
                              <w:rPr>
                                <w:color w:val="4C4D4F"/>
                                <w:sz w:val="24"/>
                              </w:rPr>
                            </w:pPr>
                            <w:r>
                              <w:rPr>
                                <w:color w:val="4C4D4F"/>
                                <w:sz w:val="24"/>
                              </w:rPr>
                              <w:t>ACCA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1" w:after="0" w:line="700" w:lineRule="exact"/>
                              <w:ind w:left="0" w:leftChars="0" w:right="-17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4C4D4F"/>
                                <w:w w:val="99"/>
                                <w:sz w:val="24"/>
                              </w:rPr>
                            </w:pPr>
                            <w:r>
                              <w:rPr>
                                <w:color w:val="4C4D4F"/>
                                <w:w w:val="99"/>
                                <w:sz w:val="24"/>
                              </w:rPr>
                              <w:t>会计证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1" w:after="0" w:line="820" w:lineRule="exact"/>
                              <w:ind w:left="0" w:leftChars="0" w:right="-17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4C4D4F"/>
                                <w:w w:val="99"/>
                                <w:sz w:val="24"/>
                              </w:rPr>
                            </w:pPr>
                            <w:r>
                              <w:rPr>
                                <w:color w:val="4C4D4F"/>
                                <w:w w:val="99"/>
                                <w:sz w:val="24"/>
                              </w:rPr>
                              <w:t>普通话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1" w:after="0" w:line="880" w:lineRule="exact"/>
                              <w:ind w:left="0" w:leftChars="0" w:right="-17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4C4D4F"/>
                                <w:w w:val="99"/>
                                <w:sz w:val="24"/>
                              </w:rPr>
                            </w:pPr>
                            <w:r>
                              <w:rPr>
                                <w:color w:val="4C4D4F"/>
                                <w:w w:val="99"/>
                                <w:sz w:val="24"/>
                              </w:rPr>
                              <w:t>工作经验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15pt;margin-top:286.35pt;height:161.85pt;width:69.35pt;z-index:13312;mso-width-relative:page;mso-height-relative:page;" filled="f" stroked="f" coordsize="21600,21600" o:gfxdata="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hxQGq3AAAAAoBAAAPAAAAAAAAAAEAIAAAACIAAABkcnMvZG93bnJldi54bWxQ&#10;SwECFAAUAAAACACHTuJAkjNiEywCAAA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"/>
                        <w:ind w:right="-19"/>
                        <w:jc w:val="left"/>
                        <w:rPr>
                          <w:color w:val="4C4D4F"/>
                          <w:sz w:val="24"/>
                        </w:rPr>
                      </w:pPr>
                      <w:r>
                        <w:rPr>
                          <w:color w:val="4C4D4F"/>
                          <w:sz w:val="24"/>
                        </w:rPr>
                        <w:t>ACCA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1" w:after="0" w:line="700" w:lineRule="exact"/>
                        <w:ind w:left="0" w:leftChars="0" w:right="-17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4C4D4F"/>
                          <w:w w:val="99"/>
                          <w:sz w:val="24"/>
                        </w:rPr>
                      </w:pPr>
                      <w:r>
                        <w:rPr>
                          <w:color w:val="4C4D4F"/>
                          <w:w w:val="99"/>
                          <w:sz w:val="24"/>
                        </w:rPr>
                        <w:t>会计证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1" w:after="0" w:line="820" w:lineRule="exact"/>
                        <w:ind w:left="0" w:leftChars="0" w:right="-17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4C4D4F"/>
                          <w:w w:val="99"/>
                          <w:sz w:val="24"/>
                        </w:rPr>
                      </w:pPr>
                      <w:r>
                        <w:rPr>
                          <w:color w:val="4C4D4F"/>
                          <w:w w:val="99"/>
                          <w:sz w:val="24"/>
                        </w:rPr>
                        <w:t>普通话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1" w:after="0" w:line="880" w:lineRule="exact"/>
                        <w:ind w:left="0" w:leftChars="0" w:right="-17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4C4D4F"/>
                          <w:w w:val="99"/>
                          <w:sz w:val="24"/>
                        </w:rPr>
                      </w:pPr>
                      <w:r>
                        <w:rPr>
                          <w:color w:val="4C4D4F"/>
                          <w:w w:val="99"/>
                          <w:sz w:val="24"/>
                        </w:rPr>
                        <w:t>工作经验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6144" behindDoc="0" locked="0" layoutInCell="1" allowOverlap="1">
                <wp:simplePos x="0" y="0"/>
                <wp:positionH relativeFrom="page">
                  <wp:posOffset>369570</wp:posOffset>
                </wp:positionH>
                <wp:positionV relativeFrom="paragraph">
                  <wp:posOffset>1799590</wp:posOffset>
                </wp:positionV>
                <wp:extent cx="1764030" cy="1764030"/>
                <wp:effectExtent l="0" t="0" r="7620" b="7620"/>
                <wp:wrapNone/>
                <wp:docPr id="11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4030" cy="1764030"/>
                          <a:chOff x="595" y="880"/>
                          <a:chExt cx="2778" cy="2778"/>
                        </a:xfrm>
                      </wpg:grpSpPr>
                      <wps:wsp>
                        <wps:cNvPr id="6" name="任意多边形 5"/>
                        <wps:cNvSpPr/>
                        <wps:spPr>
                          <a:xfrm>
                            <a:off x="1984" y="880"/>
                            <a:ext cx="1331" cy="13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31" h="1389">
                                <a:moveTo>
                                  <a:pt x="0" y="0"/>
                                </a:moveTo>
                                <a:lnTo>
                                  <a:pt x="0" y="1389"/>
                                </a:lnTo>
                                <a:lnTo>
                                  <a:pt x="1331" y="990"/>
                                </a:lnTo>
                                <a:lnTo>
                                  <a:pt x="1306" y="916"/>
                                </a:lnTo>
                                <a:lnTo>
                                  <a:pt x="1278" y="845"/>
                                </a:lnTo>
                                <a:lnTo>
                                  <a:pt x="1246" y="775"/>
                                </a:lnTo>
                                <a:lnTo>
                                  <a:pt x="1211" y="708"/>
                                </a:lnTo>
                                <a:lnTo>
                                  <a:pt x="1172" y="642"/>
                                </a:lnTo>
                                <a:lnTo>
                                  <a:pt x="1129" y="580"/>
                                </a:lnTo>
                                <a:lnTo>
                                  <a:pt x="1083" y="519"/>
                                </a:lnTo>
                                <a:lnTo>
                                  <a:pt x="1034" y="462"/>
                                </a:lnTo>
                                <a:lnTo>
                                  <a:pt x="982" y="407"/>
                                </a:lnTo>
                                <a:lnTo>
                                  <a:pt x="927" y="354"/>
                                </a:lnTo>
                                <a:lnTo>
                                  <a:pt x="869" y="305"/>
                                </a:lnTo>
                                <a:lnTo>
                                  <a:pt x="808" y="259"/>
                                </a:lnTo>
                                <a:lnTo>
                                  <a:pt x="745" y="216"/>
                                </a:lnTo>
                                <a:lnTo>
                                  <a:pt x="679" y="177"/>
                                </a:lnTo>
                                <a:lnTo>
                                  <a:pt x="611" y="141"/>
                                </a:lnTo>
                                <a:lnTo>
                                  <a:pt x="541" y="109"/>
                                </a:lnTo>
                                <a:lnTo>
                                  <a:pt x="469" y="81"/>
                                </a:lnTo>
                                <a:lnTo>
                                  <a:pt x="395" y="57"/>
                                </a:lnTo>
                                <a:lnTo>
                                  <a:pt x="319" y="37"/>
                                </a:lnTo>
                                <a:lnTo>
                                  <a:pt x="241" y="21"/>
                                </a:lnTo>
                                <a:lnTo>
                                  <a:pt x="162" y="9"/>
                                </a:lnTo>
                                <a:lnTo>
                                  <a:pt x="82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C3C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" name="任意多边形 6"/>
                        <wps:cNvSpPr/>
                        <wps:spPr>
                          <a:xfrm>
                            <a:off x="1984" y="1870"/>
                            <a:ext cx="1389" cy="9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89" h="915">
                                <a:moveTo>
                                  <a:pt x="1331" y="0"/>
                                </a:moveTo>
                                <a:lnTo>
                                  <a:pt x="0" y="399"/>
                                </a:lnTo>
                                <a:lnTo>
                                  <a:pt x="1290" y="915"/>
                                </a:lnTo>
                                <a:lnTo>
                                  <a:pt x="1315" y="845"/>
                                </a:lnTo>
                                <a:lnTo>
                                  <a:pt x="1337" y="775"/>
                                </a:lnTo>
                                <a:lnTo>
                                  <a:pt x="1356" y="702"/>
                                </a:lnTo>
                                <a:lnTo>
                                  <a:pt x="1370" y="628"/>
                                </a:lnTo>
                                <a:lnTo>
                                  <a:pt x="1381" y="553"/>
                                </a:lnTo>
                                <a:lnTo>
                                  <a:pt x="1387" y="476"/>
                                </a:lnTo>
                                <a:lnTo>
                                  <a:pt x="1389" y="399"/>
                                </a:lnTo>
                                <a:lnTo>
                                  <a:pt x="1387" y="316"/>
                                </a:lnTo>
                                <a:lnTo>
                                  <a:pt x="1380" y="235"/>
                                </a:lnTo>
                                <a:lnTo>
                                  <a:pt x="1368" y="155"/>
                                </a:lnTo>
                                <a:lnTo>
                                  <a:pt x="1351" y="76"/>
                                </a:lnTo>
                                <a:lnTo>
                                  <a:pt x="1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AFC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" name="任意多边形 7"/>
                        <wps:cNvSpPr/>
                        <wps:spPr>
                          <a:xfrm>
                            <a:off x="595" y="880"/>
                            <a:ext cx="1389" cy="27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89" h="2752">
                                <a:moveTo>
                                  <a:pt x="1389" y="0"/>
                                </a:moveTo>
                                <a:lnTo>
                                  <a:pt x="1313" y="2"/>
                                </a:lnTo>
                                <a:lnTo>
                                  <a:pt x="1238" y="8"/>
                                </a:lnTo>
                                <a:lnTo>
                                  <a:pt x="1164" y="18"/>
                                </a:lnTo>
                                <a:lnTo>
                                  <a:pt x="1091" y="32"/>
                                </a:lnTo>
                                <a:lnTo>
                                  <a:pt x="1020" y="50"/>
                                </a:lnTo>
                                <a:lnTo>
                                  <a:pt x="950" y="71"/>
                                </a:lnTo>
                                <a:lnTo>
                                  <a:pt x="882" y="95"/>
                                </a:lnTo>
                                <a:lnTo>
                                  <a:pt x="816" y="124"/>
                                </a:lnTo>
                                <a:lnTo>
                                  <a:pt x="751" y="155"/>
                                </a:lnTo>
                                <a:lnTo>
                                  <a:pt x="688" y="190"/>
                                </a:lnTo>
                                <a:lnTo>
                                  <a:pt x="628" y="227"/>
                                </a:lnTo>
                                <a:lnTo>
                                  <a:pt x="569" y="268"/>
                                </a:lnTo>
                                <a:lnTo>
                                  <a:pt x="513" y="311"/>
                                </a:lnTo>
                                <a:lnTo>
                                  <a:pt x="459" y="358"/>
                                </a:lnTo>
                                <a:lnTo>
                                  <a:pt x="407" y="407"/>
                                </a:lnTo>
                                <a:lnTo>
                                  <a:pt x="358" y="458"/>
                                </a:lnTo>
                                <a:lnTo>
                                  <a:pt x="312" y="512"/>
                                </a:lnTo>
                                <a:lnTo>
                                  <a:pt x="268" y="569"/>
                                </a:lnTo>
                                <a:lnTo>
                                  <a:pt x="228" y="627"/>
                                </a:lnTo>
                                <a:lnTo>
                                  <a:pt x="190" y="688"/>
                                </a:lnTo>
                                <a:lnTo>
                                  <a:pt x="155" y="751"/>
                                </a:lnTo>
                                <a:lnTo>
                                  <a:pt x="124" y="815"/>
                                </a:lnTo>
                                <a:lnTo>
                                  <a:pt x="96" y="882"/>
                                </a:lnTo>
                                <a:lnTo>
                                  <a:pt x="71" y="950"/>
                                </a:lnTo>
                                <a:lnTo>
                                  <a:pt x="50" y="1020"/>
                                </a:lnTo>
                                <a:lnTo>
                                  <a:pt x="32" y="1091"/>
                                </a:lnTo>
                                <a:lnTo>
                                  <a:pt x="18" y="1164"/>
                                </a:lnTo>
                                <a:lnTo>
                                  <a:pt x="8" y="1238"/>
                                </a:lnTo>
                                <a:lnTo>
                                  <a:pt x="2" y="1313"/>
                                </a:lnTo>
                                <a:lnTo>
                                  <a:pt x="0" y="1389"/>
                                </a:lnTo>
                                <a:lnTo>
                                  <a:pt x="2" y="1466"/>
                                </a:lnTo>
                                <a:lnTo>
                                  <a:pt x="9" y="1542"/>
                                </a:lnTo>
                                <a:lnTo>
                                  <a:pt x="19" y="1617"/>
                                </a:lnTo>
                                <a:lnTo>
                                  <a:pt x="33" y="1691"/>
                                </a:lnTo>
                                <a:lnTo>
                                  <a:pt x="51" y="1763"/>
                                </a:lnTo>
                                <a:lnTo>
                                  <a:pt x="73" y="1833"/>
                                </a:lnTo>
                                <a:lnTo>
                                  <a:pt x="98" y="1902"/>
                                </a:lnTo>
                                <a:lnTo>
                                  <a:pt x="127" y="1970"/>
                                </a:lnTo>
                                <a:lnTo>
                                  <a:pt x="159" y="2035"/>
                                </a:lnTo>
                                <a:lnTo>
                                  <a:pt x="195" y="2098"/>
                                </a:lnTo>
                                <a:lnTo>
                                  <a:pt x="233" y="2159"/>
                                </a:lnTo>
                                <a:lnTo>
                                  <a:pt x="275" y="2218"/>
                                </a:lnTo>
                                <a:lnTo>
                                  <a:pt x="320" y="2275"/>
                                </a:lnTo>
                                <a:lnTo>
                                  <a:pt x="367" y="2329"/>
                                </a:lnTo>
                                <a:lnTo>
                                  <a:pt x="417" y="2381"/>
                                </a:lnTo>
                                <a:lnTo>
                                  <a:pt x="470" y="2430"/>
                                </a:lnTo>
                                <a:lnTo>
                                  <a:pt x="525" y="2476"/>
                                </a:lnTo>
                                <a:lnTo>
                                  <a:pt x="583" y="2520"/>
                                </a:lnTo>
                                <a:lnTo>
                                  <a:pt x="643" y="2560"/>
                                </a:lnTo>
                                <a:lnTo>
                                  <a:pt x="705" y="2598"/>
                                </a:lnTo>
                                <a:lnTo>
                                  <a:pt x="769" y="2632"/>
                                </a:lnTo>
                                <a:lnTo>
                                  <a:pt x="835" y="2663"/>
                                </a:lnTo>
                                <a:lnTo>
                                  <a:pt x="903" y="2690"/>
                                </a:lnTo>
                                <a:lnTo>
                                  <a:pt x="973" y="2714"/>
                                </a:lnTo>
                                <a:lnTo>
                                  <a:pt x="1044" y="2734"/>
                                </a:lnTo>
                                <a:lnTo>
                                  <a:pt x="1117" y="2751"/>
                                </a:lnTo>
                                <a:lnTo>
                                  <a:pt x="1389" y="1389"/>
                                </a:lnTo>
                                <a:lnTo>
                                  <a:pt x="1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22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" name="任意多边形 8"/>
                        <wps:cNvSpPr/>
                        <wps:spPr>
                          <a:xfrm>
                            <a:off x="1712" y="2269"/>
                            <a:ext cx="1563" cy="13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3" h="1389">
                                <a:moveTo>
                                  <a:pt x="272" y="0"/>
                                </a:moveTo>
                                <a:lnTo>
                                  <a:pt x="0" y="1362"/>
                                </a:lnTo>
                                <a:lnTo>
                                  <a:pt x="66" y="1374"/>
                                </a:lnTo>
                                <a:lnTo>
                                  <a:pt x="134" y="1382"/>
                                </a:lnTo>
                                <a:lnTo>
                                  <a:pt x="203" y="1387"/>
                                </a:lnTo>
                                <a:lnTo>
                                  <a:pt x="272" y="1389"/>
                                </a:lnTo>
                                <a:lnTo>
                                  <a:pt x="351" y="1387"/>
                                </a:lnTo>
                                <a:lnTo>
                                  <a:pt x="429" y="1380"/>
                                </a:lnTo>
                                <a:lnTo>
                                  <a:pt x="506" y="1369"/>
                                </a:lnTo>
                                <a:lnTo>
                                  <a:pt x="582" y="1354"/>
                                </a:lnTo>
                                <a:lnTo>
                                  <a:pt x="655" y="1335"/>
                                </a:lnTo>
                                <a:lnTo>
                                  <a:pt x="728" y="1312"/>
                                </a:lnTo>
                                <a:lnTo>
                                  <a:pt x="798" y="1286"/>
                                </a:lnTo>
                                <a:lnTo>
                                  <a:pt x="866" y="1256"/>
                                </a:lnTo>
                                <a:lnTo>
                                  <a:pt x="933" y="1222"/>
                                </a:lnTo>
                                <a:lnTo>
                                  <a:pt x="997" y="1185"/>
                                </a:lnTo>
                                <a:lnTo>
                                  <a:pt x="1060" y="1144"/>
                                </a:lnTo>
                                <a:lnTo>
                                  <a:pt x="1119" y="1100"/>
                                </a:lnTo>
                                <a:lnTo>
                                  <a:pt x="1177" y="1054"/>
                                </a:lnTo>
                                <a:lnTo>
                                  <a:pt x="1231" y="1004"/>
                                </a:lnTo>
                                <a:lnTo>
                                  <a:pt x="1283" y="952"/>
                                </a:lnTo>
                                <a:lnTo>
                                  <a:pt x="1333" y="897"/>
                                </a:lnTo>
                                <a:lnTo>
                                  <a:pt x="1379" y="839"/>
                                </a:lnTo>
                                <a:lnTo>
                                  <a:pt x="1422" y="779"/>
                                </a:lnTo>
                                <a:lnTo>
                                  <a:pt x="1462" y="716"/>
                                </a:lnTo>
                                <a:lnTo>
                                  <a:pt x="1499" y="651"/>
                                </a:lnTo>
                                <a:lnTo>
                                  <a:pt x="1532" y="585"/>
                                </a:lnTo>
                                <a:lnTo>
                                  <a:pt x="1562" y="516"/>
                                </a:lnTo>
                                <a:lnTo>
                                  <a:pt x="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455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" name="任意多边形 9"/>
                        <wps:cNvSpPr/>
                        <wps:spPr>
                          <a:xfrm>
                            <a:off x="596" y="898"/>
                            <a:ext cx="2778" cy="27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78" h="2760">
                                <a:moveTo>
                                  <a:pt x="240" y="720"/>
                                </a:moveTo>
                                <a:lnTo>
                                  <a:pt x="198" y="740"/>
                                </a:lnTo>
                                <a:lnTo>
                                  <a:pt x="186" y="740"/>
                                </a:lnTo>
                                <a:lnTo>
                                  <a:pt x="151" y="760"/>
                                </a:lnTo>
                                <a:lnTo>
                                  <a:pt x="117" y="820"/>
                                </a:lnTo>
                                <a:lnTo>
                                  <a:pt x="87" y="900"/>
                                </a:lnTo>
                                <a:lnTo>
                                  <a:pt x="61" y="980"/>
                                </a:lnTo>
                                <a:lnTo>
                                  <a:pt x="39" y="1060"/>
                                </a:lnTo>
                                <a:lnTo>
                                  <a:pt x="22" y="1140"/>
                                </a:lnTo>
                                <a:lnTo>
                                  <a:pt x="10" y="1220"/>
                                </a:lnTo>
                                <a:lnTo>
                                  <a:pt x="2" y="1300"/>
                                </a:lnTo>
                                <a:lnTo>
                                  <a:pt x="0" y="1380"/>
                                </a:lnTo>
                                <a:lnTo>
                                  <a:pt x="2" y="1460"/>
                                </a:lnTo>
                                <a:lnTo>
                                  <a:pt x="8" y="1540"/>
                                </a:lnTo>
                                <a:lnTo>
                                  <a:pt x="18" y="1600"/>
                                </a:lnTo>
                                <a:lnTo>
                                  <a:pt x="32" y="1680"/>
                                </a:lnTo>
                                <a:lnTo>
                                  <a:pt x="50" y="1760"/>
                                </a:lnTo>
                                <a:lnTo>
                                  <a:pt x="71" y="1820"/>
                                </a:lnTo>
                                <a:lnTo>
                                  <a:pt x="95" y="1880"/>
                                </a:lnTo>
                                <a:lnTo>
                                  <a:pt x="124" y="1960"/>
                                </a:lnTo>
                                <a:lnTo>
                                  <a:pt x="155" y="2020"/>
                                </a:lnTo>
                                <a:lnTo>
                                  <a:pt x="190" y="2080"/>
                                </a:lnTo>
                                <a:lnTo>
                                  <a:pt x="227" y="2140"/>
                                </a:lnTo>
                                <a:lnTo>
                                  <a:pt x="268" y="2200"/>
                                </a:lnTo>
                                <a:lnTo>
                                  <a:pt x="311" y="2260"/>
                                </a:lnTo>
                                <a:lnTo>
                                  <a:pt x="358" y="2320"/>
                                </a:lnTo>
                                <a:lnTo>
                                  <a:pt x="407" y="2360"/>
                                </a:lnTo>
                                <a:lnTo>
                                  <a:pt x="458" y="2420"/>
                                </a:lnTo>
                                <a:lnTo>
                                  <a:pt x="512" y="2460"/>
                                </a:lnTo>
                                <a:lnTo>
                                  <a:pt x="569" y="2500"/>
                                </a:lnTo>
                                <a:lnTo>
                                  <a:pt x="627" y="2540"/>
                                </a:lnTo>
                                <a:lnTo>
                                  <a:pt x="688" y="2580"/>
                                </a:lnTo>
                                <a:lnTo>
                                  <a:pt x="751" y="2620"/>
                                </a:lnTo>
                                <a:lnTo>
                                  <a:pt x="815" y="2640"/>
                                </a:lnTo>
                                <a:lnTo>
                                  <a:pt x="882" y="2680"/>
                                </a:lnTo>
                                <a:lnTo>
                                  <a:pt x="950" y="2700"/>
                                </a:lnTo>
                                <a:lnTo>
                                  <a:pt x="1164" y="2760"/>
                                </a:lnTo>
                                <a:lnTo>
                                  <a:pt x="1612" y="2760"/>
                                </a:lnTo>
                                <a:lnTo>
                                  <a:pt x="1823" y="2700"/>
                                </a:lnTo>
                                <a:lnTo>
                                  <a:pt x="1890" y="2680"/>
                                </a:lnTo>
                                <a:lnTo>
                                  <a:pt x="1956" y="2640"/>
                                </a:lnTo>
                                <a:lnTo>
                                  <a:pt x="2020" y="2620"/>
                                </a:lnTo>
                                <a:lnTo>
                                  <a:pt x="2082" y="2580"/>
                                </a:lnTo>
                                <a:lnTo>
                                  <a:pt x="2143" y="2540"/>
                                </a:lnTo>
                                <a:lnTo>
                                  <a:pt x="2201" y="2500"/>
                                </a:lnTo>
                                <a:lnTo>
                                  <a:pt x="2257" y="2460"/>
                                </a:lnTo>
                                <a:lnTo>
                                  <a:pt x="2310" y="2420"/>
                                </a:lnTo>
                                <a:lnTo>
                                  <a:pt x="2362" y="2380"/>
                                </a:lnTo>
                                <a:lnTo>
                                  <a:pt x="888" y="2380"/>
                                </a:lnTo>
                                <a:lnTo>
                                  <a:pt x="880" y="2360"/>
                                </a:lnTo>
                                <a:lnTo>
                                  <a:pt x="844" y="2340"/>
                                </a:lnTo>
                                <a:lnTo>
                                  <a:pt x="815" y="2300"/>
                                </a:lnTo>
                                <a:lnTo>
                                  <a:pt x="796" y="2260"/>
                                </a:lnTo>
                                <a:lnTo>
                                  <a:pt x="791" y="2200"/>
                                </a:lnTo>
                                <a:lnTo>
                                  <a:pt x="794" y="2160"/>
                                </a:lnTo>
                                <a:lnTo>
                                  <a:pt x="796" y="2120"/>
                                </a:lnTo>
                                <a:lnTo>
                                  <a:pt x="799" y="2080"/>
                                </a:lnTo>
                                <a:lnTo>
                                  <a:pt x="801" y="2040"/>
                                </a:lnTo>
                                <a:lnTo>
                                  <a:pt x="799" y="1980"/>
                                </a:lnTo>
                                <a:lnTo>
                                  <a:pt x="787" y="1940"/>
                                </a:lnTo>
                                <a:lnTo>
                                  <a:pt x="768" y="1900"/>
                                </a:lnTo>
                                <a:lnTo>
                                  <a:pt x="743" y="1860"/>
                                </a:lnTo>
                                <a:lnTo>
                                  <a:pt x="712" y="1840"/>
                                </a:lnTo>
                                <a:lnTo>
                                  <a:pt x="678" y="1820"/>
                                </a:lnTo>
                                <a:lnTo>
                                  <a:pt x="644" y="1780"/>
                                </a:lnTo>
                                <a:lnTo>
                                  <a:pt x="615" y="1760"/>
                                </a:lnTo>
                                <a:lnTo>
                                  <a:pt x="590" y="1720"/>
                                </a:lnTo>
                                <a:lnTo>
                                  <a:pt x="570" y="1680"/>
                                </a:lnTo>
                                <a:lnTo>
                                  <a:pt x="556" y="1620"/>
                                </a:lnTo>
                                <a:lnTo>
                                  <a:pt x="551" y="1560"/>
                                </a:lnTo>
                                <a:lnTo>
                                  <a:pt x="546" y="1520"/>
                                </a:lnTo>
                                <a:lnTo>
                                  <a:pt x="532" y="1460"/>
                                </a:lnTo>
                                <a:lnTo>
                                  <a:pt x="512" y="1400"/>
                                </a:lnTo>
                                <a:lnTo>
                                  <a:pt x="487" y="1380"/>
                                </a:lnTo>
                                <a:lnTo>
                                  <a:pt x="423" y="1320"/>
                                </a:lnTo>
                                <a:lnTo>
                                  <a:pt x="295" y="1320"/>
                                </a:lnTo>
                                <a:lnTo>
                                  <a:pt x="221" y="1300"/>
                                </a:lnTo>
                                <a:lnTo>
                                  <a:pt x="185" y="1240"/>
                                </a:lnTo>
                                <a:lnTo>
                                  <a:pt x="173" y="1200"/>
                                </a:lnTo>
                                <a:lnTo>
                                  <a:pt x="172" y="1180"/>
                                </a:lnTo>
                                <a:lnTo>
                                  <a:pt x="178" y="1120"/>
                                </a:lnTo>
                                <a:lnTo>
                                  <a:pt x="190" y="1060"/>
                                </a:lnTo>
                                <a:lnTo>
                                  <a:pt x="206" y="1000"/>
                                </a:lnTo>
                                <a:lnTo>
                                  <a:pt x="224" y="940"/>
                                </a:lnTo>
                                <a:lnTo>
                                  <a:pt x="248" y="880"/>
                                </a:lnTo>
                                <a:lnTo>
                                  <a:pt x="271" y="800"/>
                                </a:lnTo>
                                <a:lnTo>
                                  <a:pt x="279" y="760"/>
                                </a:lnTo>
                                <a:lnTo>
                                  <a:pt x="268" y="740"/>
                                </a:lnTo>
                                <a:lnTo>
                                  <a:pt x="240" y="720"/>
                                </a:lnTo>
                                <a:close/>
                                <a:moveTo>
                                  <a:pt x="1466" y="1500"/>
                                </a:moveTo>
                                <a:lnTo>
                                  <a:pt x="1205" y="1500"/>
                                </a:lnTo>
                                <a:lnTo>
                                  <a:pt x="1249" y="1520"/>
                                </a:lnTo>
                                <a:lnTo>
                                  <a:pt x="1285" y="1560"/>
                                </a:lnTo>
                                <a:lnTo>
                                  <a:pt x="1307" y="1620"/>
                                </a:lnTo>
                                <a:lnTo>
                                  <a:pt x="1314" y="1660"/>
                                </a:lnTo>
                                <a:lnTo>
                                  <a:pt x="1306" y="1700"/>
                                </a:lnTo>
                                <a:lnTo>
                                  <a:pt x="1289" y="1740"/>
                                </a:lnTo>
                                <a:lnTo>
                                  <a:pt x="1267" y="1760"/>
                                </a:lnTo>
                                <a:lnTo>
                                  <a:pt x="1242" y="1780"/>
                                </a:lnTo>
                                <a:lnTo>
                                  <a:pt x="1213" y="1800"/>
                                </a:lnTo>
                                <a:lnTo>
                                  <a:pt x="1179" y="1820"/>
                                </a:lnTo>
                                <a:lnTo>
                                  <a:pt x="1145" y="1860"/>
                                </a:lnTo>
                                <a:lnTo>
                                  <a:pt x="1116" y="1900"/>
                                </a:lnTo>
                                <a:lnTo>
                                  <a:pt x="1111" y="1900"/>
                                </a:lnTo>
                                <a:lnTo>
                                  <a:pt x="1106" y="1920"/>
                                </a:lnTo>
                                <a:lnTo>
                                  <a:pt x="1101" y="1920"/>
                                </a:lnTo>
                                <a:lnTo>
                                  <a:pt x="1071" y="1980"/>
                                </a:lnTo>
                                <a:lnTo>
                                  <a:pt x="1036" y="2020"/>
                                </a:lnTo>
                                <a:lnTo>
                                  <a:pt x="1002" y="2080"/>
                                </a:lnTo>
                                <a:lnTo>
                                  <a:pt x="971" y="2120"/>
                                </a:lnTo>
                                <a:lnTo>
                                  <a:pt x="951" y="2140"/>
                                </a:lnTo>
                                <a:lnTo>
                                  <a:pt x="942" y="2180"/>
                                </a:lnTo>
                                <a:lnTo>
                                  <a:pt x="945" y="2220"/>
                                </a:lnTo>
                                <a:lnTo>
                                  <a:pt x="960" y="2240"/>
                                </a:lnTo>
                                <a:lnTo>
                                  <a:pt x="980" y="2260"/>
                                </a:lnTo>
                                <a:lnTo>
                                  <a:pt x="994" y="2280"/>
                                </a:lnTo>
                                <a:lnTo>
                                  <a:pt x="1003" y="2320"/>
                                </a:lnTo>
                                <a:lnTo>
                                  <a:pt x="1004" y="2340"/>
                                </a:lnTo>
                                <a:lnTo>
                                  <a:pt x="993" y="2360"/>
                                </a:lnTo>
                                <a:lnTo>
                                  <a:pt x="971" y="2380"/>
                                </a:lnTo>
                                <a:lnTo>
                                  <a:pt x="2362" y="2380"/>
                                </a:lnTo>
                                <a:lnTo>
                                  <a:pt x="2411" y="2320"/>
                                </a:lnTo>
                                <a:lnTo>
                                  <a:pt x="2457" y="2260"/>
                                </a:lnTo>
                                <a:lnTo>
                                  <a:pt x="2500" y="2220"/>
                                </a:lnTo>
                                <a:lnTo>
                                  <a:pt x="2541" y="2160"/>
                                </a:lnTo>
                                <a:lnTo>
                                  <a:pt x="2579" y="2100"/>
                                </a:lnTo>
                                <a:lnTo>
                                  <a:pt x="2614" y="2040"/>
                                </a:lnTo>
                                <a:lnTo>
                                  <a:pt x="1782" y="2040"/>
                                </a:lnTo>
                                <a:lnTo>
                                  <a:pt x="1773" y="2020"/>
                                </a:lnTo>
                                <a:lnTo>
                                  <a:pt x="1764" y="1980"/>
                                </a:lnTo>
                                <a:lnTo>
                                  <a:pt x="1748" y="1960"/>
                                </a:lnTo>
                                <a:lnTo>
                                  <a:pt x="1728" y="1960"/>
                                </a:lnTo>
                                <a:lnTo>
                                  <a:pt x="1705" y="1940"/>
                                </a:lnTo>
                                <a:lnTo>
                                  <a:pt x="1681" y="1940"/>
                                </a:lnTo>
                                <a:lnTo>
                                  <a:pt x="1658" y="1900"/>
                                </a:lnTo>
                                <a:lnTo>
                                  <a:pt x="1640" y="1860"/>
                                </a:lnTo>
                                <a:lnTo>
                                  <a:pt x="1628" y="1820"/>
                                </a:lnTo>
                                <a:lnTo>
                                  <a:pt x="1624" y="1780"/>
                                </a:lnTo>
                                <a:lnTo>
                                  <a:pt x="1620" y="1760"/>
                                </a:lnTo>
                                <a:lnTo>
                                  <a:pt x="1617" y="1720"/>
                                </a:lnTo>
                                <a:lnTo>
                                  <a:pt x="1614" y="1700"/>
                                </a:lnTo>
                                <a:lnTo>
                                  <a:pt x="1600" y="1640"/>
                                </a:lnTo>
                                <a:lnTo>
                                  <a:pt x="1572" y="1600"/>
                                </a:lnTo>
                                <a:lnTo>
                                  <a:pt x="1532" y="1560"/>
                                </a:lnTo>
                                <a:lnTo>
                                  <a:pt x="1486" y="1520"/>
                                </a:lnTo>
                                <a:lnTo>
                                  <a:pt x="1466" y="1500"/>
                                </a:lnTo>
                                <a:close/>
                                <a:moveTo>
                                  <a:pt x="2562" y="1340"/>
                                </a:moveTo>
                                <a:lnTo>
                                  <a:pt x="2513" y="1340"/>
                                </a:lnTo>
                                <a:lnTo>
                                  <a:pt x="2492" y="1380"/>
                                </a:lnTo>
                                <a:lnTo>
                                  <a:pt x="2478" y="1420"/>
                                </a:lnTo>
                                <a:lnTo>
                                  <a:pt x="2472" y="1460"/>
                                </a:lnTo>
                                <a:lnTo>
                                  <a:pt x="2469" y="1520"/>
                                </a:lnTo>
                                <a:lnTo>
                                  <a:pt x="2454" y="1560"/>
                                </a:lnTo>
                                <a:lnTo>
                                  <a:pt x="2416" y="1580"/>
                                </a:lnTo>
                                <a:lnTo>
                                  <a:pt x="2343" y="1600"/>
                                </a:lnTo>
                                <a:lnTo>
                                  <a:pt x="2024" y="1600"/>
                                </a:lnTo>
                                <a:lnTo>
                                  <a:pt x="2001" y="1660"/>
                                </a:lnTo>
                                <a:lnTo>
                                  <a:pt x="1977" y="1720"/>
                                </a:lnTo>
                                <a:lnTo>
                                  <a:pt x="1956" y="1780"/>
                                </a:lnTo>
                                <a:lnTo>
                                  <a:pt x="1939" y="1840"/>
                                </a:lnTo>
                                <a:lnTo>
                                  <a:pt x="1935" y="1840"/>
                                </a:lnTo>
                                <a:lnTo>
                                  <a:pt x="1933" y="1860"/>
                                </a:lnTo>
                                <a:lnTo>
                                  <a:pt x="1916" y="1900"/>
                                </a:lnTo>
                                <a:lnTo>
                                  <a:pt x="1893" y="1960"/>
                                </a:lnTo>
                                <a:lnTo>
                                  <a:pt x="1868" y="2000"/>
                                </a:lnTo>
                                <a:lnTo>
                                  <a:pt x="1843" y="2020"/>
                                </a:lnTo>
                                <a:lnTo>
                                  <a:pt x="1819" y="2040"/>
                                </a:lnTo>
                                <a:lnTo>
                                  <a:pt x="2614" y="2040"/>
                                </a:lnTo>
                                <a:lnTo>
                                  <a:pt x="2646" y="1980"/>
                                </a:lnTo>
                                <a:lnTo>
                                  <a:pt x="2675" y="1900"/>
                                </a:lnTo>
                                <a:lnTo>
                                  <a:pt x="2700" y="1840"/>
                                </a:lnTo>
                                <a:lnTo>
                                  <a:pt x="2722" y="1780"/>
                                </a:lnTo>
                                <a:lnTo>
                                  <a:pt x="2740" y="1700"/>
                                </a:lnTo>
                                <a:lnTo>
                                  <a:pt x="2755" y="1640"/>
                                </a:lnTo>
                                <a:lnTo>
                                  <a:pt x="2766" y="1560"/>
                                </a:lnTo>
                                <a:lnTo>
                                  <a:pt x="2774" y="1480"/>
                                </a:lnTo>
                                <a:lnTo>
                                  <a:pt x="2775" y="1460"/>
                                </a:lnTo>
                                <a:lnTo>
                                  <a:pt x="2638" y="1460"/>
                                </a:lnTo>
                                <a:lnTo>
                                  <a:pt x="2618" y="1440"/>
                                </a:lnTo>
                                <a:lnTo>
                                  <a:pt x="2605" y="1420"/>
                                </a:lnTo>
                                <a:lnTo>
                                  <a:pt x="2596" y="1380"/>
                                </a:lnTo>
                                <a:lnTo>
                                  <a:pt x="2582" y="1360"/>
                                </a:lnTo>
                                <a:lnTo>
                                  <a:pt x="2562" y="1340"/>
                                </a:lnTo>
                                <a:close/>
                                <a:moveTo>
                                  <a:pt x="1947" y="1260"/>
                                </a:moveTo>
                                <a:lnTo>
                                  <a:pt x="1897" y="1260"/>
                                </a:lnTo>
                                <a:lnTo>
                                  <a:pt x="1923" y="1300"/>
                                </a:lnTo>
                                <a:lnTo>
                                  <a:pt x="1999" y="1380"/>
                                </a:lnTo>
                                <a:lnTo>
                                  <a:pt x="2030" y="1420"/>
                                </a:lnTo>
                                <a:lnTo>
                                  <a:pt x="2047" y="1480"/>
                                </a:lnTo>
                                <a:lnTo>
                                  <a:pt x="2050" y="1520"/>
                                </a:lnTo>
                                <a:lnTo>
                                  <a:pt x="2036" y="1580"/>
                                </a:lnTo>
                                <a:lnTo>
                                  <a:pt x="2032" y="1580"/>
                                </a:lnTo>
                                <a:lnTo>
                                  <a:pt x="2028" y="1600"/>
                                </a:lnTo>
                                <a:lnTo>
                                  <a:pt x="2343" y="1600"/>
                                </a:lnTo>
                                <a:lnTo>
                                  <a:pt x="2282" y="1580"/>
                                </a:lnTo>
                                <a:lnTo>
                                  <a:pt x="2268" y="1520"/>
                                </a:lnTo>
                                <a:lnTo>
                                  <a:pt x="2279" y="1480"/>
                                </a:lnTo>
                                <a:lnTo>
                                  <a:pt x="2288" y="1460"/>
                                </a:lnTo>
                                <a:lnTo>
                                  <a:pt x="2303" y="1400"/>
                                </a:lnTo>
                                <a:lnTo>
                                  <a:pt x="2303" y="1340"/>
                                </a:lnTo>
                                <a:lnTo>
                                  <a:pt x="2292" y="1300"/>
                                </a:lnTo>
                                <a:lnTo>
                                  <a:pt x="2020" y="1300"/>
                                </a:lnTo>
                                <a:lnTo>
                                  <a:pt x="1974" y="1280"/>
                                </a:lnTo>
                                <a:lnTo>
                                  <a:pt x="1965" y="1280"/>
                                </a:lnTo>
                                <a:lnTo>
                                  <a:pt x="1947" y="1260"/>
                                </a:lnTo>
                                <a:close/>
                                <a:moveTo>
                                  <a:pt x="2000" y="440"/>
                                </a:moveTo>
                                <a:lnTo>
                                  <a:pt x="889" y="440"/>
                                </a:lnTo>
                                <a:lnTo>
                                  <a:pt x="933" y="460"/>
                                </a:lnTo>
                                <a:lnTo>
                                  <a:pt x="972" y="500"/>
                                </a:lnTo>
                                <a:lnTo>
                                  <a:pt x="1001" y="540"/>
                                </a:lnTo>
                                <a:lnTo>
                                  <a:pt x="1015" y="600"/>
                                </a:lnTo>
                                <a:lnTo>
                                  <a:pt x="1019" y="620"/>
                                </a:lnTo>
                                <a:lnTo>
                                  <a:pt x="1022" y="660"/>
                                </a:lnTo>
                                <a:lnTo>
                                  <a:pt x="1025" y="680"/>
                                </a:lnTo>
                                <a:lnTo>
                                  <a:pt x="1028" y="720"/>
                                </a:lnTo>
                                <a:lnTo>
                                  <a:pt x="1027" y="760"/>
                                </a:lnTo>
                                <a:lnTo>
                                  <a:pt x="1013" y="820"/>
                                </a:lnTo>
                                <a:lnTo>
                                  <a:pt x="990" y="860"/>
                                </a:lnTo>
                                <a:lnTo>
                                  <a:pt x="912" y="960"/>
                                </a:lnTo>
                                <a:lnTo>
                                  <a:pt x="865" y="1000"/>
                                </a:lnTo>
                                <a:lnTo>
                                  <a:pt x="816" y="1040"/>
                                </a:lnTo>
                                <a:lnTo>
                                  <a:pt x="767" y="1100"/>
                                </a:lnTo>
                                <a:lnTo>
                                  <a:pt x="741" y="1140"/>
                                </a:lnTo>
                                <a:lnTo>
                                  <a:pt x="736" y="1180"/>
                                </a:lnTo>
                                <a:lnTo>
                                  <a:pt x="751" y="1220"/>
                                </a:lnTo>
                                <a:lnTo>
                                  <a:pt x="785" y="1260"/>
                                </a:lnTo>
                                <a:lnTo>
                                  <a:pt x="828" y="1280"/>
                                </a:lnTo>
                                <a:lnTo>
                                  <a:pt x="871" y="1320"/>
                                </a:lnTo>
                                <a:lnTo>
                                  <a:pt x="957" y="1360"/>
                                </a:lnTo>
                                <a:lnTo>
                                  <a:pt x="1008" y="1400"/>
                                </a:lnTo>
                                <a:lnTo>
                                  <a:pt x="1067" y="1440"/>
                                </a:lnTo>
                                <a:lnTo>
                                  <a:pt x="1126" y="1460"/>
                                </a:lnTo>
                                <a:lnTo>
                                  <a:pt x="1179" y="1480"/>
                                </a:lnTo>
                                <a:lnTo>
                                  <a:pt x="1187" y="1500"/>
                                </a:lnTo>
                                <a:lnTo>
                                  <a:pt x="1446" y="1500"/>
                                </a:lnTo>
                                <a:lnTo>
                                  <a:pt x="1343" y="1420"/>
                                </a:lnTo>
                                <a:lnTo>
                                  <a:pt x="1297" y="1380"/>
                                </a:lnTo>
                                <a:lnTo>
                                  <a:pt x="1263" y="1340"/>
                                </a:lnTo>
                                <a:lnTo>
                                  <a:pt x="1253" y="1320"/>
                                </a:lnTo>
                                <a:lnTo>
                                  <a:pt x="1249" y="1320"/>
                                </a:lnTo>
                                <a:lnTo>
                                  <a:pt x="1236" y="1280"/>
                                </a:lnTo>
                                <a:lnTo>
                                  <a:pt x="1245" y="1240"/>
                                </a:lnTo>
                                <a:lnTo>
                                  <a:pt x="1274" y="1220"/>
                                </a:lnTo>
                                <a:lnTo>
                                  <a:pt x="1447" y="1220"/>
                                </a:lnTo>
                                <a:lnTo>
                                  <a:pt x="1507" y="1200"/>
                                </a:lnTo>
                                <a:lnTo>
                                  <a:pt x="1574" y="1200"/>
                                </a:lnTo>
                                <a:lnTo>
                                  <a:pt x="1640" y="1180"/>
                                </a:lnTo>
                                <a:lnTo>
                                  <a:pt x="1697" y="1180"/>
                                </a:lnTo>
                                <a:lnTo>
                                  <a:pt x="1745" y="1160"/>
                                </a:lnTo>
                                <a:lnTo>
                                  <a:pt x="1784" y="1120"/>
                                </a:lnTo>
                                <a:lnTo>
                                  <a:pt x="1797" y="1100"/>
                                </a:lnTo>
                                <a:lnTo>
                                  <a:pt x="1276" y="1100"/>
                                </a:lnTo>
                                <a:lnTo>
                                  <a:pt x="1237" y="1060"/>
                                </a:lnTo>
                                <a:lnTo>
                                  <a:pt x="1214" y="1040"/>
                                </a:lnTo>
                                <a:lnTo>
                                  <a:pt x="1210" y="1000"/>
                                </a:lnTo>
                                <a:lnTo>
                                  <a:pt x="1225" y="940"/>
                                </a:lnTo>
                                <a:lnTo>
                                  <a:pt x="1251" y="900"/>
                                </a:lnTo>
                                <a:lnTo>
                                  <a:pt x="1286" y="840"/>
                                </a:lnTo>
                                <a:lnTo>
                                  <a:pt x="1126" y="840"/>
                                </a:lnTo>
                                <a:lnTo>
                                  <a:pt x="1108" y="800"/>
                                </a:lnTo>
                                <a:lnTo>
                                  <a:pt x="1095" y="760"/>
                                </a:lnTo>
                                <a:lnTo>
                                  <a:pt x="1092" y="740"/>
                                </a:lnTo>
                                <a:lnTo>
                                  <a:pt x="1091" y="720"/>
                                </a:lnTo>
                                <a:lnTo>
                                  <a:pt x="1091" y="680"/>
                                </a:lnTo>
                                <a:lnTo>
                                  <a:pt x="1093" y="660"/>
                                </a:lnTo>
                                <a:lnTo>
                                  <a:pt x="1110" y="620"/>
                                </a:lnTo>
                                <a:lnTo>
                                  <a:pt x="1143" y="580"/>
                                </a:lnTo>
                                <a:lnTo>
                                  <a:pt x="1187" y="540"/>
                                </a:lnTo>
                                <a:lnTo>
                                  <a:pt x="1232" y="520"/>
                                </a:lnTo>
                                <a:lnTo>
                                  <a:pt x="1700" y="520"/>
                                </a:lnTo>
                                <a:lnTo>
                                  <a:pt x="1742" y="480"/>
                                </a:lnTo>
                                <a:lnTo>
                                  <a:pt x="1788" y="480"/>
                                </a:lnTo>
                                <a:lnTo>
                                  <a:pt x="1813" y="460"/>
                                </a:lnTo>
                                <a:lnTo>
                                  <a:pt x="1941" y="460"/>
                                </a:lnTo>
                                <a:lnTo>
                                  <a:pt x="2000" y="440"/>
                                </a:lnTo>
                                <a:close/>
                                <a:moveTo>
                                  <a:pt x="2777" y="1400"/>
                                </a:moveTo>
                                <a:lnTo>
                                  <a:pt x="2748" y="1420"/>
                                </a:lnTo>
                                <a:lnTo>
                                  <a:pt x="2718" y="1440"/>
                                </a:lnTo>
                                <a:lnTo>
                                  <a:pt x="2688" y="1460"/>
                                </a:lnTo>
                                <a:lnTo>
                                  <a:pt x="2775" y="1460"/>
                                </a:lnTo>
                                <a:lnTo>
                                  <a:pt x="2777" y="1400"/>
                                </a:lnTo>
                                <a:close/>
                                <a:moveTo>
                                  <a:pt x="2108" y="1100"/>
                                </a:moveTo>
                                <a:lnTo>
                                  <a:pt x="2057" y="1100"/>
                                </a:lnTo>
                                <a:lnTo>
                                  <a:pt x="2048" y="1120"/>
                                </a:lnTo>
                                <a:lnTo>
                                  <a:pt x="2049" y="1140"/>
                                </a:lnTo>
                                <a:lnTo>
                                  <a:pt x="2059" y="1180"/>
                                </a:lnTo>
                                <a:lnTo>
                                  <a:pt x="2079" y="1200"/>
                                </a:lnTo>
                                <a:lnTo>
                                  <a:pt x="2099" y="1220"/>
                                </a:lnTo>
                                <a:lnTo>
                                  <a:pt x="2112" y="1240"/>
                                </a:lnTo>
                                <a:lnTo>
                                  <a:pt x="2117" y="1280"/>
                                </a:lnTo>
                                <a:lnTo>
                                  <a:pt x="2112" y="1300"/>
                                </a:lnTo>
                                <a:lnTo>
                                  <a:pt x="2292" y="1300"/>
                                </a:lnTo>
                                <a:lnTo>
                                  <a:pt x="2287" y="1280"/>
                                </a:lnTo>
                                <a:lnTo>
                                  <a:pt x="2257" y="1240"/>
                                </a:lnTo>
                                <a:lnTo>
                                  <a:pt x="2180" y="1160"/>
                                </a:lnTo>
                                <a:lnTo>
                                  <a:pt x="2143" y="1120"/>
                                </a:lnTo>
                                <a:lnTo>
                                  <a:pt x="2108" y="1100"/>
                                </a:lnTo>
                                <a:close/>
                                <a:moveTo>
                                  <a:pt x="1754" y="940"/>
                                </a:moveTo>
                                <a:lnTo>
                                  <a:pt x="1708" y="940"/>
                                </a:lnTo>
                                <a:lnTo>
                                  <a:pt x="1603" y="980"/>
                                </a:lnTo>
                                <a:lnTo>
                                  <a:pt x="1556" y="1000"/>
                                </a:lnTo>
                                <a:lnTo>
                                  <a:pt x="1520" y="1040"/>
                                </a:lnTo>
                                <a:lnTo>
                                  <a:pt x="1483" y="1060"/>
                                </a:lnTo>
                                <a:lnTo>
                                  <a:pt x="1434" y="1080"/>
                                </a:lnTo>
                                <a:lnTo>
                                  <a:pt x="1379" y="1100"/>
                                </a:lnTo>
                                <a:lnTo>
                                  <a:pt x="1797" y="1100"/>
                                </a:lnTo>
                                <a:lnTo>
                                  <a:pt x="1811" y="1080"/>
                                </a:lnTo>
                                <a:lnTo>
                                  <a:pt x="1822" y="1020"/>
                                </a:lnTo>
                                <a:lnTo>
                                  <a:pt x="1815" y="980"/>
                                </a:lnTo>
                                <a:lnTo>
                                  <a:pt x="1791" y="960"/>
                                </a:lnTo>
                                <a:lnTo>
                                  <a:pt x="1754" y="940"/>
                                </a:lnTo>
                                <a:close/>
                                <a:moveTo>
                                  <a:pt x="1519" y="720"/>
                                </a:moveTo>
                                <a:lnTo>
                                  <a:pt x="1327" y="720"/>
                                </a:lnTo>
                                <a:lnTo>
                                  <a:pt x="1278" y="760"/>
                                </a:lnTo>
                                <a:lnTo>
                                  <a:pt x="1230" y="780"/>
                                </a:lnTo>
                                <a:lnTo>
                                  <a:pt x="1190" y="820"/>
                                </a:lnTo>
                                <a:lnTo>
                                  <a:pt x="1164" y="840"/>
                                </a:lnTo>
                                <a:lnTo>
                                  <a:pt x="1286" y="840"/>
                                </a:lnTo>
                                <a:lnTo>
                                  <a:pt x="1325" y="800"/>
                                </a:lnTo>
                                <a:lnTo>
                                  <a:pt x="1369" y="780"/>
                                </a:lnTo>
                                <a:lnTo>
                                  <a:pt x="1473" y="740"/>
                                </a:lnTo>
                                <a:lnTo>
                                  <a:pt x="1519" y="720"/>
                                </a:lnTo>
                                <a:close/>
                                <a:moveTo>
                                  <a:pt x="1700" y="520"/>
                                </a:moveTo>
                                <a:lnTo>
                                  <a:pt x="1346" y="520"/>
                                </a:lnTo>
                                <a:lnTo>
                                  <a:pt x="1390" y="540"/>
                                </a:lnTo>
                                <a:lnTo>
                                  <a:pt x="1428" y="560"/>
                                </a:lnTo>
                                <a:lnTo>
                                  <a:pt x="1455" y="580"/>
                                </a:lnTo>
                                <a:lnTo>
                                  <a:pt x="1467" y="600"/>
                                </a:lnTo>
                                <a:lnTo>
                                  <a:pt x="1460" y="620"/>
                                </a:lnTo>
                                <a:lnTo>
                                  <a:pt x="1437" y="660"/>
                                </a:lnTo>
                                <a:lnTo>
                                  <a:pt x="1400" y="680"/>
                                </a:lnTo>
                                <a:lnTo>
                                  <a:pt x="1355" y="720"/>
                                </a:lnTo>
                                <a:lnTo>
                                  <a:pt x="1559" y="720"/>
                                </a:lnTo>
                                <a:lnTo>
                                  <a:pt x="1597" y="700"/>
                                </a:lnTo>
                                <a:lnTo>
                                  <a:pt x="1627" y="660"/>
                                </a:lnTo>
                                <a:lnTo>
                                  <a:pt x="1645" y="600"/>
                                </a:lnTo>
                                <a:lnTo>
                                  <a:pt x="1666" y="560"/>
                                </a:lnTo>
                                <a:lnTo>
                                  <a:pt x="1700" y="520"/>
                                </a:lnTo>
                                <a:close/>
                                <a:moveTo>
                                  <a:pt x="1705" y="20"/>
                                </a:moveTo>
                                <a:lnTo>
                                  <a:pt x="1080" y="20"/>
                                </a:lnTo>
                                <a:lnTo>
                                  <a:pt x="935" y="60"/>
                                </a:lnTo>
                                <a:lnTo>
                                  <a:pt x="864" y="100"/>
                                </a:lnTo>
                                <a:lnTo>
                                  <a:pt x="796" y="120"/>
                                </a:lnTo>
                                <a:lnTo>
                                  <a:pt x="730" y="160"/>
                                </a:lnTo>
                                <a:lnTo>
                                  <a:pt x="665" y="200"/>
                                </a:lnTo>
                                <a:lnTo>
                                  <a:pt x="603" y="240"/>
                                </a:lnTo>
                                <a:lnTo>
                                  <a:pt x="544" y="280"/>
                                </a:lnTo>
                                <a:lnTo>
                                  <a:pt x="486" y="320"/>
                                </a:lnTo>
                                <a:lnTo>
                                  <a:pt x="432" y="380"/>
                                </a:lnTo>
                                <a:lnTo>
                                  <a:pt x="379" y="420"/>
                                </a:lnTo>
                                <a:lnTo>
                                  <a:pt x="806" y="420"/>
                                </a:lnTo>
                                <a:lnTo>
                                  <a:pt x="833" y="440"/>
                                </a:lnTo>
                                <a:lnTo>
                                  <a:pt x="2418" y="440"/>
                                </a:lnTo>
                                <a:lnTo>
                                  <a:pt x="2366" y="400"/>
                                </a:lnTo>
                                <a:lnTo>
                                  <a:pt x="2311" y="340"/>
                                </a:lnTo>
                                <a:lnTo>
                                  <a:pt x="2253" y="300"/>
                                </a:lnTo>
                                <a:lnTo>
                                  <a:pt x="2192" y="240"/>
                                </a:lnTo>
                                <a:lnTo>
                                  <a:pt x="2129" y="200"/>
                                </a:lnTo>
                                <a:lnTo>
                                  <a:pt x="2064" y="160"/>
                                </a:lnTo>
                                <a:lnTo>
                                  <a:pt x="1996" y="140"/>
                                </a:lnTo>
                                <a:lnTo>
                                  <a:pt x="1926" y="100"/>
                                </a:lnTo>
                                <a:lnTo>
                                  <a:pt x="1854" y="80"/>
                                </a:lnTo>
                                <a:lnTo>
                                  <a:pt x="1781" y="40"/>
                                </a:lnTo>
                                <a:lnTo>
                                  <a:pt x="1705" y="20"/>
                                </a:lnTo>
                                <a:close/>
                                <a:moveTo>
                                  <a:pt x="1550" y="0"/>
                                </a:moveTo>
                                <a:lnTo>
                                  <a:pt x="1232" y="0"/>
                                </a:lnTo>
                                <a:lnTo>
                                  <a:pt x="1156" y="20"/>
                                </a:lnTo>
                                <a:lnTo>
                                  <a:pt x="1628" y="20"/>
                                </a:lnTo>
                                <a:lnTo>
                                  <a:pt x="1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29.1pt;margin-top:141.7pt;height:138.9pt;width:138.9pt;mso-position-horizontal-relative:page;z-index:6144;mso-width-relative:page;mso-height-relative:page;" coordorigin="595,880" coordsize="2778,2778" o:gfxdata="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">
                <o:lock v:ext="edit" aspectratio="f"/>
                <v:shape id="任意多边形 5" o:spid="_x0000_s1026" o:spt="100" style="position:absolute;left:1984;top:880;height:1389;width:1331;" fillcolor="#AFC3C2" filled="t" stroked="f" coordsize="1331,1389" o:gfxdata="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24m/ugAAANoA&#10;AAAPAAAAAAAAAAEAIAAAACIAAABkcnMvZG93bnJldi54bWxQSwECFAAUAAAACACHTuJAMy8FnjsA&#10;AAA5AAAAEAAAAAAAAAABACAAAAAJAQAAZHJzL3NoYXBleG1sLnhtbFBLBQYAAAAABgAGAFsBAACz&#10;AwAAAAA=&#10;" path="m0,0l0,1389,1331,990,1306,916,1278,845,1246,775,1211,708,1172,642,1129,580,1083,519,1034,462,982,407,927,354,869,305,808,259,745,216,679,177,611,141,541,109,469,81,395,57,319,37,241,21,162,9,82,2,0,0xe">
                  <v:fill on="t" focussize="0,0"/>
                  <v:stroke on="f"/>
                  <v:imagedata o:title=""/>
                  <o:lock v:ext="edit" aspectratio="f"/>
                </v:shape>
                <v:shape id="任意多边形 6" o:spid="_x0000_s1026" o:spt="100" style="position:absolute;left:1984;top:1870;height:915;width:1389;" fillcolor="#37AFCF" filled="t" stroked="f" coordsize="1389,915" o:gfxdata="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qMiy8AAAA&#10;2gAAAA8AAAAAAAAAAQAgAAAAIgAAAGRycy9kb3ducmV2LnhtbFBLAQIUABQAAAAIAIdO4kAzLwWe&#10;OwAAADkAAAAQAAAAAAAAAAEAIAAAAAsBAABkcnMvc2hhcGV4bWwueG1sUEsFBgAAAAAGAAYAWwEA&#10;ALUDAAAAAA==&#10;" path="m1331,0l0,399,1290,915,1315,845,1337,775,1356,702,1370,628,1381,553,1387,476,1389,399,1387,316,1380,235,1368,155,1351,76,1331,0xe">
                  <v:fill on="t" focussize="0,0"/>
                  <v:stroke on="f"/>
                  <v:imagedata o:title=""/>
                  <o:lock v:ext="edit" aspectratio="f"/>
                </v:shape>
                <v:shape id="任意多边形 7" o:spid="_x0000_s1026" o:spt="100" style="position:absolute;left:595;top:880;height:2752;width:1389;" fillcolor="#F58229" filled="t" stroked="f" coordsize="1389,2752" o:gfxdata="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q7DctwAAANoAAAAP&#10;AAAAAAAAAAEAIAAAACIAAABkcnMvZG93bnJldi54bWxQSwECFAAUAAAACACHTuJAMy8FnjsAAAA5&#10;AAAAEAAAAAAAAAABACAAAAAGAQAAZHJzL3NoYXBleG1sLnhtbFBLBQYAAAAABgAGAFsBAACwAwAA&#10;AAA=&#10;" path="m1389,0l1313,2,1238,8,1164,18,1091,32,1020,50,950,71,882,95,816,124,751,155,688,190,628,227,569,268,513,311,459,358,407,407,358,458,312,512,268,569,228,627,190,688,155,751,124,815,96,882,71,950,50,1020,32,1091,18,1164,8,1238,2,1313,0,1389,2,1466,9,1542,19,1617,33,1691,51,1763,73,1833,98,1902,127,1970,159,2035,195,2098,233,2159,275,2218,320,2275,367,2329,417,2381,470,2430,525,2476,583,2520,643,2560,705,2598,769,2632,835,2663,903,2690,973,2714,1044,2734,1117,2751,1389,1389,1389,0xe">
                  <v:fill on="t" focussize="0,0"/>
                  <v:stroke on="f"/>
                  <v:imagedata o:title=""/>
                  <o:lock v:ext="edit" aspectratio="f"/>
                </v:shape>
                <v:shape id="任意多边形 8" o:spid="_x0000_s1026" o:spt="100" style="position:absolute;left:1712;top:2269;height:1389;width:1563;" fillcolor="#334553" filled="t" stroked="f" coordsize="1563,1389" o:gfxdata="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QJvabsAAADa&#10;AAAADwAAAAAAAAABACAAAAAiAAAAZHJzL2Rvd25yZXYueG1sUEsBAhQAFAAAAAgAh07iQDMvBZ47&#10;AAAAOQAAABAAAAAAAAAAAQAgAAAACgEAAGRycy9zaGFwZXhtbC54bWxQSwUGAAAAAAYABgBbAQAA&#10;tAMAAAAA&#10;" path="m272,0l0,1362,66,1374,134,1382,203,1387,272,1389,351,1387,429,1380,506,1369,582,1354,655,1335,728,1312,798,1286,866,1256,933,1222,997,1185,1060,1144,1119,1100,1177,1054,1231,1004,1283,952,1333,897,1379,839,1422,779,1462,716,1499,651,1532,585,1562,516,272,0xe">
                  <v:fill on="t" focussize="0,0"/>
                  <v:stroke on="f"/>
                  <v:imagedata o:title=""/>
                  <o:lock v:ext="edit" aspectratio="f"/>
                </v:shape>
                <v:shape id="任意多边形 9" o:spid="_x0000_s1026" o:spt="100" style="position:absolute;left:596;top:898;height:2760;width:2778;" fillcolor="#FFFFFF" filled="t" stroked="f" coordsize="2778,2760" o:gfxdata="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aJ4LsAAADb&#10;AAAADwAAAAAAAAABACAAAAAiAAAAZHJzL2Rvd25yZXYueG1sUEsBAhQAFAAAAAgAh07iQDMvBZ47&#10;AAAAOQAAABAAAAAAAAAAAQAgAAAACgEAAGRycy9zaGFwZXhtbC54bWxQSwUGAAAAAAYABgBbAQAA&#10;tAMAAAAA&#10;" path="m240,720l198,740,186,740,151,760,117,820,87,900,61,980,39,1060,22,1140,10,1220,2,1300,0,1380,2,1460,8,1540,18,1600,32,1680,50,1760,71,1820,95,1880,124,1960,155,2020,190,2080,227,2140,268,2200,311,2260,358,2320,407,2360,458,2420,512,2460,569,2500,627,2540,688,2580,751,2620,815,2640,882,2680,950,2700,1164,2760,1612,2760,1823,2700,1890,2680,1956,2640,2020,2620,2082,2580,2143,2540,2201,2500,2257,2460,2310,2420,2362,2380,888,2380,880,2360,844,2340,815,2300,796,2260,791,2200,794,2160,796,2120,799,2080,801,2040,799,1980,787,1940,768,1900,743,1860,712,1840,678,1820,644,1780,615,1760,590,1720,570,1680,556,1620,551,1560,546,1520,532,1460,512,1400,487,1380,423,1320,295,1320,221,1300,185,1240,173,1200,172,1180,178,1120,190,1060,206,1000,224,940,248,880,271,800,279,760,268,740,240,720xm1466,1500l1205,1500,1249,1520,1285,1560,1307,1620,1314,1660,1306,1700,1289,1740,1267,1760,1242,1780,1213,1800,1179,1820,1145,1860,1116,1900,1111,1900,1106,1920,1101,1920,1071,1980,1036,2020,1002,2080,971,2120,951,2140,942,2180,945,2220,960,2240,980,2260,994,2280,1003,2320,1004,2340,993,2360,971,2380,2362,2380,2411,2320,2457,2260,2500,2220,2541,2160,2579,2100,2614,2040,1782,2040,1773,2020,1764,1980,1748,1960,1728,1960,1705,1940,1681,1940,1658,1900,1640,1860,1628,1820,1624,1780,1620,1760,1617,1720,1614,1700,1600,1640,1572,1600,1532,1560,1486,1520,1466,1500xm2562,1340l2513,1340,2492,1380,2478,1420,2472,1460,2469,1520,2454,1560,2416,1580,2343,1600,2024,1600,2001,1660,1977,1720,1956,1780,1939,1840,1935,1840,1933,1860,1916,1900,1893,1960,1868,2000,1843,2020,1819,2040,2614,2040,2646,1980,2675,1900,2700,1840,2722,1780,2740,1700,2755,1640,2766,1560,2774,1480,2775,1460,2638,1460,2618,1440,2605,1420,2596,1380,2582,1360,2562,1340xm1947,1260l1897,1260,1923,1300,1999,1380,2030,1420,2047,1480,2050,1520,2036,1580,2032,1580,2028,1600,2343,1600,2282,1580,2268,1520,2279,1480,2288,1460,2303,1400,2303,1340,2292,1300,2020,1300,1974,1280,1965,1280,1947,1260xm2000,440l889,440,933,460,972,500,1001,540,1015,600,1019,620,1022,660,1025,680,1028,720,1027,760,1013,820,990,860,912,960,865,1000,816,1040,767,1100,741,1140,736,1180,751,1220,785,1260,828,1280,871,1320,957,1360,1008,1400,1067,1440,1126,1460,1179,1480,1187,1500,1446,1500,1343,1420,1297,1380,1263,1340,1253,1320,1249,1320,1236,1280,1245,1240,1274,1220,1447,1220,1507,1200,1574,1200,1640,1180,1697,1180,1745,1160,1784,1120,1797,1100,1276,1100,1237,1060,1214,1040,1210,1000,1225,940,1251,900,1286,840,1126,840,1108,800,1095,760,1092,740,1091,720,1091,680,1093,660,1110,620,1143,580,1187,540,1232,520,1700,520,1742,480,1788,480,1813,460,1941,460,2000,440xm2777,1400l2748,1420,2718,1440,2688,1460,2775,1460,2777,1400xm2108,1100l2057,1100,2048,1120,2049,1140,2059,1180,2079,1200,2099,1220,2112,1240,2117,1280,2112,1300,2292,1300,2287,1280,2257,1240,2180,1160,2143,1120,2108,1100xm1754,940l1708,940,1603,980,1556,1000,1520,1040,1483,1060,1434,1080,1379,1100,1797,1100,1811,1080,1822,1020,1815,980,1791,960,1754,940xm1519,720l1327,720,1278,760,1230,780,1190,820,1164,840,1286,840,1325,800,1369,780,1473,740,1519,720xm1700,520l1346,520,1390,540,1428,560,1455,580,1467,600,1460,620,1437,660,1400,680,1355,720,1559,720,1597,700,1627,660,1645,600,1666,560,1700,520xm1705,20l1080,20,935,60,864,100,796,120,730,160,665,200,603,240,544,280,486,320,432,380,379,420,806,420,833,440,2418,440,2366,400,2311,340,2253,300,2192,240,2129,200,2064,160,1996,140,1926,100,1854,80,1781,40,1705,20xm1550,0l1232,0,1156,20,1628,20,1550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168" behindDoc="0" locked="0" layoutInCell="1" allowOverlap="1">
                <wp:simplePos x="0" y="0"/>
                <wp:positionH relativeFrom="page">
                  <wp:posOffset>251460</wp:posOffset>
                </wp:positionH>
                <wp:positionV relativeFrom="paragraph">
                  <wp:posOffset>1643380</wp:posOffset>
                </wp:positionV>
                <wp:extent cx="2015490" cy="0"/>
                <wp:effectExtent l="0" t="0" r="0" b="0"/>
                <wp:wrapNone/>
                <wp:docPr id="5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490" cy="0"/>
                        </a:xfrm>
                        <a:prstGeom prst="line">
                          <a:avLst/>
                        </a:prstGeom>
                        <a:ln w="25197" cap="flat" cmpd="sng">
                          <a:solidFill>
                            <a:srgbClr val="58595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19.8pt;margin-top:129.4pt;height:0pt;width:158.7pt;mso-position-horizontal-relative:page;z-index:7168;mso-width-relative:page;mso-height-relative:page;" filled="f" stroked="t" coordsize="21600,21600" o:gfxdata="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nEFqfZAAAACgEAAA8AAAAAAAAAAQAgAAAA&#10;IgAAAGRycy9kb3ducmV2LnhtbFBLAQIUABQAAAAIAIdO4kBiLn+R0QEAAI4DAAAOAAAAAAAAAAEA&#10;IAAAACgBAABkcnMvZTJvRG9jLnhtbFBLBQYAAAAABgAGAFkBAABrBQAAAAA=&#10;">
                <v:fill on="f" focussize="0,0"/>
                <v:stroke weight="1.9840157480315pt" color="#58595B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2288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1220470</wp:posOffset>
                </wp:positionV>
                <wp:extent cx="1962150" cy="3581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4810" y="2134870"/>
                          <a:ext cx="19621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line="470" w:lineRule="exact"/>
                              <w:ind w:left="142" w:right="-19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323031"/>
                                <w:sz w:val="28"/>
                              </w:rPr>
                              <w:t>个人能力 | SKILL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7pt;margin-top:96.1pt;height:28.2pt;width:154.5pt;z-index:12288;mso-width-relative:page;mso-height-relative:page;" filled="f" stroked="f" coordsize="21600,21600" o:gfxdata="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Yhy0WtwAAAAMAQAADwAAAAAAAAABACAAAAAiAAAAZHJzL2Rvd25yZXYueG1sUEsB&#10;AhQAFAAAAAgAh07iQH7g1SwqAgAAI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 w:line="470" w:lineRule="exact"/>
                        <w:ind w:left="142" w:right="-19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323031"/>
                          <w:sz w:val="28"/>
                        </w:rPr>
                        <w:t>个人能力 | SKILL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120" behindDoc="0" locked="0" layoutInCell="1" allowOverlap="1">
                <wp:simplePos x="0" y="0"/>
                <wp:positionH relativeFrom="page">
                  <wp:posOffset>251460</wp:posOffset>
                </wp:positionH>
                <wp:positionV relativeFrom="paragraph">
                  <wp:posOffset>1062355</wp:posOffset>
                </wp:positionV>
                <wp:extent cx="7055485" cy="0"/>
                <wp:effectExtent l="0" t="25400" r="12065" b="31750"/>
                <wp:wrapTopAndBottom/>
                <wp:docPr id="3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5485" cy="0"/>
                        </a:xfrm>
                        <a:prstGeom prst="line">
                          <a:avLst/>
                        </a:prstGeom>
                        <a:ln w="50406" cap="flat" cmpd="sng">
                          <a:solidFill>
                            <a:srgbClr val="58595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19.8pt;margin-top:83.65pt;height:0pt;width:555.55pt;mso-position-horizontal-relative:page;mso-wrap-distance-bottom:0pt;mso-wrap-distance-top:0pt;z-index:5120;mso-width-relative:page;mso-height-relative:page;" filled="f" stroked="t" coordsize="21600,21600" o:gfxdata="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J4GLb1wAAAAsBAAAPAAAAAAAAAAEAIAAA&#10;ACIAAABkcnMvZG93bnJldi54bWxQSwECFAAUAAAACACHTuJAabVpbdQBAACOAwAADgAAAAAAAAAB&#10;ACAAAAAmAQAAZHJzL2Uyb0RvYy54bWxQSwUGAAAAAAYABgBZAQAAbAUAAAAA&#10;">
                <v:fill on="f" focussize="0,0"/>
                <v:stroke weight="3.96897637795276pt" color="#58595B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720" behindDoc="0" locked="0" layoutInCell="1" allowOverlap="1">
                <wp:simplePos x="0" y="0"/>
                <wp:positionH relativeFrom="column">
                  <wp:posOffset>-1082040</wp:posOffset>
                </wp:positionH>
                <wp:positionV relativeFrom="paragraph">
                  <wp:posOffset>-827405</wp:posOffset>
                </wp:positionV>
                <wp:extent cx="5095875" cy="82359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60" y="86995"/>
                          <a:ext cx="5095875" cy="823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line="1181" w:lineRule="exact"/>
                              <w:ind w:left="401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7AFCF"/>
                                <w:spacing w:val="22"/>
                                <w:position w:val="3"/>
                                <w:sz w:val="82"/>
                                <w:lang w:val="en-US" w:eastAsia="zh-CN"/>
                              </w:rPr>
                              <w:t>奈森设计</w:t>
                            </w:r>
                            <w:r>
                              <w:rPr>
                                <w:b/>
                                <w:color w:val="37AFCF"/>
                                <w:spacing w:val="98"/>
                                <w:position w:val="3"/>
                                <w:sz w:val="82"/>
                              </w:rPr>
                              <w:t xml:space="preserve"> </w:t>
                            </w:r>
                            <w:r>
                              <w:rPr>
                                <w:color w:val="334553"/>
                                <w:spacing w:val="70"/>
                                <w:sz w:val="28"/>
                              </w:rPr>
                              <w:t>求职意向:财务实习生</w:t>
                            </w:r>
                            <w:r>
                              <w:rPr>
                                <w:color w:val="334553"/>
                                <w:spacing w:val="-5"/>
                                <w:sz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5.2pt;margin-top:-65.15pt;height:64.85pt;width:401.25pt;z-index:30720;mso-width-relative:page;mso-height-relative:page;" filled="f" stroked="f" coordsize="21600,21600" o:gfxdata="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750LjbAAAACwEAAA8AAAAAAAAAAQAgAAAAIgAAAGRycy9kb3ducmV2LnhtbFBLAQIUABQA&#10;AAAIAIdO4kA6+U0HJgIAACA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 w:line="1181" w:lineRule="exact"/>
                        <w:ind w:left="401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37AFCF"/>
                          <w:spacing w:val="22"/>
                          <w:position w:val="3"/>
                          <w:sz w:val="82"/>
                          <w:lang w:val="en-US" w:eastAsia="zh-CN"/>
                        </w:rPr>
                        <w:t>奈森设计</w:t>
                      </w:r>
                      <w:r>
                        <w:rPr>
                          <w:b/>
                          <w:color w:val="37AFCF"/>
                          <w:spacing w:val="98"/>
                          <w:position w:val="3"/>
                          <w:sz w:val="82"/>
                        </w:rPr>
                        <w:t xml:space="preserve"> </w:t>
                      </w:r>
                      <w:r>
                        <w:rPr>
                          <w:color w:val="334553"/>
                          <w:spacing w:val="70"/>
                          <w:sz w:val="28"/>
                        </w:rPr>
                        <w:t>求职意向:财务实习生</w:t>
                      </w:r>
                      <w:r>
                        <w:rPr>
                          <w:color w:val="334553"/>
                          <w:spacing w:val="-5"/>
                          <w:sz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dobe 黑体 Std R">
    <w:altName w:val="黑体"/>
    <w:panose1 w:val="00000000000000000000"/>
    <w:charset w:val="80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0"/>
    <w:family w:val="swiss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97A89"/>
    <w:rsid w:val="35AF0BE9"/>
    <w:rsid w:val="36997A8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ind w:left="142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line="266" w:lineRule="exact"/>
      <w:ind w:left="1037" w:right="757"/>
      <w:outlineLvl w:val="3"/>
    </w:pPr>
    <w:rPr>
      <w:rFonts w:ascii="微软雅黑" w:hAnsi="微软雅黑" w:eastAsia="微软雅黑" w:cs="微软雅黑"/>
      <w:b/>
      <w:bCs/>
      <w:sz w:val="19"/>
      <w:szCs w:val="19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rPr>
      <w:rFonts w:ascii="微软雅黑" w:hAnsi="微软雅黑" w:eastAsia="微软雅黑" w:cs="微软雅黑"/>
      <w:sz w:val="19"/>
      <w:szCs w:val="1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4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2018-04-14T10:10:00Z</dcterms:created>
  <dc:creator>scavengers拾荒者</dc:creator>
  <cp:lastModifiedBy>scavengers拾荒者</cp:lastModifiedBy>
  <dcterms:modified xsi:type="dcterms:W3CDTF">2018-04-14T14:31:19Z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