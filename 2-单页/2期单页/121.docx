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w:rPr>
          <w:sz w:val="30"/>
        </w:rPr>
        <mc:AlternateContent>
          <mc:Choice Requires="wps">
            <w:drawing>
              <wp:anchor distT="0" distB="0" distL="114300" distR="114300" simplePos="0" relativeHeight="4211064832" behindDoc="0" locked="0" layoutInCell="1" allowOverlap="1">
                <wp:simplePos x="0" y="0"/>
                <wp:positionH relativeFrom="column">
                  <wp:posOffset>2470785</wp:posOffset>
                </wp:positionH>
                <wp:positionV relativeFrom="paragraph">
                  <wp:posOffset>6160770</wp:posOffset>
                </wp:positionV>
                <wp:extent cx="3543300" cy="3228975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3228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2015.07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  <w:lang w:eastAsia="zh-CN"/>
                              </w:rPr>
                              <w:t>奈森设计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暑期社会实践队伍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队员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420" w:leftChars="0" w:right="0" w:rightChars="0" w:hanging="42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主要负责全程拍照，撰写实践日志;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420" w:leftChars="0" w:right="0" w:rightChars="0" w:hanging="42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协助队长组织工作，负责事后处理工作，凝聚队伍，协调队伍矛盾。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2014.12-2015.12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共青大学委员会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文体部部长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420" w:leftChars="0" w:right="0" w:rightChars="0" w:hanging="42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主要与社团承办晚会，负责舞台上的灯光、音响、舞美等事宜；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420" w:leftChars="0" w:right="0" w:rightChars="0" w:hanging="42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协助老师开办讲座，体育比赛并团结其他部门开展团委工作。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2013.6-2014.6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  <w:lang w:eastAsia="zh-CN"/>
                              </w:rPr>
                              <w:t>奈森设计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大学广州同乡会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会长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420" w:leftChars="0" w:right="0" w:rightChars="0" w:hanging="42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组织老乡会出游、聚会、比赛等活动；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420" w:leftChars="0" w:right="0" w:rightChars="0" w:hanging="42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凝聚老乡会力量，让老乡会成为一个有爱的组织，一个强大的集体。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4.55pt;margin-top:485.1pt;height:254.25pt;width:279pt;z-index:-83902464;mso-width-relative:page;mso-height-relative:page;" filled="f" stroked="f" coordsize="21600,21600" o:gfxdata="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FNn8QLcAAAADAEAAA8AAAAAAAAAAQAgAAAAIgAAAGRycy9kb3ducmV2LnhtbFBLAQIUABQAAAAI&#10;AIdO4kA+MV1v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2015.07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  <w:lang w:eastAsia="zh-CN"/>
                        </w:rPr>
                        <w:t>奈森设计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暑期社会实践队伍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队员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420" w:leftChars="0" w:right="0" w:rightChars="0" w:hanging="42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主要负责全程拍照，撰写实践日志;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420" w:leftChars="0" w:right="0" w:rightChars="0" w:hanging="42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协助队长组织工作，负责事后处理工作，凝聚队伍，协调队伍矛盾。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2014.12-2015.12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共青大学委员会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文体部部长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420" w:leftChars="0" w:right="0" w:rightChars="0" w:hanging="42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主要与社团承办晚会，负责舞台上的灯光、音响、舞美等事宜；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420" w:leftChars="0" w:right="0" w:rightChars="0" w:hanging="42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协助老师开办讲座，体育比赛并团结其他部门开展团委工作。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2013.6-2014.6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  <w:lang w:eastAsia="zh-CN"/>
                        </w:rPr>
                        <w:t>奈森设计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大学广州同乡会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会长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420" w:leftChars="0" w:right="0" w:rightChars="0" w:hanging="42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组织老乡会出游、聚会、比赛等活动；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420" w:leftChars="0" w:right="0" w:rightChars="0" w:hanging="42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凝聚老乡会力量，让老乡会成为一个有爱的组织，一个强大的集体。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721412096" behindDoc="0" locked="0" layoutInCell="1" allowOverlap="1">
                <wp:simplePos x="0" y="0"/>
                <wp:positionH relativeFrom="column">
                  <wp:posOffset>2470785</wp:posOffset>
                </wp:positionH>
                <wp:positionV relativeFrom="paragraph">
                  <wp:posOffset>5678170</wp:posOffset>
                </wp:positionV>
                <wp:extent cx="2162175" cy="399415"/>
                <wp:effectExtent l="0" t="0" r="9525" b="63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175" cy="399415"/>
                        </a:xfrm>
                        <a:prstGeom prst="rect">
                          <a:avLst/>
                        </a:prstGeom>
                        <a:solidFill>
                          <a:srgbClr val="DFB344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微软雅黑"/>
                                <w:sz w:val="32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  <w:lang w:val="en-US" w:eastAsia="zh-CN"/>
                              </w:rPr>
                              <w:t>校内实践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4.55pt;margin-top:447.1pt;height:31.45pt;width:170.25pt;z-index:721412096;mso-width-relative:page;mso-height-relative:page;" fillcolor="#DFB344" filled="t" stroked="f" coordsize="21600,21600" o:gfxdata="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KtXflzZAAAADQEAAA8AAAAAAAAAAQAgAAAAIgAAAGRycy9kb3du&#10;cmV2LnhtbFBLAQIUABQAAAAIAIdO4kCxDErENwIAAEMEAAAOAAAAAAAAAAEAIAAAACgBAABkcnMv&#10;ZTJvRG9jLnhtbFBLBQYAAAAABgAGAFkBAADR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微软雅黑"/>
                          <w:sz w:val="32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  <w:lang w:val="en-US" w:eastAsia="zh-CN"/>
                        </w:rPr>
                        <w:t>校内实践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1996483584" behindDoc="0" locked="0" layoutInCell="1" allowOverlap="1">
                <wp:simplePos x="0" y="0"/>
                <wp:positionH relativeFrom="column">
                  <wp:posOffset>2518410</wp:posOffset>
                </wp:positionH>
                <wp:positionV relativeFrom="paragraph">
                  <wp:posOffset>3874770</wp:posOffset>
                </wp:positionV>
                <wp:extent cx="3543300" cy="1819275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1819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2015.7-2015.8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奈森设计贸易有限公司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经理助理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420" w:leftChars="0" w:right="0" w:rightChars="0" w:hanging="42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经理助理，对经理跟进的项目和顾客的资料进行整合归档；负责资料打印，派发资料，在经理和业务员之间建立桥梁。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2013.7-2013.8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奈森设计贸易有限公司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前台咨询员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340" w:lineRule="exact"/>
                              <w:ind w:left="420" w:leftChars="0" w:right="0" w:rightChars="0" w:hanging="42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  <w:t>主要在前台，负责顾客(跆拳道、健身馆、游泳馆)服务咨询;给顾客(健身馆，游泳馆)办理会员卡，整合学员、会员资料，录入会员信息。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8.3pt;margin-top:305.1pt;height:143.25pt;width:279pt;z-index:1996483584;mso-width-relative:page;mso-height-relative:page;" filled="f" stroked="f" coordsize="21600,21600" o:gfxdata="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i&#10;F02+3AAAAAwBAAAPAAAAAAAAAAEAIAAAACIAAABkcnMvZG93bnJldi54bWxQSwECFAAUAAAACACH&#10;TuJAxb9DDCACAAAb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2015.7-2015.8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奈森设计贸易有限公司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经理助理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420" w:leftChars="0" w:right="0" w:rightChars="0" w:hanging="42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经理助理，对经理跟进的项目和顾客的资料进行整合归档；负责资料打印，派发资料，在经理和业务员之间建立桥梁。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2013.7-2013.8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奈森设计贸易有限公司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前台咨询员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340" w:lineRule="exact"/>
                        <w:ind w:left="420" w:leftChars="0" w:right="0" w:rightChars="0" w:hanging="42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  <w:t>主要在前台，负责顾客(跆拳道、健身馆、游泳馆)服务咨询;给顾客(健身馆，游泳馆)办理会员卡，整合学员、会员资料，录入会员信息。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1996482560" behindDoc="0" locked="0" layoutInCell="1" allowOverlap="1">
                <wp:simplePos x="0" y="0"/>
                <wp:positionH relativeFrom="column">
                  <wp:posOffset>2575560</wp:posOffset>
                </wp:positionH>
                <wp:positionV relativeFrom="paragraph">
                  <wp:posOffset>3411220</wp:posOffset>
                </wp:positionV>
                <wp:extent cx="2162175" cy="399415"/>
                <wp:effectExtent l="0" t="0" r="9525" b="63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175" cy="399415"/>
                        </a:xfrm>
                        <a:prstGeom prst="rect">
                          <a:avLst/>
                        </a:prstGeom>
                        <a:solidFill>
                          <a:srgbClr val="DFB344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微软雅黑"/>
                                <w:sz w:val="32"/>
                                <w:szCs w:val="32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  <w:lang w:eastAsia="zh-CN"/>
                              </w:rPr>
                              <w:t>工作经历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2.8pt;margin-top:268.6pt;height:31.45pt;width:170.25pt;z-index:1996482560;mso-width-relative:page;mso-height-relative:page;" fillcolor="#DFB344" filled="t" stroked="f" coordsize="21600,21600" o:gfxdata="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HwfsXNgAAAALAQAADwAAAAAAAAABACAAAAAiAAAAZHJzL2Rvd25y&#10;ZXYueG1sUEsBAhQAFAAAAAgAh07iQBOqL+w3AgAAQwQAAA4AAAAAAAAAAQAgAAAAJwEAAGRycy9l&#10;Mm9Eb2MueG1sUEsFBgAAAAAGAAYAWQEAANA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微软雅黑"/>
                          <w:sz w:val="32"/>
                          <w:szCs w:val="32"/>
                          <w:lang w:eastAsia="zh-CN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  <w:lang w:eastAsia="zh-CN"/>
                        </w:rPr>
                        <w:t>工作经历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3271554048" behindDoc="0" locked="0" layoutInCell="1" allowOverlap="1">
                <wp:simplePos x="0" y="0"/>
                <wp:positionH relativeFrom="column">
                  <wp:posOffset>2518410</wp:posOffset>
                </wp:positionH>
                <wp:positionV relativeFrom="paragraph">
                  <wp:posOffset>220345</wp:posOffset>
                </wp:positionV>
                <wp:extent cx="3543300" cy="3095625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89985" y="1315720"/>
                          <a:ext cx="3543300" cy="3095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400" w:lineRule="exact"/>
                              <w:ind w:left="0" w:lef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</w:rPr>
                              <w:t>奖项荣誉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400" w:lineRule="exact"/>
                              <w:ind w:left="0" w:leftChars="0" w:right="911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</w:rPr>
                              <w:t>2015.10 在仰恩大学 2015 年暑期社会实践中被评为经济学院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-100"/>
                                <w:sz w:val="20"/>
                                <w:szCs w:val="20"/>
                              </w:rPr>
                              <w:t>”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</w:rPr>
                              <w:t>先进个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-100"/>
                                <w:sz w:val="20"/>
                                <w:szCs w:val="20"/>
                              </w:rPr>
                              <w:t>人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</w:rPr>
                              <w:t>“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400" w:lineRule="exact"/>
                              <w:ind w:left="0" w:leftChars="0" w:right="961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4"/>
                                <w:w w:val="99"/>
                                <w:sz w:val="20"/>
                                <w:szCs w:val="20"/>
                              </w:rPr>
                              <w:t>2015.0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w w:val="99"/>
                                <w:sz w:val="20"/>
                                <w:szCs w:val="20"/>
                              </w:rPr>
                              <w:t>6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12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4"/>
                                <w:sz w:val="20"/>
                                <w:szCs w:val="20"/>
                              </w:rPr>
                              <w:t>获第二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-96"/>
                                <w:sz w:val="20"/>
                                <w:szCs w:val="20"/>
                              </w:rPr>
                              <w:t>届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4"/>
                                <w:sz w:val="20"/>
                                <w:szCs w:val="20"/>
                              </w:rPr>
                              <w:t>“大智慧杯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-96"/>
                                <w:sz w:val="20"/>
                                <w:szCs w:val="20"/>
                              </w:rPr>
                              <w:t>”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4"/>
                                <w:sz w:val="20"/>
                                <w:szCs w:val="20"/>
                              </w:rPr>
                              <w:t>全国大学生金融精英挑战赛高校金融操盘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-96"/>
                                <w:sz w:val="20"/>
                                <w:szCs w:val="20"/>
                              </w:rPr>
                              <w:t>手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4"/>
                                <w:sz w:val="20"/>
                                <w:szCs w:val="20"/>
                              </w:rPr>
                              <w:t>“优胜奖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  <w:lang w:val="en-US" w:eastAsia="en-US" w:bidi="ar-SA"/>
                              </w:rPr>
                              <w:t>、全程交易奖”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400" w:lineRule="exact"/>
                              <w:ind w:left="0" w:leftChars="0" w:right="962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  <w:lang w:val="en-US" w:eastAsia="en-US" w:bidi="ar-SA"/>
                              </w:rPr>
                              <w:t>2014.01 获得仰恩大学经济学院“优秀学生干部”荣誉称号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400" w:lineRule="exact"/>
                              <w:ind w:left="0" w:leftChars="0" w:right="862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  <w:lang w:val="en-US" w:eastAsia="en-US" w:bidi="ar-SA"/>
                              </w:rPr>
                              <w:t>2013.12 荣获仰恩大学第五届职业生涯规划大赛“最佳组织奖”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400" w:lineRule="exact"/>
                              <w:ind w:left="0" w:lef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  <w:lang w:val="en-US" w:eastAsia="en-US" w:bidi="ar-SA"/>
                              </w:rPr>
                              <w:t>2013.11  被评为仰恩大学红城文学社“优秀顾问”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400" w:lineRule="exact"/>
                              <w:ind w:left="0" w:lef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  <w:lang w:val="en-US" w:eastAsia="en-US" w:bidi="ar-SA"/>
                              </w:rPr>
                              <w:t xml:space="preserve">2013.03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4"/>
                                <w:sz w:val="20"/>
                                <w:szCs w:val="20"/>
                              </w:rPr>
                              <w:t>在知识竞赛比赛中获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-96"/>
                                <w:sz w:val="20"/>
                                <w:szCs w:val="20"/>
                              </w:rPr>
                              <w:t>得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pacing w:val="4"/>
                                <w:sz w:val="20"/>
                                <w:szCs w:val="20"/>
                              </w:rPr>
                              <w:t>“战神奖”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0" w:after="0" w:line="400" w:lineRule="exact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14042"/>
                                <w:sz w:val="20"/>
                                <w:szCs w:val="20"/>
                              </w:rPr>
                              <w:t>2012.09  在新生军训中荣获优秀标兵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8.3pt;margin-top:17.35pt;height:243.75pt;width:279pt;z-index:-1023413248;mso-width-relative:page;mso-height-relative:page;" filled="f" stroked="f" coordsize="21600,21600" o:gfxdata="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400" w:lineRule="exact"/>
                        <w:ind w:left="0" w:lef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</w:rPr>
                        <w:t>奖项荣誉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400" w:lineRule="exact"/>
                        <w:ind w:left="0" w:leftChars="0" w:right="911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</w:rPr>
                        <w:t>2015.10 在仰恩大学 2015 年暑期社会实践中被评为经济学院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-100"/>
                          <w:sz w:val="20"/>
                          <w:szCs w:val="20"/>
                        </w:rPr>
                        <w:t>”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</w:rPr>
                        <w:t>先进个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-100"/>
                          <w:sz w:val="20"/>
                          <w:szCs w:val="20"/>
                        </w:rPr>
                        <w:t>人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</w:rPr>
                        <w:t>“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400" w:lineRule="exact"/>
                        <w:ind w:left="0" w:leftChars="0" w:right="961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  <w:lang w:val="en-US" w:eastAsia="en-US" w:bidi="ar-SA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4"/>
                          <w:w w:val="99"/>
                          <w:sz w:val="20"/>
                          <w:szCs w:val="20"/>
                        </w:rPr>
                        <w:t>2015.0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w w:val="99"/>
                          <w:sz w:val="20"/>
                          <w:szCs w:val="20"/>
                        </w:rPr>
                        <w:t>6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1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4"/>
                          <w:sz w:val="20"/>
                          <w:szCs w:val="20"/>
                        </w:rPr>
                        <w:t>获第二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-96"/>
                          <w:sz w:val="20"/>
                          <w:szCs w:val="20"/>
                        </w:rPr>
                        <w:t>届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4"/>
                          <w:sz w:val="20"/>
                          <w:szCs w:val="20"/>
                        </w:rPr>
                        <w:t>“大智慧杯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-96"/>
                          <w:sz w:val="20"/>
                          <w:szCs w:val="20"/>
                        </w:rPr>
                        <w:t>”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4"/>
                          <w:sz w:val="20"/>
                          <w:szCs w:val="20"/>
                        </w:rPr>
                        <w:t>全国大学生金融精英挑战赛高校金融操盘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-96"/>
                          <w:sz w:val="20"/>
                          <w:szCs w:val="20"/>
                        </w:rPr>
                        <w:t>手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4"/>
                          <w:sz w:val="20"/>
                          <w:szCs w:val="20"/>
                        </w:rPr>
                        <w:t>“优胜奖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  <w:lang w:val="en-US" w:eastAsia="en-US" w:bidi="ar-SA"/>
                        </w:rPr>
                        <w:t>、全程交易奖”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400" w:lineRule="exact"/>
                        <w:ind w:left="0" w:leftChars="0" w:right="962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  <w:lang w:val="en-US" w:eastAsia="en-US" w:bidi="ar-SA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  <w:lang w:val="en-US" w:eastAsia="en-US" w:bidi="ar-SA"/>
                        </w:rPr>
                        <w:t>2014.01 获得仰恩大学经济学院“优秀学生干部”荣誉称号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400" w:lineRule="exact"/>
                        <w:ind w:left="0" w:leftChars="0" w:right="862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  <w:lang w:val="en-US" w:eastAsia="en-US" w:bidi="ar-SA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  <w:lang w:val="en-US" w:eastAsia="en-US" w:bidi="ar-SA"/>
                        </w:rPr>
                        <w:t>2013.12 荣获仰恩大学第五届职业生涯规划大赛“最佳组织奖”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400" w:lineRule="exact"/>
                        <w:ind w:left="0" w:lef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  <w:lang w:val="en-US" w:eastAsia="en-US" w:bidi="ar-SA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  <w:lang w:val="en-US" w:eastAsia="en-US" w:bidi="ar-SA"/>
                        </w:rPr>
                        <w:t>2013.11  被评为仰恩大学红城文学社“优秀顾问”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400" w:lineRule="exact"/>
                        <w:ind w:left="0" w:lef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  <w:lang w:val="en-US" w:eastAsia="en-US" w:bidi="ar-SA"/>
                        </w:rPr>
                        <w:t xml:space="preserve">2013.03  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4"/>
                          <w:sz w:val="20"/>
                          <w:szCs w:val="20"/>
                        </w:rPr>
                        <w:t>在知识竞赛比赛中获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-96"/>
                          <w:sz w:val="20"/>
                          <w:szCs w:val="20"/>
                        </w:rPr>
                        <w:t>得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pacing w:val="4"/>
                          <w:sz w:val="20"/>
                          <w:szCs w:val="20"/>
                        </w:rPr>
                        <w:t>“战神奖”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0" w:after="0" w:line="400" w:lineRule="exact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414042"/>
                          <w:sz w:val="20"/>
                          <w:szCs w:val="20"/>
                        </w:rPr>
                        <w:t>2012.09  在新生军训中荣获优秀标兵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3271553024" behindDoc="0" locked="0" layoutInCell="1" allowOverlap="1">
                <wp:simplePos x="0" y="0"/>
                <wp:positionH relativeFrom="column">
                  <wp:posOffset>2489835</wp:posOffset>
                </wp:positionH>
                <wp:positionV relativeFrom="paragraph">
                  <wp:posOffset>-313055</wp:posOffset>
                </wp:positionV>
                <wp:extent cx="2162175" cy="399415"/>
                <wp:effectExtent l="0" t="0" r="9525" b="635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32835" y="687070"/>
                          <a:ext cx="2162175" cy="399415"/>
                        </a:xfrm>
                        <a:prstGeom prst="rect">
                          <a:avLst/>
                        </a:prstGeom>
                        <a:solidFill>
                          <a:srgbClr val="DFB344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="微软雅黑"/>
                                <w:sz w:val="32"/>
                                <w:szCs w:val="32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  <w:lang w:eastAsia="zh-CN"/>
                              </w:rPr>
                              <w:t>奖项荣誉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6.05pt;margin-top:-24.65pt;height:31.45pt;width:170.25pt;z-index:-1023414272;mso-width-relative:page;mso-height-relative:page;" fillcolor="#DFB344" filled="t" stroked="f" coordsize="21600,21600" o:gfxdata="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W5VaX9gAAAAKAQAADwAAAAAAAAABACAAAAAiAAAA&#10;ZHJzL2Rvd25yZXYueG1sUEsBAhQAFAAAAAgAh07iQA7wymZAAgAATgQAAA4AAAAAAAAAAQAgAAAA&#10;JwEAAGRycy9lMm9Eb2MueG1sUEsFBgAAAAAGAAYAWQEAANk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微软雅黑"/>
                          <w:sz w:val="32"/>
                          <w:szCs w:val="32"/>
                          <w:lang w:eastAsia="zh-CN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  <w:lang w:eastAsia="zh-CN"/>
                        </w:rPr>
                        <w:t>奖项荣誉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466238464" behindDoc="0" locked="0" layoutInCell="1" allowOverlap="1">
                <wp:simplePos x="0" y="0"/>
                <wp:positionH relativeFrom="column">
                  <wp:posOffset>2508885</wp:posOffset>
                </wp:positionH>
                <wp:positionV relativeFrom="paragraph">
                  <wp:posOffset>6941820</wp:posOffset>
                </wp:positionV>
                <wp:extent cx="3543300" cy="2085975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2085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55pt;margin-top:546.6pt;height:164.25pt;width:279pt;z-index:-1828728832;mso-width-relative:page;mso-height-relative:page;" filled="f" stroked="f" coordsize="21600,21600" o:gfxdata="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Pb/VdjcAAAADQEAAA8AAAAAAAAAAQAgAAAAIgAAAGRycy9kb3ducmV2LnhtbFBLAQIUABQAAAAI&#10;AIdO4kCrM32WIgIAABsEAAAOAAAAAAAAAAEAIAAAACs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3271552000" behindDoc="0" locked="0" layoutInCell="1" allowOverlap="1">
                <wp:simplePos x="0" y="0"/>
                <wp:positionH relativeFrom="column">
                  <wp:posOffset>-672465</wp:posOffset>
                </wp:positionH>
                <wp:positionV relativeFrom="paragraph">
                  <wp:posOffset>8181975</wp:posOffset>
                </wp:positionV>
                <wp:extent cx="2571750" cy="0"/>
                <wp:effectExtent l="0" t="0" r="0" b="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DFB34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2.95pt;margin-top:644.25pt;height:0pt;width:202.5pt;z-index:-1023415296;mso-width-relative:page;mso-height-relative:page;" filled="f" stroked="t" coordsize="21600,21600" o:gfxdata="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Z3aTj2gAAAA4BAAAPAAAAAAAAAAEAIAAAACIA&#10;AABkcnMvZG93bnJldi54bWxQSwECFAAUAAAACACHTuJA98iHMs4BAABmAwAADgAAAAAAAAABACAA&#10;AAApAQAAZHJzL2Uyb0RvYy54bWxQSwUGAAAAAAYABgBZAQAAaQUAAAAA&#10;">
                <v:fill on="f" focussize="0,0"/>
                <v:stroke weight="1.5pt" color="#DFB34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1761603584" behindDoc="0" locked="0" layoutInCell="1" allowOverlap="1">
                <wp:simplePos x="0" y="0"/>
                <wp:positionH relativeFrom="column">
                  <wp:posOffset>-958215</wp:posOffset>
                </wp:positionH>
                <wp:positionV relativeFrom="paragraph">
                  <wp:posOffset>5524500</wp:posOffset>
                </wp:positionV>
                <wp:extent cx="2981325" cy="3847465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3847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320" w:firstLineChars="100"/>
                              <w:rPr>
                                <w:rFonts w:hint="eastAsia"/>
                                <w:color w:val="FFFFFF" w:themeColor="background1"/>
                                <w:sz w:val="3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3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教育背景</w:t>
                            </w:r>
                          </w:p>
                          <w:p>
                            <w:pPr>
                              <w:pStyle w:val="3"/>
                              <w:spacing w:before="326"/>
                            </w:pPr>
                            <w:r>
                              <w:rPr>
                                <w:rFonts w:hint="eastAsia"/>
                                <w:color w:val="D1D3D4"/>
                                <w:lang w:val="en-US" w:eastAsia="zh-CN"/>
                              </w:rPr>
                              <w:t>2</w:t>
                            </w:r>
                            <w:r>
                              <w:rPr>
                                <w:color w:val="D1D3D4"/>
                              </w:rPr>
                              <w:t>012.09-2016.07</w:t>
                            </w:r>
                          </w:p>
                          <w:p>
                            <w:pPr>
                              <w:pStyle w:val="3"/>
                              <w:tabs>
                                <w:tab w:val="left" w:pos="2408"/>
                              </w:tabs>
                              <w:spacing w:line="333" w:lineRule="exact"/>
                            </w:pPr>
                            <w:r>
                              <w:rPr>
                                <w:rFonts w:hint="eastAsia"/>
                                <w:color w:val="D1D3D4"/>
                                <w:spacing w:val="3"/>
                                <w:lang w:eastAsia="zh-CN"/>
                              </w:rPr>
                              <w:t>奈森设计</w:t>
                            </w:r>
                            <w:r>
                              <w:rPr>
                                <w:color w:val="D1D3D4"/>
                                <w:spacing w:val="3"/>
                              </w:rPr>
                              <w:t>科技大学</w:t>
                            </w:r>
                            <w:r>
                              <w:rPr>
                                <w:color w:val="D1D3D4"/>
                                <w:spacing w:val="3"/>
                              </w:rPr>
                              <w:tab/>
                            </w:r>
                            <w:r>
                              <w:rPr>
                                <w:color w:val="D1D3D4"/>
                                <w:spacing w:val="4"/>
                              </w:rPr>
                              <w:t>金融学（本科）</w:t>
                            </w:r>
                          </w:p>
                          <w:p>
                            <w:pPr>
                              <w:pStyle w:val="3"/>
                              <w:spacing w:before="0" w:line="300" w:lineRule="exact"/>
                            </w:pPr>
                            <w:r>
                              <w:rPr>
                                <w:color w:val="D1D3D4"/>
                              </w:rPr>
                              <w:t>主修课程：国际金融，货币银行学、宏观</w:t>
                            </w:r>
                          </w:p>
                          <w:p>
                            <w:pPr>
                              <w:pStyle w:val="3"/>
                              <w:spacing w:before="36" w:line="280" w:lineRule="exact"/>
                              <w:ind w:right="91"/>
                              <w:rPr>
                                <w:color w:val="D1D3D4"/>
                                <w:spacing w:val="4"/>
                                <w:w w:val="99"/>
                              </w:rPr>
                            </w:pPr>
                            <w:r>
                              <w:rPr>
                                <w:color w:val="D1D3D4"/>
                                <w:spacing w:val="4"/>
                                <w:w w:val="99"/>
                              </w:rPr>
                              <w:t>/微观经济学、商业银行、保险学、基础会计、证券投资、计量经济、统计学、财政学、微积分、大学英语、国际贸易、计算机运用。</w:t>
                            </w:r>
                          </w:p>
                          <w:p>
                            <w:pPr>
                              <w:pStyle w:val="2"/>
                              <w:ind w:left="0" w:leftChars="0" w:firstLine="320" w:firstLineChars="100"/>
                            </w:pPr>
                            <w:r>
                              <w:rPr>
                                <w:color w:val="D1D3D4"/>
                              </w:rPr>
                              <w:t>技能证书</w:t>
                            </w:r>
                          </w:p>
                          <w:p>
                            <w:pPr>
                              <w:pStyle w:val="3"/>
                              <w:spacing w:before="284" w:line="320" w:lineRule="exact"/>
                              <w:ind w:right="76"/>
                            </w:pPr>
                            <w:r>
                              <w:rPr>
                                <w:color w:val="D1D3D4"/>
                                <w:spacing w:val="12"/>
                                <w:w w:val="100"/>
                              </w:rPr>
                              <w:t>CE</w:t>
                            </w:r>
                            <w:r>
                              <w:rPr>
                                <w:color w:val="D1D3D4"/>
                                <w:w w:val="99"/>
                              </w:rPr>
                              <w:t>T</w:t>
                            </w:r>
                            <w:r>
                              <w:rPr>
                                <w:color w:val="D1D3D4"/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color w:val="D1D3D4"/>
                                <w:spacing w:val="12"/>
                              </w:rPr>
                              <w:t>-4;计算机二级，熟练掌握</w:t>
                            </w:r>
                            <w:r>
                              <w:rPr>
                                <w:color w:val="D1D3D4"/>
                                <w:spacing w:val="8"/>
                              </w:rPr>
                              <w:t>o</w:t>
                            </w:r>
                            <w:r>
                              <w:rPr>
                                <w:color w:val="D1D3D4"/>
                                <w:spacing w:val="12"/>
                                <w:w w:val="99"/>
                              </w:rPr>
                              <w:t>ffice办</w:t>
                            </w:r>
                            <w:r>
                              <w:rPr>
                                <w:color w:val="D1D3D4"/>
                                <w:spacing w:val="12"/>
                                <w:w w:val="100"/>
                              </w:rPr>
                              <w:t>公软件</w:t>
                            </w:r>
                            <w:r>
                              <w:rPr>
                                <w:color w:val="D1D3D4"/>
                                <w:spacing w:val="11"/>
                                <w:w w:val="100"/>
                              </w:rPr>
                              <w:t>w</w:t>
                            </w:r>
                            <w:r>
                              <w:rPr>
                                <w:color w:val="D1D3D4"/>
                                <w:spacing w:val="12"/>
                                <w:w w:val="100"/>
                              </w:rPr>
                              <w:t>o</w:t>
                            </w:r>
                            <w:r>
                              <w:rPr>
                                <w:color w:val="D1D3D4"/>
                                <w:spacing w:val="9"/>
                                <w:w w:val="100"/>
                              </w:rPr>
                              <w:t>r</w:t>
                            </w:r>
                            <w:r>
                              <w:rPr>
                                <w:color w:val="D1D3D4"/>
                                <w:spacing w:val="12"/>
                                <w:w w:val="100"/>
                              </w:rPr>
                              <w:t>d、e</w:t>
                            </w:r>
                            <w:r>
                              <w:rPr>
                                <w:color w:val="D1D3D4"/>
                                <w:spacing w:val="10"/>
                                <w:w w:val="100"/>
                              </w:rPr>
                              <w:t>x</w:t>
                            </w:r>
                            <w:r>
                              <w:rPr>
                                <w:color w:val="D1D3D4"/>
                                <w:spacing w:val="12"/>
                                <w:w w:val="100"/>
                              </w:rPr>
                              <w:t xml:space="preserve">cel、ppt等; </w:t>
                            </w:r>
                            <w:r>
                              <w:rPr>
                                <w:color w:val="D1D3D4"/>
                                <w:spacing w:val="12"/>
                                <w:w w:val="99"/>
                              </w:rPr>
                              <w:t>C1驾驶证。</w:t>
                            </w:r>
                          </w:p>
                          <w:p>
                            <w:pPr>
                              <w:pStyle w:val="3"/>
                              <w:spacing w:before="36" w:line="280" w:lineRule="exact"/>
                              <w:ind w:right="91"/>
                              <w:rPr>
                                <w:color w:val="D1D3D4"/>
                                <w:spacing w:val="4"/>
                                <w:w w:val="99"/>
                              </w:rPr>
                            </w:pPr>
                          </w:p>
                          <w:p>
                            <w:pPr>
                              <w:rPr>
                                <w:rFonts w:hint="eastAsia"/>
                                <w:color w:val="FFFFFF" w:themeColor="background1"/>
                                <w:sz w:val="3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5.45pt;margin-top:435pt;height:302.95pt;width:234.75pt;z-index:1761603584;mso-width-relative:page;mso-height-relative:page;" filled="f" stroked="f" coordsize="21600,21600" o:gfxdata="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GNXpEHdAAAADQEAAA8AAAAAAAAAAQAgAAAAIgAAAGRycy9kb3ducmV2LnhtbFBLAQIUABQAAAAI&#10;AIdO4kCxHYdcIQIAABsEAAAOAAAAAAAAAAEAIAAAACwBAABkcnMvZTJvRG9jLnhtbFBLBQYAAAAA&#10;BgAGAFkBAAC/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ind w:firstLine="320" w:firstLineChars="100"/>
                        <w:rPr>
                          <w:rFonts w:hint="eastAsia"/>
                          <w:color w:val="FFFFFF" w:themeColor="background1"/>
                          <w:sz w:val="3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:sz w:val="3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教育背景</w:t>
                      </w:r>
                    </w:p>
                    <w:p>
                      <w:pPr>
                        <w:pStyle w:val="3"/>
                        <w:spacing w:before="326"/>
                      </w:pPr>
                      <w:r>
                        <w:rPr>
                          <w:rFonts w:hint="eastAsia"/>
                          <w:color w:val="D1D3D4"/>
                          <w:lang w:val="en-US" w:eastAsia="zh-CN"/>
                        </w:rPr>
                        <w:t>2</w:t>
                      </w:r>
                      <w:r>
                        <w:rPr>
                          <w:color w:val="D1D3D4"/>
                        </w:rPr>
                        <w:t>012.09-2016.07</w:t>
                      </w:r>
                    </w:p>
                    <w:p>
                      <w:pPr>
                        <w:pStyle w:val="3"/>
                        <w:tabs>
                          <w:tab w:val="left" w:pos="2408"/>
                        </w:tabs>
                        <w:spacing w:line="333" w:lineRule="exact"/>
                      </w:pPr>
                      <w:r>
                        <w:rPr>
                          <w:rFonts w:hint="eastAsia"/>
                          <w:color w:val="D1D3D4"/>
                          <w:spacing w:val="3"/>
                          <w:lang w:eastAsia="zh-CN"/>
                        </w:rPr>
                        <w:t>奈森设计</w:t>
                      </w:r>
                      <w:r>
                        <w:rPr>
                          <w:color w:val="D1D3D4"/>
                          <w:spacing w:val="3"/>
                        </w:rPr>
                        <w:t>科技大学</w:t>
                      </w:r>
                      <w:r>
                        <w:rPr>
                          <w:color w:val="D1D3D4"/>
                          <w:spacing w:val="3"/>
                        </w:rPr>
                        <w:tab/>
                      </w:r>
                      <w:r>
                        <w:rPr>
                          <w:color w:val="D1D3D4"/>
                          <w:spacing w:val="4"/>
                        </w:rPr>
                        <w:t>金融学（本科）</w:t>
                      </w:r>
                    </w:p>
                    <w:p>
                      <w:pPr>
                        <w:pStyle w:val="3"/>
                        <w:spacing w:before="0" w:line="300" w:lineRule="exact"/>
                      </w:pPr>
                      <w:r>
                        <w:rPr>
                          <w:color w:val="D1D3D4"/>
                        </w:rPr>
                        <w:t>主修课程：国际金融，货币银行学、宏观</w:t>
                      </w:r>
                    </w:p>
                    <w:p>
                      <w:pPr>
                        <w:pStyle w:val="3"/>
                        <w:spacing w:before="36" w:line="280" w:lineRule="exact"/>
                        <w:ind w:right="91"/>
                        <w:rPr>
                          <w:color w:val="D1D3D4"/>
                          <w:spacing w:val="4"/>
                          <w:w w:val="99"/>
                        </w:rPr>
                      </w:pPr>
                      <w:r>
                        <w:rPr>
                          <w:color w:val="D1D3D4"/>
                          <w:spacing w:val="4"/>
                          <w:w w:val="99"/>
                        </w:rPr>
                        <w:t>/微观经济学、商业银行、保险学、基础会计、证券投资、计量经济、统计学、财政学、微积分、大学英语、国际贸易、计算机运用。</w:t>
                      </w:r>
                    </w:p>
                    <w:p>
                      <w:pPr>
                        <w:pStyle w:val="2"/>
                        <w:ind w:left="0" w:leftChars="0" w:firstLine="320" w:firstLineChars="100"/>
                      </w:pPr>
                      <w:r>
                        <w:rPr>
                          <w:color w:val="D1D3D4"/>
                        </w:rPr>
                        <w:t>技能证书</w:t>
                      </w:r>
                    </w:p>
                    <w:p>
                      <w:pPr>
                        <w:pStyle w:val="3"/>
                        <w:spacing w:before="284" w:line="320" w:lineRule="exact"/>
                        <w:ind w:right="76"/>
                      </w:pPr>
                      <w:r>
                        <w:rPr>
                          <w:color w:val="D1D3D4"/>
                          <w:spacing w:val="12"/>
                          <w:w w:val="100"/>
                        </w:rPr>
                        <w:t>CE</w:t>
                      </w:r>
                      <w:r>
                        <w:rPr>
                          <w:color w:val="D1D3D4"/>
                          <w:w w:val="99"/>
                        </w:rPr>
                        <w:t>T</w:t>
                      </w:r>
                      <w:r>
                        <w:rPr>
                          <w:color w:val="D1D3D4"/>
                          <w:spacing w:val="24"/>
                        </w:rPr>
                        <w:t xml:space="preserve"> </w:t>
                      </w:r>
                      <w:r>
                        <w:rPr>
                          <w:color w:val="D1D3D4"/>
                          <w:spacing w:val="12"/>
                        </w:rPr>
                        <w:t>-4;计算机二级，熟练掌握</w:t>
                      </w:r>
                      <w:r>
                        <w:rPr>
                          <w:color w:val="D1D3D4"/>
                          <w:spacing w:val="8"/>
                        </w:rPr>
                        <w:t>o</w:t>
                      </w:r>
                      <w:r>
                        <w:rPr>
                          <w:color w:val="D1D3D4"/>
                          <w:spacing w:val="12"/>
                          <w:w w:val="99"/>
                        </w:rPr>
                        <w:t>ffice办</w:t>
                      </w:r>
                      <w:r>
                        <w:rPr>
                          <w:color w:val="D1D3D4"/>
                          <w:spacing w:val="12"/>
                          <w:w w:val="100"/>
                        </w:rPr>
                        <w:t>公软件</w:t>
                      </w:r>
                      <w:r>
                        <w:rPr>
                          <w:color w:val="D1D3D4"/>
                          <w:spacing w:val="11"/>
                          <w:w w:val="100"/>
                        </w:rPr>
                        <w:t>w</w:t>
                      </w:r>
                      <w:r>
                        <w:rPr>
                          <w:color w:val="D1D3D4"/>
                          <w:spacing w:val="12"/>
                          <w:w w:val="100"/>
                        </w:rPr>
                        <w:t>o</w:t>
                      </w:r>
                      <w:r>
                        <w:rPr>
                          <w:color w:val="D1D3D4"/>
                          <w:spacing w:val="9"/>
                          <w:w w:val="100"/>
                        </w:rPr>
                        <w:t>r</w:t>
                      </w:r>
                      <w:r>
                        <w:rPr>
                          <w:color w:val="D1D3D4"/>
                          <w:spacing w:val="12"/>
                          <w:w w:val="100"/>
                        </w:rPr>
                        <w:t>d、e</w:t>
                      </w:r>
                      <w:r>
                        <w:rPr>
                          <w:color w:val="D1D3D4"/>
                          <w:spacing w:val="10"/>
                          <w:w w:val="100"/>
                        </w:rPr>
                        <w:t>x</w:t>
                      </w:r>
                      <w:r>
                        <w:rPr>
                          <w:color w:val="D1D3D4"/>
                          <w:spacing w:val="12"/>
                          <w:w w:val="100"/>
                        </w:rPr>
                        <w:t xml:space="preserve">cel、ppt等; </w:t>
                      </w:r>
                      <w:r>
                        <w:rPr>
                          <w:color w:val="D1D3D4"/>
                          <w:spacing w:val="12"/>
                          <w:w w:val="99"/>
                        </w:rPr>
                        <w:t>C1驾驶证。</w:t>
                      </w:r>
                    </w:p>
                    <w:p>
                      <w:pPr>
                        <w:pStyle w:val="3"/>
                        <w:spacing w:before="36" w:line="280" w:lineRule="exact"/>
                        <w:ind w:right="91"/>
                        <w:rPr>
                          <w:color w:val="D1D3D4"/>
                          <w:spacing w:val="4"/>
                          <w:w w:val="99"/>
                        </w:rPr>
                      </w:pPr>
                    </w:p>
                    <w:p>
                      <w:pPr>
                        <w:rPr>
                          <w:rFonts w:hint="eastAsia"/>
                          <w:color w:val="FFFFFF" w:themeColor="background1"/>
                          <w:sz w:val="3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1761604608" behindDoc="0" locked="0" layoutInCell="1" allowOverlap="1">
                <wp:simplePos x="0" y="0"/>
                <wp:positionH relativeFrom="column">
                  <wp:posOffset>-758190</wp:posOffset>
                </wp:positionH>
                <wp:positionV relativeFrom="paragraph">
                  <wp:posOffset>6105525</wp:posOffset>
                </wp:positionV>
                <wp:extent cx="2571750" cy="0"/>
                <wp:effectExtent l="0" t="0" r="0" b="0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84810" y="6972300"/>
                          <a:ext cx="25717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DFB34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9.7pt;margin-top:480.75pt;height:0pt;width:202.5pt;z-index:1761604608;mso-width-relative:page;mso-height-relative:page;" filled="f" stroked="t" coordsize="21600,21600" o:gfxdata="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ITCAdnbAAAADAEAAA8A&#10;AAAAAAAAAQAgAAAAIgAAAGRycy9kb3ducmV2LnhtbFBLAQIUABQAAAAIAIdO4kA380ii2wEAAHED&#10;AAAOAAAAAAAAAAEAIAAAACoBAABkcnMvZTJvRG9jLnhtbFBLBQYAAAAABgAGAFkBAAB3BQAAAAA=&#10;">
                <v:fill on="f" focussize="0,0"/>
                <v:stroke weight="1.5pt" color="#DFB344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7"/>
        </w:rPr>
        <mc:AlternateContent>
          <mc:Choice Requires="wps">
            <w:drawing>
              <wp:anchor distT="0" distB="0" distL="114300" distR="114300" simplePos="0" relativeHeight="754968576" behindDoc="1" locked="0" layoutInCell="1" allowOverlap="1">
                <wp:simplePos x="0" y="0"/>
                <wp:positionH relativeFrom="column">
                  <wp:posOffset>-1150620</wp:posOffset>
                </wp:positionH>
                <wp:positionV relativeFrom="paragraph">
                  <wp:posOffset>5435600</wp:posOffset>
                </wp:positionV>
                <wp:extent cx="3309620" cy="4342130"/>
                <wp:effectExtent l="0" t="0" r="5080" b="1270"/>
                <wp:wrapNone/>
                <wp:docPr id="2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9620" cy="4342130"/>
                        </a:xfrm>
                        <a:prstGeom prst="rect">
                          <a:avLst/>
                        </a:prstGeom>
                        <a:solidFill>
                          <a:srgbClr val="313234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矩形 3" o:spid="_x0000_s1026" o:spt="1" style="position:absolute;left:0pt;margin-left:-90.6pt;margin-top:428pt;height:341.9pt;width:260.6pt;z-index:251652096;mso-width-relative:page;mso-height-relative:page;" fillcolor="#313234" filled="t" stroked="f" coordsize="21600,21600" o:gfxdata="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AAAAAZHJzL1BLAQIUABQAAAAIAIdO4kAmjSM02gAAAA0BAAAPAAAA&#10;AAAAAAEAIAAAACIAAABkcnMvZG93bnJldi54bWxQSwECFAAUAAAACACHTuJALA4BLaEBAAAbAwAA&#10;DgAAAAAAAAABACAAAAApAQAAZHJzL2Uyb0RvYy54bWxQSwUGAAAAAAYABgBZAQAAPA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1006630912" behindDoc="0" locked="0" layoutInCell="1" allowOverlap="1">
                <wp:simplePos x="0" y="0"/>
                <wp:positionH relativeFrom="column">
                  <wp:posOffset>-882015</wp:posOffset>
                </wp:positionH>
                <wp:positionV relativeFrom="paragraph">
                  <wp:posOffset>3780790</wp:posOffset>
                </wp:positionV>
                <wp:extent cx="2657475" cy="0"/>
                <wp:effectExtent l="0" t="0" r="0" b="0"/>
                <wp:wrapNone/>
                <wp:docPr id="12" name="直接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0985" y="4980940"/>
                          <a:ext cx="26574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69.45pt;margin-top:297.7pt;height:0pt;width:209.25pt;z-index:1006630912;mso-width-relative:page;mso-height-relative:page;" filled="f" stroked="t" coordsize="21600,21600" o:gfxdata="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D2+r9LbAAAADAEAAA8AAAAAAAAA&#10;AQAgAAAAIgAAAGRycy9kb3ducmV2LnhtbFBLAQIUABQAAAAIAIdO4kAvRgJ41QEAAHEDAAAOAAAA&#10;AAAAAAEAIAAAACoBAABkcnMvZTJvRG9jLnhtbFBLBQYAAAAABgAGAFkBAABxBQAAAAA=&#10;">
                <v:fill on="f" focussize="0,0"/>
                <v:stroke weight="1.5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1006629888" behindDoc="0" locked="0" layoutInCell="1" allowOverlap="1">
                <wp:simplePos x="0" y="0"/>
                <wp:positionH relativeFrom="column">
                  <wp:posOffset>-967740</wp:posOffset>
                </wp:positionH>
                <wp:positionV relativeFrom="paragraph">
                  <wp:posOffset>3333115</wp:posOffset>
                </wp:positionV>
                <wp:extent cx="2981325" cy="1867535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1460" y="4666615"/>
                          <a:ext cx="2981325" cy="1867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231F20"/>
                                <w:sz w:val="32"/>
                              </w:rPr>
                            </w:pPr>
                            <w:r>
                              <w:rPr>
                                <w:color w:val="231F20"/>
                                <w:sz w:val="32"/>
                              </w:rPr>
                              <w:t>关于我</w:t>
                            </w:r>
                          </w:p>
                          <w:p>
                            <w:pPr>
                              <w:pStyle w:val="3"/>
                              <w:spacing w:before="271" w:line="320" w:lineRule="exact"/>
                              <w:ind w:left="0" w:leftChars="0" w:firstLine="0" w:firstLineChars="0"/>
                              <w:jc w:val="both"/>
                            </w:pPr>
                            <w:r>
                              <w:rPr>
                                <w:color w:val="414042"/>
                                <w:spacing w:val="9"/>
                              </w:rPr>
                              <w:t>我是一个阳光、开朗、乐观向上的人，抗压能力强；有较强的组织能力、活动策划能力。在大学期间曾担任校团委文体部部长、班级宣传员、会长，多次领导组织体</w:t>
                            </w:r>
                            <w:r>
                              <w:rPr>
                                <w:color w:val="414042"/>
                                <w:spacing w:val="4"/>
                              </w:rPr>
                              <w:t>育、娱乐活动、晚会，并取得良好效果。</w:t>
                            </w:r>
                          </w:p>
                          <w:p>
                            <w:pPr>
                              <w:rPr>
                                <w:color w:val="231F2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6.2pt;margin-top:262.45pt;height:147.05pt;width:234.75pt;z-index:1006629888;mso-width-relative:page;mso-height-relative:page;" filled="f" stroked="f" coordsize="21600,21600" o:gfxdata="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AAAAAZHJzL1BLAQIUABQAAAAI&#10;AIdO4kCq01yA3QAAAAwBAAAPAAAAAAAAAAEAIAAAACIAAABkcnMvZG93bnJldi54bWxQSwECFAAU&#10;AAAACACHTuJA3U5dGZcCAAAOBQAADgAAAAAAAAABACAAAAAsAQAAZHJzL2Uyb0RvYy54bWxQSwUG&#10;AAAAAAYABgBZAQAANQ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231F20"/>
                          <w:sz w:val="32"/>
                        </w:rPr>
                      </w:pPr>
                      <w:r>
                        <w:rPr>
                          <w:color w:val="231F20"/>
                          <w:sz w:val="32"/>
                        </w:rPr>
                        <w:t>关于我</w:t>
                      </w:r>
                    </w:p>
                    <w:p>
                      <w:pPr>
                        <w:pStyle w:val="3"/>
                        <w:spacing w:before="271" w:line="320" w:lineRule="exact"/>
                        <w:ind w:left="0" w:leftChars="0" w:firstLine="0" w:firstLineChars="0"/>
                        <w:jc w:val="both"/>
                      </w:pPr>
                      <w:r>
                        <w:rPr>
                          <w:color w:val="414042"/>
                          <w:spacing w:val="9"/>
                        </w:rPr>
                        <w:t>我是一个阳光、开朗、乐观向上的人，抗压能力强；有较强的组织能力、活动策划能力。在大学期间曾担任校团委文体部部长、班级宣传员、会长，多次领导组织体</w:t>
                      </w:r>
                      <w:r>
                        <w:rPr>
                          <w:color w:val="414042"/>
                          <w:spacing w:val="4"/>
                        </w:rPr>
                        <w:t>育、娱乐活动、晚会，并取得良好效果。</w:t>
                      </w:r>
                    </w:p>
                    <w:p>
                      <w:pPr>
                        <w:rPr>
                          <w:color w:val="231F2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1006628864" behindDoc="0" locked="0" layoutInCell="1" allowOverlap="1">
                <wp:simplePos x="0" y="0"/>
                <wp:positionH relativeFrom="column">
                  <wp:posOffset>-329565</wp:posOffset>
                </wp:positionH>
                <wp:positionV relativeFrom="paragraph">
                  <wp:posOffset>2609850</wp:posOffset>
                </wp:positionV>
                <wp:extent cx="2000250" cy="655955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70585" y="4028440"/>
                          <a:ext cx="2000250" cy="655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0" w:line="462" w:lineRule="exact"/>
                              <w:ind w:right="0"/>
                              <w:jc w:val="left"/>
                              <w:rPr>
                                <w:color w:val="231F20"/>
                                <w:sz w:val="30"/>
                              </w:rPr>
                            </w:pPr>
                            <w:r>
                              <w:rPr>
                                <w:color w:val="231F20"/>
                                <w:sz w:val="30"/>
                              </w:rPr>
                              <w:t>131XXXXXXXX</w:t>
                            </w:r>
                          </w:p>
                          <w:p>
                            <w:pPr>
                              <w:spacing w:before="0" w:line="488" w:lineRule="exact"/>
                              <w:ind w:right="0"/>
                              <w:jc w:val="left"/>
                              <w:rPr>
                                <w:sz w:val="30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HYPERLINK "mailto:XXX@ibaotu.com" \h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231F20"/>
                                <w:sz w:val="30"/>
                              </w:rPr>
                              <w:t>XXX@</w:t>
                            </w:r>
                            <w:r>
                              <w:rPr>
                                <w:rFonts w:hint="eastAsia"/>
                                <w:color w:val="231F20"/>
                                <w:sz w:val="30"/>
                                <w:lang w:val="en-US" w:eastAsia="zh-CN"/>
                              </w:rPr>
                              <w:t>naisen</w:t>
                            </w:r>
                            <w:r>
                              <w:rPr>
                                <w:color w:val="231F20"/>
                                <w:sz w:val="30"/>
                              </w:rPr>
                              <w:t>.com</w:t>
                            </w:r>
                            <w:r>
                              <w:rPr>
                                <w:color w:val="231F20"/>
                                <w:sz w:val="30"/>
                              </w:rPr>
                              <w:fldChar w:fldCharType="end"/>
                            </w:r>
                          </w:p>
                          <w:p>
                            <w:pPr>
                              <w:spacing w:before="0" w:line="462" w:lineRule="exact"/>
                              <w:ind w:right="0"/>
                              <w:jc w:val="left"/>
                              <w:rPr>
                                <w:color w:val="231F20"/>
                                <w:sz w:val="30"/>
                              </w:rPr>
                            </w:pP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5.95pt;margin-top:205.5pt;height:51.65pt;width:157.5pt;z-index:1006628864;mso-width-relative:page;mso-height-relative:page;" filled="f" stroked="f" coordsize="21600,21600" o:gfxdata="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y&#10;4oXA3QAAAAsBAAAPAAAAAAAAAAEAIAAAACIAAABkcnMvZG93bnJldi54bWxQSwECFAAUAAAACACH&#10;TuJAqYJcR5ECAAANBQAADgAAAAAAAAABACAAAAAsAQAAZHJzL2Uyb0RvYy54bWxQSwUGAAAAAAYA&#10;BgBZAQAALw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0" w:line="462" w:lineRule="exact"/>
                        <w:ind w:right="0"/>
                        <w:jc w:val="left"/>
                        <w:rPr>
                          <w:color w:val="231F20"/>
                          <w:sz w:val="30"/>
                        </w:rPr>
                      </w:pPr>
                      <w:r>
                        <w:rPr>
                          <w:color w:val="231F20"/>
                          <w:sz w:val="30"/>
                        </w:rPr>
                        <w:t>131XXXXXXXX</w:t>
                      </w:r>
                    </w:p>
                    <w:p>
                      <w:pPr>
                        <w:spacing w:before="0" w:line="488" w:lineRule="exact"/>
                        <w:ind w:right="0"/>
                        <w:jc w:val="left"/>
                        <w:rPr>
                          <w:sz w:val="30"/>
                        </w:rPr>
                      </w:pPr>
                      <w:r>
                        <w:fldChar w:fldCharType="begin"/>
                      </w:r>
                      <w:r>
                        <w:instrText xml:space="preserve"> HYPERLINK "mailto:XXX@ibaotu.com" \h </w:instrText>
                      </w:r>
                      <w:r>
                        <w:fldChar w:fldCharType="separate"/>
                      </w:r>
                      <w:r>
                        <w:rPr>
                          <w:color w:val="231F20"/>
                          <w:sz w:val="30"/>
                        </w:rPr>
                        <w:t>XXX@</w:t>
                      </w:r>
                      <w:r>
                        <w:rPr>
                          <w:rFonts w:hint="eastAsia"/>
                          <w:color w:val="231F20"/>
                          <w:sz w:val="30"/>
                          <w:lang w:val="en-US" w:eastAsia="zh-CN"/>
                        </w:rPr>
                        <w:t>naisen</w:t>
                      </w:r>
                      <w:r>
                        <w:rPr>
                          <w:color w:val="231F20"/>
                          <w:sz w:val="30"/>
                        </w:rPr>
                        <w:t>.com</w:t>
                      </w:r>
                      <w:r>
                        <w:rPr>
                          <w:color w:val="231F20"/>
                          <w:sz w:val="30"/>
                        </w:rPr>
                        <w:fldChar w:fldCharType="end"/>
                      </w:r>
                    </w:p>
                    <w:p>
                      <w:pPr>
                        <w:spacing w:before="0" w:line="462" w:lineRule="exact"/>
                        <w:ind w:right="0"/>
                        <w:jc w:val="left"/>
                        <w:rPr>
                          <w:color w:val="231F20"/>
                          <w:sz w:val="30"/>
                        </w:rPr>
                      </w:pP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30"/>
        </w:rPr>
        <mc:AlternateContent>
          <mc:Choice Requires="wpg">
            <w:drawing>
              <wp:anchor distT="0" distB="0" distL="114300" distR="114300" simplePos="0" relativeHeight="754971648" behindDoc="0" locked="0" layoutInCell="1" allowOverlap="1">
                <wp:simplePos x="0" y="0"/>
                <wp:positionH relativeFrom="column">
                  <wp:posOffset>-604520</wp:posOffset>
                </wp:positionH>
                <wp:positionV relativeFrom="paragraph">
                  <wp:posOffset>2747010</wp:posOffset>
                </wp:positionV>
                <wp:extent cx="207010" cy="467360"/>
                <wp:effectExtent l="0" t="0" r="2540" b="8890"/>
                <wp:wrapNone/>
                <wp:docPr id="9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010" cy="467360"/>
                          <a:chOff x="2951" y="5961"/>
                          <a:chExt cx="326" cy="736"/>
                        </a:xfrm>
                      </wpg:grpSpPr>
                      <pic:pic xmlns:pic="http://schemas.openxmlformats.org/drawingml/2006/picture">
                        <pic:nvPicPr>
                          <pic:cNvPr id="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3013" y="5961"/>
                            <a:ext cx="253" cy="3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951" y="6467"/>
                            <a:ext cx="326" cy="2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7" o:spid="_x0000_s1026" o:spt="203" style="position:absolute;left:0pt;margin-left:-47.6pt;margin-top:216.3pt;height:36.8pt;width:16.3pt;z-index:754971648;mso-width-relative:page;mso-height-relative:page;" coordorigin="2951,5961" coordsize="326,736" o:gfxdata="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">
                <o:lock v:ext="edit" aspectratio="f"/>
                <v:shape id="图片 8" o:spid="_x0000_s1026" o:spt="75" alt="" type="#_x0000_t75" style="position:absolute;left:3013;top:5961;height:376;width:253;" filled="f" o:preferrelative="t" stroked="f" coordsize="21600,21600" o:gfxdata="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bbxG7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" o:title=""/>
                  <o:lock v:ext="edit" aspectratio="t"/>
                </v:shape>
                <v:shape id="图片 9" o:spid="_x0000_s1026" o:spt="75" alt="" type="#_x0000_t75" style="position:absolute;left:2951;top:6467;height:231;width:326;" filled="f" o:preferrelative="t" stroked="f" coordsize="21600,21600" o:gfxdata="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dWraG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5" o:title=""/>
                  <o:lock v:ext="edit" aspectratio="t"/>
                </v:shape>
              </v:group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503316480" behindDoc="0" locked="0" layoutInCell="1" allowOverlap="1">
                <wp:simplePos x="0" y="0"/>
                <wp:positionH relativeFrom="column">
                  <wp:posOffset>-738505</wp:posOffset>
                </wp:positionH>
                <wp:positionV relativeFrom="paragraph">
                  <wp:posOffset>1649095</wp:posOffset>
                </wp:positionV>
                <wp:extent cx="2922905" cy="1105535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535" y="2963545"/>
                          <a:ext cx="2922905" cy="1105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before="0" w:line="767" w:lineRule="exact"/>
                              <w:ind w:right="0" w:firstLine="550" w:firstLineChars="100"/>
                              <w:jc w:val="left"/>
                              <w:rPr>
                                <w:rFonts w:hint="eastAsia" w:ascii="方正兰亭粗黑简体" w:eastAsia="方正兰亭粗黑简体"/>
                                <w:sz w:val="55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方正兰亭粗黑简体" w:eastAsia="方正兰亭粗黑简体"/>
                                <w:color w:val="231F20"/>
                                <w:sz w:val="55"/>
                                <w:lang w:eastAsia="zh-CN"/>
                              </w:rPr>
                              <w:t>奈森设计</w:t>
                            </w:r>
                          </w:p>
                          <w:p>
                            <w:pPr>
                              <w:spacing w:before="0" w:line="625" w:lineRule="exact"/>
                              <w:ind w:right="0"/>
                              <w:jc w:val="left"/>
                              <w:rPr>
                                <w:rFonts w:hint="eastAsia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color w:val="231F20"/>
                                <w:spacing w:val="18"/>
                                <w:sz w:val="31"/>
                              </w:rPr>
                              <w:t xml:space="preserve">求职意向 </w:t>
                            </w:r>
                            <w:r>
                              <w:rPr>
                                <w:color w:val="231F20"/>
                                <w:sz w:val="31"/>
                              </w:rPr>
                              <w:t>/</w:t>
                            </w:r>
                            <w:r>
                              <w:rPr>
                                <w:color w:val="231F20"/>
                                <w:spacing w:val="83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32"/>
                                <w:sz w:val="41"/>
                              </w:rPr>
                              <w:t>渠道经理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8.15pt;margin-top:129.85pt;height:87.05pt;width:230.15pt;z-index:503316480;mso-width-relative:page;mso-height-relative:page;" filled="f" stroked="f" coordsize="21600,21600" o:gfxdata="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AAAAAGRycy9QSwECFAAUAAAACACH&#10;TuJASSMm1N0AAAAMAQAADwAAAAAAAAABACAAAAAiAAAAZHJzL2Rvd25yZXYueG1sUEsBAhQAFAAA&#10;AAgAh07iQMeis1eVAgAADAUAAA4AAAAAAAAAAQAgAAAALAEAAGRycy9lMm9Eb2MueG1sUEsFBgAA&#10;AAAGAAYAWQEAADMG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0" w:line="767" w:lineRule="exact"/>
                        <w:ind w:right="0" w:firstLine="550" w:firstLineChars="100"/>
                        <w:jc w:val="left"/>
                        <w:rPr>
                          <w:rFonts w:hint="eastAsia" w:ascii="方正兰亭粗黑简体" w:eastAsia="方正兰亭粗黑简体"/>
                          <w:sz w:val="55"/>
                          <w:lang w:eastAsia="zh-CN"/>
                        </w:rPr>
                      </w:pPr>
                      <w:r>
                        <w:rPr>
                          <w:rFonts w:hint="eastAsia" w:ascii="方正兰亭粗黑简体" w:eastAsia="方正兰亭粗黑简体"/>
                          <w:color w:val="231F20"/>
                          <w:sz w:val="55"/>
                          <w:lang w:eastAsia="zh-CN"/>
                        </w:rPr>
                        <w:t>奈森设计</w:t>
                      </w:r>
                    </w:p>
                    <w:p>
                      <w:pPr>
                        <w:spacing w:before="0" w:line="625" w:lineRule="exact"/>
                        <w:ind w:right="0"/>
                        <w:jc w:val="left"/>
                        <w:rPr>
                          <w:rFonts w:hint="eastAsia" w:eastAsia="微软雅黑"/>
                          <w:lang w:val="en-US" w:eastAsia="zh-CN"/>
                        </w:rPr>
                      </w:pPr>
                      <w:r>
                        <w:rPr>
                          <w:color w:val="231F20"/>
                          <w:spacing w:val="18"/>
                          <w:sz w:val="31"/>
                        </w:rPr>
                        <w:t xml:space="preserve">求职意向 </w:t>
                      </w:r>
                      <w:r>
                        <w:rPr>
                          <w:color w:val="231F20"/>
                          <w:sz w:val="31"/>
                        </w:rPr>
                        <w:t>/</w:t>
                      </w:r>
                      <w:r>
                        <w:rPr>
                          <w:color w:val="231F20"/>
                          <w:spacing w:val="83"/>
                          <w:sz w:val="3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32"/>
                          <w:sz w:val="41"/>
                        </w:rPr>
                        <w:t>渠道经理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1006627840" behindDoc="0" locked="0" layoutInCell="1" allowOverlap="1">
                <wp:simplePos x="0" y="0"/>
                <wp:positionH relativeFrom="column">
                  <wp:posOffset>-297180</wp:posOffset>
                </wp:positionH>
                <wp:positionV relativeFrom="paragraph">
                  <wp:posOffset>-262890</wp:posOffset>
                </wp:positionV>
                <wp:extent cx="1626235" cy="1720850"/>
                <wp:effectExtent l="5080" t="4445" r="6985" b="8255"/>
                <wp:wrapNone/>
                <wp:docPr id="5" name="矩形 6" descr="IMG_0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626235" cy="1720850"/>
                        </a:xfrm>
                        <a:prstGeom prst="rect">
                          <a:avLst/>
                        </a:prstGeom>
                        <a:blipFill rotWithShape="0">
                          <a:blip r:embed="rId6"/>
                          <a:stretch>
                            <a:fillRect b="-41753"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alt="IMG_0940" style="position:absolute;left:0pt;margin-left:-23.4pt;margin-top:-20.7pt;height:135.5pt;width:128.05pt;z-index:1006627840;mso-width-relative:page;mso-height-relative:page;" fillcolor="#FFFFFF" filled="t" stroked="t" coordsize="21600,21600" o:gfxdata="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">
                <v:fill type="frame" on="t" color2="#FFFFFF" o:title="IMG_0940" origin="-32767f,-32767f" position="-32767f,-32767f" aspect="atLeast" focussize="0,0" recolor="t" r:id="rId6"/>
                <v:stroke color="#000000" joinstyle="miter"/>
                <v:imagedata o:title=""/>
                <o:lock v:ext="edit" aspectratio="t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503315456" behindDoc="0" locked="0" layoutInCell="1" allowOverlap="1">
                <wp:simplePos x="0" y="0"/>
                <wp:positionH relativeFrom="column">
                  <wp:posOffset>-383540</wp:posOffset>
                </wp:positionH>
                <wp:positionV relativeFrom="paragraph">
                  <wp:posOffset>-316230</wp:posOffset>
                </wp:positionV>
                <wp:extent cx="1794510" cy="1856105"/>
                <wp:effectExtent l="9525" t="9525" r="24765" b="20320"/>
                <wp:wrapNone/>
                <wp:docPr id="4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1856105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231F2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矩形 5" o:spid="_x0000_s1026" o:spt="1" style="position:absolute;left:0pt;margin-left:-30.2pt;margin-top:-24.9pt;height:146.15pt;width:141.3pt;z-index:503315456;mso-width-relative:page;mso-height-relative:page;" filled="f" stroked="t" coordsize="21600,21600" o:gfxdata="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D8L3th1wAAAAkBAAAP&#10;AAAAAAAAAAEAIAAAACIAAABkcnMvZG93bnJldi54bWxQSwECFAAUAAAACACHTuJALzJUtuABAACp&#10;AwAADgAAAAAAAAABACAAAAAmAQAAZHJzL2Uyb0RvYy54bWxQSwUGAAAAAAYABgBZAQAAeAUAAAAA&#10;">
                <v:fill on="f" focussize="0,0"/>
                <v:stroke weight="1.5pt" color="#231F20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503313408" behindDoc="0" locked="0" layoutInCell="1" allowOverlap="1">
                <wp:simplePos x="0" y="0"/>
                <wp:positionH relativeFrom="page">
                  <wp:posOffset>7113905</wp:posOffset>
                </wp:positionH>
                <wp:positionV relativeFrom="paragraph">
                  <wp:posOffset>-908050</wp:posOffset>
                </wp:positionV>
                <wp:extent cx="460375" cy="486410"/>
                <wp:effectExtent l="0" t="0" r="15875" b="8890"/>
                <wp:wrapNone/>
                <wp:docPr id="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48641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矩形 4" o:spid="_x0000_s1026" o:spt="1" style="position:absolute;left:0pt;margin-left:560.15pt;margin-top:-71.5pt;height:38.3pt;width:36.25pt;mso-position-horizontal-relative:page;z-index:503313408;mso-width-relative:page;mso-height-relative:page;" fillcolor="#231F20" filled="t" stroked="f" coordsize="21600,21600" o:gfxdata="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503312384" behindDoc="1" locked="0" layoutInCell="1" allowOverlap="1">
                <wp:simplePos x="0" y="0"/>
                <wp:positionH relativeFrom="column">
                  <wp:posOffset>-1132840</wp:posOffset>
                </wp:positionH>
                <wp:positionV relativeFrom="paragraph">
                  <wp:posOffset>-914400</wp:posOffset>
                </wp:positionV>
                <wp:extent cx="3309620" cy="6350000"/>
                <wp:effectExtent l="0" t="0" r="5080" b="12700"/>
                <wp:wrapNone/>
                <wp:docPr id="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9620" cy="6350000"/>
                        </a:xfrm>
                        <a:prstGeom prst="rect">
                          <a:avLst/>
                        </a:prstGeom>
                        <a:solidFill>
                          <a:srgbClr val="DFB344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矩形 2" o:spid="_x0000_s1026" o:spt="1" style="position:absolute;left:0pt;margin-left:-89.2pt;margin-top:-72pt;height:500pt;width:260.6pt;z-index:-4096;mso-width-relative:page;mso-height-relative:page;" fillcolor="#DFB344" filled="t" stroked="f" coordsize="21600,21600" o:gfxdata="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方正兰亭粗黑简体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78FCF8B"/>
    <w:multiLevelType w:val="singleLevel"/>
    <w:tmpl w:val="D78FCF8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D543552"/>
    <w:rsid w:val="2D543552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微软雅黑" w:hAnsi="微软雅黑" w:eastAsia="微软雅黑" w:cs="微软雅黑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spacing w:before="1"/>
      <w:ind w:left="728"/>
      <w:outlineLvl w:val="1"/>
    </w:pPr>
    <w:rPr>
      <w:rFonts w:ascii="微软雅黑" w:hAnsi="微软雅黑" w:eastAsia="微软雅黑" w:cs="微软雅黑"/>
      <w:sz w:val="32"/>
      <w:szCs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uiPriority w:val="0"/>
    <w:pPr>
      <w:spacing w:before="14"/>
      <w:ind w:left="728"/>
    </w:pPr>
    <w:rPr>
      <w:rFonts w:ascii="微软雅黑" w:hAnsi="微软雅黑" w:eastAsia="微软雅黑" w:cs="微软雅黑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234\AppData\Roaming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2018-04-14T06:48:00Z</dcterms:created>
  <dc:creator>scavengers拾荒者</dc:creator>
  <cp:lastModifiedBy>scavengers拾荒者</cp:lastModifiedBy>
  <dcterms:modified xsi:type="dcterms:W3CDTF">2018-04-14T07:06:50Z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