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3774802944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6946900</wp:posOffset>
                </wp:positionV>
                <wp:extent cx="69850" cy="684530"/>
                <wp:effectExtent l="0" t="0" r="6350" b="1270"/>
                <wp:wrapNone/>
                <wp:docPr id="71" name="任意多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845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0" h="1078">
                              <a:moveTo>
                                <a:pt x="109" y="968"/>
                              </a:moveTo>
                              <a:lnTo>
                                <a:pt x="0" y="968"/>
                              </a:lnTo>
                              <a:lnTo>
                                <a:pt x="0" y="1077"/>
                              </a:lnTo>
                              <a:lnTo>
                                <a:pt x="109" y="1077"/>
                              </a:lnTo>
                              <a:lnTo>
                                <a:pt x="109" y="968"/>
                              </a:lnTo>
                              <a:moveTo>
                                <a:pt x="109" y="633"/>
                              </a:moveTo>
                              <a:lnTo>
                                <a:pt x="0" y="633"/>
                              </a:lnTo>
                              <a:lnTo>
                                <a:pt x="0" y="742"/>
                              </a:lnTo>
                              <a:lnTo>
                                <a:pt x="109" y="742"/>
                              </a:lnTo>
                              <a:lnTo>
                                <a:pt x="109" y="633"/>
                              </a:lnTo>
                              <a:moveTo>
                                <a:pt x="109" y="320"/>
                              </a:moveTo>
                              <a:lnTo>
                                <a:pt x="0" y="320"/>
                              </a:lnTo>
                              <a:lnTo>
                                <a:pt x="0" y="429"/>
                              </a:lnTo>
                              <a:lnTo>
                                <a:pt x="109" y="429"/>
                              </a:lnTo>
                              <a:lnTo>
                                <a:pt x="109" y="320"/>
                              </a:lnTo>
                              <a:moveTo>
                                <a:pt x="109" y="0"/>
                              </a:moveTo>
                              <a:lnTo>
                                <a:pt x="0" y="0"/>
                              </a:lnTo>
                              <a:lnTo>
                                <a:pt x="0" y="109"/>
                              </a:lnTo>
                              <a:lnTo>
                                <a:pt x="109" y="109"/>
                              </a:lnTo>
                              <a:lnTo>
                                <a:pt x="109" y="0"/>
                              </a:lnTo>
                            </a:path>
                          </a:pathLst>
                        </a:custGeom>
                        <a:solidFill>
                          <a:srgbClr val="4AC3C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62" o:spid="_x0000_s1026" o:spt="100" style="position:absolute;left:0pt;margin-left:42.3pt;margin-top:547pt;height:53.9pt;width:5.5pt;z-index:-520164352;mso-width-relative:page;mso-height-relative:page;" fillcolor="#4AC3CD" filled="t" stroked="f" coordorigin="3321,13565" coordsize="110,1078" o:gfxdata="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fK0ndcAAAALAQAADwAAAAAAAAABACAAAAAiAAAAZHJzL2Rvd25yZXYueG1sUEsBAhQAFAAA&#10;AAgAh07iQD/babdiAgAAiwYAAA4AAAAAAAAAAQAgAAAAJgEAAGRycy9lMm9Eb2MueG1sUEsFBgAA&#10;AAAGAAYAWQEAAPoFAAAAAA==&#10;" path="m3430,14533l3321,14533,3321,14642,3430,14642,3430,14533m3430,14198l3321,14198,3321,14307,3430,14307,3430,14198m3430,13885l3321,13885,3321,13994,3430,13994,3430,13885m3430,13565l3321,13565,3321,13674,3430,13674,3430,13565e">
                <v:path arrowok="t"/>
                <v:fill on="t" color2="#FFFFFF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35"/>
        </w:rPr>
        <mc:AlternateContent>
          <mc:Choice Requires="wps">
            <w:drawing>
              <wp:anchor distT="0" distB="0" distL="114300" distR="114300" simplePos="0" relativeHeight="350627328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6862445</wp:posOffset>
                </wp:positionV>
                <wp:extent cx="5219700" cy="126619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26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>2009.10获国家奖学金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>2011.4挑战杯创业计划大赛省级铜奖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4pt;margin-top:540.35pt;height:99.7pt;width:411pt;z-index:-788694016;mso-width-relative:page;mso-height-relative:page;" filled="f" stroked="f" coordsize="21600,21600" o:gfxdata="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6&#10;mgF22wAAAAwBAAAPAAAAAAAAAAEAIAAAACIAAABkcnMvZG93bnJldi54bWxQSwECFAAUAAAACACH&#10;TuJAUHEf0C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>2009.10获国家奖学金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>2010.11获“三好学生称号”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>2010.12华南大学生创意营销大赛一等奖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>2011.4挑战杯创业计划大赛省级铜奖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2096135</wp:posOffset>
                </wp:positionV>
                <wp:extent cx="792480" cy="792480"/>
                <wp:effectExtent l="0" t="0" r="7620" b="762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48" h="1248">
                              <a:moveTo>
                                <a:pt x="624" y="0"/>
                              </a:moveTo>
                              <a:lnTo>
                                <a:pt x="551" y="5"/>
                              </a:lnTo>
                              <a:lnTo>
                                <a:pt x="481" y="17"/>
                              </a:lnTo>
                              <a:lnTo>
                                <a:pt x="413" y="37"/>
                              </a:lnTo>
                              <a:lnTo>
                                <a:pt x="350" y="64"/>
                              </a:lnTo>
                              <a:lnTo>
                                <a:pt x="289" y="97"/>
                              </a:lnTo>
                              <a:lnTo>
                                <a:pt x="234" y="137"/>
                              </a:lnTo>
                              <a:lnTo>
                                <a:pt x="183" y="183"/>
                              </a:lnTo>
                              <a:lnTo>
                                <a:pt x="137" y="234"/>
                              </a:lnTo>
                              <a:lnTo>
                                <a:pt x="97" y="290"/>
                              </a:lnTo>
                              <a:lnTo>
                                <a:pt x="63" y="350"/>
                              </a:lnTo>
                              <a:lnTo>
                                <a:pt x="36" y="414"/>
                              </a:lnTo>
                              <a:lnTo>
                                <a:pt x="17" y="481"/>
                              </a:lnTo>
                              <a:lnTo>
                                <a:pt x="4" y="551"/>
                              </a:lnTo>
                              <a:lnTo>
                                <a:pt x="0" y="624"/>
                              </a:lnTo>
                              <a:lnTo>
                                <a:pt x="4" y="697"/>
                              </a:lnTo>
                              <a:lnTo>
                                <a:pt x="17" y="767"/>
                              </a:lnTo>
                              <a:lnTo>
                                <a:pt x="36" y="834"/>
                              </a:lnTo>
                              <a:lnTo>
                                <a:pt x="63" y="898"/>
                              </a:lnTo>
                              <a:lnTo>
                                <a:pt x="97" y="958"/>
                              </a:lnTo>
                              <a:lnTo>
                                <a:pt x="137" y="1014"/>
                              </a:lnTo>
                              <a:lnTo>
                                <a:pt x="183" y="1065"/>
                              </a:lnTo>
                              <a:lnTo>
                                <a:pt x="234" y="1111"/>
                              </a:lnTo>
                              <a:lnTo>
                                <a:pt x="289" y="1151"/>
                              </a:lnTo>
                              <a:lnTo>
                                <a:pt x="350" y="1184"/>
                              </a:lnTo>
                              <a:lnTo>
                                <a:pt x="413" y="1211"/>
                              </a:lnTo>
                              <a:lnTo>
                                <a:pt x="481" y="1231"/>
                              </a:lnTo>
                              <a:lnTo>
                                <a:pt x="551" y="1244"/>
                              </a:lnTo>
                              <a:lnTo>
                                <a:pt x="624" y="1248"/>
                              </a:lnTo>
                              <a:lnTo>
                                <a:pt x="697" y="1244"/>
                              </a:lnTo>
                              <a:lnTo>
                                <a:pt x="767" y="1231"/>
                              </a:lnTo>
                              <a:lnTo>
                                <a:pt x="834" y="1211"/>
                              </a:lnTo>
                              <a:lnTo>
                                <a:pt x="898" y="1184"/>
                              </a:lnTo>
                              <a:lnTo>
                                <a:pt x="958" y="1151"/>
                              </a:lnTo>
                              <a:lnTo>
                                <a:pt x="1014" y="1111"/>
                              </a:lnTo>
                              <a:lnTo>
                                <a:pt x="1065" y="1065"/>
                              </a:lnTo>
                              <a:lnTo>
                                <a:pt x="1110" y="1014"/>
                              </a:lnTo>
                              <a:lnTo>
                                <a:pt x="1150" y="958"/>
                              </a:lnTo>
                              <a:lnTo>
                                <a:pt x="1184" y="898"/>
                              </a:lnTo>
                              <a:lnTo>
                                <a:pt x="1211" y="834"/>
                              </a:lnTo>
                              <a:lnTo>
                                <a:pt x="1231" y="767"/>
                              </a:lnTo>
                              <a:lnTo>
                                <a:pt x="1243" y="697"/>
                              </a:lnTo>
                              <a:lnTo>
                                <a:pt x="1248" y="624"/>
                              </a:lnTo>
                              <a:lnTo>
                                <a:pt x="1243" y="551"/>
                              </a:lnTo>
                              <a:lnTo>
                                <a:pt x="1231" y="481"/>
                              </a:lnTo>
                              <a:lnTo>
                                <a:pt x="1211" y="414"/>
                              </a:lnTo>
                              <a:lnTo>
                                <a:pt x="1184" y="350"/>
                              </a:lnTo>
                              <a:lnTo>
                                <a:pt x="1150" y="290"/>
                              </a:lnTo>
                              <a:lnTo>
                                <a:pt x="1110" y="234"/>
                              </a:lnTo>
                              <a:lnTo>
                                <a:pt x="1065" y="183"/>
                              </a:lnTo>
                              <a:lnTo>
                                <a:pt x="1014" y="137"/>
                              </a:lnTo>
                              <a:lnTo>
                                <a:pt x="958" y="97"/>
                              </a:lnTo>
                              <a:lnTo>
                                <a:pt x="898" y="64"/>
                              </a:lnTo>
                              <a:lnTo>
                                <a:pt x="834" y="37"/>
                              </a:lnTo>
                              <a:lnTo>
                                <a:pt x="767" y="17"/>
                              </a:lnTo>
                              <a:lnTo>
                                <a:pt x="697" y="5"/>
                              </a:lnTo>
                              <a:lnTo>
                                <a:pt x="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B5C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o:spt="100" style="position:absolute;left:0pt;margin-left:-49.1pt;margin-top:165.05pt;height:62.4pt;width:62.4pt;z-index:251668480;mso-width-relative:page;mso-height-relative:page;" fillcolor="#21B5C0" filled="t" stroked="f" coordsize="1248,1248" o:gfxdata="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peH0PN0AAAALAQAADwAAAAAAAAABACAAAAAiAAAAZHJzL2Rvd25yZXYu&#10;eG1sUEsBAhQAFAAAAAgAh07iQD6ydMJMAwAAaQwAAA4AAAAAAAAAAQAgAAAALAEAAGRycy9lMm9E&#10;b2MueG1sUEsFBgAAAAAGAAYAWQEAAOoGAAAAAA==&#10;" path="m624,0l551,5,481,17,413,37,350,64,289,97,234,137,183,183,137,234,97,290,63,350,36,414,17,481,4,551,0,624,4,697,17,767,36,834,63,898,97,958,137,1014,183,1065,234,1111,289,1151,350,1184,413,1211,481,1231,551,1244,624,1248,697,1244,767,1231,834,1211,898,1184,958,1151,1014,1111,1065,1065,1110,1014,1150,958,1184,898,1211,834,1231,767,1243,697,1248,624,1243,551,1231,481,1211,414,1184,350,1150,290,1110,234,1065,183,1014,137,958,97,898,64,834,37,767,17,697,5,62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-793750</wp:posOffset>
            </wp:positionH>
            <wp:positionV relativeFrom="paragraph">
              <wp:posOffset>4700905</wp:posOffset>
            </wp:positionV>
            <wp:extent cx="1173480" cy="1173480"/>
            <wp:effectExtent l="0" t="0" r="7620" b="762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ragraph">
                  <wp:posOffset>4897120</wp:posOffset>
                </wp:positionV>
                <wp:extent cx="792480" cy="792480"/>
                <wp:effectExtent l="0" t="0" r="7620" b="7620"/>
                <wp:wrapNone/>
                <wp:docPr id="7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48" h="1248">
                              <a:moveTo>
                                <a:pt x="624" y="0"/>
                              </a:moveTo>
                              <a:lnTo>
                                <a:pt x="551" y="5"/>
                              </a:lnTo>
                              <a:lnTo>
                                <a:pt x="481" y="17"/>
                              </a:lnTo>
                              <a:lnTo>
                                <a:pt x="413" y="37"/>
                              </a:lnTo>
                              <a:lnTo>
                                <a:pt x="350" y="64"/>
                              </a:lnTo>
                              <a:lnTo>
                                <a:pt x="289" y="97"/>
                              </a:lnTo>
                              <a:lnTo>
                                <a:pt x="234" y="137"/>
                              </a:lnTo>
                              <a:lnTo>
                                <a:pt x="183" y="183"/>
                              </a:lnTo>
                              <a:lnTo>
                                <a:pt x="137" y="234"/>
                              </a:lnTo>
                              <a:lnTo>
                                <a:pt x="97" y="290"/>
                              </a:lnTo>
                              <a:lnTo>
                                <a:pt x="63" y="350"/>
                              </a:lnTo>
                              <a:lnTo>
                                <a:pt x="36" y="414"/>
                              </a:lnTo>
                              <a:lnTo>
                                <a:pt x="17" y="481"/>
                              </a:lnTo>
                              <a:lnTo>
                                <a:pt x="4" y="551"/>
                              </a:lnTo>
                              <a:lnTo>
                                <a:pt x="0" y="624"/>
                              </a:lnTo>
                              <a:lnTo>
                                <a:pt x="4" y="697"/>
                              </a:lnTo>
                              <a:lnTo>
                                <a:pt x="17" y="767"/>
                              </a:lnTo>
                              <a:lnTo>
                                <a:pt x="36" y="834"/>
                              </a:lnTo>
                              <a:lnTo>
                                <a:pt x="63" y="898"/>
                              </a:lnTo>
                              <a:lnTo>
                                <a:pt x="97" y="958"/>
                              </a:lnTo>
                              <a:lnTo>
                                <a:pt x="137" y="1014"/>
                              </a:lnTo>
                              <a:lnTo>
                                <a:pt x="183" y="1065"/>
                              </a:lnTo>
                              <a:lnTo>
                                <a:pt x="234" y="1111"/>
                              </a:lnTo>
                              <a:lnTo>
                                <a:pt x="289" y="1151"/>
                              </a:lnTo>
                              <a:lnTo>
                                <a:pt x="350" y="1184"/>
                              </a:lnTo>
                              <a:lnTo>
                                <a:pt x="413" y="1211"/>
                              </a:lnTo>
                              <a:lnTo>
                                <a:pt x="481" y="1231"/>
                              </a:lnTo>
                              <a:lnTo>
                                <a:pt x="551" y="1244"/>
                              </a:lnTo>
                              <a:lnTo>
                                <a:pt x="624" y="1248"/>
                              </a:lnTo>
                              <a:lnTo>
                                <a:pt x="697" y="1244"/>
                              </a:lnTo>
                              <a:lnTo>
                                <a:pt x="767" y="1231"/>
                              </a:lnTo>
                              <a:lnTo>
                                <a:pt x="834" y="1211"/>
                              </a:lnTo>
                              <a:lnTo>
                                <a:pt x="898" y="1184"/>
                              </a:lnTo>
                              <a:lnTo>
                                <a:pt x="958" y="1151"/>
                              </a:lnTo>
                              <a:lnTo>
                                <a:pt x="1014" y="1111"/>
                              </a:lnTo>
                              <a:lnTo>
                                <a:pt x="1065" y="1065"/>
                              </a:lnTo>
                              <a:lnTo>
                                <a:pt x="1110" y="1014"/>
                              </a:lnTo>
                              <a:lnTo>
                                <a:pt x="1150" y="958"/>
                              </a:lnTo>
                              <a:lnTo>
                                <a:pt x="1184" y="898"/>
                              </a:lnTo>
                              <a:lnTo>
                                <a:pt x="1211" y="834"/>
                              </a:lnTo>
                              <a:lnTo>
                                <a:pt x="1231" y="767"/>
                              </a:lnTo>
                              <a:lnTo>
                                <a:pt x="1243" y="697"/>
                              </a:lnTo>
                              <a:lnTo>
                                <a:pt x="1248" y="624"/>
                              </a:lnTo>
                              <a:lnTo>
                                <a:pt x="1243" y="551"/>
                              </a:lnTo>
                              <a:lnTo>
                                <a:pt x="1231" y="481"/>
                              </a:lnTo>
                              <a:lnTo>
                                <a:pt x="1211" y="414"/>
                              </a:lnTo>
                              <a:lnTo>
                                <a:pt x="1184" y="350"/>
                              </a:lnTo>
                              <a:lnTo>
                                <a:pt x="1150" y="290"/>
                              </a:lnTo>
                              <a:lnTo>
                                <a:pt x="1110" y="234"/>
                              </a:lnTo>
                              <a:lnTo>
                                <a:pt x="1065" y="183"/>
                              </a:lnTo>
                              <a:lnTo>
                                <a:pt x="1014" y="137"/>
                              </a:lnTo>
                              <a:lnTo>
                                <a:pt x="958" y="97"/>
                              </a:lnTo>
                              <a:lnTo>
                                <a:pt x="898" y="64"/>
                              </a:lnTo>
                              <a:lnTo>
                                <a:pt x="834" y="37"/>
                              </a:lnTo>
                              <a:lnTo>
                                <a:pt x="767" y="17"/>
                              </a:lnTo>
                              <a:lnTo>
                                <a:pt x="697" y="5"/>
                              </a:lnTo>
                              <a:lnTo>
                                <a:pt x="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91A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-48.35pt;margin-top:385.6pt;height:62.4pt;width:62.4pt;z-index:251679744;mso-width-relative:page;mso-height-relative:page;" fillcolor="#2D91AA" filled="t" stroked="f" coordsize="1248,1248" o:gfxdata="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DwYs19wAAAALAQAADwAAAAAAAAABACAAAAAiAAAAZHJzL2Rvd25y&#10;ZXYueG1sUEsBAhQAFAAAAAgAh07iQFgBQ0pQAwAAaQwAAA4AAAAAAAAAAQAgAAAAKwEAAGRycy9l&#10;Mm9Eb2MueG1sUEsFBgAAAAAGAAYAWQEAAO0GAAAAAA==&#10;" path="m624,0l551,5,481,17,413,37,350,64,289,97,234,137,183,183,137,234,97,290,63,350,36,414,17,481,4,551,0,624,4,697,17,767,36,834,63,898,97,958,137,1014,183,1065,234,1111,289,1151,350,1184,413,1211,481,1231,551,1244,624,1248,697,1244,767,1231,834,1211,898,1184,958,1151,1014,1111,1065,1065,1110,1014,1150,958,1184,898,1211,834,1231,767,1243,697,1248,624,1243,551,1231,481,1211,414,1184,350,1150,290,1110,234,1065,183,1014,137,958,97,898,64,834,37,767,17,697,5,62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3524250</wp:posOffset>
                </wp:positionV>
                <wp:extent cx="792480" cy="792480"/>
                <wp:effectExtent l="0" t="0" r="7620" b="7620"/>
                <wp:wrapNone/>
                <wp:docPr id="3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48" h="1248">
                              <a:moveTo>
                                <a:pt x="624" y="0"/>
                              </a:moveTo>
                              <a:lnTo>
                                <a:pt x="551" y="4"/>
                              </a:lnTo>
                              <a:lnTo>
                                <a:pt x="481" y="17"/>
                              </a:lnTo>
                              <a:lnTo>
                                <a:pt x="413" y="36"/>
                              </a:lnTo>
                              <a:lnTo>
                                <a:pt x="350" y="63"/>
                              </a:lnTo>
                              <a:lnTo>
                                <a:pt x="289" y="97"/>
                              </a:lnTo>
                              <a:lnTo>
                                <a:pt x="234" y="137"/>
                              </a:lnTo>
                              <a:lnTo>
                                <a:pt x="183" y="183"/>
                              </a:lnTo>
                              <a:lnTo>
                                <a:pt x="137" y="234"/>
                              </a:lnTo>
                              <a:lnTo>
                                <a:pt x="97" y="289"/>
                              </a:lnTo>
                              <a:lnTo>
                                <a:pt x="63" y="350"/>
                              </a:lnTo>
                              <a:lnTo>
                                <a:pt x="36" y="413"/>
                              </a:lnTo>
                              <a:lnTo>
                                <a:pt x="17" y="481"/>
                              </a:lnTo>
                              <a:lnTo>
                                <a:pt x="4" y="551"/>
                              </a:lnTo>
                              <a:lnTo>
                                <a:pt x="0" y="624"/>
                              </a:lnTo>
                              <a:lnTo>
                                <a:pt x="4" y="697"/>
                              </a:lnTo>
                              <a:lnTo>
                                <a:pt x="17" y="767"/>
                              </a:lnTo>
                              <a:lnTo>
                                <a:pt x="36" y="834"/>
                              </a:lnTo>
                              <a:lnTo>
                                <a:pt x="63" y="898"/>
                              </a:lnTo>
                              <a:lnTo>
                                <a:pt x="97" y="958"/>
                              </a:lnTo>
                              <a:lnTo>
                                <a:pt x="137" y="1014"/>
                              </a:lnTo>
                              <a:lnTo>
                                <a:pt x="183" y="1065"/>
                              </a:lnTo>
                              <a:lnTo>
                                <a:pt x="234" y="1111"/>
                              </a:lnTo>
                              <a:lnTo>
                                <a:pt x="289" y="1150"/>
                              </a:lnTo>
                              <a:lnTo>
                                <a:pt x="350" y="1184"/>
                              </a:lnTo>
                              <a:lnTo>
                                <a:pt x="413" y="1211"/>
                              </a:lnTo>
                              <a:lnTo>
                                <a:pt x="481" y="1231"/>
                              </a:lnTo>
                              <a:lnTo>
                                <a:pt x="551" y="1243"/>
                              </a:lnTo>
                              <a:lnTo>
                                <a:pt x="624" y="1248"/>
                              </a:lnTo>
                              <a:lnTo>
                                <a:pt x="697" y="1243"/>
                              </a:lnTo>
                              <a:lnTo>
                                <a:pt x="767" y="1231"/>
                              </a:lnTo>
                              <a:lnTo>
                                <a:pt x="834" y="1211"/>
                              </a:lnTo>
                              <a:lnTo>
                                <a:pt x="898" y="1184"/>
                              </a:lnTo>
                              <a:lnTo>
                                <a:pt x="958" y="1150"/>
                              </a:lnTo>
                              <a:lnTo>
                                <a:pt x="1014" y="1111"/>
                              </a:lnTo>
                              <a:lnTo>
                                <a:pt x="1065" y="1065"/>
                              </a:lnTo>
                              <a:lnTo>
                                <a:pt x="1110" y="1014"/>
                              </a:lnTo>
                              <a:lnTo>
                                <a:pt x="1150" y="958"/>
                              </a:lnTo>
                              <a:lnTo>
                                <a:pt x="1184" y="898"/>
                              </a:lnTo>
                              <a:lnTo>
                                <a:pt x="1211" y="834"/>
                              </a:lnTo>
                              <a:lnTo>
                                <a:pt x="1231" y="767"/>
                              </a:lnTo>
                              <a:lnTo>
                                <a:pt x="1243" y="697"/>
                              </a:lnTo>
                              <a:lnTo>
                                <a:pt x="1248" y="624"/>
                              </a:lnTo>
                              <a:lnTo>
                                <a:pt x="1243" y="551"/>
                              </a:lnTo>
                              <a:lnTo>
                                <a:pt x="1231" y="481"/>
                              </a:lnTo>
                              <a:lnTo>
                                <a:pt x="1211" y="413"/>
                              </a:lnTo>
                              <a:lnTo>
                                <a:pt x="1184" y="350"/>
                              </a:lnTo>
                              <a:lnTo>
                                <a:pt x="1150" y="289"/>
                              </a:lnTo>
                              <a:lnTo>
                                <a:pt x="1110" y="234"/>
                              </a:lnTo>
                              <a:lnTo>
                                <a:pt x="1065" y="183"/>
                              </a:lnTo>
                              <a:lnTo>
                                <a:pt x="1014" y="137"/>
                              </a:lnTo>
                              <a:lnTo>
                                <a:pt x="958" y="97"/>
                              </a:lnTo>
                              <a:lnTo>
                                <a:pt x="898" y="63"/>
                              </a:lnTo>
                              <a:lnTo>
                                <a:pt x="834" y="36"/>
                              </a:lnTo>
                              <a:lnTo>
                                <a:pt x="767" y="17"/>
                              </a:lnTo>
                              <a:lnTo>
                                <a:pt x="697" y="4"/>
                              </a:lnTo>
                              <a:lnTo>
                                <a:pt x="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5A7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o:spt="100" style="position:absolute;left:0pt;margin-left:-46.85pt;margin-top:277.5pt;height:62.4pt;width:62.4pt;z-index:251674624;mso-width-relative:page;mso-height-relative:page;" fillcolor="#275A75" filled="t" stroked="f" coordsize="1248,1248" o:gfxdata="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KIhoLNgAAAALAQAADwAAAAAAAAABACAAAAAiAAAAZHJzL2Rvd25yZXYu&#10;eG1sUEsBAhQAFAAAAAgAh07iQMBZ+2ZRAwAAaQwAAA4AAAAAAAAAAQAgAAAAJwEAAGRycy9lMm9E&#10;b2MueG1sUEsFBgAAAAAGAAYAWQEAAOoGAAAAAA==&#10;" path="m624,0l551,4,481,17,413,36,350,63,289,97,234,137,183,183,137,234,97,289,63,350,36,413,17,481,4,551,0,624,4,697,17,767,36,834,63,898,97,958,137,1014,183,1065,234,1111,289,1150,350,1184,413,1211,481,1231,551,1243,624,1248,697,1243,767,1231,834,1211,898,1184,958,1150,1014,1111,1065,1065,1110,1014,1150,958,1184,898,1211,834,1231,767,1243,697,1248,624,1243,551,1231,481,1211,413,1184,350,1150,289,1110,234,1065,183,1014,137,958,97,898,63,834,36,767,17,697,4,62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-802640</wp:posOffset>
            </wp:positionH>
            <wp:positionV relativeFrom="paragraph">
              <wp:posOffset>3343910</wp:posOffset>
            </wp:positionV>
            <wp:extent cx="1173480" cy="1173480"/>
            <wp:effectExtent l="0" t="0" r="7620" b="762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1942465</wp:posOffset>
            </wp:positionV>
            <wp:extent cx="1173480" cy="1173480"/>
            <wp:effectExtent l="0" t="0" r="7620" b="762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6325870</wp:posOffset>
                </wp:positionV>
                <wp:extent cx="792480" cy="792480"/>
                <wp:effectExtent l="0" t="0" r="7620" b="7620"/>
                <wp:wrapNone/>
                <wp:docPr id="9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924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248" h="1248">
                              <a:moveTo>
                                <a:pt x="624" y="0"/>
                              </a:moveTo>
                              <a:lnTo>
                                <a:pt x="551" y="5"/>
                              </a:lnTo>
                              <a:lnTo>
                                <a:pt x="481" y="17"/>
                              </a:lnTo>
                              <a:lnTo>
                                <a:pt x="413" y="37"/>
                              </a:lnTo>
                              <a:lnTo>
                                <a:pt x="350" y="64"/>
                              </a:lnTo>
                              <a:lnTo>
                                <a:pt x="289" y="98"/>
                              </a:lnTo>
                              <a:lnTo>
                                <a:pt x="234" y="137"/>
                              </a:lnTo>
                              <a:lnTo>
                                <a:pt x="183" y="183"/>
                              </a:lnTo>
                              <a:lnTo>
                                <a:pt x="137" y="234"/>
                              </a:lnTo>
                              <a:lnTo>
                                <a:pt x="97" y="290"/>
                              </a:lnTo>
                              <a:lnTo>
                                <a:pt x="63" y="350"/>
                              </a:lnTo>
                              <a:lnTo>
                                <a:pt x="36" y="414"/>
                              </a:lnTo>
                              <a:lnTo>
                                <a:pt x="17" y="481"/>
                              </a:lnTo>
                              <a:lnTo>
                                <a:pt x="4" y="551"/>
                              </a:lnTo>
                              <a:lnTo>
                                <a:pt x="0" y="624"/>
                              </a:lnTo>
                              <a:lnTo>
                                <a:pt x="4" y="697"/>
                              </a:lnTo>
                              <a:lnTo>
                                <a:pt x="17" y="767"/>
                              </a:lnTo>
                              <a:lnTo>
                                <a:pt x="36" y="835"/>
                              </a:lnTo>
                              <a:lnTo>
                                <a:pt x="63" y="898"/>
                              </a:lnTo>
                              <a:lnTo>
                                <a:pt x="97" y="959"/>
                              </a:lnTo>
                              <a:lnTo>
                                <a:pt x="137" y="1014"/>
                              </a:lnTo>
                              <a:lnTo>
                                <a:pt x="183" y="1065"/>
                              </a:lnTo>
                              <a:lnTo>
                                <a:pt x="234" y="1111"/>
                              </a:lnTo>
                              <a:lnTo>
                                <a:pt x="289" y="1151"/>
                              </a:lnTo>
                              <a:lnTo>
                                <a:pt x="350" y="1184"/>
                              </a:lnTo>
                              <a:lnTo>
                                <a:pt x="413" y="1212"/>
                              </a:lnTo>
                              <a:lnTo>
                                <a:pt x="481" y="1231"/>
                              </a:lnTo>
                              <a:lnTo>
                                <a:pt x="551" y="1244"/>
                              </a:lnTo>
                              <a:lnTo>
                                <a:pt x="624" y="1248"/>
                              </a:lnTo>
                              <a:lnTo>
                                <a:pt x="697" y="1244"/>
                              </a:lnTo>
                              <a:lnTo>
                                <a:pt x="767" y="1231"/>
                              </a:lnTo>
                              <a:lnTo>
                                <a:pt x="834" y="1212"/>
                              </a:lnTo>
                              <a:lnTo>
                                <a:pt x="898" y="1184"/>
                              </a:lnTo>
                              <a:lnTo>
                                <a:pt x="958" y="1151"/>
                              </a:lnTo>
                              <a:lnTo>
                                <a:pt x="1014" y="1111"/>
                              </a:lnTo>
                              <a:lnTo>
                                <a:pt x="1065" y="1065"/>
                              </a:lnTo>
                              <a:lnTo>
                                <a:pt x="1110" y="1014"/>
                              </a:lnTo>
                              <a:lnTo>
                                <a:pt x="1150" y="959"/>
                              </a:lnTo>
                              <a:lnTo>
                                <a:pt x="1184" y="898"/>
                              </a:lnTo>
                              <a:lnTo>
                                <a:pt x="1211" y="835"/>
                              </a:lnTo>
                              <a:lnTo>
                                <a:pt x="1231" y="767"/>
                              </a:lnTo>
                              <a:lnTo>
                                <a:pt x="1243" y="697"/>
                              </a:lnTo>
                              <a:lnTo>
                                <a:pt x="1248" y="624"/>
                              </a:lnTo>
                              <a:lnTo>
                                <a:pt x="1243" y="551"/>
                              </a:lnTo>
                              <a:lnTo>
                                <a:pt x="1231" y="481"/>
                              </a:lnTo>
                              <a:lnTo>
                                <a:pt x="1211" y="414"/>
                              </a:lnTo>
                              <a:lnTo>
                                <a:pt x="1184" y="350"/>
                              </a:lnTo>
                              <a:lnTo>
                                <a:pt x="1150" y="290"/>
                              </a:lnTo>
                              <a:lnTo>
                                <a:pt x="1110" y="234"/>
                              </a:lnTo>
                              <a:lnTo>
                                <a:pt x="1065" y="183"/>
                              </a:lnTo>
                              <a:lnTo>
                                <a:pt x="1014" y="137"/>
                              </a:lnTo>
                              <a:lnTo>
                                <a:pt x="958" y="98"/>
                              </a:lnTo>
                              <a:lnTo>
                                <a:pt x="898" y="64"/>
                              </a:lnTo>
                              <a:lnTo>
                                <a:pt x="834" y="37"/>
                              </a:lnTo>
                              <a:lnTo>
                                <a:pt x="767" y="17"/>
                              </a:lnTo>
                              <a:lnTo>
                                <a:pt x="697" y="5"/>
                              </a:lnTo>
                              <a:lnTo>
                                <a:pt x="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C3CD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-47.6pt;margin-top:498.1pt;height:62.4pt;width:62.4pt;z-index:251684864;mso-width-relative:page;mso-height-relative:page;" fillcolor="#4AC3CD" filled="t" stroked="f" coordsize="1248,1248" o:gfxdata="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O1n6mvaAAAADAEAAA8AAAAAAAAAAQAgAAAAIgAAAGRycy9kb3du&#10;cmV2LnhtbFBLAQIUABQAAAAIAIdO4kAgphZ/UwMAAGoMAAAOAAAAAAAAAAEAIAAAACkBAABkcnMv&#10;ZTJvRG9jLnhtbFBLBQYAAAAABgAGAFkBAADuBgAAAAA=&#10;" path="m624,0l551,5,481,17,413,37,350,64,289,98,234,137,183,183,137,234,97,290,63,350,36,414,17,481,4,551,0,624,4,697,17,767,36,835,63,898,97,959,137,1014,183,1065,234,1111,289,1151,350,1184,413,1212,481,1231,551,1244,624,1248,697,1244,767,1231,834,1212,898,1184,958,1151,1014,1111,1065,1065,1110,1014,1150,959,1184,898,1211,835,1231,767,1243,697,1248,624,1243,551,1231,481,1211,414,1184,350,1150,290,1110,234,1065,183,1014,137,958,98,898,64,834,37,767,17,697,5,62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377482854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6725920</wp:posOffset>
                </wp:positionV>
                <wp:extent cx="788035" cy="0"/>
                <wp:effectExtent l="0" t="0" r="0" b="0"/>
                <wp:wrapNone/>
                <wp:docPr id="69" name="直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1" o:spid="_x0000_s1026" o:spt="20" style="position:absolute;left:0pt;margin-left:-47.55pt;margin-top:529.6pt;height:0pt;width:62.05pt;z-index:-520138752;mso-width-relative:page;mso-height-relative:page;" filled="f" stroked="t" coordsize="21600,21600" o:gfxdata="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QxpnbXAAAADAEAAA8AAAAAAAAAAQAgAAAAIgAA&#10;AGRycy9kb3ducmV2LnhtbFBLAQIUABQAAAAIAIdO4kCFwqym0AEAAJADAAAOAAAAAAAAAAEAIAAA&#10;ACYBAABkcnMvZTJvRG9jLnhtbFBLBQYAAAAABgAGAFkBAABoBQAAAAA=&#10;">
                <v:fill on="f" focussize="0,0"/>
                <v:stroke weight="1pt" color="#FFFFFF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43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6138545</wp:posOffset>
            </wp:positionV>
            <wp:extent cx="1173480" cy="1173480"/>
            <wp:effectExtent l="0" t="0" r="7620" b="7620"/>
            <wp:wrapNone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3"/>
        </w:rPr>
        <mc:AlternateContent>
          <mc:Choice Requires="wps">
            <w:drawing>
              <wp:anchor distT="0" distB="0" distL="114300" distR="114300" simplePos="0" relativeHeight="3774824448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6734810</wp:posOffset>
                </wp:positionV>
                <wp:extent cx="5041900" cy="0"/>
                <wp:effectExtent l="0" t="0" r="0" b="0"/>
                <wp:wrapNone/>
                <wp:docPr id="68" name="直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AFB0B3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0" o:spid="_x0000_s1026" o:spt="20" style="position:absolute;left:0pt;margin-left:42.85pt;margin-top:530.3pt;height:0pt;width:397pt;z-index:-520142848;mso-width-relative:page;mso-height-relative:page;" filled="f" stroked="t" coordsize="21600,21600" o:gfxdata="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FeSUu1wAAAAwBAAAPAAAAAAAAAAEAIAAAACIA&#10;AABkcnMvZG93bnJldi54bWxQSwECFAAUAAAACACHTuJAtegoaNEBAACRAwAADgAAAAAAAAABACAA&#10;AAAmAQAAZHJzL2Uyb0RvYy54bWxQSwUGAAAAAAYABgBZAQAAaQUAAAAA&#10;">
                <v:fill on="f" focussize="0,0"/>
                <v:stroke weight="1pt" color="#AFB0B3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350627328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5281295</wp:posOffset>
                </wp:positionV>
                <wp:extent cx="6904990" cy="121920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99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016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中国移动上海分部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                    2015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学生会外联部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助理工程师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道路测试，室分测试并将测试结果形成报表上传；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负责部门的管理组织策划部门培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协助工程师完成公司的相关工作。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训，招新等活动；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拉赞助，配合学生会其他部门促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成学生活动的顺利举行。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15.85pt;height:96pt;width:543.7pt;z-index:-788694016;mso-width-relative:page;mso-height-relative:page;" filled="f" stroked="f" coordsize="21600,21600" o:gfxdata="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21WEtsAAAALAQAADwAAAAAAAAABACAAAAAiAAAAZHJzL2Rvd25yZXYueG1sUEsBAhQAFAAAAAgA&#10;h07iQM7FZTw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016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中国移动上海分部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                    2015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学生会外联部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助理工程师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道路测试，室分测试并将测试结果形成报表上传；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负责部门的管理组织策划部门培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协助工程师完成公司的相关工作。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训，招新等活动；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拉赞助，配合学生会其他部门促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/>
                        <w:textAlignment w:val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成学生活动的顺利举行。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99680256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5218430</wp:posOffset>
                </wp:positionV>
                <wp:extent cx="5041900" cy="0"/>
                <wp:effectExtent l="0" t="0" r="0" b="0"/>
                <wp:wrapNone/>
                <wp:docPr id="66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AFB0B3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34.1pt;margin-top:410.9pt;height:0pt;width:397pt;z-index:-1795287040;mso-width-relative:page;mso-height-relative:page;" filled="f" stroked="t" coordsize="21600,21600" o:gfxdata="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X4E9rVAAAACgEAAA8AAAAAAAAAAQAgAAAA&#10;IgAAAGRycy9kb3ducmV2LnhtbFBLAQIUABQAAAAIAIdO4kB+R6Lo1QEAAJEDAAAOAAAAAAAAAAEA&#10;IAAAACQBAABkcnMvZTJvRG9jLnhtbFBLBQYAAAAABgAGAFkBAABrBQAAAAA=&#10;">
                <v:fill on="f" focussize="0,0"/>
                <v:stroke weight="1pt" color="#AFB0B3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4026448896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3928745</wp:posOffset>
                </wp:positionV>
                <wp:extent cx="5219700" cy="126619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266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2008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奈森科技大学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880" w:firstLineChars="4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主修课程：基本会计、统计学、市场营销、国际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市场营销、市场调查与预测、商业心理学、广告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学、公共关系学、货币银行学、经济法、国际贸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44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1769" w:rightChars="0" w:firstLine="880" w:firstLineChars="4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38584"/>
                                <w:sz w:val="22"/>
                              </w:rPr>
                              <w:t>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5pt;margin-top:309.35pt;height:99.7pt;width:411pt;z-index:-268518400;mso-width-relative:page;mso-height-relative:page;" filled="f" stroked="f" coordsize="21600,21600" o:gfxdata="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z1&#10;7enaAAAACgEAAA8AAAAAAAAAAQAgAAAAIgAAAGRycy9kb3ducmV2LnhtbFBLAQIUABQAAAAIAIdO&#10;4kChDZEe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2008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奈森科技大学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880" w:firstLineChars="4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主修课程：基本会计、统计学、市场营销、国际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市场营销、市场调查与预测、商业心理学、广告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学、公共关系学、货币银行学、经济法、国际贸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44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1769" w:rightChars="0" w:firstLine="880" w:firstLineChars="4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38584"/>
                          <w:sz w:val="22"/>
                        </w:rPr>
                        <w:t>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1985587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3799205</wp:posOffset>
                </wp:positionV>
                <wp:extent cx="5041900" cy="0"/>
                <wp:effectExtent l="0" t="0" r="0" b="0"/>
                <wp:wrapNone/>
                <wp:docPr id="64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AFB0B3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37.85pt;margin-top:299.15pt;height:0pt;width:397pt;z-index:-1275111424;mso-width-relative:page;mso-height-relative:page;" filled="f" stroked="t" coordsize="21600,21600" o:gfxdata="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Y1AQPYAAAACgEAAA8AAAAAAAAAAQAg&#10;AAAAIgAAAGRycy9kb3ducmV2LnhtbFBLAQIUABQAAAAIAIdO4kBBTXTz1QEAAJEDAAAOAAAAAAAA&#10;AAEAIAAAACcBAABkcnMvZTJvRG9jLnhtbFBLBQYAAAAABgAGAFkBAABuBQAAAAA=&#10;">
                <v:fill on="f" focussize="0,0"/>
                <v:stroke weight="1pt" color="#AFB0B3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3271490560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2442845</wp:posOffset>
                </wp:positionV>
                <wp:extent cx="1278255" cy="110490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838584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838584"/>
                                <w:sz w:val="18"/>
                              </w:rPr>
                              <w:t>英语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838584"/>
                                <w:sz w:val="18"/>
                              </w:rPr>
                            </w:pPr>
                            <w:r>
                              <w:rPr>
                                <w:color w:val="838584"/>
                                <w:sz w:val="18"/>
                              </w:rPr>
                              <w:t>日语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85pt;margin-top:192.35pt;height:87pt;width:100.65pt;z-index:-1023476736;mso-width-relative:page;mso-height-relative:page;" filled="f" stroked="f" coordsize="21600,21600" o:gfxdata="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Y5&#10;P23bAAAACwEAAA8AAAAAAAAAAQAgAAAAIgAAAGRycy9kb3ducmV2LnhtbFBLAQIUABQAAAAIAIdO&#10;4kCDeLXa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838584"/>
                          <w:sz w:val="18"/>
                        </w:rPr>
                      </w:pPr>
                      <w:r>
                        <w:rPr>
                          <w:rFonts w:hint="eastAsia"/>
                          <w:color w:val="838584"/>
                          <w:sz w:val="18"/>
                        </w:rPr>
                        <w:t>英语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838584"/>
                          <w:sz w:val="18"/>
                        </w:rPr>
                      </w:pPr>
                      <w:r>
                        <w:rPr>
                          <w:color w:val="838584"/>
                          <w:sz w:val="18"/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176157388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2471420</wp:posOffset>
                </wp:positionV>
                <wp:extent cx="1278255" cy="10858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838584"/>
                                <w:sz w:val="18"/>
                              </w:rPr>
                            </w:pPr>
                            <w:r>
                              <w:rPr>
                                <w:color w:val="838584"/>
                                <w:sz w:val="18"/>
                              </w:rPr>
                              <w:t>基本会计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838584"/>
                                <w:sz w:val="18"/>
                              </w:rPr>
                            </w:pPr>
                            <w:r>
                              <w:rPr>
                                <w:color w:val="838584"/>
                                <w:sz w:val="18"/>
                              </w:rPr>
                              <w:t>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838584"/>
                                <w:sz w:val="18"/>
                              </w:rPr>
                            </w:pPr>
                            <w:r>
                              <w:rPr>
                                <w:color w:val="838584"/>
                                <w:sz w:val="18"/>
                              </w:rPr>
                              <w:t>统计学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5pt;margin-top:194.6pt;height:85.5pt;width:100.65pt;z-index:1761573888;mso-width-relative:page;mso-height-relative:page;" filled="f" stroked="f" coordsize="21600,21600" o:gfxdata="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f/wd2wAAAAsBAAAPAAAAAAAAAAEAIAAAACIAAABkcnMvZG93bnJldi54bWxQSwECFAAUAAAACACH&#10;TuJAxkuNqy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838584"/>
                          <w:sz w:val="18"/>
                        </w:rPr>
                      </w:pPr>
                      <w:r>
                        <w:rPr>
                          <w:color w:val="838584"/>
                          <w:sz w:val="18"/>
                        </w:rPr>
                        <w:t>基本会计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838584"/>
                          <w:sz w:val="18"/>
                        </w:rPr>
                      </w:pPr>
                      <w:r>
                        <w:rPr>
                          <w:color w:val="838584"/>
                          <w:sz w:val="18"/>
                        </w:rPr>
                        <w:t>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838584"/>
                          <w:sz w:val="18"/>
                        </w:rPr>
                      </w:pPr>
                      <w:r>
                        <w:rPr>
                          <w:color w:val="838584"/>
                          <w:sz w:val="18"/>
                        </w:rPr>
                        <w:t>统计学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100661555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2471420</wp:posOffset>
                </wp:positionV>
                <wp:extent cx="1830070" cy="125666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770" y="3423920"/>
                          <a:ext cx="1830070" cy="1256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instrText xml:space="preserve"> HYPERLINK "http://www.kaNSk.com/"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  <w:t>www.kaNSk.com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instrText xml:space="preserve"> HYPERLINK "mailto:123456@ibaotu.com"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  <w:t>123456@ibaotu.com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51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  <w:t>135XXXXXXXX</w:t>
                            </w:r>
                            <w:r>
                              <w:rPr>
                                <w:rFonts w:hint="eastAsia" w:cs="微软雅黑"/>
                                <w:color w:val="21B5C0"/>
                                <w:w w:val="105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1B5C0"/>
                                <w:w w:val="105"/>
                                <w:sz w:val="18"/>
                                <w:szCs w:val="18"/>
                              </w:rPr>
                              <w:t>上海市 / 闵行区 / xx 街道xxx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85pt;margin-top:194.6pt;height:98.95pt;width:144.1pt;z-index:1006615552;mso-width-relative:page;mso-height-relative:page;" filled="f" stroked="f" coordsize="21600,21600" o:gfxdata="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04lWa2wAAAAoBAAAPAAAAAAAAAAEAIAAAACIAAABkcnMvZG93bnJldi54bWxQSwECFAAUAAAA&#10;CACHTuJApQHIvZYCAAAP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instrText xml:space="preserve"> HYPERLINK "http://www.kaNSk.com/"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  <w:t>www.kaNSk.com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  <w:lang w:val="en-US" w:eastAsia="zh-CN"/>
                        </w:rPr>
                        <w:t xml:space="preserve">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instrText xml:space="preserve"> HYPERLINK "mailto:123456@ibaotu.com"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  <w:t>123456@ibaotu.com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  <w:lang w:val="en-US" w:eastAsia="zh-CN"/>
                        </w:rPr>
                        <w:t xml:space="preserve">      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51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  <w:t>135XXXXXXXX</w:t>
                      </w:r>
                      <w:r>
                        <w:rPr>
                          <w:rFonts w:hint="eastAsia" w:cs="微软雅黑"/>
                          <w:color w:val="21B5C0"/>
                          <w:w w:val="105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1B5C0"/>
                          <w:w w:val="105"/>
                          <w:sz w:val="18"/>
                          <w:szCs w:val="18"/>
                        </w:rPr>
                        <w:t>上海市 / 闵行区 / xx 街道xxx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5"/>
        </w:rPr>
        <mc:AlternateContent>
          <mc:Choice Requires="wpg">
            <w:drawing>
              <wp:anchor distT="0" distB="0" distL="114300" distR="114300" simplePos="0" relativeHeight="75499929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2650490</wp:posOffset>
                </wp:positionV>
                <wp:extent cx="2290445" cy="798830"/>
                <wp:effectExtent l="0" t="0" r="14605" b="1270"/>
                <wp:wrapNone/>
                <wp:docPr id="60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0445" cy="798830"/>
                          <a:chOff x="8305" y="6370"/>
                          <a:chExt cx="3108" cy="1258"/>
                        </a:xfrm>
                      </wpg:grpSpPr>
                      <wpg:grpSp>
                        <wpg:cNvPr id="56" name="组合 49"/>
                        <wpg:cNvGrpSpPr/>
                        <wpg:grpSpPr>
                          <a:xfrm>
                            <a:off x="8305" y="6370"/>
                            <a:ext cx="1182" cy="1258"/>
                            <a:chOff x="8305" y="6370"/>
                            <a:chExt cx="1182" cy="1258"/>
                          </a:xfrm>
                        </wpg:grpSpPr>
                        <wpg:grpSp>
                          <wpg:cNvPr id="54" name="组合 50"/>
                          <wpg:cNvGrpSpPr/>
                          <wpg:grpSpPr>
                            <a:xfrm>
                              <a:off x="8305" y="6370"/>
                              <a:ext cx="1182" cy="1258"/>
                              <a:chOff x="8305" y="6370"/>
                              <a:chExt cx="1182" cy="1258"/>
                            </a:xfrm>
                          </wpg:grpSpPr>
                          <wps:wsp>
                            <wps:cNvPr id="50" name="矩形 51"/>
                            <wps:cNvSpPr/>
                            <wps:spPr>
                              <a:xfrm>
                                <a:off x="9329" y="6370"/>
                                <a:ext cx="159" cy="1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BDCDE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3" name="组合 52"/>
                            <wpg:cNvGrpSpPr/>
                            <wpg:grpSpPr>
                              <a:xfrm>
                                <a:off x="8305" y="6370"/>
                                <a:ext cx="1182" cy="1258"/>
                                <a:chOff x="8305" y="6370"/>
                                <a:chExt cx="1182" cy="1258"/>
                              </a:xfrm>
                            </wpg:grpSpPr>
                            <wps:wsp>
                              <wps:cNvPr id="51" name="任意多边形 53"/>
                              <wps:cNvSpPr/>
                              <wps:spPr>
                                <a:xfrm>
                                  <a:off x="8305" y="6370"/>
                                  <a:ext cx="927" cy="1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27" h="159">
                                      <a:moveTo>
                                        <a:pt x="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9"/>
                                      </a:lnTo>
                                      <a:lnTo>
                                        <a:pt x="159" y="159"/>
                                      </a:lnTo>
                                      <a:lnTo>
                                        <a:pt x="159" y="0"/>
                                      </a:lnTo>
                                      <a:moveTo>
                                        <a:pt x="415" y="0"/>
                                      </a:moveTo>
                                      <a:lnTo>
                                        <a:pt x="256" y="0"/>
                                      </a:lnTo>
                                      <a:lnTo>
                                        <a:pt x="256" y="159"/>
                                      </a:lnTo>
                                      <a:lnTo>
                                        <a:pt x="415" y="159"/>
                                      </a:lnTo>
                                      <a:lnTo>
                                        <a:pt x="415" y="0"/>
                                      </a:lnTo>
                                      <a:moveTo>
                                        <a:pt x="671" y="0"/>
                                      </a:moveTo>
                                      <a:lnTo>
                                        <a:pt x="512" y="0"/>
                                      </a:lnTo>
                                      <a:lnTo>
                                        <a:pt x="512" y="159"/>
                                      </a:lnTo>
                                      <a:lnTo>
                                        <a:pt x="671" y="159"/>
                                      </a:lnTo>
                                      <a:lnTo>
                                        <a:pt x="671" y="0"/>
                                      </a:lnTo>
                                      <a:moveTo>
                                        <a:pt x="927" y="0"/>
                                      </a:moveTo>
                                      <a:lnTo>
                                        <a:pt x="768" y="0"/>
                                      </a:lnTo>
                                      <a:lnTo>
                                        <a:pt x="768" y="159"/>
                                      </a:lnTo>
                                      <a:lnTo>
                                        <a:pt x="927" y="159"/>
                                      </a:lnTo>
                                      <a:lnTo>
                                        <a:pt x="927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21B5C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2" name="任意多边形 54"/>
                              <wps:cNvSpPr/>
                              <wps:spPr>
                                <a:xfrm>
                                  <a:off x="8305" y="6920"/>
                                  <a:ext cx="1183" cy="7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183" h="709">
                                      <a:moveTo>
                                        <a:pt x="159" y="549"/>
                                      </a:moveTo>
                                      <a:lnTo>
                                        <a:pt x="0" y="549"/>
                                      </a:lnTo>
                                      <a:lnTo>
                                        <a:pt x="0" y="708"/>
                                      </a:lnTo>
                                      <a:lnTo>
                                        <a:pt x="159" y="708"/>
                                      </a:lnTo>
                                      <a:lnTo>
                                        <a:pt x="159" y="549"/>
                                      </a:lnTo>
                                      <a:moveTo>
                                        <a:pt x="1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8"/>
                                      </a:lnTo>
                                      <a:lnTo>
                                        <a:pt x="159" y="158"/>
                                      </a:lnTo>
                                      <a:lnTo>
                                        <a:pt x="159" y="0"/>
                                      </a:lnTo>
                                      <a:moveTo>
                                        <a:pt x="415" y="549"/>
                                      </a:moveTo>
                                      <a:lnTo>
                                        <a:pt x="256" y="549"/>
                                      </a:lnTo>
                                      <a:lnTo>
                                        <a:pt x="256" y="708"/>
                                      </a:lnTo>
                                      <a:lnTo>
                                        <a:pt x="415" y="708"/>
                                      </a:lnTo>
                                      <a:lnTo>
                                        <a:pt x="415" y="549"/>
                                      </a:lnTo>
                                      <a:moveTo>
                                        <a:pt x="415" y="0"/>
                                      </a:moveTo>
                                      <a:lnTo>
                                        <a:pt x="256" y="0"/>
                                      </a:lnTo>
                                      <a:lnTo>
                                        <a:pt x="256" y="158"/>
                                      </a:lnTo>
                                      <a:lnTo>
                                        <a:pt x="415" y="158"/>
                                      </a:lnTo>
                                      <a:lnTo>
                                        <a:pt x="415" y="0"/>
                                      </a:lnTo>
                                      <a:moveTo>
                                        <a:pt x="671" y="549"/>
                                      </a:moveTo>
                                      <a:lnTo>
                                        <a:pt x="512" y="549"/>
                                      </a:lnTo>
                                      <a:lnTo>
                                        <a:pt x="512" y="708"/>
                                      </a:lnTo>
                                      <a:lnTo>
                                        <a:pt x="671" y="708"/>
                                      </a:lnTo>
                                      <a:lnTo>
                                        <a:pt x="671" y="549"/>
                                      </a:lnTo>
                                      <a:moveTo>
                                        <a:pt x="671" y="0"/>
                                      </a:moveTo>
                                      <a:lnTo>
                                        <a:pt x="512" y="0"/>
                                      </a:lnTo>
                                      <a:lnTo>
                                        <a:pt x="512" y="158"/>
                                      </a:lnTo>
                                      <a:lnTo>
                                        <a:pt x="671" y="158"/>
                                      </a:lnTo>
                                      <a:lnTo>
                                        <a:pt x="671" y="0"/>
                                      </a:lnTo>
                                      <a:moveTo>
                                        <a:pt x="927" y="0"/>
                                      </a:moveTo>
                                      <a:lnTo>
                                        <a:pt x="768" y="0"/>
                                      </a:lnTo>
                                      <a:lnTo>
                                        <a:pt x="768" y="158"/>
                                      </a:lnTo>
                                      <a:lnTo>
                                        <a:pt x="927" y="158"/>
                                      </a:lnTo>
                                      <a:lnTo>
                                        <a:pt x="927" y="0"/>
                                      </a:lnTo>
                                      <a:moveTo>
                                        <a:pt x="1183" y="0"/>
                                      </a:moveTo>
                                      <a:lnTo>
                                        <a:pt x="1024" y="0"/>
                                      </a:lnTo>
                                      <a:lnTo>
                                        <a:pt x="1024" y="158"/>
                                      </a:lnTo>
                                      <a:lnTo>
                                        <a:pt x="1183" y="158"/>
                                      </a:lnTo>
                                      <a:lnTo>
                                        <a:pt x="118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21B5C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55" name="任意多边形 55"/>
                          <wps:cNvSpPr/>
                          <wps:spPr>
                            <a:xfrm>
                              <a:off x="9073" y="7469"/>
                              <a:ext cx="415" cy="1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5" h="159">
                                  <a:moveTo>
                                    <a:pt x="1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9" y="0"/>
                                  </a:lnTo>
                                  <a:moveTo>
                                    <a:pt x="415" y="0"/>
                                  </a:moveTo>
                                  <a:lnTo>
                                    <a:pt x="256" y="0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415" y="159"/>
                                  </a:lnTo>
                                  <a:lnTo>
                                    <a:pt x="415" y="0"/>
                                  </a:lnTo>
                                </a:path>
                              </a:pathLst>
                            </a:custGeom>
                            <a:solidFill>
                              <a:srgbClr val="DBDCD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59" name="组合 56"/>
                        <wpg:cNvGrpSpPr/>
                        <wpg:grpSpPr>
                          <a:xfrm>
                            <a:off x="10231" y="6374"/>
                            <a:ext cx="1182" cy="708"/>
                            <a:chOff x="10231" y="6374"/>
                            <a:chExt cx="1182" cy="708"/>
                          </a:xfrm>
                        </wpg:grpSpPr>
                        <wps:wsp>
                          <wps:cNvPr id="57" name="任意多边形 57"/>
                          <wps:cNvSpPr/>
                          <wps:spPr>
                            <a:xfrm>
                              <a:off x="10231" y="6374"/>
                              <a:ext cx="1183" cy="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83" h="709">
                                  <a:moveTo>
                                    <a:pt x="159" y="549"/>
                                  </a:moveTo>
                                  <a:lnTo>
                                    <a:pt x="0" y="549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159" y="708"/>
                                  </a:lnTo>
                                  <a:lnTo>
                                    <a:pt x="159" y="549"/>
                                  </a:lnTo>
                                  <a:moveTo>
                                    <a:pt x="1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8"/>
                                  </a:lnTo>
                                  <a:lnTo>
                                    <a:pt x="159" y="158"/>
                                  </a:lnTo>
                                  <a:lnTo>
                                    <a:pt x="159" y="0"/>
                                  </a:lnTo>
                                  <a:moveTo>
                                    <a:pt x="415" y="549"/>
                                  </a:moveTo>
                                  <a:lnTo>
                                    <a:pt x="256" y="549"/>
                                  </a:lnTo>
                                  <a:lnTo>
                                    <a:pt x="256" y="708"/>
                                  </a:lnTo>
                                  <a:lnTo>
                                    <a:pt x="415" y="708"/>
                                  </a:lnTo>
                                  <a:lnTo>
                                    <a:pt x="415" y="549"/>
                                  </a:lnTo>
                                  <a:moveTo>
                                    <a:pt x="415" y="0"/>
                                  </a:moveTo>
                                  <a:lnTo>
                                    <a:pt x="256" y="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415" y="158"/>
                                  </a:lnTo>
                                  <a:lnTo>
                                    <a:pt x="415" y="0"/>
                                  </a:lnTo>
                                  <a:moveTo>
                                    <a:pt x="671" y="549"/>
                                  </a:moveTo>
                                  <a:lnTo>
                                    <a:pt x="512" y="549"/>
                                  </a:lnTo>
                                  <a:lnTo>
                                    <a:pt x="512" y="708"/>
                                  </a:lnTo>
                                  <a:lnTo>
                                    <a:pt x="671" y="708"/>
                                  </a:lnTo>
                                  <a:lnTo>
                                    <a:pt x="671" y="549"/>
                                  </a:lnTo>
                                  <a:moveTo>
                                    <a:pt x="671" y="0"/>
                                  </a:moveTo>
                                  <a:lnTo>
                                    <a:pt x="512" y="0"/>
                                  </a:lnTo>
                                  <a:lnTo>
                                    <a:pt x="512" y="158"/>
                                  </a:lnTo>
                                  <a:lnTo>
                                    <a:pt x="671" y="158"/>
                                  </a:lnTo>
                                  <a:lnTo>
                                    <a:pt x="671" y="0"/>
                                  </a:lnTo>
                                  <a:moveTo>
                                    <a:pt x="927" y="549"/>
                                  </a:moveTo>
                                  <a:lnTo>
                                    <a:pt x="768" y="549"/>
                                  </a:lnTo>
                                  <a:lnTo>
                                    <a:pt x="768" y="708"/>
                                  </a:lnTo>
                                  <a:lnTo>
                                    <a:pt x="927" y="708"/>
                                  </a:lnTo>
                                  <a:lnTo>
                                    <a:pt x="927" y="549"/>
                                  </a:lnTo>
                                  <a:moveTo>
                                    <a:pt x="927" y="0"/>
                                  </a:moveTo>
                                  <a:lnTo>
                                    <a:pt x="768" y="0"/>
                                  </a:lnTo>
                                  <a:lnTo>
                                    <a:pt x="768" y="158"/>
                                  </a:lnTo>
                                  <a:lnTo>
                                    <a:pt x="927" y="158"/>
                                  </a:lnTo>
                                  <a:lnTo>
                                    <a:pt x="927" y="0"/>
                                  </a:lnTo>
                                  <a:moveTo>
                                    <a:pt x="1183" y="0"/>
                                  </a:moveTo>
                                  <a:lnTo>
                                    <a:pt x="1024" y="0"/>
                                  </a:lnTo>
                                  <a:lnTo>
                                    <a:pt x="1024" y="158"/>
                                  </a:lnTo>
                                  <a:lnTo>
                                    <a:pt x="1183" y="158"/>
                                  </a:lnTo>
                                  <a:lnTo>
                                    <a:pt x="1183" y="0"/>
                                  </a:lnTo>
                                </a:path>
                              </a:pathLst>
                            </a:custGeom>
                            <a:solidFill>
                              <a:srgbClr val="21B5C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8" name="矩形 58"/>
                          <wps:cNvSpPr/>
                          <wps:spPr>
                            <a:xfrm>
                              <a:off x="11255" y="6923"/>
                              <a:ext cx="159" cy="159"/>
                            </a:xfrm>
                            <a:prstGeom prst="rect">
                              <a:avLst/>
                            </a:prstGeom>
                            <a:solidFill>
                              <a:srgbClr val="DBDCD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8" o:spid="_x0000_s1026" o:spt="203" style="position:absolute;left:0pt;margin-left:208.95pt;margin-top:208.7pt;height:62.9pt;width:180.35pt;z-index:754999296;mso-width-relative:page;mso-height-relative:page;" coordorigin="8305,6370" coordsize="3108,1258" o:gfxdata="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BY/md42wAAAAsBAAAPAAAAAAAA&#10;AAEAIAAAACIAAABkcnMvZG93bnJldi54bWxQSwECFAAUAAAACACHTuJAEEEkuhEGAAAcJAAADgAA&#10;AAAAAAABACAAAAAqAQAAZHJzL2Uyb0RvYy54bWxQSwUGAAAAAAYABgBZAQAArQkAAAAA&#10;">
                <o:lock v:ext="edit" aspectratio="f"/>
                <v:group id="组合 49" o:spid="_x0000_s1026" o:spt="203" style="position:absolute;left:8305;top:6370;height:1258;width:1182;" coordorigin="8305,6370" coordsize="1182,1258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0" o:spid="_x0000_s1026" o:spt="203" style="position:absolute;left:8305;top:6370;height:1258;width:1182;" coordorigin="8305,6370" coordsize="1182,1258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51" o:spid="_x0000_s1026" o:spt="1" style="position:absolute;left:9329;top:6370;height:159;width:159;" fillcolor="#DBDCDE" filled="t" stroked="f" coordsize="21600,21600" o:gfxdata="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kRbqbUAAADbAAAADwAA&#10;AAAAAAABACAAAAAiAAAAZHJzL2Rvd25yZXYueG1sUEsBAhQAFAAAAAgAh07iQDMvBZ47AAAAOQAA&#10;ABAAAAAAAAAAAQAgAAAABAEAAGRycy9zaGFwZXhtbC54bWxQSwUGAAAAAAYABgBbAQAArgMAAAAA&#10;">
                      <v:fill on="t" focussize="0,0"/>
                      <v:stroke on="f"/>
                      <v:imagedata o:title=""/>
                      <o:lock v:ext="edit" aspectratio="f"/>
                    </v:rect>
                    <v:group id="组合 52" o:spid="_x0000_s1026" o:spt="203" style="position:absolute;left:8305;top:6370;height:1258;width:1182;" coordorigin="8305,6370" coordsize="1182,1258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任意多边形 53" o:spid="_x0000_s1026" o:spt="100" style="position:absolute;left:8305;top:6370;height:159;width:927;" fillcolor="#21B5C0" filled="t" stroked="f" coordsize="927,159" o:gfxdata="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qReL4A&#10;AADbAAAADwAAAAAAAAABACAAAAAiAAAAZHJzL2Rvd25yZXYueG1sUEsBAhQAFAAAAAgAh07iQDMv&#10;BZ47AAAAOQAAABAAAAAAAAAAAQAgAAAADQEAAGRycy9zaGFwZXhtbC54bWxQSwUGAAAAAAYABgBb&#10;AQAAtwMAAAAA&#10;" path="m159,0l0,0,0,159,159,159,159,0m415,0l256,0,256,159,415,159,415,0m671,0l512,0,512,159,671,159,671,0m927,0l768,0,768,159,927,159,927,0e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54" o:spid="_x0000_s1026" o:spt="100" style="position:absolute;left:8305;top:6920;height:709;width:1183;" fillcolor="#21B5C0" filled="t" stroked="f" coordsize="1183,709" o:gfxdata="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tus3ugAAANsA&#10;AAAPAAAAAAAAAAEAIAAAACIAAABkcnMvZG93bnJldi54bWxQSwECFAAUAAAACACHTuJAMy8FnjsA&#10;AAA5AAAAEAAAAAAAAAABACAAAAAJAQAAZHJzL3NoYXBleG1sLnhtbFBLBQYAAAAABgAGAFsBAACz&#10;AwAAAAA=&#10;" path="m159,549l0,549,0,708,159,708,159,549m159,0l0,0,0,158,159,158,159,0m415,549l256,549,256,708,415,708,415,549m415,0l256,0,256,158,415,158,415,0m671,549l512,549,512,708,671,708,671,549m671,0l512,0,512,158,671,158,671,0m927,0l768,0,768,158,927,158,927,0m1183,0l1024,0,1024,158,1183,158,1183,0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100" style="position:absolute;left:9073;top:7469;height:159;width:415;" fillcolor="#DBDCDE" filled="t" stroked="f" coordsize="415,159" o:gfxdata="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zWsL4A&#10;AADbAAAADwAAAAAAAAABACAAAAAiAAAAZHJzL2Rvd25yZXYueG1sUEsBAhQAFAAAAAgAh07iQDMv&#10;BZ47AAAAOQAAABAAAAAAAAAAAQAgAAAADQEAAGRycy9zaGFwZXhtbC54bWxQSwUGAAAAAAYABgBb&#10;AQAAtwMAAAAA&#10;" path="m159,0l0,0,0,159,159,159,159,0m415,0l256,0,256,159,415,159,415,0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6" o:spid="_x0000_s1026" o:spt="203" style="position:absolute;left:10231;top:6374;height:708;width:1182;" coordorigin="10231,6374" coordsize="1182,708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0231;top:6374;height:709;width:1183;" fillcolor="#21B5C0" filled="t" stroked="f" coordsize="1183,709" o:gfxdata="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FIr7sAAADb&#10;AAAADwAAAAAAAAABACAAAAAiAAAAZHJzL2Rvd25yZXYueG1sUEsBAhQAFAAAAAgAh07iQDMvBZ47&#10;AAAAOQAAABAAAAAAAAAAAQAgAAAACgEAAGRycy9zaGFwZXhtbC54bWxQSwUGAAAAAAYABgBbAQAA&#10;tAMAAAAA&#10;" path="m159,549l0,549,0,708,159,708,159,549m159,0l0,0,0,158,159,158,159,0m415,549l256,549,256,708,415,708,415,549m415,0l256,0,256,158,415,158,415,0m671,549l512,549,512,708,671,708,671,549m671,0l512,0,512,158,671,158,671,0m927,549l768,549,768,708,927,708,927,549m927,0l768,0,768,158,927,158,927,0m1183,0l1024,0,1024,158,1183,158,1183,0e">
                    <v:fill on="t" focussize="0,0"/>
                    <v:stroke on="f"/>
                    <v:imagedata o:title=""/>
                    <o:lock v:ext="edit" aspectratio="f"/>
                  </v:shape>
                  <v:rect id="_x0000_s1026" o:spid="_x0000_s1026" o:spt="1" style="position:absolute;left:11255;top:6923;height:159;width:159;" fillcolor="#DBDCDE" filled="t" stroked="f" coordsize="21600,21600" o:gfxdata="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DJXr7UAAADbAAAADwAA&#10;AAAAAAABACAAAAAiAAAAZHJzL2Rvd25yZXYueG1sUEsBAhQAFAAAAAgAh07iQDMvBZ47AAAAOQAA&#10;ABAAAAAAAAAAAQAgAAAABAEAAGRycy9zaGFwZXhtbC54bWxQSwUGAAAAAAYABgBbAQAArg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35"/>
        </w:rPr>
        <mc:AlternateContent>
          <mc:Choice Requires="wpg">
            <w:drawing>
              <wp:anchor distT="0" distB="0" distL="114300" distR="114300" simplePos="0" relativeHeight="1006614528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2505075</wp:posOffset>
                </wp:positionV>
                <wp:extent cx="161925" cy="1092835"/>
                <wp:effectExtent l="0" t="0" r="9525" b="12065"/>
                <wp:wrapNone/>
                <wp:docPr id="43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092835"/>
                          <a:chOff x="4885" y="6091"/>
                          <a:chExt cx="255" cy="1721"/>
                        </a:xfrm>
                      </wpg:grpSpPr>
                      <pic:pic xmlns:pic="http://schemas.openxmlformats.org/drawingml/2006/picture">
                        <pic:nvPicPr>
                          <pic:cNvPr id="3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85" y="6653"/>
                            <a:ext cx="220" cy="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09" y="7088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22" y="7590"/>
                            <a:ext cx="153" cy="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30" y="6091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31.1pt;margin-top:197.25pt;height:86.05pt;width:12.75pt;z-index:1006614528;mso-width-relative:page;mso-height-relative:page;" coordorigin="4885,6091" coordsize="255,1721" o:gfxdata="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">
                <o:lock v:ext="edit" aspectratio="f"/>
                <v:shape id="图片 38" o:spid="_x0000_s1026" o:spt="75" alt="" type="#_x0000_t75" style="position:absolute;left:4885;top:6653;height:147;width:220;" filled="f" o:preferrelative="t" stroked="f" coordsize="21600,21600" o:gfxdata="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5OZ5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图片 39" o:spid="_x0000_s1026" o:spt="75" alt="" type="#_x0000_t75" style="position:absolute;left:4909;top:7088;height:194;width:194;" filled="f" o:preferrelative="t" stroked="f" coordsize="21600,21600" o:gfxdata="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7a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40" o:spid="_x0000_s1026" o:spt="75" alt="" type="#_x0000_t75" style="position:absolute;left:4922;top:7590;height:223;width:153;" filled="f" o:preferrelative="t" stroked="f" coordsize="21600,21600" o:gfxdata="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w2Z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图片 41" o:spid="_x0000_s1026" o:spt="75" alt="" type="#_x0000_t75" style="position:absolute;left:4930;top:6091;height:210;width:210;" filled="f" o:preferrelative="t" stroked="f" coordsize="21600,21600" o:gfxdata="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t0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2386965</wp:posOffset>
                </wp:positionV>
                <wp:extent cx="5041900" cy="0"/>
                <wp:effectExtent l="0" t="0" r="0" b="0"/>
                <wp:wrapNone/>
                <wp:docPr id="38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AFB0B3"/>
                          </a:solidFill>
                          <a:prstDash val="lg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" o:spid="_x0000_s1026" o:spt="20" style="position:absolute;left:0pt;margin-left:35.25pt;margin-top:187.95pt;height:0pt;width:397pt;z-index:503317504;mso-width-relative:page;mso-height-relative:page;" filled="f" stroked="t" coordsize="21600,21600" o:gfxdata="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0wZn9gAAAAKAQAADwAAAAAAAAABACAA&#10;AAAiAAAAZHJzL2Rvd25yZXYueG1sUEsBAhQAFAAAAAgAh07iQBNaDf7UAQAAkQMAAA4AAAAAAAAA&#10;AQAgAAAAJwEAAGRycy9lMm9Eb2MueG1sUEsFBgAAAAAGAAYAWQEAAG0FAAAAAA==&#10;">
                <v:fill on="f" focussize="0,0"/>
                <v:stroke weight="1pt" color="#AFB0B3" joinstyle="round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1040765</wp:posOffset>
                </wp:positionV>
                <wp:extent cx="1717040" cy="8509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9855" y="1590040"/>
                          <a:ext cx="171704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21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市场专员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3pt;margin-top:81.95pt;height:67pt;width:135.2pt;z-index:251685888;mso-width-relative:page;mso-height-relative:page;" filled="f" stroked="f" coordsize="21600,21600" o:gfxdata="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MKsHtsAAAALAQAADwAAAAAAAAABACAAAAAiAAAAZHJzL2Rvd25yZXYueG1sUEsBAhQAFAAAAAgA&#10;h07iQOvImbyUAgAADg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210" w:firstLineChars="10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市场专员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45152" behindDoc="0" locked="0" layoutInCell="1" allowOverlap="1">
            <wp:simplePos x="0" y="0"/>
            <wp:positionH relativeFrom="column">
              <wp:posOffset>1962785</wp:posOffset>
            </wp:positionH>
            <wp:positionV relativeFrom="paragraph">
              <wp:posOffset>-645160</wp:posOffset>
            </wp:positionV>
            <wp:extent cx="1642745" cy="1642745"/>
            <wp:effectExtent l="0" t="0" r="14605" b="14605"/>
            <wp:wrapNone/>
            <wp:docPr id="36" name="图片 35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754961408" behindDoc="1" locked="0" layoutInCell="1" allowOverlap="1">
            <wp:simplePos x="0" y="0"/>
            <wp:positionH relativeFrom="column">
              <wp:posOffset>-1193165</wp:posOffset>
            </wp:positionH>
            <wp:positionV relativeFrom="paragraph">
              <wp:posOffset>8443595</wp:posOffset>
            </wp:positionV>
            <wp:extent cx="7770495" cy="11031855"/>
            <wp:effectExtent l="0" t="0" r="1905" b="0"/>
            <wp:wrapNone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103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36FD7"/>
    <w:rsid w:val="01BD7F87"/>
    <w:rsid w:val="46436FD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50"/>
    </w:pPr>
    <w:rPr>
      <w:rFonts w:ascii="微软雅黑" w:hAnsi="微软雅黑" w:eastAsia="微软雅黑" w:cs="微软雅黑"/>
    </w:rPr>
  </w:style>
  <w:style w:type="paragraph" w:customStyle="1" w:styleId="5">
    <w:name w:val="List Paragraph"/>
    <w:basedOn w:val="1"/>
    <w:qFormat/>
    <w:uiPriority w:val="1"/>
    <w:pPr>
      <w:spacing w:before="2"/>
      <w:ind w:left="1017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2018-04-14T14:32:00Z</dcterms:created>
  <dc:creator>scavengers拾荒者</dc:creator>
  <cp:lastModifiedBy>scavengers拾荒者</cp:lastModifiedBy>
  <dcterms:modified xsi:type="dcterms:W3CDTF">2018-04-15T01:47:14Z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