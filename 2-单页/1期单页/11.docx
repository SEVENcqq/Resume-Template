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-409575</wp:posOffset>
                </wp:positionV>
                <wp:extent cx="7455535" cy="10591165"/>
                <wp:effectExtent l="38100" t="38100" r="50165" b="38735"/>
                <wp:wrapNone/>
                <wp:docPr id="29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5535" cy="10591165"/>
                          <a:chOff x="0" y="0"/>
                          <a:chExt cx="74556" cy="105912"/>
                        </a:xfrm>
                      </wpg:grpSpPr>
                      <wps:wsp>
                        <wps:cNvPr id="27" name="矩形 229"/>
                        <wps:cNvSpPr/>
                        <wps:spPr>
                          <a:xfrm>
                            <a:off x="762" y="762"/>
                            <a:ext cx="72961" cy="18002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  <wps:wsp>
                        <wps:cNvPr id="28" name="矩形 230"/>
                        <wps:cNvSpPr/>
                        <wps:spPr>
                          <a:xfrm>
                            <a:off x="0" y="0"/>
                            <a:ext cx="74556" cy="105912"/>
                          </a:xfrm>
                          <a:prstGeom prst="rect">
                            <a:avLst/>
                          </a:prstGeom>
                          <a:noFill/>
                          <a:ln w="7620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-32.25pt;margin-top:-32.25pt;height:833.95pt;width:587.05pt;z-index:-251649024;mso-width-relative:page;mso-height-relative:page;" coordsize="74556,105912" o:gfxdata="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6r&#10;HEzZAAAADQEAAA8AAAAAAAAAAQAgAAAAIgAAAGRycy9kb3ducmV2LnhtbFBLAQIUABQAAAAIAIdO&#10;4kBagJt0lAIAAFYHAAAOAAAAAAAAAAEAIAAAACgBAABkcnMvZTJvRG9jLnhtbFBLBQYAAAAABgAG&#10;AFkBAAAuBgAAAAA=&#10;">
                <o:lock v:ext="edit" aspectratio="f"/>
                <v:rect id="矩形 229" o:spid="_x0000_s1026" o:spt="1" style="position:absolute;left:762;top:762;height:18002;width:72961;v-text-anchor:middle;" fillcolor="#ED7D31" filled="t" stroked="t" coordsize="21600,21600" o:gfxdata="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2Ga4a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ED7D31" joinstyle="miter"/>
                  <v:imagedata o:title=""/>
                  <o:lock v:ext="edit" aspectratio="f"/>
                </v:rect>
                <v:rect id="矩形 230" o:spid="_x0000_s1026" o:spt="1" style="position:absolute;left:0;top:0;height:105912;width:74556;v-text-anchor:middle;" filled="f" stroked="t" coordsize="21600,21600" o:gfxdata="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SjcVbgAAADb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ED7D31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napToGrid w:val="0"/>
        <w:jc w:val="center"/>
        <w:rPr>
          <w:rFonts w:ascii="微软雅黑" w:hAnsi="微软雅黑" w:eastAsia="微软雅黑"/>
          <w:b/>
          <w:color w:val="FFFFFF"/>
          <w:sz w:val="48"/>
          <w:szCs w:val="48"/>
        </w:rPr>
      </w:pPr>
      <w:r>
        <w:rPr>
          <w:rFonts w:hint="eastAsia" w:ascii="Arial Black" w:hAnsi="Arial Black" w:eastAsia="微软雅黑"/>
          <w:b/>
          <w:color w:val="FFFFFF"/>
          <w:sz w:val="48"/>
          <w:szCs w:val="48"/>
          <w:lang w:eastAsia="zh-CN"/>
        </w:rPr>
        <w:t>奈森设计</w:t>
      </w:r>
      <w:r>
        <w:rPr>
          <w:rFonts w:hint="eastAsia" w:ascii="Arial Black" w:hAnsi="Arial Black" w:eastAsia="微软雅黑"/>
          <w:b/>
          <w:color w:val="FFFFFF"/>
          <w:sz w:val="48"/>
          <w:szCs w:val="48"/>
          <w:lang w:val="en-US" w:eastAsia="zh-CN"/>
        </w:rPr>
        <w:t>NESSON</w:t>
      </w:r>
    </w:p>
    <w:p>
      <w:pPr>
        <w:snapToGrid w:val="0"/>
        <w:jc w:val="center"/>
        <w:rPr>
          <w:rFonts w:ascii="微软雅黑" w:hAnsi="微软雅黑" w:eastAsia="微软雅黑"/>
          <w:color w:val="FFFFFF"/>
          <w:sz w:val="28"/>
          <w:szCs w:val="28"/>
        </w:rPr>
      </w:pPr>
      <w:r>
        <w:rPr>
          <w:rFonts w:ascii="微软雅黑" w:hAnsi="微软雅黑" w:eastAsia="微软雅黑"/>
          <w:color w:val="FFFFFF"/>
          <w:sz w:val="28"/>
          <w:szCs w:val="28"/>
        </w:rPr>
        <w:t>市场拓展</w:t>
      </w:r>
      <w:r>
        <w:rPr>
          <w:rFonts w:hint="eastAsia" w:ascii="微软雅黑" w:hAnsi="微软雅黑" w:eastAsia="微软雅黑"/>
          <w:color w:val="FFFFFF"/>
          <w:sz w:val="28"/>
          <w:szCs w:val="28"/>
        </w:rPr>
        <w:t>/策划</w:t>
      </w:r>
    </w:p>
    <w:p>
      <w:pPr>
        <w:snapToGrid w:val="0"/>
        <w:rPr>
          <w:rFonts w:ascii="微软雅黑" w:hAnsi="微软雅黑" w:eastAsia="微软雅黑"/>
          <w:color w:val="FFFFFF"/>
        </w:rPr>
      </w:pPr>
      <w:r>
        <w:rPr>
          <w:rFonts w:ascii="微软雅黑" w:hAnsi="微软雅黑" w:eastAsia="微软雅黑"/>
          <w:color w:val="FFFF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143510</wp:posOffset>
                </wp:positionV>
                <wp:extent cx="485775" cy="0"/>
                <wp:effectExtent l="0" t="0" r="0" b="0"/>
                <wp:wrapNone/>
                <wp:docPr id="52" name="直接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80" o:spid="_x0000_s1026" o:spt="20" style="position:absolute;left:0pt;margin-left:243.75pt;margin-top:11.3pt;height:0pt;width:38.25pt;z-index:251683840;mso-width-relative:page;mso-height-relative:page;" filled="f" stroked="t" coordsize="21600,21600" o:gfxdata="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XFJgNgAAAAJ&#10;AQAADwAAAAAAAAABACAAAAAiAAAAZHJzL2Rvd25yZXYueG1sUEsBAhQAFAAAAAgAh07iQH+zJyvj&#10;AQAAowMAAA4AAAAAAAAAAQAgAAAAJwEAAGRycy9lMm9Eb2MueG1sUEsFBgAAAAAGAAYAWQEAAHwF&#10;AAAAAA==&#10;">
                <v:fill on="f" focussize="0,0"/>
                <v:stroke weight="3pt" color="#FFFFFF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FFFFFF"/>
        </w:rPr>
      </w:pPr>
      <w:r>
        <w:rPr>
          <w:rFonts w:ascii="微软雅黑" w:hAnsi="微软雅黑" w:eastAsia="微软雅黑"/>
          <w:color w:val="FF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297180</wp:posOffset>
                </wp:positionV>
                <wp:extent cx="7296150" cy="0"/>
                <wp:effectExtent l="0" t="0" r="0" b="0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08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3pt;margin-top:23.4pt;height:0pt;width:574.5pt;z-index:251668480;mso-width-relative:page;mso-height-relative:page;" filled="f" stroked="t" coordsize="21600,21600" o:gfxdata="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26rJv2AAAAAoBAAAPAAAAAAAAAAEAIAAAACIAAABkcnMvZG93&#10;bnJldi54bWxQSwECFAAUAAAACACHTuJAAC+aQccBAABeAwAADgAAAAAAAAABACAAAAAnAQAAZHJz&#10;L2Uyb0RvYy54bWxQSwUGAAAAAAYABgBZAQAAYAUAAAAA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FFFFFF"/>
        </w:rPr>
      </w:pPr>
      <w:r>
        <w:rPr>
          <w:rFonts w:ascii="微软雅黑" w:hAnsi="微软雅黑" w:eastAsia="微软雅黑"/>
          <w:color w:va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135255</wp:posOffset>
                </wp:positionV>
                <wp:extent cx="0" cy="8439150"/>
                <wp:effectExtent l="4445" t="0" r="14605" b="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9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7pt;margin-top:10.65pt;height:664.5pt;width:0pt;z-index:251669504;mso-width-relative:page;mso-height-relative:page;" filled="f" stroked="t" coordsize="21600,21600" o:gfxdata="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Rpq3B2QAAAAsBAAAPAAAAAAAAAAEAIAAAACIAAABkcnMvZG93&#10;bnJldi54bWxQSwECFAAUAAAACACHTuJA0Rp+KsYBAABeAwAADgAAAAAAAAABACAAAAAoAQAAZHJz&#10;L2Uyb0RvYy54bWxQSwUGAAAAAAYABgBZAQAAYAUAAAAA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FFFF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135255</wp:posOffset>
                </wp:positionV>
                <wp:extent cx="0" cy="2381250"/>
                <wp:effectExtent l="4445" t="0" r="14605" b="0"/>
                <wp:wrapNone/>
                <wp:docPr id="30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38" o:spid="_x0000_s1026" o:spt="20" style="position:absolute;left:0pt;margin-left:133.45pt;margin-top:10.65pt;height:187.5pt;width:0pt;z-index:251670528;mso-width-relative:page;mso-height-relative:page;" filled="f" stroked="t" coordsize="21600,21600" o:gfxdata="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18P/XXAAAACgEAAA8A&#10;AAAAAAAAAQAgAAAAIgAAAGRycy9kb3ducmV2LnhtbFBLAQIUABQAAAAIAIdO4kAa9mua3wEAAKMD&#10;AAAOAAAAAAAAAAEAIAAAACYBAABkcnMvZTJvRG9jLnhtbFBLBQYAAAAABgAGAFkBAAB3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ED7D31"/>
          <w:sz w:val="24"/>
          <w:szCs w:val="24"/>
        </w:rPr>
      </w:pP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ge">
                  <wp:posOffset>4202430</wp:posOffset>
                </wp:positionV>
                <wp:extent cx="2494915" cy="0"/>
                <wp:effectExtent l="0" t="0" r="0" b="0"/>
                <wp:wrapNone/>
                <wp:docPr id="246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9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.7pt;margin-top:330.9pt;height:0pt;width:196.45pt;mso-position-vertical-relative:page;z-index:251672576;mso-width-relative:page;mso-height-relative:page;" filled="f" stroked="t" coordsize="21600,21600" o:gfxdata="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AVLtjZAAAADAEAAA8AAAAAAAAAAQAgAAAAIgAAAGRycy9kb3du&#10;cmV2LnhtbFBLAQIUABQAAAAIAIdO4kD5akEtxQEAAF4DAAAOAAAAAAAAAAEAIAAAACgBAABkcnMv&#10;ZTJvRG9jLnhtbFBLBQYAAAAABgAGAFkBAABfBQAAAAA=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ind w:left="4410" w:leftChars="2100"/>
        <w:rPr>
          <w:rFonts w:ascii="微软雅黑" w:hAnsi="微软雅黑" w:eastAsia="微软雅黑"/>
          <w:color w:val="FFFFFF"/>
        </w:rPr>
      </w:pPr>
      <w:r>
        <w:drawing>
          <wp:anchor distT="0" distB="0" distL="114300" distR="114300" simplePos="0" relativeHeight="251538432" behindDoc="0" locked="0" layoutInCell="0" allowOverlap="1">
            <wp:simplePos x="0" y="0"/>
            <wp:positionH relativeFrom="column">
              <wp:posOffset>-99695</wp:posOffset>
            </wp:positionH>
            <wp:positionV relativeFrom="page">
              <wp:posOffset>2533650</wp:posOffset>
            </wp:positionV>
            <wp:extent cx="1524000" cy="1524000"/>
            <wp:effectExtent l="0" t="0" r="0" b="0"/>
            <wp:wrapNone/>
            <wp:docPr id="60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605155" y="447675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3877310</wp:posOffset>
                </wp:positionV>
                <wp:extent cx="1558925" cy="45085"/>
                <wp:effectExtent l="12700" t="12700" r="28575" b="18415"/>
                <wp:wrapNone/>
                <wp:docPr id="58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380.1pt;margin-top:305.3pt;height:3.55pt;width:122.75pt;mso-position-vertical-relative:page;z-index:251689984;v-text-anchor:middle;mso-width-relative:page;mso-height-relative:page;" filled="f" stroked="t" coordsize="21600,21600" arcsize="0.166666666666667" o:gfxdata="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4NLIjX&#10;AAAADAEAAA8AAAAAAAAAAQAgAAAAIgAAAGRycy9kb3ducmV2LnhtbFBLAQIUABQAAAAIAIdO4kDH&#10;cO13WgIAAIAEAAAOAAAAAAAAAAEAIAAAACYBAABkcnMvZTJvRG9jLnhtbFBLBQYAAAAABgAGAFkB&#10;AADyBQAAAAA=&#10;">
                <v:fill on="f" focussize="0,0"/>
                <v:stroke weight="2pt" color="#ED7D31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3903980</wp:posOffset>
                </wp:positionV>
                <wp:extent cx="1305560" cy="0"/>
                <wp:effectExtent l="0" t="24130" r="8890" b="33020"/>
                <wp:wrapNone/>
                <wp:docPr id="59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560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380.1pt;margin-top:307.4pt;height:0pt;width:102.8pt;mso-position-vertical-relative:page;z-index:251691008;mso-width-relative:page;mso-height-relative:page;" filled="f" stroked="t" coordsize="21600,21600" o:gfxdata="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ChpUrZAAAACwEAAA8AAAAAAAAAAQAgAAAAIgAAAGRycy9k&#10;b3ducmV2LnhtbFBLAQIUABQAAAAIAIdO4kAwi1qYyAEAAF0DAAAOAAAAAAAAAAEAIAAAACgBAABk&#10;cnMvZTJvRG9jLnhtbFBLBQYAAAAABgAGAFkBAABiBQAAAAA=&#10;">
                <v:fill on="f" focussize="0,0"/>
                <v:stroke weight="3.8pt" color="#ED7D31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3481705</wp:posOffset>
                </wp:positionV>
                <wp:extent cx="1558925" cy="45085"/>
                <wp:effectExtent l="12700" t="12700" r="28575" b="18415"/>
                <wp:wrapNone/>
                <wp:docPr id="56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380.1pt;margin-top:274.15pt;height:3.55pt;width:122.75pt;mso-position-vertical-relative:page;z-index:251687936;v-text-anchor:middle;mso-width-relative:page;mso-height-relative:page;" filled="f" stroked="t" coordsize="21600,21600" arcsize="0.166666666666667" o:gfxdata="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hl&#10;WpnZAAAADAEAAA8AAAAAAAAAAQAgAAAAIgAAAGRycy9kb3ducmV2LnhtbFBLAQIUABQAAAAIAIdO&#10;4kCkfRM9WwIAAIAEAAAOAAAAAAAAAAEAIAAAACgBAABkcnMvZTJvRG9jLnhtbFBLBQYAAAAABgAG&#10;AFkBAAD1BQAAAAA=&#10;">
                <v:fill on="f" focussize="0,0"/>
                <v:stroke weight="2pt" color="#ED7D31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3499485</wp:posOffset>
                </wp:positionV>
                <wp:extent cx="1305560" cy="0"/>
                <wp:effectExtent l="0" t="24130" r="8890" b="33020"/>
                <wp:wrapNone/>
                <wp:docPr id="57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560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380.1pt;margin-top:275.55pt;height:0pt;width:102.8pt;mso-position-vertical-relative:page;z-index:251688960;mso-width-relative:page;mso-height-relative:page;" filled="f" stroked="t" coordsize="21600,21600" o:gfxdata="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jGdq1dkAAAALAQAADwAAAAAAAAABACAAAAAiAAAAZHJzL2Rv&#10;d25yZXYueG1sUEsBAhQAFAAAAAgAh07iQCH4Iu3HAQAAXQMAAA4AAAAAAAAAAQAgAAAAKAEAAGRy&#10;cy9lMm9Eb2MueG1sUEsFBgAAAAAGAAYAWQEAAGEFAAAAAA==&#10;">
                <v:fill on="f" focussize="0,0"/>
                <v:stroke weight="3.8pt" color="#ED7D31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3103880</wp:posOffset>
                </wp:positionV>
                <wp:extent cx="1558925" cy="45085"/>
                <wp:effectExtent l="12700" t="12700" r="28575" b="18415"/>
                <wp:wrapNone/>
                <wp:docPr id="54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380.1pt;margin-top:244.4pt;height:3.55pt;width:122.75pt;mso-position-vertical-relative:page;z-index:251685888;v-text-anchor:middle;mso-width-relative:page;mso-height-relative:page;" filled="f" stroked="t" coordsize="21600,21600" arcsize="0.166666666666667" o:gfxdata="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+jQ+&#10;NtgAAAAMAQAADwAAAAAAAAABACAAAAAiAAAAZHJzL2Rvd25yZXYueG1sUEsBAhQAFAAAAAgAh07i&#10;QF8QzK9bAgAAgAQAAA4AAAAAAAAAAQAgAAAAJwEAAGRycy9lMm9Eb2MueG1sUEsFBgAAAAAGAAYA&#10;WQEAAPQFAAAAAA==&#10;">
                <v:fill on="f" focussize="0,0"/>
                <v:stroke weight="2pt" color="#ED7D31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3121025</wp:posOffset>
                </wp:positionV>
                <wp:extent cx="1305560" cy="0"/>
                <wp:effectExtent l="0" t="24130" r="8890" b="33020"/>
                <wp:wrapNone/>
                <wp:docPr id="55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560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380.1pt;margin-top:245.75pt;height:0pt;width:102.8pt;mso-position-vertical-relative:page;z-index:251686912;mso-width-relative:page;mso-height-relative:page;" filled="f" stroked="t" coordsize="21600,21600" o:gfxdata="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1uLgl2QAAAAsBAAAPAAAAAAAAAAEAIAAAACIAAABkcnMvZG93&#10;bnJldi54bWxQSwECFAAUAAAACACHTuJAJIb6msYBAABcAwAADgAAAAAAAAABACAAAAAoAQAAZHJz&#10;L2Uyb0RvYy54bWxQSwUGAAAAAAYABgBZAQAAYAUAAAAA&#10;">
                <v:fill on="f" focussize="0,0"/>
                <v:stroke weight="3.8pt" color="#ED7D31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FFFFF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4465955</wp:posOffset>
                </wp:positionH>
                <wp:positionV relativeFrom="page">
                  <wp:posOffset>2373630</wp:posOffset>
                </wp:positionV>
                <wp:extent cx="2228850" cy="189547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水平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  <w:t>MICROSOFT POWERPOINT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1.65pt;margin-top:186.9pt;height:149.25pt;width:175.5pt;mso-position-horizontal-relative:margin;mso-position-vertical-relative:page;z-index:251659264;mso-width-relative:page;mso-height-relative:page;" filled="f" stroked="f" coordsize="21600,21600" o:gfxdata="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Wq7HXYAAAADAEAAA8AAAAAAAAAAQAg&#10;AAAAIgAAAGRycy9kb3ducmV2LnhtbFBLAQIUABQAAAAIAIdO4kDKJ/VpDgIAAOs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水平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  <w:t>ADOBE PHOTOSHOP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  <w:t>MICROSOFT WORD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  <w:t>MICROSOFT POWERPOINT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123190</wp:posOffset>
                </wp:positionV>
                <wp:extent cx="1571625" cy="0"/>
                <wp:effectExtent l="0" t="0" r="0" b="0"/>
                <wp:wrapNone/>
                <wp:docPr id="42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0"/>
                          <a:chOff x="0" y="0"/>
                          <a:chExt cx="15714" cy="0"/>
                        </a:xfrm>
                      </wpg:grpSpPr>
                      <wps:wsp>
                        <wps:cNvPr id="40" name="直接连接符 266"/>
                        <wps:cNvCnPr/>
                        <wps:spPr>
                          <a:xfrm>
                            <a:off x="0" y="0"/>
                            <a:ext cx="361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直接连接符 267"/>
                        <wps:cNvCnPr/>
                        <wps:spPr>
                          <a:xfrm>
                            <a:off x="12096" y="0"/>
                            <a:ext cx="36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5" o:spid="_x0000_s1026" o:spt="203" style="position:absolute;left:0pt;margin-left:377.9pt;margin-top:9.7pt;height:0pt;width:123.75pt;z-index:251679744;mso-width-relative:page;mso-height-relative:page;" coordsize="15714,0" o:gfxdata="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d2XgS2QAAAAoBAAAPAAAAAAAAAAEAIAAAACIAAABkcnMvZG93&#10;bnJldi54bWxQSwECFAAUAAAACACHTuJAzFApV3ECAADaBgAADgAAAAAAAAABACAAAAAoAQAAZHJz&#10;L2Uyb0RvYy54bWxQSwUGAAAAAAYABgBZAQAACwYAAAAA&#10;">
                <o:lock v:ext="edit" aspectratio="f"/>
                <v:line id="直接连接符 266" o:spid="_x0000_s1026" o:spt="20" style="position:absolute;left:0;top:0;height:0;width:3617;" filled="f" stroked="t" coordsize="21600,21600" o:gfxdata="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H/xO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67" o:spid="_x0000_s1026" o:spt="20" style="position:absolute;left:12096;top:0;height:0;width:3618;" filled="f" stroked="t" coordsize="21600,21600" o:gfxdata="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M1S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color w:val="FFFFF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123825</wp:posOffset>
                </wp:positionV>
                <wp:extent cx="1438275" cy="9525"/>
                <wp:effectExtent l="0" t="0" r="0" b="0"/>
                <wp:wrapNone/>
                <wp:docPr id="33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9525"/>
                          <a:chOff x="0" y="0"/>
                          <a:chExt cx="14382" cy="95"/>
                        </a:xfrm>
                      </wpg:grpSpPr>
                      <wps:wsp>
                        <wps:cNvPr id="31" name="直接连接符 252"/>
                        <wps:cNvCnPr/>
                        <wps:spPr>
                          <a:xfrm>
                            <a:off x="0" y="95"/>
                            <a:ext cx="3619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直接连接符 254"/>
                        <wps:cNvCnPr/>
                        <wps:spPr>
                          <a:xfrm>
                            <a:off x="10763" y="0"/>
                            <a:ext cx="3619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8" o:spid="_x0000_s1026" o:spt="203" style="position:absolute;left:0pt;margin-left:180pt;margin-top:9.75pt;height:0.75pt;width:113.25pt;z-index:251676672;mso-width-relative:page;mso-height-relative:page;" coordsize="14382,95" o:gfxdata="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UVPnb2QAAAAkBAAAPAAAAAAAAAAEAIAAAACIAAABkcnMvZG93&#10;bnJldi54bWxQSwECFAAUAAAACACHTuJAgditnXECAADfBgAADgAAAAAAAAABACAAAAAoAQAAZHJz&#10;L2Uyb0RvYy54bWxQSwUGAAAAAAYABgBZAQAACwYAAAAA&#10;">
                <o:lock v:ext="edit" aspectratio="f"/>
                <v:line id="直接连接符 252" o:spid="_x0000_s1026" o:spt="20" style="position:absolute;left:0;top:95;height:0;width:3619;" filled="f" stroked="t" coordsize="21600,21600" o:gfxdata="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NSf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54" o:spid="_x0000_s1026" o:spt="20" style="position:absolute;left:10763;top:0;height:0;width:3619;" filled="f" stroked="t" coordsize="21600,21600" o:gfxdata="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57m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ED7D31"/>
          <w:sz w:val="24"/>
          <w:szCs w:val="24"/>
        </w:rPr>
        <w:t>关于我</w:t>
      </w:r>
    </w:p>
    <w:p>
      <w:pPr>
        <w:snapToGrid w:val="0"/>
        <w:ind w:left="3150" w:leftChars="1500" w:right="3780" w:rightChars="1800"/>
        <w:rPr>
          <w:rFonts w:ascii="微软雅黑" w:hAnsi="微软雅黑" w:eastAsia="微软雅黑"/>
          <w:sz w:val="18"/>
          <w:szCs w:val="18"/>
        </w:rPr>
      </w:pPr>
    </w:p>
    <w:p>
      <w:pPr>
        <w:snapToGrid w:val="0"/>
        <w:ind w:left="3150" w:leftChars="1500"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4563110</wp:posOffset>
                </wp:positionH>
                <wp:positionV relativeFrom="paragraph">
                  <wp:posOffset>34290</wp:posOffset>
                </wp:positionV>
                <wp:extent cx="189230" cy="1008380"/>
                <wp:effectExtent l="7620" t="7620" r="12700" b="1270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1008380"/>
                          <a:chOff x="0" y="0"/>
                          <a:chExt cx="1892" cy="10083"/>
                        </a:xfrm>
                      </wpg:grpSpPr>
                      <wps:wsp>
                        <wps:cNvPr id="2" name="椭圆 247"/>
                        <wps:cNvSpPr>
                          <a:spLocks noChangeAspect="1"/>
                        </wps:cNvSpPr>
                        <wps:spPr>
                          <a:xfrm>
                            <a:off x="95" y="0"/>
                            <a:ext cx="1797" cy="1797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5875" cap="flat" cmpd="sng">
                            <a:solidFill>
                              <a:srgbClr val="ED7D3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" name="椭圆 250"/>
                        <wps:cNvSpPr>
                          <a:spLocks noChangeAspect="1"/>
                        </wps:cNvSpPr>
                        <wps:spPr>
                          <a:xfrm>
                            <a:off x="0" y="4381"/>
                            <a:ext cx="1797" cy="1797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5875" cap="flat" cmpd="sng">
                            <a:solidFill>
                              <a:srgbClr val="ED7D3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4" name="椭圆 253"/>
                        <wps:cNvSpPr>
                          <a:spLocks noChangeAspect="1"/>
                        </wps:cNvSpPr>
                        <wps:spPr>
                          <a:xfrm>
                            <a:off x="0" y="8286"/>
                            <a:ext cx="1797" cy="1797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5875" cap="flat" cmpd="sng">
                            <a:solidFill>
                              <a:srgbClr val="ED7D3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.3pt;margin-top:2.7pt;height:79.4pt;width:14.9pt;z-index:251660288;mso-width-relative:page;mso-height-relative:page;" coordsize="1892,10083" o:gfxdata="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/MQPttkAAAAJAQAADwAAAAAAAAABACAAAAAiAAAAZHJzL2Rvd25yZXYu&#10;eG1sUEsBAhQAFAAAAAgAh07iQK838oylAgAAFQoAAA4AAAAAAAAAAQAgAAAAKAEAAGRycy9lMm9E&#10;b2MueG1sUEsFBgAAAAAGAAYAWQEAAD8GAAAAAA==&#10;">
                <o:lock v:ext="edit" aspectratio="f"/>
                <v:shape id="椭圆 247" o:spid="_x0000_s1026" o:spt="3" type="#_x0000_t3" style="position:absolute;left:95;top:0;height:1797;width:1797;" fillcolor="#ED7D31" filled="t" stroked="t" coordsize="21600,21600" o:gfxdata="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O28+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ED7D31" joinstyle="round"/>
                  <v:imagedata o:title=""/>
                  <o:lock v:ext="edit" aspectratio="t"/>
                </v:shape>
                <v:shape id="椭圆 250" o:spid="_x0000_s1026" o:spt="3" type="#_x0000_t3" style="position:absolute;left:0;top:4381;height:1797;width:1797;" fillcolor="#ED7D31" filled="t" stroked="t" coordsize="21600,21600" o:gfxdata="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d8ql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ED7D31" joinstyle="round"/>
                  <v:imagedata o:title=""/>
                  <o:lock v:ext="edit" aspectratio="t"/>
                </v:shape>
                <v:shape id="椭圆 253" o:spid="_x0000_s1026" o:spt="3" type="#_x0000_t3" style="position:absolute;left:0;top:8286;height:1797;width:1797;" fillcolor="#ED7D31" filled="t" stroked="t" coordsize="21600,21600" o:gfxdata="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nlLR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ED7D31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595959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62865</wp:posOffset>
                </wp:positionV>
                <wp:extent cx="142875" cy="942975"/>
                <wp:effectExtent l="40640" t="8890" r="45085" b="38735"/>
                <wp:wrapNone/>
                <wp:docPr id="9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942975"/>
                          <a:chOff x="0" y="0"/>
                          <a:chExt cx="1428" cy="9429"/>
                        </a:xfrm>
                      </wpg:grpSpPr>
                      <wps:wsp>
                        <wps:cNvPr id="6" name="十字箭头 255"/>
                        <wps:cNvSpPr/>
                        <wps:spPr>
                          <a:xfrm>
                            <a:off x="190" y="0"/>
                            <a:ext cx="1238" cy="11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57150"/>
                              </a:cxn>
                              <a:cxn ang="0">
                                <a:pos x="25718" y="31433"/>
                              </a:cxn>
                              <a:cxn ang="0">
                                <a:pos x="25718" y="44291"/>
                              </a:cxn>
                              <a:cxn ang="0">
                                <a:pos x="49054" y="44291"/>
                              </a:cxn>
                              <a:cxn ang="0">
                                <a:pos x="49054" y="25718"/>
                              </a:cxn>
                              <a:cxn ang="0">
                                <a:pos x="36195" y="25718"/>
                              </a:cxn>
                              <a:cxn ang="0">
                                <a:pos x="61913" y="0"/>
                              </a:cxn>
                              <a:cxn ang="0">
                                <a:pos x="87630" y="25718"/>
                              </a:cxn>
                              <a:cxn ang="0">
                                <a:pos x="74771" y="25718"/>
                              </a:cxn>
                              <a:cxn ang="0">
                                <a:pos x="74771" y="44291"/>
                              </a:cxn>
                              <a:cxn ang="0">
                                <a:pos x="98108" y="44291"/>
                              </a:cxn>
                              <a:cxn ang="0">
                                <a:pos x="98108" y="31433"/>
                              </a:cxn>
                              <a:cxn ang="0">
                                <a:pos x="123825" y="57150"/>
                              </a:cxn>
                              <a:cxn ang="0">
                                <a:pos x="98108" y="82868"/>
                              </a:cxn>
                              <a:cxn ang="0">
                                <a:pos x="98108" y="70009"/>
                              </a:cxn>
                              <a:cxn ang="0">
                                <a:pos x="74771" y="70009"/>
                              </a:cxn>
                              <a:cxn ang="0">
                                <a:pos x="74771" y="88583"/>
                              </a:cxn>
                              <a:cxn ang="0">
                                <a:pos x="87630" y="88583"/>
                              </a:cxn>
                              <a:cxn ang="0">
                                <a:pos x="61913" y="114300"/>
                              </a:cxn>
                              <a:cxn ang="0">
                                <a:pos x="36195" y="88583"/>
                              </a:cxn>
                              <a:cxn ang="0">
                                <a:pos x="49054" y="88583"/>
                              </a:cxn>
                              <a:cxn ang="0">
                                <a:pos x="49054" y="70009"/>
                              </a:cxn>
                              <a:cxn ang="0">
                                <a:pos x="25718" y="70009"/>
                              </a:cxn>
                              <a:cxn ang="0">
                                <a:pos x="25718" y="82868"/>
                              </a:cxn>
                              <a:cxn ang="0">
                                <a:pos x="0" y="57150"/>
                              </a:cxn>
                            </a:cxnLst>
                            <a:pathLst>
                              <a:path w="123825" h="114300">
                                <a:moveTo>
                                  <a:pt x="0" y="57150"/>
                                </a:moveTo>
                                <a:lnTo>
                                  <a:pt x="25718" y="31433"/>
                                </a:lnTo>
                                <a:lnTo>
                                  <a:pt x="25718" y="44291"/>
                                </a:lnTo>
                                <a:lnTo>
                                  <a:pt x="49054" y="44291"/>
                                </a:lnTo>
                                <a:lnTo>
                                  <a:pt x="49054" y="25718"/>
                                </a:lnTo>
                                <a:lnTo>
                                  <a:pt x="36195" y="25718"/>
                                </a:lnTo>
                                <a:lnTo>
                                  <a:pt x="61913" y="0"/>
                                </a:lnTo>
                                <a:lnTo>
                                  <a:pt x="87630" y="25718"/>
                                </a:lnTo>
                                <a:lnTo>
                                  <a:pt x="74771" y="25718"/>
                                </a:lnTo>
                                <a:lnTo>
                                  <a:pt x="74771" y="44291"/>
                                </a:lnTo>
                                <a:lnTo>
                                  <a:pt x="98108" y="44291"/>
                                </a:lnTo>
                                <a:lnTo>
                                  <a:pt x="98108" y="31433"/>
                                </a:lnTo>
                                <a:lnTo>
                                  <a:pt x="123825" y="57150"/>
                                </a:lnTo>
                                <a:lnTo>
                                  <a:pt x="98108" y="82868"/>
                                </a:lnTo>
                                <a:lnTo>
                                  <a:pt x="98108" y="70009"/>
                                </a:lnTo>
                                <a:lnTo>
                                  <a:pt x="74771" y="70009"/>
                                </a:lnTo>
                                <a:lnTo>
                                  <a:pt x="74771" y="88583"/>
                                </a:lnTo>
                                <a:lnTo>
                                  <a:pt x="87630" y="88583"/>
                                </a:lnTo>
                                <a:lnTo>
                                  <a:pt x="61913" y="114300"/>
                                </a:lnTo>
                                <a:lnTo>
                                  <a:pt x="36195" y="88583"/>
                                </a:lnTo>
                                <a:lnTo>
                                  <a:pt x="49054" y="88583"/>
                                </a:lnTo>
                                <a:lnTo>
                                  <a:pt x="49054" y="70009"/>
                                </a:lnTo>
                                <a:lnTo>
                                  <a:pt x="25718" y="70009"/>
                                </a:lnTo>
                                <a:lnTo>
                                  <a:pt x="25718" y="82868"/>
                                </a:lnTo>
                                <a:lnTo>
                                  <a:pt x="0" y="57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  <wps:wsp>
                        <wps:cNvPr id="7" name="等腰三角形 256"/>
                        <wps:cNvSpPr/>
                        <wps:spPr>
                          <a:xfrm>
                            <a:off x="95" y="4286"/>
                            <a:ext cx="1149" cy="114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  <wps:wsp>
                        <wps:cNvPr id="8" name="十字星 257"/>
                        <wps:cNvSpPr/>
                        <wps:spPr>
                          <a:xfrm>
                            <a:off x="0" y="8382"/>
                            <a:ext cx="1416" cy="1047"/>
                          </a:xfrm>
                          <a:prstGeom prst="star4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360.8pt;margin-top:4.95pt;height:74.25pt;width:11.25pt;z-index:251661312;mso-width-relative:page;mso-height-relative:page;" coordsize="1428,9429" o:gfxdata="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KDg1ZzaAAAACQEAAA8AAAAAAAAAAQAgAAAAIgAAAGRycy9kb3ducmV2Lnht&#10;bFBLAQIUABQAAAAIAIdO4kAVIJLeowQAANgTAAAOAAAAAAAAAAEAIAAAACkBAABkcnMvZTJvRG9j&#10;LnhtbFBLBQYAAAAABgAGAFkBAAA+CAAAAAA=&#10;">
                <o:lock v:ext="edit" aspectratio="f"/>
                <v:shape id="十字箭头 255" o:spid="_x0000_s1026" o:spt="100" style="position:absolute;left:190;top:0;height:1143;width:1238;v-text-anchor:middle;" fillcolor="#FFFFFF" filled="t" stroked="t" coordsize="123825,114300" o:gfxdata="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THh68AAAA&#10;2gAAAA8AAAAAAAAAAQAgAAAAIgAAAGRycy9kb3ducmV2LnhtbFBLAQIUABQAAAAIAIdO4kAzLwWe&#10;OwAAADkAAAAQAAAAAAAAAAEAIAAAAAsBAABkcnMvc2hhcGV4bWwueG1sUEsFBgAAAAAGAAYAWwEA&#10;ALUDAAAAAA==&#10;" path="m0,57150l25718,31433,25718,44291,49054,44291,49054,25718,36195,25718,61913,0,87630,25718,74771,25718,74771,44291,98108,44291,98108,31433,123825,57150,98108,82868,98108,70009,74771,70009,74771,88583,87630,88583,61913,114300,36195,88583,49054,88583,49054,70009,25718,70009,25718,82868,0,57150xe">
                  <v:path o:connectlocs="0,57150;25718,31433;25718,44291;49054,44291;49054,25718;36195,25718;61913,0;87630,25718;74771,25718;74771,44291;98108,44291;98108,31433;123825,57150;98108,82868;98108,70009;74771,70009;74771,88583;87630,88583;61913,114300;36195,88583;49054,88583;49054,70009;25718,70009;25718,82868;0,57150" o:connectangles="0,0,0,0,0,0,0,0,0,0,0,0,0,0,0,0,0,0,0,0,0,0,0,0,0"/>
                  <v:fill on="t" focussize="0,0"/>
                  <v:stroke weight="1pt" color="#FFFFFF" joinstyle="miter"/>
                  <v:imagedata o:title=""/>
                  <o:lock v:ext="edit" aspectratio="f"/>
                </v:shape>
                <v:shape id="等腰三角形 256" o:spid="_x0000_s1026" o:spt="5" type="#_x0000_t5" style="position:absolute;left:95;top:4286;height:1143;width:1149;v-text-anchor:middle;" fillcolor="#FFFFFF" filled="t" stroked="t" coordsize="21600,21600" o:gfxdata="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4jwur4A&#10;AADaAAAADwAAAAAAAAABACAAAAAiAAAAZHJzL2Rvd25yZXYueG1sUEsBAhQAFAAAAAgAh07iQDMv&#10;BZ47AAAAOQAAABAAAAAAAAAAAQAgAAAADQEAAGRycy9zaGFwZXhtbC54bWxQSwUGAAAAAAYABgBb&#10;AQAAtwMAAAAA&#10;" adj="10800">
                  <v:fill on="t" focussize="0,0"/>
                  <v:stroke weight="1pt" color="#FFFFFF" joinstyle="miter"/>
                  <v:imagedata o:title=""/>
                  <o:lock v:ext="edit" aspectratio="f"/>
                </v:shape>
                <v:shape id="十字星 257" o:spid="_x0000_s1026" o:spt="187" type="#_x0000_t187" style="position:absolute;left:0;top:8382;height:1047;width:1416;v-text-anchor:middle;" fillcolor="#FFFFFF" filled="t" stroked="t" coordsize="21600,21600" o:gfxdata="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C8fzbgAAADaAAAA&#10;DwAAAAAAAAABACAAAAAiAAAAZHJzL2Rvd25yZXYueG1sUEsBAhQAFAAAAAgAh07iQDMvBZ47AAAA&#10;OQAAABAAAAAAAAAAAQAgAAAABwEAAGRycy9zaGFwZXhtbC54bWxQSwUGAAAAAAYABgBbAQAAsQMA&#10;AAAA&#10;" adj="8100">
                  <v:fill on="t" focussize="0,0"/>
                  <v:stroke weight="1pt" color="#FFFFFF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</w:r>
    </w:p>
    <w:p>
      <w:pPr>
        <w:snapToGrid w:val="0"/>
        <w:ind w:left="3150" w:leftChars="1500"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</w:p>
    <w:p>
      <w:pPr>
        <w:snapToGrid w:val="0"/>
        <w:ind w:left="3150" w:leftChars="1500"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color w:val="59595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4572000</wp:posOffset>
                </wp:positionH>
                <wp:positionV relativeFrom="page">
                  <wp:posOffset>4202430</wp:posOffset>
                </wp:positionV>
                <wp:extent cx="2228850" cy="895350"/>
                <wp:effectExtent l="0" t="0" r="0" b="0"/>
                <wp:wrapNone/>
                <wp:docPr id="225" name="文本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兴趣爱好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>篮球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>登山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>手工 /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>电影 /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音乐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pt;margin-top:330.9pt;height:70.5pt;width:175.5pt;mso-position-horizontal-relative:margin;mso-position-vertical-relative:page;z-index:251662336;mso-width-relative:page;mso-height-relative:page;" filled="f" stroked="f" coordsize="21600,21600" o:gfxdata="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Zpdx9cAAAAMAQAADwAAAAAAAAABACAAAAAi&#10;AAAAZHJzL2Rvd25yZXYueG1sUEsBAhQAFAAAAAgAh07iQN/H++MLAgAA7Q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兴趣爱好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>篮球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>登山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>手工 /</w:t>
                      </w:r>
                      <w:r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>电影 /</w:t>
                      </w:r>
                      <w:r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音乐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本人是市场营销专业毕业生，有丰富的营销知识体系做基础；</w:t>
      </w:r>
    </w:p>
    <w:p>
      <w:pPr>
        <w:snapToGrid w:val="0"/>
        <w:ind w:left="2520" w:leftChars="1200" w:right="3780" w:rightChars="18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FF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-2377440</wp:posOffset>
                </wp:positionV>
                <wp:extent cx="0" cy="2381250"/>
                <wp:effectExtent l="4445" t="0" r="14605" b="0"/>
                <wp:wrapNone/>
                <wp:docPr id="53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133.6pt;margin-top:-187.2pt;height:187.5pt;width:0pt;z-index:251684864;mso-width-relative:page;mso-height-relative:page;" filled="f" stroked="t" coordsize="21600,21600" o:gfxdata="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cMJqLWAAAACQEAAA8A&#10;AAAAAAAAAQAgAAAAIgAAAGRycy9kb3ducmV2LnhtbFBLAQIUABQAAAAIAIdO4kA04VYk4AEAAKED&#10;AAAOAAAAAAAAAAEAIAAAACUBAABkcnMvZTJvRG9jLnhtbFBLBQYAAAAABgAGAFkBAAB3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76200</wp:posOffset>
                </wp:positionV>
                <wp:extent cx="4657725" cy="0"/>
                <wp:effectExtent l="0" t="0" r="0" b="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3pt;margin-top:6pt;height:0pt;width:366.75pt;z-index:251671552;mso-width-relative:page;mso-height-relative:page;" filled="f" stroked="t" coordsize="21600,21600" o:gfxdata="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MTc5tcAAAAJAQAADwAAAAAAAAABACAAAAAiAAAAZHJzL2Rvd25y&#10;ZXYueG1sUEsBAhQAFAAAAAgAh07iQHGdBH7GAQAAXgMAAA4AAAAAAAAAAQAgAAAAJgEAAGRycy9l&#10;Mm9Eb2MueG1sUEsFBgAAAAAGAAYAWQEAAF4FAAAAAA==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ind w:right="3780" w:rightChars="1800"/>
        <w:jc w:val="center"/>
        <w:rPr>
          <w:rFonts w:ascii="微软雅黑" w:hAnsi="微软雅黑" w:eastAsia="微软雅黑"/>
          <w:color w:val="ED7D31"/>
          <w:sz w:val="24"/>
          <w:szCs w:val="24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ge">
                  <wp:posOffset>5161280</wp:posOffset>
                </wp:positionV>
                <wp:extent cx="2494915" cy="0"/>
                <wp:effectExtent l="0" t="0" r="0" b="0"/>
                <wp:wrapNone/>
                <wp:docPr id="248" name="直接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9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.7pt;margin-top:406.4pt;height:0pt;width:196.45pt;mso-position-vertical-relative:page;z-index:251673600;mso-width-relative:page;mso-height-relative:page;" filled="f" stroked="t" coordsize="21600,21600" o:gfxdata="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e47szZAAAADAEAAA8AAAAAAAAAAQAgAAAAIgAAAGRycy9kb3du&#10;cmV2LnhtbFBLAQIUABQAAAAIAIdO4kA3JY5PxQEAAF4DAAAOAAAAAAAAAAEAIAAAACgBAABkcnMv&#10;ZTJvRG9jLnhtbFBLBQYAAAAABgAGAFkBAABfBQAAAAA=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595959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4897120</wp:posOffset>
                </wp:positionH>
                <wp:positionV relativeFrom="page">
                  <wp:posOffset>4387215</wp:posOffset>
                </wp:positionV>
                <wp:extent cx="1570990" cy="0"/>
                <wp:effectExtent l="0" t="0" r="0" b="0"/>
                <wp:wrapNone/>
                <wp:docPr id="45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0"/>
                          <a:chOff x="0" y="0"/>
                          <a:chExt cx="15714" cy="0"/>
                        </a:xfrm>
                      </wpg:grpSpPr>
                      <wps:wsp>
                        <wps:cNvPr id="43" name="直接连接符 269"/>
                        <wps:cNvCnPr/>
                        <wps:spPr>
                          <a:xfrm>
                            <a:off x="0" y="0"/>
                            <a:ext cx="361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直接连接符 270"/>
                        <wps:cNvCnPr/>
                        <wps:spPr>
                          <a:xfrm>
                            <a:off x="12096" y="0"/>
                            <a:ext cx="36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8" o:spid="_x0000_s1026" o:spt="203" style="position:absolute;left:0pt;margin-left:385.6pt;margin-top:345.45pt;height:0pt;width:123.7pt;mso-position-vertical-relative:page;z-index:251680768;mso-width-relative:page;mso-height-relative:page;" coordsize="15714,0" o:gfxdata="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BA9UDNkAAAAMAQAADwAAAAAAAAABACAAAAAiAAAAZHJz&#10;L2Rvd25yZXYueG1sUEsBAhQAFAAAAAgAh07iQMim5891AgAA2gYAAA4AAAAAAAAAAQAgAAAAKAEA&#10;AGRycy9lMm9Eb2MueG1sUEsFBgAAAAAGAAYAWQEAAA8GAAAAAA==&#10;">
                <o:lock v:ext="edit" aspectratio="f"/>
                <v:line id="直接连接符 269" o:spid="_x0000_s1026" o:spt="20" style="position:absolute;left:0;top:0;height:0;width:3617;" filled="f" stroked="t" coordsize="21600,21600" o:gfxdata="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tb0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70" o:spid="_x0000_s1026" o:spt="20" style="position:absolute;left:12096;top:0;height:0;width:3618;" filled="f" stroked="t" coordsize="21600,21600" o:gfxdata="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RPc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color w:val="595959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4563110</wp:posOffset>
                </wp:positionH>
                <wp:positionV relativeFrom="page">
                  <wp:posOffset>5196205</wp:posOffset>
                </wp:positionV>
                <wp:extent cx="2286000" cy="1485900"/>
                <wp:effectExtent l="0" t="0" r="0" b="0"/>
                <wp:wrapNone/>
                <wp:docPr id="26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9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优势特长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40" w:firstLineChars="100"/>
                              <w:rPr>
                                <w:rFonts w:ascii="微软雅黑" w:hAnsi="微软雅黑" w:eastAsia="微软雅黑"/>
                                <w:color w:val="767171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40" w:firstLineChars="100"/>
                              <w:rPr>
                                <w:rFonts w:ascii="微软雅黑" w:hAnsi="微软雅黑" w:eastAsia="微软雅黑"/>
                                <w:color w:val="767171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24"/>
                                <w:szCs w:val="24"/>
                                <w:lang w:val="zh-CN"/>
                              </w:rPr>
                              <w:t xml:space="preserve">写作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zh-CN"/>
                              </w:rPr>
                              <w:t>策划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24"/>
                                <w:szCs w:val="24"/>
                                <w:lang w:val="zh-CN"/>
                              </w:rPr>
                              <w:t xml:space="preserve">      摄影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9" o:spid="_x0000_s1026" o:spt="202" type="#_x0000_t202" style="position:absolute;left:0pt;margin-left:359.3pt;margin-top:409.15pt;height:117pt;width:180pt;mso-position-horizontal-relative:margin;mso-position-vertical-relative:page;z-index:251666432;mso-width-relative:page;mso-height-relative:margin;mso-height-percent:200;" filled="f" stroked="f" coordsize="21600,21600" o:gfxdata="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q/152QAAAA0BAAAPAAAAAAAA&#10;AAEAIAAAACIAAABkcnMvZG93bnJldi54bWxQSwECFAAUAAAACACHTuJAQV5XMhECAADs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优势特长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240" w:firstLineChars="100"/>
                        <w:rPr>
                          <w:rFonts w:ascii="微软雅黑" w:hAnsi="微软雅黑" w:eastAsia="微软雅黑"/>
                          <w:color w:val="767171"/>
                          <w:sz w:val="24"/>
                          <w:szCs w:val="24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240" w:firstLineChars="100"/>
                        <w:rPr>
                          <w:rFonts w:ascii="微软雅黑" w:hAnsi="微软雅黑" w:eastAsia="微软雅黑"/>
                          <w:color w:val="767171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24"/>
                          <w:szCs w:val="24"/>
                          <w:lang w:val="zh-CN"/>
                        </w:rPr>
                        <w:t xml:space="preserve">写作  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  <w:lang w:val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  <w:lang w:val="zh-CN"/>
                        </w:rPr>
                        <w:t>策划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24"/>
                          <w:szCs w:val="24"/>
                          <w:lang w:val="zh-CN"/>
                        </w:rPr>
                        <w:t xml:space="preserve">      摄影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595959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4704080</wp:posOffset>
                </wp:positionH>
                <wp:positionV relativeFrom="page">
                  <wp:posOffset>5732780</wp:posOffset>
                </wp:positionV>
                <wp:extent cx="2114550" cy="1085850"/>
                <wp:effectExtent l="0" t="0" r="0" b="0"/>
                <wp:wrapNone/>
                <wp:docPr id="2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085850"/>
                          <a:chOff x="0" y="0"/>
                          <a:chExt cx="21145" cy="10858"/>
                        </a:xfrm>
                      </wpg:grpSpPr>
                      <wps:wsp>
                        <wps:cNvPr id="22" name="椭圆 16"/>
                        <wps:cNvSpPr/>
                        <wps:spPr>
                          <a:xfrm>
                            <a:off x="0" y="2762"/>
                            <a:ext cx="7429" cy="7429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23" name="椭圆 17"/>
                        <wps:cNvSpPr/>
                        <wps:spPr>
                          <a:xfrm>
                            <a:off x="12382" y="1714"/>
                            <a:ext cx="8763" cy="8763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24" name="椭圆 18"/>
                        <wps:cNvSpPr/>
                        <wps:spPr>
                          <a:xfrm>
                            <a:off x="4667" y="0"/>
                            <a:ext cx="10858" cy="10858"/>
                          </a:xfrm>
                          <a:prstGeom prst="ellipse">
                            <a:avLst/>
                          </a:prstGeom>
                          <a:solidFill>
                            <a:srgbClr val="ED7D31">
                              <a:alpha val="74117"/>
                            </a:srgbClr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370.4pt;margin-top:451.4pt;height:85.5pt;width:166.5pt;mso-position-vertical-relative:page;z-index:-251651072;mso-width-relative:page;mso-height-relative:page;" coordsize="21145,10858" o:gfxdata="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eap1tgAAAANAQAADwAAAAAAAAABACAAAAAi&#10;AAAAZHJzL2Rvd25yZXYueG1sUEsBAhQAFAAAAAgAh07iQLXjBml8AgAA4QcAAA4AAAAAAAAAAQAg&#10;AAAAJwEAAGRycy9lMm9Eb2MueG1sUEsFBgAAAAAGAAYAWQEAABUGAAAAAA==&#10;">
                <o:lock v:ext="edit" aspectratio="f"/>
                <v:shape id="椭圆 16" o:spid="_x0000_s1026" o:spt="3" type="#_x0000_t3" style="position:absolute;left:0;top:2762;height:7429;width:7429;v-text-anchor:middle;" fillcolor="#F2F2F2" filled="t" stroked="f" coordsize="21600,21600" o:gfxdata="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+mE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shape>
                <v:shape id="椭圆 17" o:spid="_x0000_s1026" o:spt="3" type="#_x0000_t3" style="position:absolute;left:12382;top:1714;height:8763;width:8763;v-text-anchor:middle;" fillcolor="#F2F2F2" filled="t" stroked="f" coordsize="21600,21600" o:gfxdata="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yPd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shape>
                <v:shape id="椭圆 18" o:spid="_x0000_s1026" o:spt="3" type="#_x0000_t3" style="position:absolute;left:4667;top:0;height:10858;width:10858;v-text-anchor:middle;" fillcolor="#ED7D31" filled="t" stroked="f" coordsize="21600,21600" o:gfxdata="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eyn+/&#10;AAAA2wAAAA8AAAAAAAAAAQAgAAAAIgAAAGRycy9kb3ducmV2LnhtbFBLAQIUABQAAAAIAIdO4kAz&#10;LwWeOwAAADkAAAAQAAAAAAAAAAEAIAAAAA4BAABkcnMvc2hhcGV4bWwueG1sUEsFBgAAAAAGAAYA&#10;WwEAALgDAAAAAA==&#10;">
                  <v:fill on="t" opacity="48573f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130810</wp:posOffset>
                </wp:positionV>
                <wp:extent cx="1571625" cy="0"/>
                <wp:effectExtent l="0" t="0" r="0" b="0"/>
                <wp:wrapNone/>
                <wp:docPr id="36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0"/>
                          <a:chOff x="0" y="0"/>
                          <a:chExt cx="15714" cy="0"/>
                        </a:xfrm>
                      </wpg:grpSpPr>
                      <wps:wsp>
                        <wps:cNvPr id="34" name="直接连接符 259"/>
                        <wps:cNvCnPr/>
                        <wps:spPr>
                          <a:xfrm>
                            <a:off x="0" y="0"/>
                            <a:ext cx="361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直接连接符 260"/>
                        <wps:cNvCnPr/>
                        <wps:spPr>
                          <a:xfrm>
                            <a:off x="12096" y="0"/>
                            <a:ext cx="36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1" o:spid="_x0000_s1026" o:spt="203" style="position:absolute;left:0pt;margin-left:105pt;margin-top:10.3pt;height:0pt;width:123.75pt;z-index:251677696;mso-width-relative:page;mso-height-relative:page;" coordsize="15714,0" o:gfxdata="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goIPNgAAAAJAQAADwAAAAAAAAABACAAAAAiAAAAZHJzL2Rv&#10;d25yZXYueG1sUEsBAhQAFAAAAAgAh07iQBAhHaNzAgAA2gYAAA4AAAAAAAAAAQAgAAAAJwEAAGRy&#10;cy9lMm9Eb2MueG1sUEsFBgAAAAAGAAYAWQEAAAwGAAAAAA==&#10;">
                <o:lock v:ext="edit" aspectratio="f"/>
                <v:line id="直接连接符 259" o:spid="_x0000_s1026" o:spt="20" style="position:absolute;left:0;top:0;height:0;width:3617;" filled="f" stroked="t" coordsize="21600,21600" o:gfxdata="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Ch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60" o:spid="_x0000_s1026" o:spt="20" style="position:absolute;left:12096;top:0;height:0;width:3618;" filled="f" stroked="t" coordsize="21600,21600" o:gfxdata="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OId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w:t>教育背景</w:t>
      </w: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w:t xml:space="preserve">2008.9-2012.7     </w:t>
      </w: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  <w:lang w:eastAsia="zh-CN"/>
        </w:rPr>
        <w:t>奈森设计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科技大学       市场营销（本科）</w:t>
      </w: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ragraph">
                  <wp:posOffset>76835</wp:posOffset>
                </wp:positionV>
                <wp:extent cx="1571625" cy="0"/>
                <wp:effectExtent l="0" t="0" r="0" b="0"/>
                <wp:wrapNone/>
                <wp:docPr id="48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0"/>
                          <a:chOff x="0" y="0"/>
                          <a:chExt cx="15714" cy="0"/>
                        </a:xfrm>
                      </wpg:grpSpPr>
                      <wps:wsp>
                        <wps:cNvPr id="46" name="直接连接符 272"/>
                        <wps:cNvCnPr/>
                        <wps:spPr>
                          <a:xfrm>
                            <a:off x="0" y="0"/>
                            <a:ext cx="361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直接连接符 273"/>
                        <wps:cNvCnPr/>
                        <wps:spPr>
                          <a:xfrm>
                            <a:off x="12096" y="0"/>
                            <a:ext cx="36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1" o:spid="_x0000_s1026" o:spt="203" style="position:absolute;left:0pt;margin-left:386.15pt;margin-top:6.05pt;height:0pt;width:123.75pt;z-index:251681792;mso-width-relative:page;mso-height-relative:page;" coordsize="15714,0" o:gfxdata="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bmtQ9gAAAAKAQAADwAAAAAAAAABACAAAAAiAAAAZHJzL2Rvd25yZXYu&#10;eG1sUEsBAhQAFAAAAAgAh07iQHE+n2dtAgAA2gYAAA4AAAAAAAAAAQAgAAAAJwEAAGRycy9lMm9E&#10;b2MueG1sUEsFBgAAAAAGAAYAWQEAAAYGAAAAAA==&#10;">
                <o:lock v:ext="edit" aspectratio="f"/>
                <v:line id="直接连接符 272" o:spid="_x0000_s1026" o:spt="20" style="position:absolute;left:0;top:0;height:0;width:3617;" filled="f" stroked="t" coordsize="21600,21600" o:gfxdata="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2szV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73" o:spid="_x0000_s1026" o:spt="20" style="position:absolute;left:12096;top:0;height:0;width:3618;" filled="f" stroked="t" coordsize="21600,21600" o:gfxdata="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lml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基本会计、统计学、市场营销、国际市场营销、市场调查与预测、商业心理学。</w:t>
      </w: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>奖项</w:t>
      </w:r>
    </w:p>
    <w:p>
      <w:pPr>
        <w:pStyle w:val="6"/>
        <w:numPr>
          <w:ilvl w:val="0"/>
          <w:numId w:val="1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w:t>2009.10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获国家奖学金</w:t>
      </w:r>
    </w:p>
    <w:p>
      <w:pPr>
        <w:pStyle w:val="6"/>
        <w:numPr>
          <w:ilvl w:val="0"/>
          <w:numId w:val="1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w:t>2010.11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获“三好学生称号”</w:t>
      </w:r>
    </w:p>
    <w:p>
      <w:pPr>
        <w:pStyle w:val="6"/>
        <w:numPr>
          <w:ilvl w:val="0"/>
          <w:numId w:val="1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w:t>2010.12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创意营销大赛一等奖</w:t>
      </w:r>
    </w:p>
    <w:p>
      <w:pPr>
        <w:pStyle w:val="6"/>
        <w:numPr>
          <w:ilvl w:val="0"/>
          <w:numId w:val="1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w:t>2011.4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挑战杯创业计划大赛铜奖</w:t>
      </w:r>
    </w:p>
    <w:p>
      <w:pPr>
        <w:snapToGrid w:val="0"/>
        <w:ind w:right="3780" w:righ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140335</wp:posOffset>
                </wp:positionV>
                <wp:extent cx="4657725" cy="0"/>
                <wp:effectExtent l="0" t="0" r="0" b="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3pt;margin-top:11.05pt;height:0pt;width:366.75pt;z-index:251674624;mso-width-relative:page;mso-height-relative:page;" filled="f" stroked="t" coordsize="21600,21600" o:gfxdata="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RK4ktgAAAAJAQAADwAAAAAAAAABACAAAAAiAAAAZHJzL2Rvd25y&#10;ZXYueG1sUEsBAhQAFAAAAAgAh07iQGan3AXFAQAAXgMAAA4AAAAAAAAAAQAgAAAAJwEAAGRycy9l&#10;Mm9Eb2MueG1sUEsFBgAAAAAGAAYAWQEAAF4FAAAAAA==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ind w:right="3780" w:rightChars="1800"/>
        <w:jc w:val="center"/>
        <w:rPr>
          <w:rFonts w:ascii="微软雅黑" w:hAnsi="微软雅黑" w:eastAsia="微软雅黑"/>
          <w:color w:val="ED7D31"/>
          <w:sz w:val="24"/>
          <w:szCs w:val="24"/>
        </w:rPr>
      </w:pPr>
      <w:r>
        <w:rPr>
          <w:rFonts w:ascii="微软雅黑" w:hAnsi="微软雅黑" w:eastAsia="微软雅黑"/>
          <w:color w:val="FFFF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ge">
                  <wp:posOffset>7174230</wp:posOffset>
                </wp:positionV>
                <wp:extent cx="2494915" cy="0"/>
                <wp:effectExtent l="0" t="0" r="0" b="0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9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pt;margin-top:564.9pt;height:0pt;width:196.45pt;mso-position-vertical-relative:page;z-index:251675648;mso-width-relative:page;mso-height-relative:page;" filled="f" stroked="t" coordsize="21600,21600" o:gfxdata="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16+0A2gAAAA4BAAAPAAAAAAAAAAEAIAAAACIAAABkcnMvZG93&#10;bnJldi54bWxQSwECFAAUAAAACACHTuJAFsSZRMUBAABeAwAADgAAAAAAAAABACAAAAApAQAAZHJz&#10;L2Uyb0RvYy54bWxQSwUGAAAAAAYABgBZAQAAYAUAAAAA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FFFFF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5002530</wp:posOffset>
                </wp:positionH>
                <wp:positionV relativeFrom="page">
                  <wp:posOffset>7315200</wp:posOffset>
                </wp:positionV>
                <wp:extent cx="1438275" cy="9525"/>
                <wp:effectExtent l="0" t="0" r="0" b="0"/>
                <wp:wrapNone/>
                <wp:docPr id="51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9525"/>
                          <a:chOff x="0" y="0"/>
                          <a:chExt cx="14382" cy="95"/>
                        </a:xfrm>
                      </wpg:grpSpPr>
                      <wps:wsp>
                        <wps:cNvPr id="49" name="直接连接符 278"/>
                        <wps:cNvCnPr/>
                        <wps:spPr>
                          <a:xfrm>
                            <a:off x="0" y="95"/>
                            <a:ext cx="3619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直接连接符 279"/>
                        <wps:cNvCnPr/>
                        <wps:spPr>
                          <a:xfrm>
                            <a:off x="10763" y="0"/>
                            <a:ext cx="3619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7" o:spid="_x0000_s1026" o:spt="203" style="position:absolute;left:0pt;margin-left:393.9pt;margin-top:576pt;height:0.75pt;width:113.25pt;mso-position-vertical-relative:page;z-index:251682816;mso-width-relative:page;mso-height-relative:page;" coordsize="14382,95" o:gfxdata="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pv0IXcAAAADgEAAA8AAAAAAAAAAQAgAAAAIgAA&#10;AGRycy9kb3ducmV2LnhtbFBLAQIUABQAAAAIAIdO4kDUMgm0dgIAAN8GAAAOAAAAAAAAAAEAIAAA&#10;ACsBAABkcnMvZTJvRG9jLnhtbFBLBQYAAAAABgAGAFkBAAATBgAAAAA=&#10;">
                <o:lock v:ext="edit" aspectratio="f"/>
                <v:line id="直接连接符 278" o:spid="_x0000_s1026" o:spt="20" style="position:absolute;left:0;top:95;height:0;width:3619;" filled="f" stroked="t" coordsize="21600,21600" o:gfxdata="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RVi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79" o:spid="_x0000_s1026" o:spt="20" style="position:absolute;left:10763;top:0;height:0;width:3619;" filled="f" stroked="t" coordsize="21600,21600" o:gfxdata="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mmZ+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133350</wp:posOffset>
                </wp:positionV>
                <wp:extent cx="1571625" cy="0"/>
                <wp:effectExtent l="0" t="0" r="0" b="0"/>
                <wp:wrapNone/>
                <wp:docPr id="39" name="组合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0"/>
                          <a:chOff x="0" y="0"/>
                          <a:chExt cx="15714" cy="0"/>
                        </a:xfrm>
                      </wpg:grpSpPr>
                      <wps:wsp>
                        <wps:cNvPr id="37" name="直接连接符 263"/>
                        <wps:cNvCnPr/>
                        <wps:spPr>
                          <a:xfrm>
                            <a:off x="0" y="0"/>
                            <a:ext cx="361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直接连接符 264"/>
                        <wps:cNvCnPr/>
                        <wps:spPr>
                          <a:xfrm>
                            <a:off x="12096" y="0"/>
                            <a:ext cx="36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2" o:spid="_x0000_s1026" o:spt="203" style="position:absolute;left:0pt;margin-left:105pt;margin-top:10.5pt;height:0pt;width:123.75pt;z-index:251678720;mso-width-relative:page;mso-height-relative:page;" coordsize="15714,0" o:gfxdata="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Q2oON1wAAAAkBAAAPAAAAAAAAAAEAIAAAACIAAABkcnMvZG93bnJl&#10;di54bWxQSwECFAAUAAAACACHTuJACmy+5nACAADaBgAADgAAAAAAAAABACAAAAAmAQAAZHJzL2Uy&#10;b0RvYy54bWxQSwUGAAAAAAYABgBZAQAACAYAAAAA&#10;">
                <o:lock v:ext="edit" aspectratio="f"/>
                <v:line id="直接连接符 263" o:spid="_x0000_s1026" o:spt="20" style="position:absolute;left:0;top:0;height:0;width:3617;" filled="f" stroked="t" coordsize="21600,21600" o:gfxdata="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kBo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64" o:spid="_x0000_s1026" o:spt="20" style="position:absolute;left:12096;top:0;height:0;width:3618;" filled="f" stroked="t" coordsize="21600,21600" o:gfxdata="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g+OQ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ED7D31"/>
          <w:sz w:val="24"/>
          <w:szCs w:val="24"/>
        </w:rPr>
        <w:t>工作经验</w:t>
      </w:r>
    </w:p>
    <w:p>
      <w:pPr>
        <w:snapToGrid w:val="0"/>
        <w:ind w:right="3780" w:rightChars="1800"/>
        <w:rPr>
          <w:rFonts w:ascii="微软雅黑" w:hAnsi="微软雅黑" w:eastAsia="微软雅黑"/>
        </w:rPr>
      </w:pPr>
    </w:p>
    <w:p>
      <w:pPr>
        <w:pStyle w:val="6"/>
        <w:numPr>
          <w:ilvl w:val="0"/>
          <w:numId w:val="2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color w:val="59595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4615815</wp:posOffset>
                </wp:positionH>
                <wp:positionV relativeFrom="page">
                  <wp:posOffset>7139305</wp:posOffset>
                </wp:positionV>
                <wp:extent cx="2228850" cy="152908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53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地点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：广东省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广州市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号码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：13500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135000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>邮箱地址：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>ervice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>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63.45pt;margin-top:562.15pt;height:120.4pt;width:175.5pt;mso-position-horizontal-relative:margin;mso-position-vertical-relative:page;z-index:251663360;mso-width-relative:page;mso-height-relative:margin;mso-height-percent:200;" filled="f" stroked="f" coordsize="21600,21600" o:gfxdata="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+qJ1P2gAAAA4BAAAPAAAAAAAA&#10;AAEAIAAAACIAAABkcnMvZG93bnJldi54bWxQSwECFAAUAAAACACHTuJAXp0RuRACAADrAwAADgAA&#10;AAAAAAABACAAAAAp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地点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：广东省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广州市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号码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：13500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135000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>邮箱地址：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>ervice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>@500d.me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 xml:space="preserve">2013年10月-2015年2月 </w:t>
      </w:r>
      <w:r>
        <w:rPr>
          <w:rFonts w:ascii="微软雅黑" w:hAnsi="微软雅黑" w:eastAsia="微软雅黑"/>
          <w:color w:val="595959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595959"/>
          <w:sz w:val="18"/>
          <w:szCs w:val="18"/>
          <w:lang w:eastAsia="zh-CN"/>
        </w:rPr>
        <w:t>奈森设计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科技有限公司  运营推广</w:t>
      </w:r>
    </w:p>
    <w:p>
      <w:pPr>
        <w:pStyle w:val="6"/>
        <w:snapToGrid w:val="0"/>
        <w:ind w:left="420" w:right="3780" w:rightChars="1800" w:firstLine="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相关数据报告和统计，为公司决策层提决策依据；</w:t>
      </w:r>
    </w:p>
    <w:p>
      <w:pPr>
        <w:pStyle w:val="6"/>
        <w:snapToGrid w:val="0"/>
        <w:ind w:left="420" w:right="3780" w:rightChars="1800" w:firstLine="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ge">
                  <wp:posOffset>7646035</wp:posOffset>
                </wp:positionV>
                <wp:extent cx="189230" cy="960755"/>
                <wp:effectExtent l="7620" t="7620" r="12700" b="22225"/>
                <wp:wrapNone/>
                <wp:docPr id="21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960755"/>
                          <a:chOff x="0" y="0"/>
                          <a:chExt cx="1892" cy="9607"/>
                        </a:xfrm>
                      </wpg:grpSpPr>
                      <wpg:grpSp>
                        <wpg:cNvPr id="13" name="组合 234"/>
                        <wpg:cNvGrpSpPr>
                          <a:grpSpLocks noChangeAspect="1"/>
                        </wpg:cNvGrpSpPr>
                        <wpg:grpSpPr>
                          <a:xfrm>
                            <a:off x="95" y="0"/>
                            <a:ext cx="1797" cy="1797"/>
                            <a:chOff x="0" y="0"/>
                            <a:chExt cx="374" cy="374"/>
                          </a:xfrm>
                        </wpg:grpSpPr>
                        <wps:wsp>
                          <wps:cNvPr id="11" name="椭圆 365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375" cy="37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ED7D3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2" name="定位 19"/>
                          <wps:cNvSpPr>
                            <a:spLocks noChangeAspect="1"/>
                          </wps:cNvSpPr>
                          <wps:spPr>
                            <a:xfrm>
                              <a:off x="120" y="70"/>
                              <a:ext cx="146" cy="238"/>
                            </a:xfrm>
                            <a:custGeom>
                              <a:avLst/>
                              <a:gdLst>
                                <a:gd name="A1" fmla="val 0"/>
                                <a:gd name="A3" fmla="val 0"/>
                              </a:gdLst>
                              <a:ahLst/>
                              <a:cxnLst>
                                <a:cxn ang="0">
                                  <a:pos x="73" y="48"/>
                                </a:cxn>
                                <a:cxn ang="0">
                                  <a:pos x="20" y="99"/>
                                </a:cxn>
                                <a:cxn ang="0">
                                  <a:pos x="73" y="149"/>
                                </a:cxn>
                                <a:cxn ang="0">
                                  <a:pos x="126" y="99"/>
                                </a:cxn>
                                <a:cxn ang="0">
                                  <a:pos x="73" y="48"/>
                                </a:cxn>
                                <a:cxn ang="0">
                                  <a:pos x="73" y="0"/>
                                </a:cxn>
                                <a:cxn ang="0">
                                  <a:pos x="146" y="29"/>
                                </a:cxn>
                                <a:cxn ang="0">
                                  <a:pos x="146" y="168"/>
                                </a:cxn>
                                <a:cxn ang="0">
                                  <a:pos x="73" y="238"/>
                                </a:cxn>
                                <a:cxn ang="0">
                                  <a:pos x="0" y="168"/>
                                </a:cxn>
                                <a:cxn ang="0">
                                  <a:pos x="0" y="29"/>
                                </a:cxn>
                                <a:cxn ang="0">
                                  <a:pos x="73" y="0"/>
                                </a:cxn>
                              </a:cxnLst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7D31"/>
                            </a:solidFill>
                            <a:ln w="15875">
                              <a:noFill/>
                            </a:ln>
                          </wps:spPr>
                          <wps:bodyPr wrap="square" anchor="ctr" upright="1"/>
                        </wps:wsp>
                      </wpg:grpSp>
                      <wpg:grpSp>
                        <wpg:cNvPr id="16" name="组合 237"/>
                        <wpg:cNvGrpSpPr/>
                        <wpg:grpSpPr>
                          <a:xfrm>
                            <a:off x="95" y="3810"/>
                            <a:ext cx="1797" cy="1797"/>
                            <a:chOff x="0" y="0"/>
                            <a:chExt cx="180000" cy="180000"/>
                          </a:xfrm>
                        </wpg:grpSpPr>
                        <wps:wsp>
                          <wps:cNvPr id="14" name="椭圆 240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0000" cy="180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ED7D3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5" name="任意多边形 241"/>
                          <wps:cNvSpPr>
                            <a:spLocks noChangeAspect="1"/>
                          </wps:cNvSpPr>
                          <wps:spPr>
                            <a:xfrm>
                              <a:off x="38100" y="47625"/>
                              <a:ext cx="95250" cy="95250"/>
                            </a:xfrm>
                            <a:custGeom>
                              <a:avLst/>
                              <a:gdLst>
                                <a:gd name="A1" fmla="val 0"/>
                                <a:gd name="A3" fmla="val 0"/>
                              </a:gdLst>
                              <a:ahLst/>
                              <a:cxnLst>
                                <a:cxn ang="0">
                                  <a:pos x="78657" y="63864"/>
                                </a:cxn>
                                <a:cxn ang="0">
                                  <a:pos x="94658" y="77506"/>
                                </a:cxn>
                                <a:cxn ang="0">
                                  <a:pos x="90559" y="89512"/>
                                </a:cxn>
                                <a:cxn ang="0">
                                  <a:pos x="84672" y="77843"/>
                                </a:cxn>
                                <a:cxn ang="0">
                                  <a:pos x="68981" y="68732"/>
                                </a:cxn>
                                <a:cxn ang="0">
                                  <a:pos x="78657" y="63864"/>
                                </a:cxn>
                                <a:cxn ang="0">
                                  <a:pos x="10658" y="1917"/>
                                </a:cxn>
                                <a:cxn ang="0">
                                  <a:pos x="23713" y="21090"/>
                                </a:cxn>
                                <a:cxn ang="0">
                                  <a:pos x="24697" y="35094"/>
                                </a:cxn>
                                <a:cxn ang="0">
                                  <a:pos x="22503" y="38925"/>
                                </a:cxn>
                                <a:cxn ang="0">
                                  <a:pos x="57739" y="70897"/>
                                </a:cxn>
                                <a:cxn ang="0">
                                  <a:pos x="66195" y="70463"/>
                                </a:cxn>
                                <a:cxn ang="0">
                                  <a:pos x="66271" y="70576"/>
                                </a:cxn>
                                <a:cxn ang="0">
                                  <a:pos x="83476" y="78872"/>
                                </a:cxn>
                                <a:cxn ang="0">
                                  <a:pos x="89216" y="90968"/>
                                </a:cxn>
                                <a:cxn ang="0">
                                  <a:pos x="69220" y="95037"/>
                                </a:cxn>
                                <a:cxn ang="0">
                                  <a:pos x="160" y="18235"/>
                                </a:cxn>
                                <a:cxn ang="0">
                                  <a:pos x="3435" y="8029"/>
                                </a:cxn>
                                <a:cxn ang="0">
                                  <a:pos x="10658" y="1917"/>
                                </a:cxn>
                                <a:cxn ang="0">
                                  <a:pos x="20621" y="1"/>
                                </a:cxn>
                                <a:cxn ang="0">
                                  <a:pos x="35543" y="26016"/>
                                </a:cxn>
                                <a:cxn ang="0">
                                  <a:pos x="26236" y="34095"/>
                                </a:cxn>
                                <a:cxn ang="0">
                                  <a:pos x="25288" y="20508"/>
                                </a:cxn>
                                <a:cxn ang="0">
                                  <a:pos x="13254" y="1036"/>
                                </a:cxn>
                                <a:cxn ang="0">
                                  <a:pos x="20621" y="1"/>
                                </a:cxn>
                              </a:cxnLst>
                              <a:pathLst>
                                <a:path w="396520" h="469210">
                                  <a:moveTo>
                                    <a:pt x="327445" y="314600"/>
                                  </a:moveTo>
                                  <a:cubicBezTo>
                                    <a:pt x="356349" y="319254"/>
                                    <a:pt x="385797" y="360745"/>
                                    <a:pt x="394054" y="381803"/>
                                  </a:cubicBezTo>
                                  <a:cubicBezTo>
                                    <a:pt x="402312" y="402860"/>
                                    <a:pt x="388098" y="427511"/>
                                    <a:pt x="376990" y="440944"/>
                                  </a:cubicBezTo>
                                  <a:cubicBezTo>
                                    <a:pt x="373700" y="421882"/>
                                    <a:pt x="364955" y="401443"/>
                                    <a:pt x="352485" y="383463"/>
                                  </a:cubicBezTo>
                                  <a:cubicBezTo>
                                    <a:pt x="332676" y="354903"/>
                                    <a:pt x="307287" y="337803"/>
                                    <a:pt x="287162" y="338581"/>
                                  </a:cubicBezTo>
                                  <a:cubicBezTo>
                                    <a:pt x="300917" y="326499"/>
                                    <a:pt x="298542" y="309947"/>
                                    <a:pt x="327445" y="314600"/>
                                  </a:cubicBezTo>
                                  <a:close/>
                                  <a:moveTo>
                                    <a:pt x="44367" y="9445"/>
                                  </a:moveTo>
                                  <a:cubicBezTo>
                                    <a:pt x="65307" y="7976"/>
                                    <a:pt x="88582" y="48300"/>
                                    <a:pt x="98716" y="103893"/>
                                  </a:cubicBezTo>
                                  <a:cubicBezTo>
                                    <a:pt x="103023" y="127522"/>
                                    <a:pt x="104507" y="151694"/>
                                    <a:pt x="102812" y="172874"/>
                                  </a:cubicBezTo>
                                  <a:cubicBezTo>
                                    <a:pt x="96419" y="177933"/>
                                    <a:pt x="92462" y="183883"/>
                                    <a:pt x="93679" y="191748"/>
                                  </a:cubicBezTo>
                                  <a:cubicBezTo>
                                    <a:pt x="97962" y="219449"/>
                                    <a:pt x="202914" y="329063"/>
                                    <a:pt x="240363" y="349244"/>
                                  </a:cubicBezTo>
                                  <a:cubicBezTo>
                                    <a:pt x="253454" y="356299"/>
                                    <a:pt x="265280" y="353652"/>
                                    <a:pt x="275564" y="347108"/>
                                  </a:cubicBezTo>
                                  <a:lnTo>
                                    <a:pt x="275884" y="347663"/>
                                  </a:lnTo>
                                  <a:cubicBezTo>
                                    <a:pt x="293996" y="337193"/>
                                    <a:pt x="324545" y="354625"/>
                                    <a:pt x="347507" y="388530"/>
                                  </a:cubicBezTo>
                                  <a:cubicBezTo>
                                    <a:pt x="360303" y="407426"/>
                                    <a:pt x="369015" y="429003"/>
                                    <a:pt x="371399" y="448117"/>
                                  </a:cubicBezTo>
                                  <a:cubicBezTo>
                                    <a:pt x="347296" y="472826"/>
                                    <a:pt x="310581" y="469765"/>
                                    <a:pt x="288158" y="468159"/>
                                  </a:cubicBezTo>
                                  <a:cubicBezTo>
                                    <a:pt x="253182" y="465654"/>
                                    <a:pt x="-15065" y="364036"/>
                                    <a:pt x="664" y="89829"/>
                                  </a:cubicBezTo>
                                  <a:cubicBezTo>
                                    <a:pt x="3125" y="70964"/>
                                    <a:pt x="7079" y="53749"/>
                                    <a:pt x="14299" y="39550"/>
                                  </a:cubicBezTo>
                                  <a:cubicBezTo>
                                    <a:pt x="20978" y="26415"/>
                                    <a:pt x="30453" y="15861"/>
                                    <a:pt x="44367" y="9445"/>
                                  </a:cubicBezTo>
                                  <a:close/>
                                  <a:moveTo>
                                    <a:pt x="85842" y="6"/>
                                  </a:moveTo>
                                  <a:cubicBezTo>
                                    <a:pt x="147282" y="-938"/>
                                    <a:pt x="156451" y="106342"/>
                                    <a:pt x="147962" y="128156"/>
                                  </a:cubicBezTo>
                                  <a:cubicBezTo>
                                    <a:pt x="140696" y="146825"/>
                                    <a:pt x="125598" y="157194"/>
                                    <a:pt x="109217" y="167957"/>
                                  </a:cubicBezTo>
                                  <a:cubicBezTo>
                                    <a:pt x="111214" y="147002"/>
                                    <a:pt x="109601" y="123749"/>
                                    <a:pt x="105273" y="101024"/>
                                  </a:cubicBezTo>
                                  <a:cubicBezTo>
                                    <a:pt x="95931" y="51971"/>
                                    <a:pt x="75887" y="14560"/>
                                    <a:pt x="55177" y="5105"/>
                                  </a:cubicBezTo>
                                  <a:cubicBezTo>
                                    <a:pt x="63799" y="1769"/>
                                    <a:pt x="73998" y="188"/>
                                    <a:pt x="85842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7D31"/>
                            </a:solidFill>
                            <a:ln w="15875">
                              <a:noFill/>
                            </a:ln>
                          </wps:spPr>
                          <wps:bodyPr wrap="square" anchor="ctr" upright="1"/>
                        </wps:wsp>
                      </wpg:grpSp>
                      <wpg:grpSp>
                        <wpg:cNvPr id="19" name="组合 245"/>
                        <wpg:cNvGrpSpPr/>
                        <wpg:grpSpPr>
                          <a:xfrm>
                            <a:off x="0" y="7810"/>
                            <a:ext cx="1797" cy="1797"/>
                            <a:chOff x="0" y="0"/>
                            <a:chExt cx="238125" cy="238125"/>
                          </a:xfrm>
                        </wpg:grpSpPr>
                        <wps:wsp>
                          <wps:cNvPr id="17" name="椭圆 243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38125" cy="2381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ED7D3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8" name="任意多边形 244"/>
                          <wps:cNvSpPr>
                            <a:spLocks noChangeAspect="1"/>
                          </wps:cNvSpPr>
                          <wps:spPr>
                            <a:xfrm>
                              <a:off x="47625" y="66675"/>
                              <a:ext cx="151130" cy="118745"/>
                            </a:xfrm>
                            <a:custGeom>
                              <a:avLst/>
                              <a:gdLst>
                                <a:gd name="A1" fmla="val 0"/>
                                <a:gd name="A3" fmla="val 0"/>
                              </a:gdLst>
                              <a:ahLst/>
                              <a:cxnLst>
                                <a:cxn ang="0">
                                  <a:pos x="0" y="26781"/>
                                </a:cxn>
                                <a:cxn ang="0">
                                  <a:pos x="73954" y="67621"/>
                                </a:cxn>
                                <a:cxn ang="0">
                                  <a:pos x="151130" y="27093"/>
                                </a:cxn>
                                <a:cxn ang="0">
                                  <a:pos x="151130" y="99735"/>
                                </a:cxn>
                                <a:cxn ang="0">
                                  <a:pos x="133701" y="118745"/>
                                </a:cxn>
                                <a:cxn ang="0">
                                  <a:pos x="17429" y="118745"/>
                                </a:cxn>
                                <a:cxn ang="0">
                                  <a:pos x="0" y="99735"/>
                                </a:cxn>
                                <a:cxn ang="0">
                                  <a:pos x="0" y="26781"/>
                                </a:cxn>
                                <a:cxn ang="0">
                                  <a:pos x="17429" y="0"/>
                                </a:cxn>
                                <a:cxn ang="0">
                                  <a:pos x="133701" y="0"/>
                                </a:cxn>
                                <a:cxn ang="0">
                                  <a:pos x="151130" y="19010"/>
                                </a:cxn>
                                <a:cxn ang="0">
                                  <a:pos x="151130" y="22405"/>
                                </a:cxn>
                                <a:cxn ang="0">
                                  <a:pos x="73954" y="62933"/>
                                </a:cxn>
                                <a:cxn ang="0">
                                  <a:pos x="0" y="22092"/>
                                </a:cxn>
                                <a:cxn ang="0">
                                  <a:pos x="0" y="19010"/>
                                </a:cxn>
                                <a:cxn ang="0">
                                  <a:pos x="17429" y="0"/>
                                </a:cxn>
                              </a:cxnLst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7D31"/>
                            </a:solidFill>
                            <a:ln w="15875">
                              <a:noFill/>
                            </a:ln>
                          </wps:spPr>
                          <wps:bodyPr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372pt;margin-top:602.05pt;height:75.65pt;width:14.9pt;mso-position-vertical-relative:page;z-index:251664384;mso-width-relative:page;mso-height-relative:page;" coordsize="1892,9607" o:gfxdata="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">
                <o:lock v:ext="edit" aspectratio="f"/>
                <v:group id="组合 234" o:spid="_x0000_s1026" o:spt="203" style="position:absolute;left:95;top:0;height:1797;width:1797;" coordsize="374,374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t"/>
                  <v:shape id="椭圆 365" o:spid="_x0000_s1026" o:spt="3" type="#_x0000_t3" style="position:absolute;left:0;top:0;height:375;width:375;" fillcolor="#FFFFFF" filled="t" stroked="t" coordsize="21600,21600" o:gfxdata="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UIC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25pt" color="#ED7D31" joinstyle="round"/>
                    <v:imagedata o:title=""/>
                    <o:lock v:ext="edit" aspectratio="t"/>
                  </v:shape>
                  <v:shape id="定位 19" o:spid="_x0000_s1026" o:spt="100" style="position:absolute;left:120;top:70;height:238;width:146;v-text-anchor:middle;" fillcolor="#ED7D31" filled="t" stroked="f" coordsize="559792,955625" o:gfxdata="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08Vi8AAAA&#10;2w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path o:connectlocs="73,48;20,99;73,149;126,99;73,48;73,0;146,29;146,168;73,238;0,168;0,29;73,0" o:connectangles="0,0,0,0,0,0,0,0,0,0,0,0"/>
                    <v:fill on="t" focussize="0,0"/>
                    <v:stroke on="f" weight="1.25pt"/>
                    <v:imagedata o:title=""/>
                    <o:lock v:ext="edit" aspectratio="t"/>
                  </v:shape>
                </v:group>
                <v:group id="组合 237" o:spid="_x0000_s1026" o:spt="203" style="position:absolute;left:95;top:3810;height:1797;width:1797;" coordsize="180000,1800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240" o:spid="_x0000_s1026" o:spt="3" type="#_x0000_t3" style="position:absolute;left:0;top:0;height:180000;width:180000;" fillcolor="#FFFFFF" filled="t" stroked="t" coordsize="21600,21600" o:gfxdata="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4quS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.25pt" color="#ED7D31" joinstyle="round"/>
                    <v:imagedata o:title=""/>
                    <o:lock v:ext="edit" aspectratio="t"/>
                  </v:shape>
                  <v:shape id="任意多边形 241" o:spid="_x0000_s1026" o:spt="100" style="position:absolute;left:38100;top:47625;height:95250;width:95250;v-text-anchor:middle;" fillcolor="#ED7D31" filled="t" stroked="f" coordsize="396520,469210" o:gfxdata="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Z9l+ugAAANsA&#10;AAAPAAAAAAAAAAEAIAAAACIAAABkcnMvZG93bnJldi54bWxQSwECFAAUAAAACACHTuJAMy8FnjsA&#10;AAA5AAAAEAAAAAAAAAABACAAAAAJAQAAZHJzL3NoYXBleG1sLnhtbFBLBQYAAAAABgAGAFsBAACz&#10;Aw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  <v:path o:connectlocs="78657,63864;94658,77506;90559,89512;84672,77843;68981,68732;78657,63864;10658,1917;23713,21090;24697,35094;22503,38925;57739,70897;66195,70463;66271,70576;83476,78872;89216,90968;69220,95037;160,18235;3435,8029;10658,1917;20621,1;35543,26016;26236,34095;25288,20508;13254,1036;20621,1" o:connectangles="0,0,0,0,0,0,0,0,0,0,0,0,0,0,0,0,0,0,0,0,0,0,0,0,0"/>
                    <v:fill on="t" focussize="0,0"/>
                    <v:stroke on="f" weight="1.25pt"/>
                    <v:imagedata o:title=""/>
                    <o:lock v:ext="edit" aspectratio="t"/>
                  </v:shape>
                </v:group>
                <v:group id="组合 245" o:spid="_x0000_s1026" o:spt="203" style="position:absolute;left:0;top:7810;height:1797;width:1797;" coordsize="238125,23812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43" o:spid="_x0000_s1026" o:spt="3" type="#_x0000_t3" style="position:absolute;left:0;top:0;height:238125;width:238125;" fillcolor="#FFFFFF" filled="t" stroked="t" coordsize="21600,21600" o:gfxdata="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MDXl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.25pt" color="#ED7D31" joinstyle="round"/>
                    <v:imagedata o:title=""/>
                    <o:lock v:ext="edit" aspectratio="t"/>
                  </v:shape>
                  <v:shape id="任意多边形 244" o:spid="_x0000_s1026" o:spt="100" style="position:absolute;left:47625;top:66675;height:118745;width:151130;v-text-anchor:middle;" fillcolor="#ED7D31" filled="t" stroked="f" coordsize="606559,436964" o:gfxdata="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mgoKbsAAADb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26781;73954,67621;151130,27093;151130,99735;133701,118745;17429,118745;0,99735;0,26781;17429,0;133701,0;151130,19010;151130,22405;73954,62933;0,22092;0,19010;17429,0" o:connectangles="0,0,0,0,0,0,0,0,0,0,0,0,0,0,0,0"/>
                    <v:fill on="t" focussize="0,0"/>
                    <v:stroke on="f" weight="1.25pt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pStyle w:val="6"/>
        <w:numPr>
          <w:ilvl w:val="0"/>
          <w:numId w:val="2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 xml:space="preserve">2013年10月-2015年2月 </w:t>
      </w:r>
      <w:r>
        <w:rPr>
          <w:rFonts w:ascii="微软雅黑" w:hAnsi="微软雅黑" w:eastAsia="微软雅黑"/>
          <w:color w:val="595959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595959"/>
          <w:sz w:val="18"/>
          <w:szCs w:val="18"/>
          <w:lang w:eastAsia="zh-CN"/>
        </w:rPr>
        <w:t>奈森设计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科技有限公司  运营推广</w:t>
      </w:r>
    </w:p>
    <w:p>
      <w:pPr>
        <w:pStyle w:val="6"/>
        <w:snapToGrid w:val="0"/>
        <w:ind w:left="420" w:right="3780" w:rightChars="1800" w:firstLine="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5116195</wp:posOffset>
            </wp:positionH>
            <wp:positionV relativeFrom="page">
              <wp:posOffset>8905875</wp:posOffset>
            </wp:positionV>
            <wp:extent cx="1145540" cy="1232535"/>
            <wp:effectExtent l="0" t="0" r="16510" b="5715"/>
            <wp:wrapNone/>
            <wp:docPr id="1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4"/>
                    <pic:cNvPicPr>
                      <a:picLocks noChangeAspect="1"/>
                    </pic:cNvPicPr>
                  </pic:nvPicPr>
                  <pic:blipFill>
                    <a:blip r:embed="rId5"/>
                    <a:srcRect r="26035" b="22514"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相关数据报告和统计，为公司决策层提决策依据</w:t>
      </w: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</w:p>
    <w:p>
      <w:pPr>
        <w:pStyle w:val="6"/>
        <w:numPr>
          <w:ilvl w:val="0"/>
          <w:numId w:val="2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 xml:space="preserve">2013年10月-2015年2月 </w:t>
      </w:r>
      <w:r>
        <w:rPr>
          <w:rFonts w:ascii="微软雅黑" w:hAnsi="微软雅黑" w:eastAsia="微软雅黑"/>
          <w:color w:val="595959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595959"/>
          <w:sz w:val="18"/>
          <w:szCs w:val="18"/>
          <w:lang w:eastAsia="zh-CN"/>
        </w:rPr>
        <w:t>奈森设计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科技有限公司  运营推广</w:t>
      </w:r>
    </w:p>
    <w:p>
      <w:pPr>
        <w:pStyle w:val="6"/>
        <w:snapToGrid w:val="0"/>
        <w:ind w:left="420" w:right="3780" w:rightChars="1800" w:firstLine="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>负责社会化媒体营销团队的搭建工作，制定相关运营策略和指标，带领团队实施计划；网站常态运营活动规划和推进执行； 相关数据报告和统计，为公司决策层提决策依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C271D"/>
    <w:multiLevelType w:val="multilevel"/>
    <w:tmpl w:val="1CAC271D"/>
    <w:lvl w:ilvl="0" w:tentative="0">
      <w:start w:val="1"/>
      <w:numFmt w:val="bullet"/>
      <w:lvlText w:val="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FF928C3"/>
    <w:multiLevelType w:val="multilevel"/>
    <w:tmpl w:val="2FF928C3"/>
    <w:lvl w:ilvl="0" w:tentative="0">
      <w:start w:val="1"/>
      <w:numFmt w:val="bullet"/>
      <w:lvlText w:val="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5D"/>
    <w:rsid w:val="000226E4"/>
    <w:rsid w:val="00066693"/>
    <w:rsid w:val="00082CA6"/>
    <w:rsid w:val="000A13D4"/>
    <w:rsid w:val="00172A27"/>
    <w:rsid w:val="001F6D97"/>
    <w:rsid w:val="0024124D"/>
    <w:rsid w:val="0028195F"/>
    <w:rsid w:val="002B7BBA"/>
    <w:rsid w:val="0034120B"/>
    <w:rsid w:val="00354AFA"/>
    <w:rsid w:val="00402ECF"/>
    <w:rsid w:val="00495F08"/>
    <w:rsid w:val="004E2955"/>
    <w:rsid w:val="004E2A3E"/>
    <w:rsid w:val="005117DD"/>
    <w:rsid w:val="0051508C"/>
    <w:rsid w:val="00526C58"/>
    <w:rsid w:val="00576D66"/>
    <w:rsid w:val="0058342C"/>
    <w:rsid w:val="005A2B86"/>
    <w:rsid w:val="00600453"/>
    <w:rsid w:val="00617C3F"/>
    <w:rsid w:val="00637EFF"/>
    <w:rsid w:val="00690C9F"/>
    <w:rsid w:val="006C4510"/>
    <w:rsid w:val="00761C6C"/>
    <w:rsid w:val="008963DD"/>
    <w:rsid w:val="00916263"/>
    <w:rsid w:val="00AE6B30"/>
    <w:rsid w:val="00B37D04"/>
    <w:rsid w:val="00B7744B"/>
    <w:rsid w:val="00B80B3B"/>
    <w:rsid w:val="00B9622E"/>
    <w:rsid w:val="00BB1A5D"/>
    <w:rsid w:val="00BE2C7D"/>
    <w:rsid w:val="00C21767"/>
    <w:rsid w:val="00C351B7"/>
    <w:rsid w:val="00C66113"/>
    <w:rsid w:val="00D25A47"/>
    <w:rsid w:val="00D404A6"/>
    <w:rsid w:val="00D544BE"/>
    <w:rsid w:val="00D6588D"/>
    <w:rsid w:val="00E13D90"/>
    <w:rsid w:val="00E614D2"/>
    <w:rsid w:val="00E73B04"/>
    <w:rsid w:val="00E83A74"/>
    <w:rsid w:val="00F3547A"/>
    <w:rsid w:val="00FC2A64"/>
    <w:rsid w:val="00FF6A10"/>
    <w:rsid w:val="1027425E"/>
    <w:rsid w:val="16350D85"/>
    <w:rsid w:val="437407FF"/>
    <w:rsid w:val="70E553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_Style 5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361;&#36873;&#31934;&#21697;\1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11.dotx</Template>
  <Pages>1</Pages>
  <Words>524</Words>
  <Characters>588</Characters>
  <Lines>4</Lines>
  <Paragraphs>1</Paragraphs>
  <ScaleCrop>false</ScaleCrop>
  <LinksUpToDate>false</LinksUpToDate>
  <CharactersWithSpaces>620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2017-10-22T05:23:00Z</dcterms:created>
  <dc:creator>Administrator</dc:creator>
  <cp:lastModifiedBy>Administrator</cp:lastModifiedBy>
  <dcterms:modified xsi:type="dcterms:W3CDTF">2017-10-22T05:24:07Z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