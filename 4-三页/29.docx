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w:hAnsi="Century"/>
          <w:sz w:val="16"/>
          <w:szCs w:val="16"/>
          <w:lang w:val="id-ID"/>
        </w:rPr>
        <w:sectPr>
          <w:headerReference r:id="rId3" w:type="default"/>
          <w:footerReference r:id="rId4" w:type="default"/>
          <w:pgSz w:w="11907" w:h="16839"/>
          <w:pgMar w:top="720" w:right="720" w:bottom="720" w:left="734" w:header="2160" w:footer="706" w:gutter="0"/>
          <w:cols w:space="708" w:num="1"/>
          <w:docGrid w:linePitch="360" w:charSpace="0"/>
        </w:sectPr>
      </w:pPr>
      <w:r>
        <w:rPr>
          <w:sz w:val="24"/>
        </w:rPr>
        <w:drawing>
          <wp:anchor distT="0" distB="0" distL="114300" distR="114300" simplePos="0" relativeHeight="1756945408" behindDoc="0" locked="0" layoutInCell="1" allowOverlap="1">
            <wp:simplePos x="0" y="0"/>
            <wp:positionH relativeFrom="column">
              <wp:posOffset>80010</wp:posOffset>
            </wp:positionH>
            <wp:positionV relativeFrom="paragraph">
              <wp:posOffset>-1217295</wp:posOffset>
            </wp:positionV>
            <wp:extent cx="1752600" cy="1752600"/>
            <wp:effectExtent l="28575" t="28575" r="28575" b="28575"/>
            <wp:wrapNone/>
            <wp:docPr id="30" name="图片 3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1"/>
                    <pic:cNvPicPr>
                      <a:picLocks noChangeAspect="1"/>
                    </pic:cNvPicPr>
                  </pic:nvPicPr>
                  <pic:blipFill>
                    <a:blip r:embed="rId6"/>
                    <a:srcRect/>
                    <a:stretch>
                      <a:fillRect/>
                    </a:stretch>
                  </pic:blipFill>
                  <pic:spPr>
                    <a:xfrm>
                      <a:off x="0" y="0"/>
                      <a:ext cx="1752600" cy="1752600"/>
                    </a:xfrm>
                    <a:prstGeom prst="ellipse">
                      <a:avLst/>
                    </a:prstGeom>
                    <a:ln w="28575">
                      <a:solidFill>
                        <a:schemeClr val="bg1"/>
                      </a:solidFill>
                    </a:ln>
                  </pic:spPr>
                </pic:pic>
              </a:graphicData>
            </a:graphic>
          </wp:anchor>
        </w:drawing>
      </w:r>
      <w:r>
        <mc:AlternateContent>
          <mc:Choice Requires="wps">
            <w:drawing>
              <wp:anchor distT="0" distB="0" distL="114300" distR="114300" simplePos="0" relativeHeight="3151664128" behindDoc="0" locked="0" layoutInCell="1" allowOverlap="1">
                <wp:simplePos x="0" y="0"/>
                <wp:positionH relativeFrom="column">
                  <wp:posOffset>-481965</wp:posOffset>
                </wp:positionH>
                <wp:positionV relativeFrom="paragraph">
                  <wp:posOffset>-1698625</wp:posOffset>
                </wp:positionV>
                <wp:extent cx="7552690" cy="10697845"/>
                <wp:effectExtent l="0" t="0" r="10160" b="8255"/>
                <wp:wrapNone/>
                <wp:docPr id="6" name="PHOTO 01"/>
                <wp:cNvGraphicFramePr/>
                <a:graphic xmlns:a="http://schemas.openxmlformats.org/drawingml/2006/main">
                  <a:graphicData uri="http://schemas.microsoft.com/office/word/2010/wordprocessingShape">
                    <wps:wsp>
                      <wps:cNvSpPr/>
                      <wps:spPr>
                        <a:xfrm>
                          <a:off x="0" y="0"/>
                          <a:ext cx="7552690" cy="10697845"/>
                        </a:xfrm>
                        <a:custGeom>
                          <a:avLst/>
                          <a:gdLst>
                            <a:gd name="connsiteX0" fmla="*/ 0 w 4938784"/>
                            <a:gd name="connsiteY0" fmla="*/ 8966579 h 8966579"/>
                            <a:gd name="connsiteX1" fmla="*/ 2469392 w 4938784"/>
                            <a:gd name="connsiteY1" fmla="*/ 0 h 8966579"/>
                            <a:gd name="connsiteX2" fmla="*/ 4938784 w 4938784"/>
                            <a:gd name="connsiteY2" fmla="*/ 8966579 h 8966579"/>
                            <a:gd name="connsiteX3" fmla="*/ 0 w 4938784"/>
                            <a:gd name="connsiteY3" fmla="*/ 8966579 h 8966579"/>
                            <a:gd name="connsiteX0-1" fmla="*/ 164625 w 5103409"/>
                            <a:gd name="connsiteY0-2" fmla="*/ 9130352 h 9130352"/>
                            <a:gd name="connsiteX1-3" fmla="*/ 0 w 5103409"/>
                            <a:gd name="connsiteY1-4" fmla="*/ 0 h 9130352"/>
                            <a:gd name="connsiteX2-5" fmla="*/ 5103409 w 5103409"/>
                            <a:gd name="connsiteY2-6" fmla="*/ 9130352 h 9130352"/>
                            <a:gd name="connsiteX3-7" fmla="*/ 164625 w 5103409"/>
                            <a:gd name="connsiteY3-8" fmla="*/ 9130352 h 9130352"/>
                            <a:gd name="connsiteX0-9" fmla="*/ 169910 w 5108694"/>
                            <a:gd name="connsiteY0-10" fmla="*/ 9156780 h 9156780"/>
                            <a:gd name="connsiteX1-11" fmla="*/ 0 w 5108694"/>
                            <a:gd name="connsiteY1-12" fmla="*/ 0 h 9156780"/>
                            <a:gd name="connsiteX2-13" fmla="*/ 5108694 w 5108694"/>
                            <a:gd name="connsiteY2-14" fmla="*/ 9156780 h 9156780"/>
                            <a:gd name="connsiteX3-15" fmla="*/ 169910 w 5108694"/>
                            <a:gd name="connsiteY3-16" fmla="*/ 9156780 h 9156780"/>
                            <a:gd name="connsiteX0-17" fmla="*/ 0 w 5118493"/>
                            <a:gd name="connsiteY0-18" fmla="*/ 9066926 h 9156780"/>
                            <a:gd name="connsiteX1-19" fmla="*/ 9799 w 5118493"/>
                            <a:gd name="connsiteY1-20" fmla="*/ 0 h 9156780"/>
                            <a:gd name="connsiteX2-21" fmla="*/ 5118493 w 5118493"/>
                            <a:gd name="connsiteY2-22" fmla="*/ 9156780 h 9156780"/>
                            <a:gd name="connsiteX3-23" fmla="*/ 0 w 5118493"/>
                            <a:gd name="connsiteY3-24" fmla="*/ 9066926 h 9156780"/>
                            <a:gd name="connsiteX0-25" fmla="*/ 0 w 5086780"/>
                            <a:gd name="connsiteY0-26" fmla="*/ 9066926 h 9066926"/>
                            <a:gd name="connsiteX1-27" fmla="*/ 9799 w 5086780"/>
                            <a:gd name="connsiteY1-28" fmla="*/ 0 h 9066926"/>
                            <a:gd name="connsiteX2-29" fmla="*/ 5086780 w 5086780"/>
                            <a:gd name="connsiteY2-30" fmla="*/ 5049908 h 9066926"/>
                            <a:gd name="connsiteX3-31" fmla="*/ 0 w 5086780"/>
                            <a:gd name="connsiteY3-32" fmla="*/ 9066926 h 9066926"/>
                            <a:gd name="connsiteX0-33" fmla="*/ 0 w 4954641"/>
                            <a:gd name="connsiteY0-34" fmla="*/ 9066926 h 9066926"/>
                            <a:gd name="connsiteX1-35" fmla="*/ 9799 w 4954641"/>
                            <a:gd name="connsiteY1-36" fmla="*/ 0 h 9066926"/>
                            <a:gd name="connsiteX2-37" fmla="*/ 4954641 w 4954641"/>
                            <a:gd name="connsiteY2-38" fmla="*/ 2724267 h 9066926"/>
                            <a:gd name="connsiteX3-39" fmla="*/ 0 w 4954641"/>
                            <a:gd name="connsiteY3-40" fmla="*/ 9066926 h 9066926"/>
                            <a:gd name="connsiteX0-41" fmla="*/ 0 w 5132771"/>
                            <a:gd name="connsiteY0-42" fmla="*/ 9073983 h 9073983"/>
                            <a:gd name="connsiteX1-43" fmla="*/ 9799 w 5132771"/>
                            <a:gd name="connsiteY1-44" fmla="*/ 7057 h 9073983"/>
                            <a:gd name="connsiteX2-45" fmla="*/ 5132771 w 5132771"/>
                            <a:gd name="connsiteY2-46" fmla="*/ 0 h 9073983"/>
                            <a:gd name="connsiteX3-47" fmla="*/ 0 w 5132771"/>
                            <a:gd name="connsiteY3-48" fmla="*/ 9073983 h 9073983"/>
                            <a:gd name="connsiteX0-49" fmla="*/ 34279 w 5167050"/>
                            <a:gd name="connsiteY0-50" fmla="*/ 9073983 h 9073983"/>
                            <a:gd name="connsiteX1-51" fmla="*/ 187 w 5167050"/>
                            <a:gd name="connsiteY1-52" fmla="*/ 29003 h 9073983"/>
                            <a:gd name="connsiteX2-53" fmla="*/ 5167050 w 5167050"/>
                            <a:gd name="connsiteY2-54" fmla="*/ 0 h 9073983"/>
                            <a:gd name="connsiteX3-55" fmla="*/ 34279 w 5167050"/>
                            <a:gd name="connsiteY3-56" fmla="*/ 9073983 h 9073983"/>
                            <a:gd name="connsiteX0-57" fmla="*/ 12532 w 5167248"/>
                            <a:gd name="connsiteY0-58" fmla="*/ 9161766 h 9161766"/>
                            <a:gd name="connsiteX1-59" fmla="*/ 385 w 5167248"/>
                            <a:gd name="connsiteY1-60" fmla="*/ 29003 h 9161766"/>
                            <a:gd name="connsiteX2-61" fmla="*/ 5167248 w 5167248"/>
                            <a:gd name="connsiteY2-62" fmla="*/ 0 h 9161766"/>
                            <a:gd name="connsiteX3-63" fmla="*/ 12532 w 5167248"/>
                            <a:gd name="connsiteY3-64" fmla="*/ 9161766 h 9161766"/>
                            <a:gd name="connsiteX0-65" fmla="*/ 12532 w 5174563"/>
                            <a:gd name="connsiteY0-66" fmla="*/ 9169081 h 9169081"/>
                            <a:gd name="connsiteX1-67" fmla="*/ 385 w 5174563"/>
                            <a:gd name="connsiteY1-68" fmla="*/ 36318 h 9169081"/>
                            <a:gd name="connsiteX2-69" fmla="*/ 5174563 w 5174563"/>
                            <a:gd name="connsiteY2-70" fmla="*/ 0 h 9169081"/>
                            <a:gd name="connsiteX3-71" fmla="*/ 12532 w 5174563"/>
                            <a:gd name="connsiteY3-72" fmla="*/ 9169081 h 9169081"/>
                            <a:gd name="connsiteX0-73" fmla="*/ 12532 w 5006314"/>
                            <a:gd name="connsiteY0-74" fmla="*/ 9132763 h 9132763"/>
                            <a:gd name="connsiteX1-75" fmla="*/ 385 w 5006314"/>
                            <a:gd name="connsiteY1-76" fmla="*/ 0 h 9132763"/>
                            <a:gd name="connsiteX2-77" fmla="*/ 5006314 w 5006314"/>
                            <a:gd name="connsiteY2-78" fmla="*/ 256290 h 9132763"/>
                            <a:gd name="connsiteX3-79" fmla="*/ 12532 w 5006314"/>
                            <a:gd name="connsiteY3-80" fmla="*/ 9132763 h 9132763"/>
                            <a:gd name="connsiteX0-81" fmla="*/ 12532 w 5145303"/>
                            <a:gd name="connsiteY0-82" fmla="*/ 9147135 h 9147135"/>
                            <a:gd name="connsiteX1-83" fmla="*/ 385 w 5145303"/>
                            <a:gd name="connsiteY1-84" fmla="*/ 14372 h 9147135"/>
                            <a:gd name="connsiteX2-85" fmla="*/ 5145303 w 5145303"/>
                            <a:gd name="connsiteY2-86" fmla="*/ 0 h 9147135"/>
                            <a:gd name="connsiteX3-87" fmla="*/ 12532 w 5145303"/>
                            <a:gd name="connsiteY3-88" fmla="*/ 9147135 h 9147135"/>
                            <a:gd name="connsiteX0-89" fmla="*/ 0 w 5132771"/>
                            <a:gd name="connsiteY0-90" fmla="*/ 9147135 h 9147135"/>
                            <a:gd name="connsiteX1-91" fmla="*/ 148787 w 5132771"/>
                            <a:gd name="connsiteY1-92" fmla="*/ 197252 h 9147135"/>
                            <a:gd name="connsiteX2-93" fmla="*/ 5132771 w 5132771"/>
                            <a:gd name="connsiteY2-94" fmla="*/ 0 h 9147135"/>
                            <a:gd name="connsiteX3-95" fmla="*/ 0 w 5132771"/>
                            <a:gd name="connsiteY3-96" fmla="*/ 9147135 h 9147135"/>
                            <a:gd name="connsiteX0-97" fmla="*/ 12532 w 5145303"/>
                            <a:gd name="connsiteY0-98" fmla="*/ 9147393 h 9147393"/>
                            <a:gd name="connsiteX1-99" fmla="*/ 385 w 5145303"/>
                            <a:gd name="connsiteY1-100" fmla="*/ 0 h 9147393"/>
                            <a:gd name="connsiteX2-101" fmla="*/ 5145303 w 5145303"/>
                            <a:gd name="connsiteY2-102" fmla="*/ 258 h 9147393"/>
                            <a:gd name="connsiteX3-103" fmla="*/ 12532 w 5145303"/>
                            <a:gd name="connsiteY3-104" fmla="*/ 9147393 h 9147393"/>
                          </a:gdLst>
                          <a:ahLst/>
                          <a:cxnLst>
                            <a:cxn ang="0">
                              <a:pos x="connsiteX0-1" y="connsiteY0-2"/>
                            </a:cxn>
                            <a:cxn ang="0">
                              <a:pos x="connsiteX1-3" y="connsiteY1-4"/>
                            </a:cxn>
                            <a:cxn ang="0">
                              <a:pos x="connsiteX2-5" y="connsiteY2-6"/>
                            </a:cxn>
                            <a:cxn ang="0">
                              <a:pos x="connsiteX3-7" y="connsiteY3-8"/>
                            </a:cxn>
                          </a:cxnLst>
                          <a:rect l="l" t="t" r="r" b="b"/>
                          <a:pathLst>
                            <a:path w="5145303" h="9147393">
                              <a:moveTo>
                                <a:pt x="12532" y="9147393"/>
                              </a:moveTo>
                              <a:cubicBezTo>
                                <a:pt x="15798" y="6125084"/>
                                <a:pt x="-2881" y="3022309"/>
                                <a:pt x="385" y="0"/>
                              </a:cubicBezTo>
                              <a:lnTo>
                                <a:pt x="5145303" y="258"/>
                              </a:lnTo>
                              <a:lnTo>
                                <a:pt x="12532" y="9147393"/>
                              </a:lnTo>
                              <a:close/>
                            </a:path>
                          </a:pathLst>
                        </a:cu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PHOTO 01" o:spid="_x0000_s1026" o:spt="100" style="position:absolute;left:0pt;margin-left:-37.95pt;margin-top:-133.75pt;height:842.35pt;width:594.7pt;z-index:-1143303168;v-text-anchor:middle;mso-width-relative:page;mso-height-relative:page;" fillcolor="#F5DDD9 [661]" filled="t" stroked="f" coordsize="5145303,9147393" o:gfxdata="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" path="m12532,9147393c15798,6125084,-2881,3022309,385,0l5145303,258,12532,9147393xe">
                <v:path o:connectlocs="243633,10697845;0,0;7552690,10697845;243633,10697845" o:connectangles="0,0,0,0"/>
                <v:fill on="t" focussize="0,0"/>
                <v:stroke on="f" weight="2pt"/>
                <v:imagedata o:title=""/>
                <o:lock v:ext="edit" aspectratio="f"/>
              </v:shape>
            </w:pict>
          </mc:Fallback>
        </mc:AlternateContent>
      </w:r>
      <w:r>
        <w:rPr>
          <w:lang w:eastAsia="zh-CN"/>
        </w:rPr>
        <mc:AlternateContent>
          <mc:Choice Requires="wps">
            <w:drawing>
              <wp:anchor distT="0" distB="0" distL="114300" distR="114300" simplePos="0" relativeHeight="1756624896" behindDoc="1" locked="0" layoutInCell="1" allowOverlap="1">
                <wp:simplePos x="0" y="0"/>
                <wp:positionH relativeFrom="column">
                  <wp:posOffset>-449580</wp:posOffset>
                </wp:positionH>
                <wp:positionV relativeFrom="paragraph">
                  <wp:posOffset>-1687195</wp:posOffset>
                </wp:positionV>
                <wp:extent cx="7640320" cy="10772775"/>
                <wp:effectExtent l="0" t="0" r="17780" b="9525"/>
                <wp:wrapNone/>
                <wp:docPr id="14" name="矩形 14"/>
                <wp:cNvGraphicFramePr/>
                <a:graphic xmlns:a="http://schemas.openxmlformats.org/drawingml/2006/main">
                  <a:graphicData uri="http://schemas.microsoft.com/office/word/2010/wordprocessingShape">
                    <wps:wsp>
                      <wps:cNvSpPr/>
                      <wps:spPr>
                        <a:xfrm>
                          <a:off x="0" y="0"/>
                          <a:ext cx="7640320" cy="10772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r>
                              <w:rPr>
                                <w:rFonts w:hint="eastAsia"/>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pt;margin-top:-132.85pt;height:848.25pt;width:601.6pt;z-index:1253308416;v-text-anchor:middle;mso-width-relative:page;mso-height-relative:page;" fillcolor="#F2F2F2 [3052]" filled="t" stroked="f" coordsize="21600,21600" o:gfxdata="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AMs1LbAAAADgEAAA8AAAAAAAAAAQAgAAAAIgAAAGRycy9kb3ducmV2LnhtbFBLAQIUABQA&#10;AAAIAIdO4kDod2/LXwIAAJcEAAAOAAAAAAAAAAEAIAAAACoBAABkcnMvZTJvRG9jLnhtbFBLBQYA&#10;AAAABgAGAFkBAAD7BQAAAAA=&#10;">
                <v:fill on="t" focussize="0,0"/>
                <v:stroke on="f" weight="2pt"/>
                <v:imagedata o:title=""/>
                <o:lock v:ext="edit" aspectratio="f"/>
                <v:textbox>
                  <w:txbxContent>
                    <w:p>
                      <w:pPr>
                        <w:jc w:val="center"/>
                        <w:rPr>
                          <w:lang w:eastAsia="zh-CN"/>
                        </w:rPr>
                      </w:pPr>
                      <w:r>
                        <w:rPr>
                          <w:rFonts w:hint="eastAsia"/>
                          <w:lang w:eastAsia="zh-CN"/>
                        </w:rPr>
                        <w:t xml:space="preserve">   </w:t>
                      </w:r>
                    </w:p>
                  </w:txbxContent>
                </v:textbox>
              </v:rect>
            </w:pict>
          </mc:Fallback>
        </mc:AlternateContent>
      </w:r>
      <w:r>
        <mc:AlternateContent>
          <mc:Choice Requires="wps">
            <w:drawing>
              <wp:anchor distT="0" distB="0" distL="114300" distR="114300" simplePos="0" relativeHeight="306676736" behindDoc="0" locked="0" layoutInCell="1" allowOverlap="1">
                <wp:simplePos x="0" y="0"/>
                <wp:positionH relativeFrom="column">
                  <wp:posOffset>2914015</wp:posOffset>
                </wp:positionH>
                <wp:positionV relativeFrom="paragraph">
                  <wp:posOffset>6557645</wp:posOffset>
                </wp:positionV>
                <wp:extent cx="4177665" cy="833120"/>
                <wp:effectExtent l="0" t="0" r="0" b="0"/>
                <wp:wrapNone/>
                <wp:docPr id="8" name="TITLE"/>
                <wp:cNvGraphicFramePr/>
                <a:graphic xmlns:a="http://schemas.openxmlformats.org/drawingml/2006/main">
                  <a:graphicData uri="http://schemas.microsoft.com/office/word/2010/wordprocessingShape">
                    <wps:wsp>
                      <wps:cNvSpPr txBox="1"/>
                      <wps:spPr>
                        <a:xfrm>
                          <a:off x="0" y="0"/>
                          <a:ext cx="4177665" cy="833120"/>
                        </a:xfrm>
                        <a:prstGeom prst="rect">
                          <a:avLst/>
                        </a:prstGeom>
                        <a:noFill/>
                      </wps:spPr>
                      <wps:txbx>
                        <w:txbxContent>
                          <w:p>
                            <w:pPr>
                              <w:pStyle w:val="4"/>
                              <w:kinsoku/>
                              <w:ind w:left="0"/>
                              <w:jc w:val="center"/>
                              <w:rPr>
                                <w:rFonts w:hint="eastAsia" w:ascii="微软雅黑" w:hAnsi="微软雅黑" w:eastAsia="微软雅黑" w:cs="微软雅黑"/>
                                <w:lang w:eastAsia="zh-CN"/>
                              </w:rPr>
                            </w:pPr>
                            <w:r>
                              <w:rPr>
                                <w:rFonts w:hint="eastAsia" w:ascii="微软雅黑" w:hAnsi="微软雅黑" w:eastAsia="微软雅黑" w:cs="微软雅黑"/>
                                <w:b w:val="0"/>
                                <w:bCs/>
                                <w:color w:val="221F1F"/>
                                <w:kern w:val="24"/>
                                <w:sz w:val="52"/>
                                <w:szCs w:val="52"/>
                                <w:lang w:eastAsia="zh-CN"/>
                              </w:rPr>
                              <w:t>对工作的热忱与</w:t>
                            </w:r>
                            <w:r>
                              <w:rPr>
                                <w:rFonts w:hint="eastAsia" w:ascii="微软雅黑" w:hAnsi="微软雅黑" w:eastAsia="微软雅黑" w:cs="微软雅黑"/>
                                <w:b/>
                                <w:color w:val="221F1F"/>
                                <w:kern w:val="24"/>
                                <w:sz w:val="52"/>
                                <w:szCs w:val="52"/>
                                <w:lang w:eastAsia="zh-CN"/>
                              </w:rPr>
                              <w:t>激情</w:t>
                            </w:r>
                          </w:p>
                        </w:txbxContent>
                      </wps:txbx>
                      <wps:bodyPr wrap="square" rtlCol="0">
                        <a:noAutofit/>
                      </wps:bodyPr>
                    </wps:wsp>
                  </a:graphicData>
                </a:graphic>
              </wp:anchor>
            </w:drawing>
          </mc:Choice>
          <mc:Fallback>
            <w:pict>
              <v:shape id="TITLE" o:spid="_x0000_s1026" o:spt="202" type="#_x0000_t202" style="position:absolute;left:0pt;margin-left:229.45pt;margin-top:516.35pt;height:65.6pt;width:328.95pt;z-index:306676736;mso-width-relative:page;mso-height-relative:page;" filled="f" stroked="f" coordsize="21600,21600" o:gfxdata="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zfY9btoAAAAOAQAADwAAAAAAAAABACAAAAAiAAAAZHJz&#10;L2Rvd25yZXYueG1sUEsBAhQAFAAAAAgAh07iQNCux/2QAQAACQMAAA4AAAAAAAAAAQAgAAAAKQEA&#10;AGRycy9lMm9Eb2MueG1sUEsFBgAAAAAGAAYAWQEAACsFAAAAAA==&#10;">
                <v:fill on="f" focussize="0,0"/>
                <v:stroke on="f"/>
                <v:imagedata o:title=""/>
                <o:lock v:ext="edit" aspectratio="f"/>
                <v:textbox>
                  <w:txbxContent>
                    <w:p>
                      <w:pPr>
                        <w:pStyle w:val="4"/>
                        <w:kinsoku/>
                        <w:ind w:left="0"/>
                        <w:jc w:val="center"/>
                        <w:rPr>
                          <w:rFonts w:hint="eastAsia" w:ascii="微软雅黑" w:hAnsi="微软雅黑" w:eastAsia="微软雅黑" w:cs="微软雅黑"/>
                          <w:lang w:eastAsia="zh-CN"/>
                        </w:rPr>
                      </w:pPr>
                      <w:r>
                        <w:rPr>
                          <w:rFonts w:hint="eastAsia" w:ascii="微软雅黑" w:hAnsi="微软雅黑" w:eastAsia="微软雅黑" w:cs="微软雅黑"/>
                          <w:b w:val="0"/>
                          <w:bCs/>
                          <w:color w:val="221F1F"/>
                          <w:kern w:val="24"/>
                          <w:sz w:val="52"/>
                          <w:szCs w:val="52"/>
                          <w:lang w:eastAsia="zh-CN"/>
                        </w:rPr>
                        <w:t>对工作的热忱与</w:t>
                      </w:r>
                      <w:r>
                        <w:rPr>
                          <w:rFonts w:hint="eastAsia" w:ascii="微软雅黑" w:hAnsi="微软雅黑" w:eastAsia="微软雅黑" w:cs="微软雅黑"/>
                          <w:b/>
                          <w:color w:val="221F1F"/>
                          <w:kern w:val="24"/>
                          <w:sz w:val="52"/>
                          <w:szCs w:val="52"/>
                          <w:lang w:eastAsia="zh-CN"/>
                        </w:rPr>
                        <w:t>激情</w:t>
                      </w:r>
                    </w:p>
                  </w:txbxContent>
                </v:textbox>
              </v:shape>
            </w:pict>
          </mc:Fallback>
        </mc:AlternateContent>
      </w:r>
      <w:r>
        <mc:AlternateContent>
          <mc:Choice Requires="wps">
            <w:drawing>
              <wp:anchor distT="0" distB="0" distL="114300" distR="114300" simplePos="0" relativeHeight="1701638144" behindDoc="0" locked="0" layoutInCell="1" allowOverlap="1">
                <wp:simplePos x="0" y="0"/>
                <wp:positionH relativeFrom="column">
                  <wp:posOffset>2868295</wp:posOffset>
                </wp:positionH>
                <wp:positionV relativeFrom="paragraph">
                  <wp:posOffset>5687695</wp:posOffset>
                </wp:positionV>
                <wp:extent cx="3695700" cy="969645"/>
                <wp:effectExtent l="0" t="0" r="0" b="0"/>
                <wp:wrapNone/>
                <wp:docPr id="10" name="TITLE"/>
                <wp:cNvGraphicFramePr/>
                <a:graphic xmlns:a="http://schemas.openxmlformats.org/drawingml/2006/main">
                  <a:graphicData uri="http://schemas.microsoft.com/office/word/2010/wordprocessingShape">
                    <wps:wsp>
                      <wps:cNvSpPr txBox="1"/>
                      <wps:spPr>
                        <a:xfrm>
                          <a:off x="0" y="0"/>
                          <a:ext cx="3695700" cy="969645"/>
                        </a:xfrm>
                        <a:prstGeom prst="rect">
                          <a:avLst/>
                        </a:prstGeom>
                        <a:noFill/>
                      </wps:spPr>
                      <wps:txbx>
                        <w:txbxContent>
                          <w:p>
                            <w:pPr>
                              <w:pStyle w:val="4"/>
                              <w:kinsoku/>
                              <w:ind w:left="0"/>
                              <w:jc w:val="right"/>
                            </w:pPr>
                            <w:r>
                              <w:rPr>
                                <w:rFonts w:hint="eastAsia" w:ascii="Open Sans" w:hAnsi="Open Sans" w:eastAsia="宋体"/>
                                <w:b/>
                                <w:color w:val="221F1F"/>
                                <w:kern w:val="24"/>
                                <w:sz w:val="120"/>
                                <w:szCs w:val="120"/>
                                <w:lang w:val="en-US" w:eastAsia="zh-CN"/>
                              </w:rPr>
                              <w:t>10</w:t>
                            </w:r>
                            <w:r>
                              <w:rPr>
                                <w:rFonts w:ascii="Open Sans" w:hAnsi="Open Sans" w:eastAsia="Open Sans"/>
                                <w:b/>
                                <w:color w:val="221F1F"/>
                                <w:kern w:val="24"/>
                                <w:sz w:val="120"/>
                                <w:szCs w:val="120"/>
                              </w:rPr>
                              <w:t>0%</w:t>
                            </w:r>
                          </w:p>
                        </w:txbxContent>
                      </wps:txbx>
                      <wps:bodyPr wrap="square" rtlCol="0">
                        <a:noAutofit/>
                      </wps:bodyPr>
                    </wps:wsp>
                  </a:graphicData>
                </a:graphic>
              </wp:anchor>
            </w:drawing>
          </mc:Choice>
          <mc:Fallback>
            <w:pict>
              <v:shape id="TITLE" o:spid="_x0000_s1026" o:spt="202" type="#_x0000_t202" style="position:absolute;left:0pt;margin-left:225.85pt;margin-top:447.85pt;height:76.35pt;width:291pt;z-index:1701638144;mso-width-relative:page;mso-height-relative:page;" filled="f" stroked="f" coordsize="21600,21600" o:gfxdata="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I+DcZnYAAAADQEAAA8AAAAAAAAAAQAgAAAAIgAAAGRycy9kb3du&#10;cmV2LnhtbFBLAQIUABQAAAAIAIdO4kBMY21FjQEAAAoDAAAOAAAAAAAAAAEAIAAAACcBAABkcnMv&#10;ZTJvRG9jLnhtbFBLBQYAAAAABgAGAFkBAAAmBQAAAAA=&#10;">
                <v:fill on="f" focussize="0,0"/>
                <v:stroke on="f"/>
                <v:imagedata o:title=""/>
                <o:lock v:ext="edit" aspectratio="f"/>
                <v:textbox>
                  <w:txbxContent>
                    <w:p>
                      <w:pPr>
                        <w:pStyle w:val="4"/>
                        <w:kinsoku/>
                        <w:ind w:left="0"/>
                        <w:jc w:val="right"/>
                      </w:pPr>
                      <w:r>
                        <w:rPr>
                          <w:rFonts w:hint="eastAsia" w:ascii="Open Sans" w:hAnsi="Open Sans" w:eastAsia="宋体"/>
                          <w:b/>
                          <w:color w:val="221F1F"/>
                          <w:kern w:val="24"/>
                          <w:sz w:val="120"/>
                          <w:szCs w:val="120"/>
                          <w:lang w:val="en-US" w:eastAsia="zh-CN"/>
                        </w:rPr>
                        <w:t>10</w:t>
                      </w:r>
                      <w:r>
                        <w:rPr>
                          <w:rFonts w:ascii="Open Sans" w:hAnsi="Open Sans" w:eastAsia="Open Sans"/>
                          <w:b/>
                          <w:color w:val="221F1F"/>
                          <w:kern w:val="24"/>
                          <w:sz w:val="120"/>
                          <w:szCs w:val="120"/>
                        </w:rPr>
                        <w:t>0%</w:t>
                      </w:r>
                    </w:p>
                  </w:txbxContent>
                </v:textbox>
              </v:shape>
            </w:pict>
          </mc:Fallback>
        </mc:AlternateContent>
      </w:r>
      <w:r>
        <mc:AlternateContent>
          <mc:Choice Requires="wps">
            <w:drawing>
              <wp:anchor distT="0" distB="0" distL="114300" distR="114300" simplePos="0" relativeHeight="1701635072" behindDoc="0" locked="0" layoutInCell="1" allowOverlap="1">
                <wp:simplePos x="0" y="0"/>
                <wp:positionH relativeFrom="column">
                  <wp:posOffset>2596515</wp:posOffset>
                </wp:positionH>
                <wp:positionV relativeFrom="paragraph">
                  <wp:posOffset>7288530</wp:posOffset>
                </wp:positionV>
                <wp:extent cx="3894455" cy="553085"/>
                <wp:effectExtent l="0" t="0" r="0" b="0"/>
                <wp:wrapNone/>
                <wp:docPr id="7" name="SUBTITLE"/>
                <wp:cNvGraphicFramePr/>
                <a:graphic xmlns:a="http://schemas.openxmlformats.org/drawingml/2006/main">
                  <a:graphicData uri="http://schemas.microsoft.com/office/word/2010/wordprocessingShape">
                    <wps:wsp>
                      <wps:cNvSpPr txBox="1"/>
                      <wps:spPr>
                        <a:xfrm>
                          <a:off x="0" y="0"/>
                          <a:ext cx="3894455" cy="553085"/>
                        </a:xfrm>
                        <a:prstGeom prst="rect">
                          <a:avLst/>
                        </a:prstGeom>
                        <a:noFill/>
                      </wps:spPr>
                      <wps:txbx>
                        <w:txbxContent>
                          <w:p>
                            <w:pPr>
                              <w:pStyle w:val="4"/>
                              <w:kinsoku/>
                              <w:ind w:left="0"/>
                              <w:jc w:val="right"/>
                              <w:rPr>
                                <w:rFonts w:hint="eastAsia" w:ascii="微软雅黑" w:hAnsi="微软雅黑" w:eastAsia="微软雅黑" w:cs="微软雅黑"/>
                                <w:lang w:eastAsia="zh-CN"/>
                              </w:rPr>
                            </w:pPr>
                            <w:r>
                              <w:rPr>
                                <w:rFonts w:hint="eastAsia" w:ascii="微软雅黑" w:hAnsi="微软雅黑" w:eastAsia="微软雅黑" w:cs="微软雅黑"/>
                                <w:color w:val="000000" w:themeColor="text1"/>
                                <w:kern w:val="24"/>
                                <w:sz w:val="24"/>
                                <w:szCs w:val="24"/>
                                <w:lang w:eastAsia="zh-CN"/>
                                <w14:textFill>
                                  <w14:solidFill>
                                    <w14:schemeClr w14:val="tx1"/>
                                  </w14:solidFill>
                                </w14:textFill>
                              </w:rPr>
                              <w:t>期待您的反馈</w:t>
                            </w:r>
                          </w:p>
                        </w:txbxContent>
                      </wps:txbx>
                      <wps:bodyPr wrap="square" rtlCol="0">
                        <a:noAutofit/>
                      </wps:bodyPr>
                    </wps:wsp>
                  </a:graphicData>
                </a:graphic>
              </wp:anchor>
            </w:drawing>
          </mc:Choice>
          <mc:Fallback>
            <w:pict>
              <v:shape id="SUBTITLE" o:spid="_x0000_s1026" o:spt="202" type="#_x0000_t202" style="position:absolute;left:0pt;margin-left:204.45pt;margin-top:573.9pt;height:43.55pt;width:306.65pt;z-index:1701635072;mso-width-relative:page;mso-height-relative:page;" filled="f" stroked="f" coordsize="21600,21600" o:gfxdata="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JDuxTZAAAADgEAAA8AAAAAAAAAAQAgAAAAIgAAAGRy&#10;cy9kb3ducmV2LnhtbFBLAQIUABQAAAAIAIdO4kAT5prFkgEAAAwDAAAOAAAAAAAAAAEAIAAAACgB&#10;AABkcnMvZTJvRG9jLnhtbFBLBQYAAAAABgAGAFkBAAAsBQAAAAA=&#10;">
                <v:fill on="f" focussize="0,0"/>
                <v:stroke on="f"/>
                <v:imagedata o:title=""/>
                <o:lock v:ext="edit" aspectratio="f"/>
                <v:textbox>
                  <w:txbxContent>
                    <w:p>
                      <w:pPr>
                        <w:pStyle w:val="4"/>
                        <w:kinsoku/>
                        <w:ind w:left="0"/>
                        <w:jc w:val="right"/>
                        <w:rPr>
                          <w:rFonts w:hint="eastAsia" w:ascii="微软雅黑" w:hAnsi="微软雅黑" w:eastAsia="微软雅黑" w:cs="微软雅黑"/>
                          <w:lang w:eastAsia="zh-CN"/>
                        </w:rPr>
                      </w:pPr>
                      <w:r>
                        <w:rPr>
                          <w:rFonts w:hint="eastAsia" w:ascii="微软雅黑" w:hAnsi="微软雅黑" w:eastAsia="微软雅黑" w:cs="微软雅黑"/>
                          <w:color w:val="000000" w:themeColor="text1"/>
                          <w:kern w:val="24"/>
                          <w:sz w:val="24"/>
                          <w:szCs w:val="24"/>
                          <w:lang w:eastAsia="zh-CN"/>
                          <w14:textFill>
                            <w14:solidFill>
                              <w14:schemeClr w14:val="tx1"/>
                            </w14:solidFill>
                          </w14:textFill>
                        </w:rPr>
                        <w:t>期待您的反馈</w:t>
                      </w:r>
                    </w:p>
                  </w:txbxContent>
                </v:textbox>
              </v:shape>
            </w:pict>
          </mc:Fallback>
        </mc:AlternateContent>
      </w:r>
      <w:r>
        <mc:AlternateContent>
          <mc:Choice Requires="wps">
            <w:drawing>
              <wp:anchor distT="0" distB="0" distL="114300" distR="114300" simplePos="0" relativeHeight="3151665152" behindDoc="0" locked="0" layoutInCell="1" allowOverlap="1">
                <wp:simplePos x="0" y="0"/>
                <wp:positionH relativeFrom="page">
                  <wp:posOffset>478155</wp:posOffset>
                </wp:positionH>
                <wp:positionV relativeFrom="page">
                  <wp:posOffset>2522220</wp:posOffset>
                </wp:positionV>
                <wp:extent cx="3047365" cy="1106170"/>
                <wp:effectExtent l="0" t="0" r="0" b="0"/>
                <wp:wrapNone/>
                <wp:docPr id="12" name="文本框 3"/>
                <wp:cNvGraphicFramePr/>
                <a:graphic xmlns:a="http://schemas.openxmlformats.org/drawingml/2006/main">
                  <a:graphicData uri="http://schemas.microsoft.com/office/word/2010/wordprocessingShape">
                    <wps:wsp>
                      <wps:cNvSpPr txBox="1"/>
                      <wps:spPr>
                        <a:xfrm>
                          <a:off x="0" y="0"/>
                          <a:ext cx="3047365" cy="1106170"/>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个</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人</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简</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历</w:t>
                            </w:r>
                          </w:p>
                          <w:p>
                            <w:pPr>
                              <w:spacing w:before="117"/>
                              <w:ind w:left="20"/>
                              <w:jc w:val="distribute"/>
                              <w:rPr>
                                <w:rFonts w:hint="eastAsia" w:ascii="微软雅黑" w:hAnsi="微软雅黑" w:eastAsia="微软雅黑" w:cs="微软雅黑"/>
                                <w:color w:val="auto"/>
                                <w:sz w:val="24"/>
                                <w:szCs w:val="24"/>
                              </w:rPr>
                            </w:pPr>
                            <w:r>
                              <w:rPr>
                                <w:rFonts w:hint="eastAsia" w:ascii="微软雅黑" w:hAnsi="微软雅黑" w:eastAsia="微软雅黑" w:cs="微软雅黑"/>
                                <w:color w:val="auto"/>
                                <w:spacing w:val="19"/>
                                <w:sz w:val="24"/>
                                <w:szCs w:val="24"/>
                                <w:lang w:eastAsia="zh-CN"/>
                              </w:rPr>
                              <w:t>应聘职位或所学专业</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wps:txbx>
                      <wps:bodyPr lIns="0" tIns="0" rIns="0" bIns="0" upright="1"/>
                    </wps:wsp>
                  </a:graphicData>
                </a:graphic>
              </wp:anchor>
            </w:drawing>
          </mc:Choice>
          <mc:Fallback>
            <w:pict>
              <v:shape id="文本框 3" o:spid="_x0000_s1026" o:spt="202" type="#_x0000_t202" style="position:absolute;left:0pt;margin-left:37.65pt;margin-top:198.6pt;height:87.1pt;width:239.95pt;mso-position-horizontal-relative:page;mso-position-vertical-relative:page;z-index:-1143302144;mso-width-relative:page;mso-height-relative:page;" filled="f" stroked="f" coordsize="21600,21600" o:gfxdata="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jusbNoAAAAKAQAADwAAAAAAAAABACAAAAAiAAAAZHJzL2Rvd25yZXYueG1sUEsBAhQAFAAAAAgA&#10;h07iQAwEyCaxAQAARwMAAA4AAAAAAAAAAQAgAAAAKQEAAGRycy9lMm9Eb2MueG1sUEsFBgAAAAAG&#10;AAYAWQEAAEwFAAAAAA==&#10;">
                <v:fill on="f" focussize="0,0"/>
                <v:stroke on="f"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个</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人</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简</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历</w:t>
                      </w:r>
                    </w:p>
                    <w:p>
                      <w:pPr>
                        <w:spacing w:before="117"/>
                        <w:ind w:left="20"/>
                        <w:jc w:val="distribute"/>
                        <w:rPr>
                          <w:rFonts w:hint="eastAsia" w:ascii="微软雅黑" w:hAnsi="微软雅黑" w:eastAsia="微软雅黑" w:cs="微软雅黑"/>
                          <w:color w:val="auto"/>
                          <w:sz w:val="24"/>
                          <w:szCs w:val="24"/>
                        </w:rPr>
                      </w:pPr>
                      <w:r>
                        <w:rPr>
                          <w:rFonts w:hint="eastAsia" w:ascii="微软雅黑" w:hAnsi="微软雅黑" w:eastAsia="微软雅黑" w:cs="微软雅黑"/>
                          <w:color w:val="auto"/>
                          <w:spacing w:val="19"/>
                          <w:sz w:val="24"/>
                          <w:szCs w:val="24"/>
                          <w:lang w:eastAsia="zh-CN"/>
                        </w:rPr>
                        <w:t>应聘职位或所学专业</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v:textbox>
              </v:shape>
            </w:pict>
          </mc:Fallback>
        </mc:AlternateContent>
      </w:r>
      <w:r>
        <w:drawing>
          <wp:inline distT="0" distB="0" distL="114300" distR="114300">
            <wp:extent cx="1371600" cy="1371600"/>
            <wp:effectExtent l="0" t="0" r="0" b="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6"/>
                    <a:stretch>
                      <a:fillRect/>
                    </a:stretch>
                  </pic:blipFill>
                  <pic:spPr>
                    <a:xfrm>
                      <a:off x="0" y="0"/>
                      <a:ext cx="1371600" cy="1371600"/>
                    </a:xfrm>
                    <a:prstGeom prst="rect">
                      <a:avLst/>
                    </a:prstGeom>
                  </pic:spPr>
                </pic:pic>
              </a:graphicData>
            </a:graphic>
          </wp:inline>
        </w:drawing>
      </w:r>
      <w:r>
        <w:drawing>
          <wp:inline distT="0" distB="0" distL="114300" distR="114300">
            <wp:extent cx="1371600" cy="1371600"/>
            <wp:effectExtent l="0" t="0" r="0" b="0"/>
            <wp:docPr id="25" name="图片 2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1"/>
                    <pic:cNvPicPr>
                      <a:picLocks noChangeAspect="1"/>
                    </pic:cNvPicPr>
                  </pic:nvPicPr>
                  <pic:blipFill>
                    <a:blip r:embed="rId6"/>
                    <a:stretch>
                      <a:fillRect/>
                    </a:stretch>
                  </pic:blipFill>
                  <pic:spPr>
                    <a:xfrm>
                      <a:off x="0" y="0"/>
                      <a:ext cx="1371600" cy="1371600"/>
                    </a:xfrm>
                    <a:prstGeom prst="rect">
                      <a:avLst/>
                    </a:prstGeom>
                  </pic:spPr>
                </pic:pic>
              </a:graphicData>
            </a:graphic>
          </wp:inline>
        </w:drawing>
      </w:r>
      <w:r>
        <w:drawing>
          <wp:inline distT="0" distB="0" distL="114300" distR="114300">
            <wp:extent cx="1371600" cy="1371600"/>
            <wp:effectExtent l="0" t="0" r="0" b="0"/>
            <wp:docPr id="28" name="图片 2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1"/>
                    <pic:cNvPicPr>
                      <a:picLocks noChangeAspect="1"/>
                    </pic:cNvPicPr>
                  </pic:nvPicPr>
                  <pic:blipFill>
                    <a:blip r:embed="rId6"/>
                    <a:stretch>
                      <a:fillRect/>
                    </a:stretch>
                  </pic:blipFill>
                  <pic:spPr>
                    <a:xfrm>
                      <a:off x="0" y="0"/>
                      <a:ext cx="1371600" cy="1371600"/>
                    </a:xfrm>
                    <a:prstGeom prst="rect">
                      <a:avLst/>
                    </a:prstGeom>
                  </pic:spPr>
                </pic:pic>
              </a:graphicData>
            </a:graphic>
          </wp:inline>
        </w:drawing>
      </w:r>
    </w:p>
    <w:p>
      <w:pPr>
        <w:rPr>
          <w:rFonts w:ascii="Century" w:hAnsi="Century"/>
          <w:sz w:val="16"/>
          <w:szCs w:val="16"/>
          <w:lang w:val="id-ID"/>
        </w:rPr>
      </w:pPr>
      <w:r>
        <w:rPr>
          <w:sz w:val="24"/>
        </w:rPr>
        <w:drawing>
          <wp:anchor distT="0" distB="0" distL="114300" distR="114300" simplePos="0" relativeHeight="3262233600" behindDoc="0" locked="0" layoutInCell="1" allowOverlap="1">
            <wp:simplePos x="0" y="0"/>
            <wp:positionH relativeFrom="column">
              <wp:posOffset>0</wp:posOffset>
            </wp:positionH>
            <wp:positionV relativeFrom="paragraph">
              <wp:posOffset>-1217295</wp:posOffset>
            </wp:positionV>
            <wp:extent cx="1752600" cy="1752600"/>
            <wp:effectExtent l="28575" t="28575" r="28575" b="28575"/>
            <wp:wrapNone/>
            <wp:docPr id="31" name="图片 3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1"/>
                    <pic:cNvPicPr>
                      <a:picLocks noChangeAspect="1"/>
                    </pic:cNvPicPr>
                  </pic:nvPicPr>
                  <pic:blipFill>
                    <a:blip r:embed="rId6"/>
                    <a:srcRect/>
                    <a:stretch>
                      <a:fillRect/>
                    </a:stretch>
                  </pic:blipFill>
                  <pic:spPr>
                    <a:xfrm>
                      <a:off x="0" y="0"/>
                      <a:ext cx="1752600" cy="1752600"/>
                    </a:xfrm>
                    <a:prstGeom prst="ellipse">
                      <a:avLst/>
                    </a:prstGeom>
                    <a:ln w="28575">
                      <a:solidFill>
                        <a:schemeClr val="bg1"/>
                      </a:solidFill>
                    </a:ln>
                  </pic:spPr>
                </pic:pic>
              </a:graphicData>
            </a:graphic>
          </wp:anchor>
        </w:drawing>
      </w:r>
      <w:r>
        <w:rPr>
          <w:lang w:eastAsia="zh-CN"/>
        </w:rPr>
        <mc:AlternateContent>
          <mc:Choice Requires="wps">
            <w:drawing>
              <wp:anchor distT="0" distB="0" distL="114300" distR="114300" simplePos="0" relativeHeight="1701605376" behindDoc="1" locked="0" layoutInCell="1" allowOverlap="1">
                <wp:simplePos x="0" y="0"/>
                <wp:positionH relativeFrom="column">
                  <wp:posOffset>-449580</wp:posOffset>
                </wp:positionH>
                <wp:positionV relativeFrom="paragraph">
                  <wp:posOffset>-1687195</wp:posOffset>
                </wp:positionV>
                <wp:extent cx="2706370" cy="3914775"/>
                <wp:effectExtent l="0" t="0" r="17780" b="9525"/>
                <wp:wrapNone/>
                <wp:docPr id="5" name="矩形 5"/>
                <wp:cNvGraphicFramePr/>
                <a:graphic xmlns:a="http://schemas.openxmlformats.org/drawingml/2006/main">
                  <a:graphicData uri="http://schemas.microsoft.com/office/word/2010/wordprocessingShape">
                    <wps:wsp>
                      <wps:cNvSpPr/>
                      <wps:spPr>
                        <a:xfrm>
                          <a:off x="0" y="0"/>
                          <a:ext cx="2706370" cy="3914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r>
                              <w:rPr>
                                <w:rFonts w:hint="eastAsia"/>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pt;margin-top:-132.85pt;height:308.25pt;width:213.1pt;z-index:1198288896;v-text-anchor:middle;mso-width-relative:page;mso-height-relative:page;" fillcolor="#F2F2F2 [3052]" filled="t" stroked="f" coordsize="21600,21600" o:gfxdata="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4jGad9kAAAAMAQAADwAAAAAAAAABACAAAAAiAAAAZHJzL2Rvd25yZXYueG1sUEsBAhQAFAAAAAgA&#10;h07iQJR4sM1dAgAAlAQAAA4AAAAAAAAAAQAgAAAAKAEAAGRycy9lMm9Eb2MueG1sUEsFBgAAAAAG&#10;AAYAWQEAAPcFAAAAAA==&#10;">
                <v:fill on="t" focussize="0,0"/>
                <v:stroke on="f" weight="2pt"/>
                <v:imagedata o:title=""/>
                <o:lock v:ext="edit" aspectratio="f"/>
                <v:textbox>
                  <w:txbxContent>
                    <w:p>
                      <w:pPr>
                        <w:jc w:val="center"/>
                        <w:rPr>
                          <w:lang w:eastAsia="zh-CN"/>
                        </w:rPr>
                      </w:pPr>
                      <w:r>
                        <w:rPr>
                          <w:rFonts w:hint="eastAsia"/>
                          <w:lang w:eastAsia="zh-CN"/>
                        </w:rPr>
                        <w:t xml:space="preserve">   </w:t>
                      </w:r>
                    </w:p>
                  </w:txbxContent>
                </v:textbox>
              </v:rect>
            </w:pict>
          </mc:Fallback>
        </mc:AlternateContent>
      </w:r>
      <w:r>
        <mc:AlternateContent>
          <mc:Choice Requires="wps">
            <w:drawing>
              <wp:anchor distT="0" distB="0" distL="114300" distR="114300" simplePos="0" relativeHeight="555725824" behindDoc="0" locked="0" layoutInCell="1" allowOverlap="1">
                <wp:simplePos x="0" y="0"/>
                <wp:positionH relativeFrom="column">
                  <wp:posOffset>2559050</wp:posOffset>
                </wp:positionH>
                <wp:positionV relativeFrom="paragraph">
                  <wp:posOffset>248920</wp:posOffset>
                </wp:positionV>
                <wp:extent cx="4357370" cy="8447405"/>
                <wp:effectExtent l="0" t="0" r="0" b="0"/>
                <wp:wrapNone/>
                <wp:docPr id="13" name="Text Box 11"/>
                <wp:cNvGraphicFramePr/>
                <a:graphic xmlns:a="http://schemas.openxmlformats.org/drawingml/2006/main">
                  <a:graphicData uri="http://schemas.microsoft.com/office/word/2010/wordprocessingShape">
                    <wps:wsp>
                      <wps:cNvSpPr txBox="1"/>
                      <wps:spPr>
                        <a:xfrm>
                          <a:off x="0" y="0"/>
                          <a:ext cx="4357370" cy="8447405"/>
                        </a:xfrm>
                        <a:prstGeom prst="rect">
                          <a:avLst/>
                        </a:prstGeom>
                        <a:noFill/>
                        <a:ln>
                          <a:noFill/>
                        </a:ln>
                        <a:effectLst/>
                      </wps:spPr>
                      <wps:txbx>
                        <w:txbxContent>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个</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人</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简</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介</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这里描述关于你的任职细节，描述的内容可以让潜在的雇主知道他们为什么需要雇佣你。介绍一些职业生涯的亮点，合作过的业内著名人事或参与的项目介绍</w:t>
                            </w:r>
                          </w:p>
                          <w:p>
                            <w:pPr>
                              <w:rPr>
                                <w:rFonts w:hint="eastAsia" w:ascii="微软雅黑" w:hAnsi="微软雅黑" w:eastAsia="微软雅黑" w:cs="微软雅黑"/>
                                <w:sz w:val="22"/>
                                <w:szCs w:val="22"/>
                                <w:lang w:eastAsia="zh-CN"/>
                              </w:rPr>
                            </w:pPr>
                          </w:p>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工</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作</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经</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验</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现 今</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2012- 2015</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2012- 2015</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2012- 2015</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201.5pt;margin-top:19.6pt;height:665.15pt;width:343.1pt;z-index:555725824;mso-width-relative:page;mso-height-relative:page;" filled="f" stroked="f" coordsize="21600,21600" o:gfxdata="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Z6YQ2AAAAAwBAAAPAAAAAAAAAAEAIAAAACIAAABkcnMvZG93bnJl&#10;di54bWxQSwECFAAUAAAACACHTuJALZf19P0BAADvAwAADgAAAAAAAAABACAAAAAnAQAAZHJzL2Uy&#10;b0RvYy54bWxQSwUGAAAAAAYABgBZAQAAlgUAAAAA&#10;">
                <v:fill on="f" focussize="0,0"/>
                <v:stroke on="f"/>
                <v:imagedata o:title=""/>
                <o:lock v:ext="edit" aspectratio="f"/>
                <v:textbox>
                  <w:txbxContent>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个</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人</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简</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介</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这里描述关于你的任职细节，描述的内容可以让潜在的雇主知道他们为什么需要雇佣你。介绍一些职业生涯的亮点，合作过的业内著名人事或参与的项目介绍</w:t>
                      </w:r>
                    </w:p>
                    <w:p>
                      <w:pPr>
                        <w:rPr>
                          <w:rFonts w:hint="eastAsia" w:ascii="微软雅黑" w:hAnsi="微软雅黑" w:eastAsia="微软雅黑" w:cs="微软雅黑"/>
                          <w:sz w:val="22"/>
                          <w:szCs w:val="22"/>
                          <w:lang w:eastAsia="zh-CN"/>
                        </w:rPr>
                      </w:pPr>
                    </w:p>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工</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作</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经</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验</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现 今</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2012- 2015</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2012- 2015</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2012- 2015</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工作单位</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eastAsia="zh-CN"/>
                        </w:rPr>
                        <w:t>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txbxContent>
                </v:textbox>
              </v:shape>
            </w:pict>
          </mc:Fallback>
        </mc:AlternateContent>
      </w:r>
      <w:r>
        <mc:AlternateContent>
          <mc:Choice Requires="wps">
            <w:drawing>
              <wp:anchor distT="0" distB="0" distL="114300" distR="114300" simplePos="0" relativeHeight="1701605376" behindDoc="0" locked="0" layoutInCell="1" allowOverlap="1">
                <wp:simplePos x="0" y="0"/>
                <wp:positionH relativeFrom="page">
                  <wp:posOffset>3113405</wp:posOffset>
                </wp:positionH>
                <wp:positionV relativeFrom="page">
                  <wp:posOffset>680720</wp:posOffset>
                </wp:positionV>
                <wp:extent cx="3047365" cy="1106170"/>
                <wp:effectExtent l="0" t="0" r="0" b="0"/>
                <wp:wrapNone/>
                <wp:docPr id="4" name="文本框 3"/>
                <wp:cNvGraphicFramePr/>
                <a:graphic xmlns:a="http://schemas.openxmlformats.org/drawingml/2006/main">
                  <a:graphicData uri="http://schemas.microsoft.com/office/word/2010/wordprocessingShape">
                    <wps:wsp>
                      <wps:cNvSpPr txBox="1"/>
                      <wps:spPr>
                        <a:xfrm>
                          <a:off x="0" y="0"/>
                          <a:ext cx="3047365" cy="1106170"/>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个</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人</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简</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历</w:t>
                            </w:r>
                          </w:p>
                          <w:p>
                            <w:pPr>
                              <w:spacing w:before="117"/>
                              <w:ind w:left="20"/>
                              <w:jc w:val="distribute"/>
                              <w:rPr>
                                <w:rFonts w:hint="eastAsia" w:ascii="微软雅黑" w:hAnsi="微软雅黑" w:eastAsia="微软雅黑" w:cs="微软雅黑"/>
                                <w:color w:val="auto"/>
                                <w:sz w:val="24"/>
                                <w:szCs w:val="24"/>
                              </w:rPr>
                            </w:pPr>
                            <w:r>
                              <w:rPr>
                                <w:rFonts w:hint="eastAsia" w:ascii="微软雅黑" w:hAnsi="微软雅黑" w:eastAsia="微软雅黑" w:cs="微软雅黑"/>
                                <w:color w:val="auto"/>
                                <w:spacing w:val="19"/>
                                <w:sz w:val="24"/>
                                <w:szCs w:val="24"/>
                                <w:lang w:eastAsia="zh-CN"/>
                              </w:rPr>
                              <w:t>应聘职位或所学专业</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wps:txbx>
                      <wps:bodyPr lIns="0" tIns="0" rIns="0" bIns="0" upright="1"/>
                    </wps:wsp>
                  </a:graphicData>
                </a:graphic>
              </wp:anchor>
            </w:drawing>
          </mc:Choice>
          <mc:Fallback>
            <w:pict>
              <v:shape id="文本框 3" o:spid="_x0000_s1026" o:spt="202" type="#_x0000_t202" style="position:absolute;left:0pt;margin-left:245.15pt;margin-top:53.6pt;height:87.1pt;width:239.95pt;mso-position-horizontal-relative:page;mso-position-vertical-relative:page;z-index:1701605376;mso-width-relative:page;mso-height-relative:page;" filled="f" stroked="f" coordsize="21600,21600" o:gfxdata="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C&#10;6WHl2QAAAAsBAAAPAAAAAAAAAAEAIAAAACIAAABkcnMvZG93bnJldi54bWxQSwECFAAUAAAACACH&#10;TuJASSRKqbEBAABGAwAADgAAAAAAAAABACAAAAAoAQAAZHJzL2Uyb0RvYy54bWxQSwUGAAAAAAYA&#10;BgBZAQAASwUAAAAA&#10;">
                <v:fill on="f" focussize="0,0"/>
                <v:stroke on="f"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个</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人</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简</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历</w:t>
                      </w:r>
                    </w:p>
                    <w:p>
                      <w:pPr>
                        <w:spacing w:before="117"/>
                        <w:ind w:left="20"/>
                        <w:jc w:val="distribute"/>
                        <w:rPr>
                          <w:rFonts w:hint="eastAsia" w:ascii="微软雅黑" w:hAnsi="微软雅黑" w:eastAsia="微软雅黑" w:cs="微软雅黑"/>
                          <w:color w:val="auto"/>
                          <w:sz w:val="24"/>
                          <w:szCs w:val="24"/>
                        </w:rPr>
                      </w:pPr>
                      <w:r>
                        <w:rPr>
                          <w:rFonts w:hint="eastAsia" w:ascii="微软雅黑" w:hAnsi="微软雅黑" w:eastAsia="微软雅黑" w:cs="微软雅黑"/>
                          <w:color w:val="auto"/>
                          <w:spacing w:val="19"/>
                          <w:sz w:val="24"/>
                          <w:szCs w:val="24"/>
                          <w:lang w:eastAsia="zh-CN"/>
                        </w:rPr>
                        <w:t>应聘职位或所学专业</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v:textbox>
              </v:shape>
            </w:pict>
          </mc:Fallback>
        </mc:AlternateContent>
      </w:r>
    </w:p>
    <w:p>
      <w:pPr>
        <w:spacing w:after="0" w:line="240" w:lineRule="auto"/>
        <w:rPr>
          <w:rFonts w:ascii="Century" w:hAnsi="Century"/>
          <w:color w:val="808080" w:themeColor="text1" w:themeTint="80"/>
          <w:sz w:val="16"/>
          <w:szCs w:val="16"/>
          <w:lang w:val="id-ID"/>
          <w14:textFill>
            <w14:solidFill>
              <w14:schemeClr w14:val="tx1">
                <w14:lumMod w14:val="50000"/>
                <w14:lumOff w14:val="50000"/>
              </w14:schemeClr>
            </w14:solidFill>
          </w14:textFill>
        </w:rPr>
      </w:pPr>
    </w:p>
    <w:p>
      <w:pPr>
        <w:rPr>
          <w:lang w:eastAsia="zh-CN"/>
        </w:rPr>
        <w:sectPr>
          <w:pgSz w:w="11907" w:h="16839"/>
          <w:pgMar w:top="720" w:right="720" w:bottom="720" w:left="734" w:header="2160" w:footer="706" w:gutter="0"/>
          <w:cols w:space="708" w:num="1"/>
          <w:docGrid w:linePitch="360" w:charSpace="0"/>
        </w:sectPr>
      </w:pPr>
      <w:r>
        <w:rPr>
          <w:sz w:val="24"/>
        </w:rPr>
        <mc:AlternateContent>
          <mc:Choice Requires="wps">
            <w:drawing>
              <wp:anchor distT="0" distB="0" distL="114300" distR="114300" simplePos="0" relativeHeight="251737088" behindDoc="0" locked="0" layoutInCell="1" allowOverlap="1">
                <wp:simplePos x="0" y="0"/>
                <wp:positionH relativeFrom="column">
                  <wp:posOffset>22225</wp:posOffset>
                </wp:positionH>
                <wp:positionV relativeFrom="paragraph">
                  <wp:posOffset>2178685</wp:posOffset>
                </wp:positionV>
                <wp:extent cx="1748790" cy="642620"/>
                <wp:effectExtent l="0" t="0" r="0" b="0"/>
                <wp:wrapNone/>
                <wp:docPr id="1" name="文本框 1"/>
                <wp:cNvGraphicFramePr/>
                <a:graphic xmlns:a="http://schemas.openxmlformats.org/drawingml/2006/main">
                  <a:graphicData uri="http://schemas.microsoft.com/office/word/2010/wordprocessingShape">
                    <wps:wsp>
                      <wps:cNvSpPr txBox="1"/>
                      <wps:spPr>
                        <a:xfrm>
                          <a:off x="1810385" y="2427605"/>
                          <a:ext cx="17487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71.55pt;height:50.6pt;width:137.7pt;z-index:251737088;mso-width-relative:page;mso-height-relative:page;" filled="f" stroked="f" coordsize="21600,21600" o:gfxdata="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0WBMk2wAAAAkBAAAPAAAAAAAAAAEAIAAAACIAAABkcnMvZG93bnJldi54bWxQSwEC&#10;FAAUAAAACACHTuJAaEpEnSoCAAAkBAAADgAAAAAAAAABACAAAAAqAQAAZHJzL2Uyb0RvYy54bWxQ&#10;SwUGAAAAAAYABgBZAQAAxgUAAAAA&#10;">
                <v:fill on="f" focussize="0,0"/>
                <v:stroke on="f" weight="0.5pt"/>
                <v:imagedata o:title=""/>
                <o:lock v:ext="edit" aspectratio="f"/>
                <v:textbo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v:textbox>
              </v:shape>
            </w:pict>
          </mc:Fallback>
        </mc:AlternateContent>
      </w:r>
      <w:r>
        <w:rPr>
          <w:sz w:val="24"/>
        </w:rPr>
        <mc:AlternateContent>
          <mc:Choice Requires="wps">
            <w:drawing>
              <wp:anchor distT="0" distB="0" distL="114300" distR="114300" simplePos="0" relativeHeight="251976704" behindDoc="0" locked="0" layoutInCell="1" allowOverlap="1">
                <wp:simplePos x="0" y="0"/>
                <wp:positionH relativeFrom="column">
                  <wp:posOffset>24765</wp:posOffset>
                </wp:positionH>
                <wp:positionV relativeFrom="paragraph">
                  <wp:posOffset>5487670</wp:posOffset>
                </wp:positionV>
                <wp:extent cx="1773555" cy="2984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7355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32.1pt;height:23.5pt;width:139.65pt;z-index:251976704;mso-width-relative:page;mso-height-relative:page;" filled="f" stroked="f" coordsize="21600,21600" o:gfxdata="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PR+&#10;w9sAAAAJAQAADwAAAAAAAAABACAAAAAiAAAAZHJzL2Rvd25yZXYueG1sUEsBAhQAFAAAAAgAh07i&#10;QBJ6TV0fAgAAGAQAAA4AAAAAAAAAAQAgAAAAKgEAAGRycy9lMm9Eb2MueG1sUEsFBgAAAAAGAAYA&#10;WQEAALsFA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v:textbox>
              </v:shape>
            </w:pict>
          </mc:Fallback>
        </mc:AlternateContent>
      </w:r>
      <w:r>
        <w:rPr>
          <w:sz w:val="24"/>
        </w:rPr>
        <mc:AlternateContent>
          <mc:Choice Requires="wps">
            <w:drawing>
              <wp:anchor distT="0" distB="0" distL="114300" distR="114300" simplePos="0" relativeHeight="251816960" behindDoc="0" locked="0" layoutInCell="1" allowOverlap="1">
                <wp:simplePos x="0" y="0"/>
                <wp:positionH relativeFrom="column">
                  <wp:posOffset>146050</wp:posOffset>
                </wp:positionH>
                <wp:positionV relativeFrom="paragraph">
                  <wp:posOffset>3975100</wp:posOffset>
                </wp:positionV>
                <wp:extent cx="1547495" cy="2984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54749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313pt;height:23.5pt;width:121.85pt;z-index:251816960;mso-width-relative:page;mso-height-relative:page;" filled="f" stroked="f" coordsize="21600,21600" o:gfxdata="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0Zx2r&#10;2gAAAAoBAAAPAAAAAAAAAAEAIAAAACIAAABkcnMvZG93bnJldi54bWxQSwECFAAUAAAACACHTuJA&#10;AaiisB8CAAAYBAAADgAAAAAAAAABACAAAAApAQAAZHJzL2Uyb0RvYy54bWxQSwUGAAAAAAYABgBZ&#10;AQAAugU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711200</wp:posOffset>
                </wp:positionH>
                <wp:positionV relativeFrom="paragraph">
                  <wp:posOffset>5008880</wp:posOffset>
                </wp:positionV>
                <wp:extent cx="414020" cy="288290"/>
                <wp:effectExtent l="0" t="0" r="5080" b="16510"/>
                <wp:wrapNone/>
                <wp:docPr id="32" name="Freeform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14020" cy="288290"/>
                        </a:xfrm>
                        <a:custGeom>
                          <a:avLst/>
                          <a:gdLst>
                            <a:gd name="T0" fmla="*/ 728 w 1109"/>
                            <a:gd name="T1" fmla="*/ 446 h 777"/>
                            <a:gd name="T2" fmla="*/ 554 w 1109"/>
                            <a:gd name="T3" fmla="*/ 609 h 777"/>
                            <a:gd name="T4" fmla="*/ 386 w 1109"/>
                            <a:gd name="T5" fmla="*/ 451 h 777"/>
                            <a:gd name="T6" fmla="*/ 59 w 1109"/>
                            <a:gd name="T7" fmla="*/ 777 h 777"/>
                            <a:gd name="T8" fmla="*/ 1050 w 1109"/>
                            <a:gd name="T9" fmla="*/ 777 h 777"/>
                            <a:gd name="T10" fmla="*/ 728 w 1109"/>
                            <a:gd name="T11" fmla="*/ 446 h 777"/>
                            <a:gd name="T12" fmla="*/ 728 w 1109"/>
                            <a:gd name="T13" fmla="*/ 446 h 777"/>
                            <a:gd name="T14" fmla="*/ 79 w 1109"/>
                            <a:gd name="T15" fmla="*/ 0 h 777"/>
                            <a:gd name="T16" fmla="*/ 554 w 1109"/>
                            <a:gd name="T17" fmla="*/ 456 h 777"/>
                            <a:gd name="T18" fmla="*/ 1030 w 1109"/>
                            <a:gd name="T19" fmla="*/ 0 h 777"/>
                            <a:gd name="T20" fmla="*/ 79 w 1109"/>
                            <a:gd name="T21" fmla="*/ 0 h 777"/>
                            <a:gd name="T22" fmla="*/ 787 w 1109"/>
                            <a:gd name="T23" fmla="*/ 386 h 777"/>
                            <a:gd name="T24" fmla="*/ 1109 w 1109"/>
                            <a:gd name="T25" fmla="*/ 723 h 777"/>
                            <a:gd name="T26" fmla="*/ 1109 w 1109"/>
                            <a:gd name="T27" fmla="*/ 84 h 777"/>
                            <a:gd name="T28" fmla="*/ 787 w 1109"/>
                            <a:gd name="T29" fmla="*/ 386 h 777"/>
                            <a:gd name="T30" fmla="*/ 787 w 1109"/>
                            <a:gd name="T31" fmla="*/ 386 h 777"/>
                            <a:gd name="T32" fmla="*/ 0 w 1109"/>
                            <a:gd name="T33" fmla="*/ 723 h 777"/>
                            <a:gd name="T34" fmla="*/ 327 w 1109"/>
                            <a:gd name="T35" fmla="*/ 391 h 777"/>
                            <a:gd name="T36" fmla="*/ 0 w 1109"/>
                            <a:gd name="T37" fmla="*/ 84 h 777"/>
                            <a:gd name="T38" fmla="*/ 0 w 1109"/>
                            <a:gd name="T39" fmla="*/ 723 h 7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09" h="777">
                              <a:moveTo>
                                <a:pt x="728" y="446"/>
                              </a:moveTo>
                              <a:lnTo>
                                <a:pt x="554" y="609"/>
                              </a:lnTo>
                              <a:lnTo>
                                <a:pt x="386" y="451"/>
                              </a:lnTo>
                              <a:lnTo>
                                <a:pt x="59" y="777"/>
                              </a:lnTo>
                              <a:lnTo>
                                <a:pt x="1050" y="777"/>
                              </a:lnTo>
                              <a:lnTo>
                                <a:pt x="728" y="446"/>
                              </a:lnTo>
                              <a:lnTo>
                                <a:pt x="728" y="446"/>
                              </a:lnTo>
                              <a:close/>
                              <a:moveTo>
                                <a:pt x="79" y="0"/>
                              </a:moveTo>
                              <a:lnTo>
                                <a:pt x="554" y="456"/>
                              </a:lnTo>
                              <a:lnTo>
                                <a:pt x="1030" y="0"/>
                              </a:lnTo>
                              <a:lnTo>
                                <a:pt x="79" y="0"/>
                              </a:lnTo>
                              <a:close/>
                              <a:moveTo>
                                <a:pt x="787" y="386"/>
                              </a:moveTo>
                              <a:lnTo>
                                <a:pt x="1109" y="723"/>
                              </a:lnTo>
                              <a:lnTo>
                                <a:pt x="1109" y="84"/>
                              </a:lnTo>
                              <a:lnTo>
                                <a:pt x="787" y="386"/>
                              </a:lnTo>
                              <a:lnTo>
                                <a:pt x="787" y="386"/>
                              </a:lnTo>
                              <a:close/>
                              <a:moveTo>
                                <a:pt x="0" y="723"/>
                              </a:moveTo>
                              <a:lnTo>
                                <a:pt x="327" y="391"/>
                              </a:lnTo>
                              <a:lnTo>
                                <a:pt x="0" y="84"/>
                              </a:lnTo>
                              <a:lnTo>
                                <a:pt x="0" y="723"/>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6pt;margin-top:394.4pt;height:22.7pt;width:32.6pt;z-index:251666432;mso-width-relative:page;mso-height-relative:page;" fillcolor="#000000 [3213]" filled="t" stroked="f" coordsize="1109,777" o:gfxdata="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" path="m728,446l554,609,386,451,59,777,1050,777,728,446,728,446xm79,0l554,456,1030,0,79,0xm787,386l1109,723,1109,84,787,386,787,386xm0,723l327,391,0,84,0,723xe">
                <v:path o:connectlocs="271782,165479;206823,225957;144104,167334;22026,288290;391993,288290;271782,165479;271782,165479;29492,0;206823,169189;384527,0;29492,0;293808,143217;414020,268254;414020,31166;293808,143217;293808,143217;0,268254;122078,145072;0,31166;0,268254" o:connectangles="0,0,0,0,0,0,0,0,0,0,0,0,0,0,0,0,0,0,0,0"/>
                <v:fill on="t" focussize="0,0"/>
                <v:stroke on="f"/>
                <v:imagedata o:title=""/>
                <o:lock v:ext="edit" aspectratio="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789940</wp:posOffset>
                </wp:positionH>
                <wp:positionV relativeFrom="paragraph">
                  <wp:posOffset>1724025</wp:posOffset>
                </wp:positionV>
                <wp:extent cx="232410" cy="360045"/>
                <wp:effectExtent l="0" t="0" r="15240" b="1905"/>
                <wp:wrapNone/>
                <wp:docPr id="27" name="Freeform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2410" cy="360045"/>
                        </a:xfrm>
                        <a:custGeom>
                          <a:avLst/>
                          <a:gdLst>
                            <a:gd name="T0" fmla="*/ 0 w 783"/>
                            <a:gd name="T1" fmla="*/ 391 h 1381"/>
                            <a:gd name="T2" fmla="*/ 5 w 783"/>
                            <a:gd name="T3" fmla="*/ 312 h 1381"/>
                            <a:gd name="T4" fmla="*/ 30 w 783"/>
                            <a:gd name="T5" fmla="*/ 242 h 1381"/>
                            <a:gd name="T6" fmla="*/ 65 w 783"/>
                            <a:gd name="T7" fmla="*/ 173 h 1381"/>
                            <a:gd name="T8" fmla="*/ 114 w 783"/>
                            <a:gd name="T9" fmla="*/ 113 h 1381"/>
                            <a:gd name="T10" fmla="*/ 144 w 783"/>
                            <a:gd name="T11" fmla="*/ 89 h 1381"/>
                            <a:gd name="T12" fmla="*/ 208 w 783"/>
                            <a:gd name="T13" fmla="*/ 44 h 1381"/>
                            <a:gd name="T14" fmla="*/ 278 w 783"/>
                            <a:gd name="T15" fmla="*/ 14 h 1381"/>
                            <a:gd name="T16" fmla="*/ 352 w 783"/>
                            <a:gd name="T17" fmla="*/ 0 h 1381"/>
                            <a:gd name="T18" fmla="*/ 392 w 783"/>
                            <a:gd name="T19" fmla="*/ 0 h 1381"/>
                            <a:gd name="T20" fmla="*/ 471 w 783"/>
                            <a:gd name="T21" fmla="*/ 5 h 1381"/>
                            <a:gd name="T22" fmla="*/ 540 w 783"/>
                            <a:gd name="T23" fmla="*/ 29 h 1381"/>
                            <a:gd name="T24" fmla="*/ 609 w 783"/>
                            <a:gd name="T25" fmla="*/ 64 h 1381"/>
                            <a:gd name="T26" fmla="*/ 669 w 783"/>
                            <a:gd name="T27" fmla="*/ 113 h 1381"/>
                            <a:gd name="T28" fmla="*/ 694 w 783"/>
                            <a:gd name="T29" fmla="*/ 143 h 1381"/>
                            <a:gd name="T30" fmla="*/ 738 w 783"/>
                            <a:gd name="T31" fmla="*/ 208 h 1381"/>
                            <a:gd name="T32" fmla="*/ 768 w 783"/>
                            <a:gd name="T33" fmla="*/ 277 h 1381"/>
                            <a:gd name="T34" fmla="*/ 778 w 783"/>
                            <a:gd name="T35" fmla="*/ 351 h 1381"/>
                            <a:gd name="T36" fmla="*/ 783 w 783"/>
                            <a:gd name="T37" fmla="*/ 391 h 1381"/>
                            <a:gd name="T38" fmla="*/ 773 w 783"/>
                            <a:gd name="T39" fmla="*/ 470 h 1381"/>
                            <a:gd name="T40" fmla="*/ 753 w 783"/>
                            <a:gd name="T41" fmla="*/ 544 h 1381"/>
                            <a:gd name="T42" fmla="*/ 35 w 783"/>
                            <a:gd name="T43" fmla="*/ 549 h 1381"/>
                            <a:gd name="T44" fmla="*/ 20 w 783"/>
                            <a:gd name="T45" fmla="*/ 510 h 1381"/>
                            <a:gd name="T46" fmla="*/ 10 w 783"/>
                            <a:gd name="T47" fmla="*/ 475 h 1381"/>
                            <a:gd name="T48" fmla="*/ 0 w 783"/>
                            <a:gd name="T49" fmla="*/ 391 h 1381"/>
                            <a:gd name="T50" fmla="*/ 253 w 783"/>
                            <a:gd name="T51" fmla="*/ 252 h 1381"/>
                            <a:gd name="T52" fmla="*/ 228 w 783"/>
                            <a:gd name="T53" fmla="*/ 282 h 1381"/>
                            <a:gd name="T54" fmla="*/ 198 w 783"/>
                            <a:gd name="T55" fmla="*/ 351 h 1381"/>
                            <a:gd name="T56" fmla="*/ 193 w 783"/>
                            <a:gd name="T57" fmla="*/ 391 h 1381"/>
                            <a:gd name="T58" fmla="*/ 208 w 783"/>
                            <a:gd name="T59" fmla="*/ 465 h 1381"/>
                            <a:gd name="T60" fmla="*/ 253 w 783"/>
                            <a:gd name="T61" fmla="*/ 529 h 1381"/>
                            <a:gd name="T62" fmla="*/ 283 w 783"/>
                            <a:gd name="T63" fmla="*/ 554 h 1381"/>
                            <a:gd name="T64" fmla="*/ 352 w 783"/>
                            <a:gd name="T65" fmla="*/ 584 h 1381"/>
                            <a:gd name="T66" fmla="*/ 392 w 783"/>
                            <a:gd name="T67" fmla="*/ 584 h 1381"/>
                            <a:gd name="T68" fmla="*/ 466 w 783"/>
                            <a:gd name="T69" fmla="*/ 569 h 1381"/>
                            <a:gd name="T70" fmla="*/ 530 w 783"/>
                            <a:gd name="T71" fmla="*/ 529 h 1381"/>
                            <a:gd name="T72" fmla="*/ 555 w 783"/>
                            <a:gd name="T73" fmla="*/ 500 h 1381"/>
                            <a:gd name="T74" fmla="*/ 585 w 783"/>
                            <a:gd name="T75" fmla="*/ 430 h 1381"/>
                            <a:gd name="T76" fmla="*/ 585 w 783"/>
                            <a:gd name="T77" fmla="*/ 391 h 1381"/>
                            <a:gd name="T78" fmla="*/ 575 w 783"/>
                            <a:gd name="T79" fmla="*/ 317 h 1381"/>
                            <a:gd name="T80" fmla="*/ 530 w 783"/>
                            <a:gd name="T81" fmla="*/ 252 h 1381"/>
                            <a:gd name="T82" fmla="*/ 501 w 783"/>
                            <a:gd name="T83" fmla="*/ 227 h 1381"/>
                            <a:gd name="T84" fmla="*/ 431 w 783"/>
                            <a:gd name="T85" fmla="*/ 198 h 1381"/>
                            <a:gd name="T86" fmla="*/ 392 w 783"/>
                            <a:gd name="T87" fmla="*/ 193 h 1381"/>
                            <a:gd name="T88" fmla="*/ 317 w 783"/>
                            <a:gd name="T89" fmla="*/ 208 h 1381"/>
                            <a:gd name="T90" fmla="*/ 253 w 783"/>
                            <a:gd name="T91" fmla="*/ 252 h 1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1381">
                              <a:moveTo>
                                <a:pt x="0" y="391"/>
                              </a:moveTo>
                              <a:lnTo>
                                <a:pt x="0" y="391"/>
                              </a:lnTo>
                              <a:lnTo>
                                <a:pt x="0" y="351"/>
                              </a:lnTo>
                              <a:lnTo>
                                <a:pt x="5" y="312"/>
                              </a:lnTo>
                              <a:lnTo>
                                <a:pt x="15" y="277"/>
                              </a:lnTo>
                              <a:lnTo>
                                <a:pt x="30" y="242"/>
                              </a:lnTo>
                              <a:lnTo>
                                <a:pt x="45" y="208"/>
                              </a:lnTo>
                              <a:lnTo>
                                <a:pt x="65" y="173"/>
                              </a:lnTo>
                              <a:lnTo>
                                <a:pt x="89" y="143"/>
                              </a:lnTo>
                              <a:lnTo>
                                <a:pt x="114" y="113"/>
                              </a:lnTo>
                              <a:lnTo>
                                <a:pt x="114" y="113"/>
                              </a:lnTo>
                              <a:lnTo>
                                <a:pt x="144" y="89"/>
                              </a:lnTo>
                              <a:lnTo>
                                <a:pt x="174" y="64"/>
                              </a:lnTo>
                              <a:lnTo>
                                <a:pt x="208" y="44"/>
                              </a:lnTo>
                              <a:lnTo>
                                <a:pt x="243" y="29"/>
                              </a:lnTo>
                              <a:lnTo>
                                <a:pt x="278" y="14"/>
                              </a:lnTo>
                              <a:lnTo>
                                <a:pt x="312" y="5"/>
                              </a:lnTo>
                              <a:lnTo>
                                <a:pt x="352" y="0"/>
                              </a:lnTo>
                              <a:lnTo>
                                <a:pt x="392" y="0"/>
                              </a:lnTo>
                              <a:lnTo>
                                <a:pt x="392" y="0"/>
                              </a:lnTo>
                              <a:lnTo>
                                <a:pt x="431" y="0"/>
                              </a:lnTo>
                              <a:lnTo>
                                <a:pt x="471" y="5"/>
                              </a:lnTo>
                              <a:lnTo>
                                <a:pt x="505" y="14"/>
                              </a:lnTo>
                              <a:lnTo>
                                <a:pt x="540" y="29"/>
                              </a:lnTo>
                              <a:lnTo>
                                <a:pt x="575" y="44"/>
                              </a:lnTo>
                              <a:lnTo>
                                <a:pt x="609" y="64"/>
                              </a:lnTo>
                              <a:lnTo>
                                <a:pt x="639" y="89"/>
                              </a:lnTo>
                              <a:lnTo>
                                <a:pt x="669" y="113"/>
                              </a:lnTo>
                              <a:lnTo>
                                <a:pt x="669" y="113"/>
                              </a:lnTo>
                              <a:lnTo>
                                <a:pt x="694" y="143"/>
                              </a:lnTo>
                              <a:lnTo>
                                <a:pt x="718" y="173"/>
                              </a:lnTo>
                              <a:lnTo>
                                <a:pt x="738" y="208"/>
                              </a:lnTo>
                              <a:lnTo>
                                <a:pt x="753" y="242"/>
                              </a:lnTo>
                              <a:lnTo>
                                <a:pt x="768" y="277"/>
                              </a:lnTo>
                              <a:lnTo>
                                <a:pt x="773" y="312"/>
                              </a:lnTo>
                              <a:lnTo>
                                <a:pt x="778" y="351"/>
                              </a:lnTo>
                              <a:lnTo>
                                <a:pt x="783" y="391"/>
                              </a:lnTo>
                              <a:lnTo>
                                <a:pt x="783" y="391"/>
                              </a:lnTo>
                              <a:lnTo>
                                <a:pt x="778" y="430"/>
                              </a:lnTo>
                              <a:lnTo>
                                <a:pt x="773" y="470"/>
                              </a:lnTo>
                              <a:lnTo>
                                <a:pt x="763" y="510"/>
                              </a:lnTo>
                              <a:lnTo>
                                <a:pt x="753" y="544"/>
                              </a:lnTo>
                              <a:lnTo>
                                <a:pt x="392" y="1381"/>
                              </a:lnTo>
                              <a:lnTo>
                                <a:pt x="35" y="549"/>
                              </a:lnTo>
                              <a:lnTo>
                                <a:pt x="35" y="549"/>
                              </a:lnTo>
                              <a:lnTo>
                                <a:pt x="20" y="510"/>
                              </a:lnTo>
                              <a:lnTo>
                                <a:pt x="10" y="475"/>
                              </a:lnTo>
                              <a:lnTo>
                                <a:pt x="10" y="475"/>
                              </a:lnTo>
                              <a:lnTo>
                                <a:pt x="0" y="430"/>
                              </a:lnTo>
                              <a:lnTo>
                                <a:pt x="0" y="391"/>
                              </a:lnTo>
                              <a:lnTo>
                                <a:pt x="0" y="391"/>
                              </a:lnTo>
                              <a:close/>
                              <a:moveTo>
                                <a:pt x="253" y="252"/>
                              </a:moveTo>
                              <a:lnTo>
                                <a:pt x="253" y="252"/>
                              </a:lnTo>
                              <a:lnTo>
                                <a:pt x="228" y="282"/>
                              </a:lnTo>
                              <a:lnTo>
                                <a:pt x="208" y="317"/>
                              </a:lnTo>
                              <a:lnTo>
                                <a:pt x="198" y="351"/>
                              </a:lnTo>
                              <a:lnTo>
                                <a:pt x="193" y="391"/>
                              </a:lnTo>
                              <a:lnTo>
                                <a:pt x="193" y="391"/>
                              </a:lnTo>
                              <a:lnTo>
                                <a:pt x="198" y="430"/>
                              </a:lnTo>
                              <a:lnTo>
                                <a:pt x="208" y="465"/>
                              </a:lnTo>
                              <a:lnTo>
                                <a:pt x="228" y="500"/>
                              </a:lnTo>
                              <a:lnTo>
                                <a:pt x="253" y="529"/>
                              </a:lnTo>
                              <a:lnTo>
                                <a:pt x="253" y="529"/>
                              </a:lnTo>
                              <a:lnTo>
                                <a:pt x="283" y="554"/>
                              </a:lnTo>
                              <a:lnTo>
                                <a:pt x="317" y="569"/>
                              </a:lnTo>
                              <a:lnTo>
                                <a:pt x="352" y="584"/>
                              </a:lnTo>
                              <a:lnTo>
                                <a:pt x="392" y="584"/>
                              </a:lnTo>
                              <a:lnTo>
                                <a:pt x="392" y="584"/>
                              </a:lnTo>
                              <a:lnTo>
                                <a:pt x="431" y="584"/>
                              </a:lnTo>
                              <a:lnTo>
                                <a:pt x="466" y="569"/>
                              </a:lnTo>
                              <a:lnTo>
                                <a:pt x="501" y="554"/>
                              </a:lnTo>
                              <a:lnTo>
                                <a:pt x="530" y="529"/>
                              </a:lnTo>
                              <a:lnTo>
                                <a:pt x="530" y="529"/>
                              </a:lnTo>
                              <a:lnTo>
                                <a:pt x="555" y="500"/>
                              </a:lnTo>
                              <a:lnTo>
                                <a:pt x="575" y="465"/>
                              </a:lnTo>
                              <a:lnTo>
                                <a:pt x="585" y="430"/>
                              </a:lnTo>
                              <a:lnTo>
                                <a:pt x="585" y="391"/>
                              </a:lnTo>
                              <a:lnTo>
                                <a:pt x="585" y="391"/>
                              </a:lnTo>
                              <a:lnTo>
                                <a:pt x="585" y="351"/>
                              </a:lnTo>
                              <a:lnTo>
                                <a:pt x="575" y="317"/>
                              </a:lnTo>
                              <a:lnTo>
                                <a:pt x="555" y="282"/>
                              </a:lnTo>
                              <a:lnTo>
                                <a:pt x="530" y="252"/>
                              </a:lnTo>
                              <a:lnTo>
                                <a:pt x="530" y="252"/>
                              </a:lnTo>
                              <a:lnTo>
                                <a:pt x="501" y="227"/>
                              </a:lnTo>
                              <a:lnTo>
                                <a:pt x="466" y="208"/>
                              </a:lnTo>
                              <a:lnTo>
                                <a:pt x="431" y="198"/>
                              </a:lnTo>
                              <a:lnTo>
                                <a:pt x="392" y="193"/>
                              </a:lnTo>
                              <a:lnTo>
                                <a:pt x="392" y="193"/>
                              </a:lnTo>
                              <a:lnTo>
                                <a:pt x="352" y="198"/>
                              </a:lnTo>
                              <a:lnTo>
                                <a:pt x="317" y="208"/>
                              </a:lnTo>
                              <a:lnTo>
                                <a:pt x="283" y="227"/>
                              </a:lnTo>
                              <a:lnTo>
                                <a:pt x="253" y="252"/>
                              </a:lnTo>
                              <a:lnTo>
                                <a:pt x="253" y="252"/>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62.2pt;margin-top:135.75pt;height:28.35pt;width:18.3pt;z-index:251664384;mso-width-relative:page;mso-height-relative:page;" fillcolor="#000000 [3213]" filled="t" stroked="f" coordsize="783,1381" o:gfxdata="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" path="m0,391l0,391,0,351,5,312,15,277,30,242,45,208,65,173,89,143,114,113,114,113,144,89,174,64,208,44,243,29,278,14,312,5,352,0,392,0,392,0,431,0,471,5,505,14,540,29,575,44,609,64,639,89,669,113,669,113,694,143,718,173,738,208,753,242,768,277,773,312,778,351,783,391,783,391,778,430,773,470,763,510,753,544,392,1381,35,549,35,549,20,510,10,475,10,475,0,430,0,391,0,391xm253,252l253,252,228,282,208,317,198,351,193,391,193,391,198,430,208,465,228,500,253,529,253,529,283,554,317,569,352,584,392,584,392,584,431,584,466,569,501,554,530,529,530,529,555,500,575,465,585,430,585,391,585,391,585,351,575,317,555,282,530,252,530,252,501,227,466,208,431,198,392,193,392,193,352,198,317,208,283,227,253,252,253,252xe">
                <v:path o:connectlocs="0,101938;1484,81342;8904,63092;19293,45103;33837,29460;42742,23203;61738,11471;82515,3649;104480,0;116353,0;139802,1303;160282,7560;180763,16685;198572,29460;205993,37281;219053,54228;227957,72217;230925,91510;232410,101938;229441,122535;223505,141828;10388,143131;5936,132963;2968,123838;0,101938;75095,65699;67674,73521;58770,91510;57286,101938;61738,121231;75095,137917;84000,144435;104480,152256;116353,152256;138318,148345;157314,137917;164735,130356;173639,112106;173639,101938;170671,82646;157314,65699;148706,59181;127929,51621;116353,50317;94091,54228;75095,65699" o:connectangles="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728980</wp:posOffset>
                </wp:positionH>
                <wp:positionV relativeFrom="paragraph">
                  <wp:posOffset>3445510</wp:posOffset>
                </wp:positionV>
                <wp:extent cx="394335" cy="360045"/>
                <wp:effectExtent l="0" t="0" r="5715" b="1905"/>
                <wp:wrapNone/>
                <wp:docPr id="29"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94335" cy="360045"/>
                        </a:xfrm>
                        <a:custGeom>
                          <a:avLst/>
                          <a:gdLst>
                            <a:gd name="T0" fmla="*/ 5 w 1302"/>
                            <a:gd name="T1" fmla="*/ 505 h 1302"/>
                            <a:gd name="T2" fmla="*/ 25 w 1302"/>
                            <a:gd name="T3" fmla="*/ 307 h 1302"/>
                            <a:gd name="T4" fmla="*/ 69 w 1302"/>
                            <a:gd name="T5" fmla="*/ 99 h 1302"/>
                            <a:gd name="T6" fmla="*/ 133 w 1302"/>
                            <a:gd name="T7" fmla="*/ 15 h 1302"/>
                            <a:gd name="T8" fmla="*/ 193 w 1302"/>
                            <a:gd name="T9" fmla="*/ 391 h 1302"/>
                            <a:gd name="T10" fmla="*/ 168 w 1302"/>
                            <a:gd name="T11" fmla="*/ 1302 h 1302"/>
                            <a:gd name="T12" fmla="*/ 84 w 1302"/>
                            <a:gd name="T13" fmla="*/ 1238 h 1302"/>
                            <a:gd name="T14" fmla="*/ 20 w 1302"/>
                            <a:gd name="T15" fmla="*/ 931 h 1302"/>
                            <a:gd name="T16" fmla="*/ 455 w 1302"/>
                            <a:gd name="T17" fmla="*/ 0 h 1302"/>
                            <a:gd name="T18" fmla="*/ 1263 w 1302"/>
                            <a:gd name="T19" fmla="*/ 40 h 1302"/>
                            <a:gd name="T20" fmla="*/ 1302 w 1302"/>
                            <a:gd name="T21" fmla="*/ 1169 h 1302"/>
                            <a:gd name="T22" fmla="*/ 1263 w 1302"/>
                            <a:gd name="T23" fmla="*/ 1263 h 1302"/>
                            <a:gd name="T24" fmla="*/ 634 w 1302"/>
                            <a:gd name="T25" fmla="*/ 1089 h 1302"/>
                            <a:gd name="T26" fmla="*/ 673 w 1302"/>
                            <a:gd name="T27" fmla="*/ 1149 h 1302"/>
                            <a:gd name="T28" fmla="*/ 743 w 1302"/>
                            <a:gd name="T29" fmla="*/ 1134 h 1302"/>
                            <a:gd name="T30" fmla="*/ 757 w 1302"/>
                            <a:gd name="T31" fmla="*/ 1065 h 1302"/>
                            <a:gd name="T32" fmla="*/ 698 w 1302"/>
                            <a:gd name="T33" fmla="*/ 1025 h 1302"/>
                            <a:gd name="T34" fmla="*/ 634 w 1302"/>
                            <a:gd name="T35" fmla="*/ 1089 h 1302"/>
                            <a:gd name="T36" fmla="*/ 644 w 1302"/>
                            <a:gd name="T37" fmla="*/ 931 h 1302"/>
                            <a:gd name="T38" fmla="*/ 708 w 1302"/>
                            <a:gd name="T39" fmla="*/ 961 h 1302"/>
                            <a:gd name="T40" fmla="*/ 762 w 1302"/>
                            <a:gd name="T41" fmla="*/ 906 h 1302"/>
                            <a:gd name="T42" fmla="*/ 733 w 1302"/>
                            <a:gd name="T43" fmla="*/ 842 h 1302"/>
                            <a:gd name="T44" fmla="*/ 653 w 1302"/>
                            <a:gd name="T45" fmla="*/ 852 h 1302"/>
                            <a:gd name="T46" fmla="*/ 639 w 1302"/>
                            <a:gd name="T47" fmla="*/ 718 h 1302"/>
                            <a:gd name="T48" fmla="*/ 693 w 1302"/>
                            <a:gd name="T49" fmla="*/ 763 h 1302"/>
                            <a:gd name="T50" fmla="*/ 757 w 1302"/>
                            <a:gd name="T51" fmla="*/ 728 h 1302"/>
                            <a:gd name="T52" fmla="*/ 748 w 1302"/>
                            <a:gd name="T53" fmla="*/ 659 h 1302"/>
                            <a:gd name="T54" fmla="*/ 673 w 1302"/>
                            <a:gd name="T55" fmla="*/ 639 h 1302"/>
                            <a:gd name="T56" fmla="*/ 832 w 1302"/>
                            <a:gd name="T57" fmla="*/ 1089 h 1302"/>
                            <a:gd name="T58" fmla="*/ 866 w 1302"/>
                            <a:gd name="T59" fmla="*/ 1149 h 1302"/>
                            <a:gd name="T60" fmla="*/ 941 w 1302"/>
                            <a:gd name="T61" fmla="*/ 1134 h 1302"/>
                            <a:gd name="T62" fmla="*/ 956 w 1302"/>
                            <a:gd name="T63" fmla="*/ 1065 h 1302"/>
                            <a:gd name="T64" fmla="*/ 891 w 1302"/>
                            <a:gd name="T65" fmla="*/ 1025 h 1302"/>
                            <a:gd name="T66" fmla="*/ 832 w 1302"/>
                            <a:gd name="T67" fmla="*/ 1089 h 1302"/>
                            <a:gd name="T68" fmla="*/ 842 w 1302"/>
                            <a:gd name="T69" fmla="*/ 931 h 1302"/>
                            <a:gd name="T70" fmla="*/ 906 w 1302"/>
                            <a:gd name="T71" fmla="*/ 961 h 1302"/>
                            <a:gd name="T72" fmla="*/ 956 w 1302"/>
                            <a:gd name="T73" fmla="*/ 906 h 1302"/>
                            <a:gd name="T74" fmla="*/ 931 w 1302"/>
                            <a:gd name="T75" fmla="*/ 842 h 1302"/>
                            <a:gd name="T76" fmla="*/ 847 w 1302"/>
                            <a:gd name="T77" fmla="*/ 852 h 1302"/>
                            <a:gd name="T78" fmla="*/ 832 w 1302"/>
                            <a:gd name="T79" fmla="*/ 718 h 1302"/>
                            <a:gd name="T80" fmla="*/ 886 w 1302"/>
                            <a:gd name="T81" fmla="*/ 763 h 1302"/>
                            <a:gd name="T82" fmla="*/ 951 w 1302"/>
                            <a:gd name="T83" fmla="*/ 728 h 1302"/>
                            <a:gd name="T84" fmla="*/ 946 w 1302"/>
                            <a:gd name="T85" fmla="*/ 659 h 1302"/>
                            <a:gd name="T86" fmla="*/ 866 w 1302"/>
                            <a:gd name="T87" fmla="*/ 639 h 1302"/>
                            <a:gd name="T88" fmla="*/ 1025 w 1302"/>
                            <a:gd name="T89" fmla="*/ 1089 h 1302"/>
                            <a:gd name="T90" fmla="*/ 1065 w 1302"/>
                            <a:gd name="T91" fmla="*/ 1149 h 1302"/>
                            <a:gd name="T92" fmla="*/ 1134 w 1302"/>
                            <a:gd name="T93" fmla="*/ 1134 h 1302"/>
                            <a:gd name="T94" fmla="*/ 1149 w 1302"/>
                            <a:gd name="T95" fmla="*/ 1065 h 1302"/>
                            <a:gd name="T96" fmla="*/ 1089 w 1302"/>
                            <a:gd name="T97" fmla="*/ 1025 h 1302"/>
                            <a:gd name="T98" fmla="*/ 1025 w 1302"/>
                            <a:gd name="T99" fmla="*/ 1089 h 1302"/>
                            <a:gd name="T100" fmla="*/ 1035 w 1302"/>
                            <a:gd name="T101" fmla="*/ 931 h 1302"/>
                            <a:gd name="T102" fmla="*/ 1099 w 1302"/>
                            <a:gd name="T103" fmla="*/ 961 h 1302"/>
                            <a:gd name="T104" fmla="*/ 1154 w 1302"/>
                            <a:gd name="T105" fmla="*/ 906 h 1302"/>
                            <a:gd name="T106" fmla="*/ 1124 w 1302"/>
                            <a:gd name="T107" fmla="*/ 842 h 1302"/>
                            <a:gd name="T108" fmla="*/ 1045 w 1302"/>
                            <a:gd name="T109" fmla="*/ 852 h 1302"/>
                            <a:gd name="T110" fmla="*/ 1025 w 1302"/>
                            <a:gd name="T111" fmla="*/ 718 h 1302"/>
                            <a:gd name="T112" fmla="*/ 1079 w 1302"/>
                            <a:gd name="T113" fmla="*/ 763 h 1302"/>
                            <a:gd name="T114" fmla="*/ 1149 w 1302"/>
                            <a:gd name="T115" fmla="*/ 728 h 1302"/>
                            <a:gd name="T116" fmla="*/ 1139 w 1302"/>
                            <a:gd name="T117" fmla="*/ 659 h 1302"/>
                            <a:gd name="T118" fmla="*/ 1065 w 1302"/>
                            <a:gd name="T119" fmla="*/ 639 h 1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2" h="1302">
                              <a:moveTo>
                                <a:pt x="0" y="599"/>
                              </a:moveTo>
                              <a:lnTo>
                                <a:pt x="0" y="599"/>
                              </a:lnTo>
                              <a:lnTo>
                                <a:pt x="5" y="564"/>
                              </a:lnTo>
                              <a:lnTo>
                                <a:pt x="5" y="564"/>
                              </a:lnTo>
                              <a:lnTo>
                                <a:pt x="5" y="505"/>
                              </a:lnTo>
                              <a:lnTo>
                                <a:pt x="5" y="505"/>
                              </a:lnTo>
                              <a:lnTo>
                                <a:pt x="10" y="436"/>
                              </a:lnTo>
                              <a:lnTo>
                                <a:pt x="10" y="436"/>
                              </a:lnTo>
                              <a:lnTo>
                                <a:pt x="15" y="371"/>
                              </a:lnTo>
                              <a:lnTo>
                                <a:pt x="15" y="371"/>
                              </a:lnTo>
                              <a:lnTo>
                                <a:pt x="25" y="307"/>
                              </a:lnTo>
                              <a:lnTo>
                                <a:pt x="25" y="307"/>
                              </a:lnTo>
                              <a:lnTo>
                                <a:pt x="34" y="233"/>
                              </a:lnTo>
                              <a:lnTo>
                                <a:pt x="34" y="233"/>
                              </a:lnTo>
                              <a:lnTo>
                                <a:pt x="49" y="158"/>
                              </a:lnTo>
                              <a:lnTo>
                                <a:pt x="49" y="158"/>
                              </a:lnTo>
                              <a:lnTo>
                                <a:pt x="69" y="99"/>
                              </a:lnTo>
                              <a:lnTo>
                                <a:pt x="69" y="99"/>
                              </a:lnTo>
                              <a:lnTo>
                                <a:pt x="84" y="59"/>
                              </a:lnTo>
                              <a:lnTo>
                                <a:pt x="84" y="59"/>
                              </a:lnTo>
                              <a:lnTo>
                                <a:pt x="99" y="40"/>
                              </a:lnTo>
                              <a:lnTo>
                                <a:pt x="114" y="25"/>
                              </a:lnTo>
                              <a:lnTo>
                                <a:pt x="114" y="25"/>
                              </a:lnTo>
                              <a:lnTo>
                                <a:pt x="133" y="15"/>
                              </a:lnTo>
                              <a:lnTo>
                                <a:pt x="153" y="5"/>
                              </a:lnTo>
                              <a:lnTo>
                                <a:pt x="173" y="0"/>
                              </a:lnTo>
                              <a:lnTo>
                                <a:pt x="193" y="0"/>
                              </a:lnTo>
                              <a:lnTo>
                                <a:pt x="327" y="0"/>
                              </a:lnTo>
                              <a:lnTo>
                                <a:pt x="327" y="327"/>
                              </a:lnTo>
                              <a:lnTo>
                                <a:pt x="193" y="391"/>
                              </a:lnTo>
                              <a:lnTo>
                                <a:pt x="193" y="911"/>
                              </a:lnTo>
                              <a:lnTo>
                                <a:pt x="327" y="976"/>
                              </a:lnTo>
                              <a:lnTo>
                                <a:pt x="327" y="1302"/>
                              </a:lnTo>
                              <a:lnTo>
                                <a:pt x="193" y="1302"/>
                              </a:lnTo>
                              <a:lnTo>
                                <a:pt x="193" y="1302"/>
                              </a:lnTo>
                              <a:lnTo>
                                <a:pt x="168" y="1302"/>
                              </a:lnTo>
                              <a:lnTo>
                                <a:pt x="148" y="1293"/>
                              </a:lnTo>
                              <a:lnTo>
                                <a:pt x="129" y="1288"/>
                              </a:lnTo>
                              <a:lnTo>
                                <a:pt x="109" y="1273"/>
                              </a:lnTo>
                              <a:lnTo>
                                <a:pt x="109" y="1273"/>
                              </a:lnTo>
                              <a:lnTo>
                                <a:pt x="94" y="1258"/>
                              </a:lnTo>
                              <a:lnTo>
                                <a:pt x="84" y="1238"/>
                              </a:lnTo>
                              <a:lnTo>
                                <a:pt x="84" y="1238"/>
                              </a:lnTo>
                              <a:lnTo>
                                <a:pt x="64" y="1198"/>
                              </a:lnTo>
                              <a:lnTo>
                                <a:pt x="64" y="1198"/>
                              </a:lnTo>
                              <a:lnTo>
                                <a:pt x="39" y="1070"/>
                              </a:lnTo>
                              <a:lnTo>
                                <a:pt x="20" y="931"/>
                              </a:lnTo>
                              <a:lnTo>
                                <a:pt x="20" y="931"/>
                              </a:lnTo>
                              <a:lnTo>
                                <a:pt x="5" y="787"/>
                              </a:lnTo>
                              <a:lnTo>
                                <a:pt x="0" y="634"/>
                              </a:lnTo>
                              <a:lnTo>
                                <a:pt x="0" y="599"/>
                              </a:lnTo>
                              <a:lnTo>
                                <a:pt x="0" y="599"/>
                              </a:lnTo>
                              <a:close/>
                              <a:moveTo>
                                <a:pt x="455" y="1302"/>
                              </a:moveTo>
                              <a:lnTo>
                                <a:pt x="455" y="0"/>
                              </a:lnTo>
                              <a:lnTo>
                                <a:pt x="1169" y="0"/>
                              </a:lnTo>
                              <a:lnTo>
                                <a:pt x="1169" y="0"/>
                              </a:lnTo>
                              <a:lnTo>
                                <a:pt x="1198" y="0"/>
                              </a:lnTo>
                              <a:lnTo>
                                <a:pt x="1218" y="10"/>
                              </a:lnTo>
                              <a:lnTo>
                                <a:pt x="1243" y="20"/>
                              </a:lnTo>
                              <a:lnTo>
                                <a:pt x="1263" y="40"/>
                              </a:lnTo>
                              <a:lnTo>
                                <a:pt x="1263" y="40"/>
                              </a:lnTo>
                              <a:lnTo>
                                <a:pt x="1277" y="59"/>
                              </a:lnTo>
                              <a:lnTo>
                                <a:pt x="1292" y="79"/>
                              </a:lnTo>
                              <a:lnTo>
                                <a:pt x="1297" y="104"/>
                              </a:lnTo>
                              <a:lnTo>
                                <a:pt x="1302" y="129"/>
                              </a:lnTo>
                              <a:lnTo>
                                <a:pt x="1302" y="1169"/>
                              </a:lnTo>
                              <a:lnTo>
                                <a:pt x="1302" y="1169"/>
                              </a:lnTo>
                              <a:lnTo>
                                <a:pt x="1297" y="1198"/>
                              </a:lnTo>
                              <a:lnTo>
                                <a:pt x="1292" y="1223"/>
                              </a:lnTo>
                              <a:lnTo>
                                <a:pt x="1277" y="1243"/>
                              </a:lnTo>
                              <a:lnTo>
                                <a:pt x="1263" y="1263"/>
                              </a:lnTo>
                              <a:lnTo>
                                <a:pt x="1263" y="1263"/>
                              </a:lnTo>
                              <a:lnTo>
                                <a:pt x="1243" y="1283"/>
                              </a:lnTo>
                              <a:lnTo>
                                <a:pt x="1218" y="1293"/>
                              </a:lnTo>
                              <a:lnTo>
                                <a:pt x="1198" y="1297"/>
                              </a:lnTo>
                              <a:lnTo>
                                <a:pt x="1169" y="1302"/>
                              </a:lnTo>
                              <a:lnTo>
                                <a:pt x="455" y="1302"/>
                              </a:lnTo>
                              <a:close/>
                              <a:moveTo>
                                <a:pt x="634" y="1089"/>
                              </a:moveTo>
                              <a:lnTo>
                                <a:pt x="634" y="1089"/>
                              </a:lnTo>
                              <a:lnTo>
                                <a:pt x="639" y="1109"/>
                              </a:lnTo>
                              <a:lnTo>
                                <a:pt x="644" y="1129"/>
                              </a:lnTo>
                              <a:lnTo>
                                <a:pt x="644" y="1129"/>
                              </a:lnTo>
                              <a:lnTo>
                                <a:pt x="658" y="1139"/>
                              </a:lnTo>
                              <a:lnTo>
                                <a:pt x="673" y="1149"/>
                              </a:lnTo>
                              <a:lnTo>
                                <a:pt x="673" y="1149"/>
                              </a:lnTo>
                              <a:lnTo>
                                <a:pt x="693" y="1154"/>
                              </a:lnTo>
                              <a:lnTo>
                                <a:pt x="708" y="1154"/>
                              </a:lnTo>
                              <a:lnTo>
                                <a:pt x="708" y="1154"/>
                              </a:lnTo>
                              <a:lnTo>
                                <a:pt x="728" y="1149"/>
                              </a:lnTo>
                              <a:lnTo>
                                <a:pt x="743" y="1134"/>
                              </a:lnTo>
                              <a:lnTo>
                                <a:pt x="743" y="1134"/>
                              </a:lnTo>
                              <a:lnTo>
                                <a:pt x="757" y="1119"/>
                              </a:lnTo>
                              <a:lnTo>
                                <a:pt x="762" y="1104"/>
                              </a:lnTo>
                              <a:lnTo>
                                <a:pt x="762" y="1104"/>
                              </a:lnTo>
                              <a:lnTo>
                                <a:pt x="762" y="1085"/>
                              </a:lnTo>
                              <a:lnTo>
                                <a:pt x="757" y="1065"/>
                              </a:lnTo>
                              <a:lnTo>
                                <a:pt x="757" y="1065"/>
                              </a:lnTo>
                              <a:lnTo>
                                <a:pt x="748" y="1050"/>
                              </a:lnTo>
                              <a:lnTo>
                                <a:pt x="733" y="1035"/>
                              </a:lnTo>
                              <a:lnTo>
                                <a:pt x="733" y="1035"/>
                              </a:lnTo>
                              <a:lnTo>
                                <a:pt x="718" y="1030"/>
                              </a:lnTo>
                              <a:lnTo>
                                <a:pt x="698" y="1025"/>
                              </a:lnTo>
                              <a:lnTo>
                                <a:pt x="698" y="1025"/>
                              </a:lnTo>
                              <a:lnTo>
                                <a:pt x="673" y="1030"/>
                              </a:lnTo>
                              <a:lnTo>
                                <a:pt x="653" y="1045"/>
                              </a:lnTo>
                              <a:lnTo>
                                <a:pt x="653" y="1045"/>
                              </a:lnTo>
                              <a:lnTo>
                                <a:pt x="639" y="1065"/>
                              </a:lnTo>
                              <a:lnTo>
                                <a:pt x="634" y="1089"/>
                              </a:lnTo>
                              <a:lnTo>
                                <a:pt x="634" y="1089"/>
                              </a:lnTo>
                              <a:close/>
                              <a:moveTo>
                                <a:pt x="634" y="896"/>
                              </a:moveTo>
                              <a:lnTo>
                                <a:pt x="634" y="896"/>
                              </a:lnTo>
                              <a:lnTo>
                                <a:pt x="639" y="916"/>
                              </a:lnTo>
                              <a:lnTo>
                                <a:pt x="644" y="931"/>
                              </a:lnTo>
                              <a:lnTo>
                                <a:pt x="644" y="931"/>
                              </a:lnTo>
                              <a:lnTo>
                                <a:pt x="658" y="946"/>
                              </a:lnTo>
                              <a:lnTo>
                                <a:pt x="673" y="956"/>
                              </a:lnTo>
                              <a:lnTo>
                                <a:pt x="673" y="956"/>
                              </a:lnTo>
                              <a:lnTo>
                                <a:pt x="693" y="961"/>
                              </a:lnTo>
                              <a:lnTo>
                                <a:pt x="708" y="961"/>
                              </a:lnTo>
                              <a:lnTo>
                                <a:pt x="708" y="961"/>
                              </a:lnTo>
                              <a:lnTo>
                                <a:pt x="728" y="956"/>
                              </a:lnTo>
                              <a:lnTo>
                                <a:pt x="743" y="941"/>
                              </a:lnTo>
                              <a:lnTo>
                                <a:pt x="743" y="941"/>
                              </a:lnTo>
                              <a:lnTo>
                                <a:pt x="757" y="926"/>
                              </a:lnTo>
                              <a:lnTo>
                                <a:pt x="762" y="906"/>
                              </a:lnTo>
                              <a:lnTo>
                                <a:pt x="762" y="906"/>
                              </a:lnTo>
                              <a:lnTo>
                                <a:pt x="762" y="886"/>
                              </a:lnTo>
                              <a:lnTo>
                                <a:pt x="757" y="872"/>
                              </a:lnTo>
                              <a:lnTo>
                                <a:pt x="757" y="872"/>
                              </a:lnTo>
                              <a:lnTo>
                                <a:pt x="748" y="857"/>
                              </a:lnTo>
                              <a:lnTo>
                                <a:pt x="733" y="842"/>
                              </a:lnTo>
                              <a:lnTo>
                                <a:pt x="733" y="842"/>
                              </a:lnTo>
                              <a:lnTo>
                                <a:pt x="718" y="832"/>
                              </a:lnTo>
                              <a:lnTo>
                                <a:pt x="698" y="832"/>
                              </a:lnTo>
                              <a:lnTo>
                                <a:pt x="698" y="832"/>
                              </a:lnTo>
                              <a:lnTo>
                                <a:pt x="673" y="837"/>
                              </a:lnTo>
                              <a:lnTo>
                                <a:pt x="653" y="852"/>
                              </a:lnTo>
                              <a:lnTo>
                                <a:pt x="653" y="852"/>
                              </a:lnTo>
                              <a:lnTo>
                                <a:pt x="639" y="872"/>
                              </a:lnTo>
                              <a:lnTo>
                                <a:pt x="634" y="896"/>
                              </a:lnTo>
                              <a:lnTo>
                                <a:pt x="634" y="896"/>
                              </a:lnTo>
                              <a:close/>
                              <a:moveTo>
                                <a:pt x="634" y="698"/>
                              </a:moveTo>
                              <a:lnTo>
                                <a:pt x="634" y="698"/>
                              </a:lnTo>
                              <a:lnTo>
                                <a:pt x="639" y="718"/>
                              </a:lnTo>
                              <a:lnTo>
                                <a:pt x="644" y="738"/>
                              </a:lnTo>
                              <a:lnTo>
                                <a:pt x="644" y="738"/>
                              </a:lnTo>
                              <a:lnTo>
                                <a:pt x="658" y="748"/>
                              </a:lnTo>
                              <a:lnTo>
                                <a:pt x="673" y="758"/>
                              </a:lnTo>
                              <a:lnTo>
                                <a:pt x="673" y="758"/>
                              </a:lnTo>
                              <a:lnTo>
                                <a:pt x="693" y="763"/>
                              </a:lnTo>
                              <a:lnTo>
                                <a:pt x="708" y="763"/>
                              </a:lnTo>
                              <a:lnTo>
                                <a:pt x="708" y="763"/>
                              </a:lnTo>
                              <a:lnTo>
                                <a:pt x="728" y="758"/>
                              </a:lnTo>
                              <a:lnTo>
                                <a:pt x="743" y="748"/>
                              </a:lnTo>
                              <a:lnTo>
                                <a:pt x="743" y="748"/>
                              </a:lnTo>
                              <a:lnTo>
                                <a:pt x="757" y="728"/>
                              </a:lnTo>
                              <a:lnTo>
                                <a:pt x="762" y="713"/>
                              </a:lnTo>
                              <a:lnTo>
                                <a:pt x="762" y="713"/>
                              </a:lnTo>
                              <a:lnTo>
                                <a:pt x="762" y="693"/>
                              </a:lnTo>
                              <a:lnTo>
                                <a:pt x="757" y="673"/>
                              </a:lnTo>
                              <a:lnTo>
                                <a:pt x="757" y="673"/>
                              </a:lnTo>
                              <a:lnTo>
                                <a:pt x="748" y="659"/>
                              </a:lnTo>
                              <a:lnTo>
                                <a:pt x="733" y="649"/>
                              </a:lnTo>
                              <a:lnTo>
                                <a:pt x="733" y="649"/>
                              </a:lnTo>
                              <a:lnTo>
                                <a:pt x="718" y="639"/>
                              </a:lnTo>
                              <a:lnTo>
                                <a:pt x="698" y="634"/>
                              </a:lnTo>
                              <a:lnTo>
                                <a:pt x="698" y="634"/>
                              </a:lnTo>
                              <a:lnTo>
                                <a:pt x="673" y="639"/>
                              </a:lnTo>
                              <a:lnTo>
                                <a:pt x="653" y="654"/>
                              </a:lnTo>
                              <a:lnTo>
                                <a:pt x="653" y="654"/>
                              </a:lnTo>
                              <a:lnTo>
                                <a:pt x="639" y="673"/>
                              </a:lnTo>
                              <a:lnTo>
                                <a:pt x="634" y="698"/>
                              </a:lnTo>
                              <a:lnTo>
                                <a:pt x="634" y="698"/>
                              </a:lnTo>
                              <a:close/>
                              <a:moveTo>
                                <a:pt x="832" y="1089"/>
                              </a:moveTo>
                              <a:lnTo>
                                <a:pt x="832" y="1089"/>
                              </a:lnTo>
                              <a:lnTo>
                                <a:pt x="832" y="1109"/>
                              </a:lnTo>
                              <a:lnTo>
                                <a:pt x="842" y="1129"/>
                              </a:lnTo>
                              <a:lnTo>
                                <a:pt x="842" y="1129"/>
                              </a:lnTo>
                              <a:lnTo>
                                <a:pt x="852" y="1139"/>
                              </a:lnTo>
                              <a:lnTo>
                                <a:pt x="866" y="1149"/>
                              </a:lnTo>
                              <a:lnTo>
                                <a:pt x="866" y="1149"/>
                              </a:lnTo>
                              <a:lnTo>
                                <a:pt x="886" y="1154"/>
                              </a:lnTo>
                              <a:lnTo>
                                <a:pt x="906" y="1154"/>
                              </a:lnTo>
                              <a:lnTo>
                                <a:pt x="906" y="1154"/>
                              </a:lnTo>
                              <a:lnTo>
                                <a:pt x="926" y="1149"/>
                              </a:lnTo>
                              <a:lnTo>
                                <a:pt x="941" y="1134"/>
                              </a:lnTo>
                              <a:lnTo>
                                <a:pt x="941" y="1134"/>
                              </a:lnTo>
                              <a:lnTo>
                                <a:pt x="951" y="1119"/>
                              </a:lnTo>
                              <a:lnTo>
                                <a:pt x="956" y="1104"/>
                              </a:lnTo>
                              <a:lnTo>
                                <a:pt x="956" y="1104"/>
                              </a:lnTo>
                              <a:lnTo>
                                <a:pt x="961" y="1085"/>
                              </a:lnTo>
                              <a:lnTo>
                                <a:pt x="956" y="1065"/>
                              </a:lnTo>
                              <a:lnTo>
                                <a:pt x="956" y="1065"/>
                              </a:lnTo>
                              <a:lnTo>
                                <a:pt x="946" y="1050"/>
                              </a:lnTo>
                              <a:lnTo>
                                <a:pt x="931" y="1035"/>
                              </a:lnTo>
                              <a:lnTo>
                                <a:pt x="931" y="1035"/>
                              </a:lnTo>
                              <a:lnTo>
                                <a:pt x="911" y="1030"/>
                              </a:lnTo>
                              <a:lnTo>
                                <a:pt x="891" y="1025"/>
                              </a:lnTo>
                              <a:lnTo>
                                <a:pt x="891" y="1025"/>
                              </a:lnTo>
                              <a:lnTo>
                                <a:pt x="866" y="1030"/>
                              </a:lnTo>
                              <a:lnTo>
                                <a:pt x="847" y="1045"/>
                              </a:lnTo>
                              <a:lnTo>
                                <a:pt x="847" y="1045"/>
                              </a:lnTo>
                              <a:lnTo>
                                <a:pt x="837" y="1065"/>
                              </a:lnTo>
                              <a:lnTo>
                                <a:pt x="832" y="1089"/>
                              </a:lnTo>
                              <a:lnTo>
                                <a:pt x="832" y="1089"/>
                              </a:lnTo>
                              <a:close/>
                              <a:moveTo>
                                <a:pt x="832" y="896"/>
                              </a:moveTo>
                              <a:lnTo>
                                <a:pt x="832" y="896"/>
                              </a:lnTo>
                              <a:lnTo>
                                <a:pt x="832" y="916"/>
                              </a:lnTo>
                              <a:lnTo>
                                <a:pt x="842" y="931"/>
                              </a:lnTo>
                              <a:lnTo>
                                <a:pt x="842" y="931"/>
                              </a:lnTo>
                              <a:lnTo>
                                <a:pt x="852" y="946"/>
                              </a:lnTo>
                              <a:lnTo>
                                <a:pt x="866" y="956"/>
                              </a:lnTo>
                              <a:lnTo>
                                <a:pt x="866" y="956"/>
                              </a:lnTo>
                              <a:lnTo>
                                <a:pt x="886" y="961"/>
                              </a:lnTo>
                              <a:lnTo>
                                <a:pt x="906" y="961"/>
                              </a:lnTo>
                              <a:lnTo>
                                <a:pt x="906" y="961"/>
                              </a:lnTo>
                              <a:lnTo>
                                <a:pt x="926" y="956"/>
                              </a:lnTo>
                              <a:lnTo>
                                <a:pt x="941" y="941"/>
                              </a:lnTo>
                              <a:lnTo>
                                <a:pt x="941" y="941"/>
                              </a:lnTo>
                              <a:lnTo>
                                <a:pt x="951" y="926"/>
                              </a:lnTo>
                              <a:lnTo>
                                <a:pt x="956" y="906"/>
                              </a:lnTo>
                              <a:lnTo>
                                <a:pt x="956" y="906"/>
                              </a:lnTo>
                              <a:lnTo>
                                <a:pt x="961" y="886"/>
                              </a:lnTo>
                              <a:lnTo>
                                <a:pt x="956" y="872"/>
                              </a:lnTo>
                              <a:lnTo>
                                <a:pt x="956" y="872"/>
                              </a:lnTo>
                              <a:lnTo>
                                <a:pt x="946" y="857"/>
                              </a:lnTo>
                              <a:lnTo>
                                <a:pt x="931" y="842"/>
                              </a:lnTo>
                              <a:lnTo>
                                <a:pt x="931" y="842"/>
                              </a:lnTo>
                              <a:lnTo>
                                <a:pt x="911" y="832"/>
                              </a:lnTo>
                              <a:lnTo>
                                <a:pt x="891" y="832"/>
                              </a:lnTo>
                              <a:lnTo>
                                <a:pt x="891" y="832"/>
                              </a:lnTo>
                              <a:lnTo>
                                <a:pt x="866" y="837"/>
                              </a:lnTo>
                              <a:lnTo>
                                <a:pt x="847" y="852"/>
                              </a:lnTo>
                              <a:lnTo>
                                <a:pt x="847" y="852"/>
                              </a:lnTo>
                              <a:lnTo>
                                <a:pt x="837" y="872"/>
                              </a:lnTo>
                              <a:lnTo>
                                <a:pt x="832" y="896"/>
                              </a:lnTo>
                              <a:lnTo>
                                <a:pt x="832" y="896"/>
                              </a:lnTo>
                              <a:close/>
                              <a:moveTo>
                                <a:pt x="832" y="698"/>
                              </a:moveTo>
                              <a:lnTo>
                                <a:pt x="832" y="698"/>
                              </a:lnTo>
                              <a:lnTo>
                                <a:pt x="832" y="718"/>
                              </a:lnTo>
                              <a:lnTo>
                                <a:pt x="842" y="738"/>
                              </a:lnTo>
                              <a:lnTo>
                                <a:pt x="842" y="738"/>
                              </a:lnTo>
                              <a:lnTo>
                                <a:pt x="852" y="748"/>
                              </a:lnTo>
                              <a:lnTo>
                                <a:pt x="866" y="758"/>
                              </a:lnTo>
                              <a:lnTo>
                                <a:pt x="866" y="758"/>
                              </a:lnTo>
                              <a:lnTo>
                                <a:pt x="886" y="763"/>
                              </a:lnTo>
                              <a:lnTo>
                                <a:pt x="906" y="763"/>
                              </a:lnTo>
                              <a:lnTo>
                                <a:pt x="906" y="763"/>
                              </a:lnTo>
                              <a:lnTo>
                                <a:pt x="926" y="758"/>
                              </a:lnTo>
                              <a:lnTo>
                                <a:pt x="941" y="748"/>
                              </a:lnTo>
                              <a:lnTo>
                                <a:pt x="941" y="748"/>
                              </a:lnTo>
                              <a:lnTo>
                                <a:pt x="951" y="728"/>
                              </a:lnTo>
                              <a:lnTo>
                                <a:pt x="956" y="713"/>
                              </a:lnTo>
                              <a:lnTo>
                                <a:pt x="956" y="713"/>
                              </a:lnTo>
                              <a:lnTo>
                                <a:pt x="961" y="693"/>
                              </a:lnTo>
                              <a:lnTo>
                                <a:pt x="956" y="673"/>
                              </a:lnTo>
                              <a:lnTo>
                                <a:pt x="956" y="673"/>
                              </a:lnTo>
                              <a:lnTo>
                                <a:pt x="946" y="659"/>
                              </a:lnTo>
                              <a:lnTo>
                                <a:pt x="931" y="649"/>
                              </a:lnTo>
                              <a:lnTo>
                                <a:pt x="931" y="649"/>
                              </a:lnTo>
                              <a:lnTo>
                                <a:pt x="911" y="639"/>
                              </a:lnTo>
                              <a:lnTo>
                                <a:pt x="891" y="634"/>
                              </a:lnTo>
                              <a:lnTo>
                                <a:pt x="891" y="634"/>
                              </a:lnTo>
                              <a:lnTo>
                                <a:pt x="866" y="639"/>
                              </a:lnTo>
                              <a:lnTo>
                                <a:pt x="847" y="654"/>
                              </a:lnTo>
                              <a:lnTo>
                                <a:pt x="847" y="654"/>
                              </a:lnTo>
                              <a:lnTo>
                                <a:pt x="837" y="673"/>
                              </a:lnTo>
                              <a:lnTo>
                                <a:pt x="832" y="698"/>
                              </a:lnTo>
                              <a:lnTo>
                                <a:pt x="832" y="698"/>
                              </a:lnTo>
                              <a:close/>
                              <a:moveTo>
                                <a:pt x="1025" y="1089"/>
                              </a:moveTo>
                              <a:lnTo>
                                <a:pt x="1025" y="1089"/>
                              </a:lnTo>
                              <a:lnTo>
                                <a:pt x="1025" y="1109"/>
                              </a:lnTo>
                              <a:lnTo>
                                <a:pt x="1035" y="1129"/>
                              </a:lnTo>
                              <a:lnTo>
                                <a:pt x="1035" y="1129"/>
                              </a:lnTo>
                              <a:lnTo>
                                <a:pt x="1050" y="1139"/>
                              </a:lnTo>
                              <a:lnTo>
                                <a:pt x="1065" y="1149"/>
                              </a:lnTo>
                              <a:lnTo>
                                <a:pt x="1065" y="1149"/>
                              </a:lnTo>
                              <a:lnTo>
                                <a:pt x="1079" y="1154"/>
                              </a:lnTo>
                              <a:lnTo>
                                <a:pt x="1099" y="1154"/>
                              </a:lnTo>
                              <a:lnTo>
                                <a:pt x="1099" y="1154"/>
                              </a:lnTo>
                              <a:lnTo>
                                <a:pt x="1119" y="1149"/>
                              </a:lnTo>
                              <a:lnTo>
                                <a:pt x="1134" y="1134"/>
                              </a:lnTo>
                              <a:lnTo>
                                <a:pt x="1134" y="1134"/>
                              </a:lnTo>
                              <a:lnTo>
                                <a:pt x="1149" y="1119"/>
                              </a:lnTo>
                              <a:lnTo>
                                <a:pt x="1154" y="1104"/>
                              </a:lnTo>
                              <a:lnTo>
                                <a:pt x="1154" y="1104"/>
                              </a:lnTo>
                              <a:lnTo>
                                <a:pt x="1154" y="1085"/>
                              </a:lnTo>
                              <a:lnTo>
                                <a:pt x="1149" y="1065"/>
                              </a:lnTo>
                              <a:lnTo>
                                <a:pt x="1149" y="1065"/>
                              </a:lnTo>
                              <a:lnTo>
                                <a:pt x="1139" y="1050"/>
                              </a:lnTo>
                              <a:lnTo>
                                <a:pt x="1124" y="1035"/>
                              </a:lnTo>
                              <a:lnTo>
                                <a:pt x="1124" y="1035"/>
                              </a:lnTo>
                              <a:lnTo>
                                <a:pt x="1109" y="1030"/>
                              </a:lnTo>
                              <a:lnTo>
                                <a:pt x="1089" y="1025"/>
                              </a:lnTo>
                              <a:lnTo>
                                <a:pt x="1089" y="1025"/>
                              </a:lnTo>
                              <a:lnTo>
                                <a:pt x="1065" y="1030"/>
                              </a:lnTo>
                              <a:lnTo>
                                <a:pt x="1045" y="1045"/>
                              </a:lnTo>
                              <a:lnTo>
                                <a:pt x="1045" y="1045"/>
                              </a:lnTo>
                              <a:lnTo>
                                <a:pt x="1030" y="1065"/>
                              </a:lnTo>
                              <a:lnTo>
                                <a:pt x="1025" y="1089"/>
                              </a:lnTo>
                              <a:lnTo>
                                <a:pt x="1025" y="1089"/>
                              </a:lnTo>
                              <a:close/>
                              <a:moveTo>
                                <a:pt x="1025" y="896"/>
                              </a:moveTo>
                              <a:lnTo>
                                <a:pt x="1025" y="896"/>
                              </a:lnTo>
                              <a:lnTo>
                                <a:pt x="1025" y="916"/>
                              </a:lnTo>
                              <a:lnTo>
                                <a:pt x="1035" y="931"/>
                              </a:lnTo>
                              <a:lnTo>
                                <a:pt x="1035" y="931"/>
                              </a:lnTo>
                              <a:lnTo>
                                <a:pt x="1050" y="946"/>
                              </a:lnTo>
                              <a:lnTo>
                                <a:pt x="1065" y="956"/>
                              </a:lnTo>
                              <a:lnTo>
                                <a:pt x="1065" y="956"/>
                              </a:lnTo>
                              <a:lnTo>
                                <a:pt x="1079" y="961"/>
                              </a:lnTo>
                              <a:lnTo>
                                <a:pt x="1099" y="961"/>
                              </a:lnTo>
                              <a:lnTo>
                                <a:pt x="1099" y="961"/>
                              </a:lnTo>
                              <a:lnTo>
                                <a:pt x="1119" y="956"/>
                              </a:lnTo>
                              <a:lnTo>
                                <a:pt x="1134" y="941"/>
                              </a:lnTo>
                              <a:lnTo>
                                <a:pt x="1134" y="941"/>
                              </a:lnTo>
                              <a:lnTo>
                                <a:pt x="1149" y="926"/>
                              </a:lnTo>
                              <a:lnTo>
                                <a:pt x="1154" y="906"/>
                              </a:lnTo>
                              <a:lnTo>
                                <a:pt x="1154" y="906"/>
                              </a:lnTo>
                              <a:lnTo>
                                <a:pt x="1154" y="886"/>
                              </a:lnTo>
                              <a:lnTo>
                                <a:pt x="1149" y="872"/>
                              </a:lnTo>
                              <a:lnTo>
                                <a:pt x="1149" y="872"/>
                              </a:lnTo>
                              <a:lnTo>
                                <a:pt x="1139" y="857"/>
                              </a:lnTo>
                              <a:lnTo>
                                <a:pt x="1124" y="842"/>
                              </a:lnTo>
                              <a:lnTo>
                                <a:pt x="1124" y="842"/>
                              </a:lnTo>
                              <a:lnTo>
                                <a:pt x="1109" y="832"/>
                              </a:lnTo>
                              <a:lnTo>
                                <a:pt x="1089" y="832"/>
                              </a:lnTo>
                              <a:lnTo>
                                <a:pt x="1089" y="832"/>
                              </a:lnTo>
                              <a:lnTo>
                                <a:pt x="1065" y="837"/>
                              </a:lnTo>
                              <a:lnTo>
                                <a:pt x="1045" y="852"/>
                              </a:lnTo>
                              <a:lnTo>
                                <a:pt x="1045" y="852"/>
                              </a:lnTo>
                              <a:lnTo>
                                <a:pt x="1030" y="872"/>
                              </a:lnTo>
                              <a:lnTo>
                                <a:pt x="1025" y="896"/>
                              </a:lnTo>
                              <a:lnTo>
                                <a:pt x="1025" y="896"/>
                              </a:lnTo>
                              <a:close/>
                              <a:moveTo>
                                <a:pt x="1025" y="698"/>
                              </a:moveTo>
                              <a:lnTo>
                                <a:pt x="1025" y="698"/>
                              </a:lnTo>
                              <a:lnTo>
                                <a:pt x="1025" y="718"/>
                              </a:lnTo>
                              <a:lnTo>
                                <a:pt x="1035" y="738"/>
                              </a:lnTo>
                              <a:lnTo>
                                <a:pt x="1035" y="738"/>
                              </a:lnTo>
                              <a:lnTo>
                                <a:pt x="1050" y="748"/>
                              </a:lnTo>
                              <a:lnTo>
                                <a:pt x="1065" y="758"/>
                              </a:lnTo>
                              <a:lnTo>
                                <a:pt x="1065" y="758"/>
                              </a:lnTo>
                              <a:lnTo>
                                <a:pt x="1079" y="763"/>
                              </a:lnTo>
                              <a:lnTo>
                                <a:pt x="1099" y="763"/>
                              </a:lnTo>
                              <a:lnTo>
                                <a:pt x="1099" y="763"/>
                              </a:lnTo>
                              <a:lnTo>
                                <a:pt x="1119" y="758"/>
                              </a:lnTo>
                              <a:lnTo>
                                <a:pt x="1134" y="748"/>
                              </a:lnTo>
                              <a:lnTo>
                                <a:pt x="1134" y="748"/>
                              </a:lnTo>
                              <a:lnTo>
                                <a:pt x="1149" y="728"/>
                              </a:lnTo>
                              <a:lnTo>
                                <a:pt x="1154" y="713"/>
                              </a:lnTo>
                              <a:lnTo>
                                <a:pt x="1154" y="713"/>
                              </a:lnTo>
                              <a:lnTo>
                                <a:pt x="1154" y="693"/>
                              </a:lnTo>
                              <a:lnTo>
                                <a:pt x="1149" y="673"/>
                              </a:lnTo>
                              <a:lnTo>
                                <a:pt x="1149" y="673"/>
                              </a:lnTo>
                              <a:lnTo>
                                <a:pt x="1139" y="659"/>
                              </a:lnTo>
                              <a:lnTo>
                                <a:pt x="1124" y="649"/>
                              </a:lnTo>
                              <a:lnTo>
                                <a:pt x="1124" y="649"/>
                              </a:lnTo>
                              <a:lnTo>
                                <a:pt x="1109" y="639"/>
                              </a:lnTo>
                              <a:lnTo>
                                <a:pt x="1089" y="634"/>
                              </a:lnTo>
                              <a:lnTo>
                                <a:pt x="1089" y="634"/>
                              </a:lnTo>
                              <a:lnTo>
                                <a:pt x="1065" y="639"/>
                              </a:lnTo>
                              <a:lnTo>
                                <a:pt x="1045" y="654"/>
                              </a:lnTo>
                              <a:lnTo>
                                <a:pt x="1045" y="654"/>
                              </a:lnTo>
                              <a:lnTo>
                                <a:pt x="1030" y="673"/>
                              </a:lnTo>
                              <a:lnTo>
                                <a:pt x="1025" y="698"/>
                              </a:lnTo>
                              <a:lnTo>
                                <a:pt x="1025" y="698"/>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9" o:spid="_x0000_s1026" o:spt="100" style="position:absolute;left:0pt;margin-left:57.4pt;margin-top:271.3pt;height:28.35pt;width:31.05pt;z-index:251665408;mso-width-relative:page;mso-height-relative:page;" fillcolor="#000000 [3213]" filled="t" stroked="f" coordsize="1302,1302" o:gfxdata="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" path="m0,599l0,599,5,564,5,564,5,505,5,505,10,436,10,436,15,371,15,371,25,307,25,307,34,233,34,233,49,158,49,158,69,99,69,99,84,59,84,59,99,40,114,25,114,25,133,15,153,5,173,0,193,0,327,0,327,327,193,391,193,911,327,976,327,1302,193,1302,193,1302,168,1302,148,1293,129,1288,109,1273,109,1273,94,1258,84,1238,84,1238,64,1198,64,1198,39,1070,20,931,20,931,5,787,0,634,0,599,0,599xm455,1302l455,0,1169,0,1169,0,1198,0,1218,10,1243,20,1263,40,1263,40,1277,59,1292,79,1297,104,1302,129,1302,1169,1302,1169,1297,1198,1292,1223,1277,1243,1263,1263,1263,1263,1243,1283,1218,1293,1198,1297,1169,1302,455,1302xm634,1089l634,1089,639,1109,644,1129,644,1129,658,1139,673,1149,673,1149,693,1154,708,1154,708,1154,728,1149,743,1134,743,1134,757,1119,762,1104,762,1104,762,1085,757,1065,757,1065,748,1050,733,1035,733,1035,718,1030,698,1025,698,1025,673,1030,653,1045,653,1045,639,1065,634,1089,634,1089xm634,896l634,896,639,916,644,931,644,931,658,946,673,956,673,956,693,961,708,961,708,961,728,956,743,941,743,941,757,926,762,906,762,906,762,886,757,872,757,872,748,857,733,842,733,842,718,832,698,832,698,832,673,837,653,852,653,852,639,872,634,896,634,896xm634,698l634,698,639,718,644,738,644,738,658,748,673,758,673,758,693,763,708,763,708,763,728,758,743,748,743,748,757,728,762,713,762,713,762,693,757,673,757,673,748,659,733,649,733,649,718,639,698,634,698,634,673,639,653,654,653,654,639,673,634,698,634,698xm832,1089l832,1089,832,1109,842,1129,842,1129,852,1139,866,1149,866,1149,886,1154,906,1154,906,1154,926,1149,941,1134,941,1134,951,1119,956,1104,956,1104,961,1085,956,1065,956,1065,946,1050,931,1035,931,1035,911,1030,891,1025,891,1025,866,1030,847,1045,847,1045,837,1065,832,1089,832,1089xm832,896l832,896,832,916,842,931,842,931,852,946,866,956,866,956,886,961,906,961,906,961,926,956,941,941,941,941,951,926,956,906,956,906,961,886,956,872,956,872,946,857,931,842,931,842,911,832,891,832,891,832,866,837,847,852,847,852,837,872,832,896,832,896xm832,698l832,698,832,718,842,738,842,738,852,748,866,758,866,758,886,763,906,763,906,763,926,758,941,748,941,748,951,728,956,713,956,713,961,693,956,673,956,673,946,659,931,649,931,649,911,639,891,634,891,634,866,639,847,654,847,654,837,673,832,698,832,698xm1025,1089l1025,1089,1025,1109,1035,1129,1035,1129,1050,1139,1065,1149,1065,1149,1079,1154,1099,1154,1099,1154,1119,1149,1134,1134,1134,1134,1149,1119,1154,1104,1154,1104,1154,1085,1149,1065,1149,1065,1139,1050,1124,1035,1124,1035,1109,1030,1089,1025,1089,1025,1065,1030,1045,1045,1045,1045,1030,1065,1025,1089,1025,1089xm1025,896l1025,896,1025,916,1035,931,1035,931,1050,946,1065,956,1065,956,1079,961,1099,961,1099,961,1119,956,1134,941,1134,941,1149,926,1154,906,1154,906,1154,886,1149,872,1149,872,1139,857,1124,842,1124,842,1109,832,1089,832,1089,832,1065,837,1045,852,1045,852,1030,872,1025,896,1025,896xm1025,698l1025,698,1025,718,1035,738,1035,738,1050,748,1065,758,1065,758,1079,763,1099,763,1099,763,1119,758,1134,748,1134,748,1149,728,1154,713,1154,713,1154,693,1149,673,1149,673,1139,659,1124,649,1124,649,1109,639,1089,634,1089,634,1065,639,1045,654,1045,654,1030,673,1025,698,1025,698xe">
                <v:path o:connectlocs="1514,139648;7571,84895;20897,27376;40281,4147;58453,108124;50881,360045;25440,342346;6057,257451;137805,0;382523,11061;394335,323266;382523,349260;192018,301143;203830,317735;225031,313587;229271,294506;211402,283445;192018,301143;195047,257451;214431,265747;230785,250538;222002,232840;197773,235605;193533,198550;209887,210994;229271,201315;226545,182234;203830,176704;251986,301143;262284,317735;284999,313587;289542,294506;269855,283445;251986,301143;255015,257451;274399,265747;289542,250538;281970,232840;256529,235605;251986,198550;268341,210994;288028,201315;286513,182234;262284,176704;310440,301143;322555,317735;343453,313587;347996,294506;329823,283445;310440,301143;313469,257451;332852,265747;349510,250538;340424,232840;316497,235605;310440,198550;326795,210994;347996,201315;344967,182234;322555,176704" o:connectangles="0,0,0,0,0,0,0,0,0,0,0,0,0,0,0,0,0,0,0,0,0,0,0,0,0,0,0,0,0,0,0,0,0,0,0,0,0,0,0,0,0,0,0,0,0,0,0,0,0,0,0,0,0,0,0,0,0,0,0,0"/>
                <v:fill on="t" focussize="0,0"/>
                <v:stroke on="f"/>
                <v:imagedata o:title=""/>
                <o:lock v:ext="edit" aspectratio="t"/>
              </v:shape>
            </w:pict>
          </mc:Fallback>
        </mc:AlternateContent>
      </w:r>
      <w:r>
        <w:rPr>
          <w:lang w:eastAsia="zh-CN"/>
        </w:rPr>
        <mc:AlternateContent>
          <mc:Choice Requires="wps">
            <w:drawing>
              <wp:anchor distT="0" distB="0" distL="114300" distR="114300" simplePos="0" relativeHeight="1701632000" behindDoc="1" locked="0" layoutInCell="1" allowOverlap="1">
                <wp:simplePos x="0" y="0"/>
                <wp:positionH relativeFrom="column">
                  <wp:posOffset>-502285</wp:posOffset>
                </wp:positionH>
                <wp:positionV relativeFrom="paragraph">
                  <wp:posOffset>447040</wp:posOffset>
                </wp:positionV>
                <wp:extent cx="2757170" cy="8193405"/>
                <wp:effectExtent l="0" t="0" r="5080" b="17145"/>
                <wp:wrapNone/>
                <wp:docPr id="55" name="矩形 96"/>
                <wp:cNvGraphicFramePr/>
                <a:graphic xmlns:a="http://schemas.openxmlformats.org/drawingml/2006/main">
                  <a:graphicData uri="http://schemas.microsoft.com/office/word/2010/wordprocessingShape">
                    <wps:wsp>
                      <wps:cNvSpPr/>
                      <wps:spPr>
                        <a:xfrm>
                          <a:off x="0" y="0"/>
                          <a:ext cx="2757170" cy="8193405"/>
                        </a:xfrm>
                        <a:custGeom>
                          <a:avLst/>
                          <a:gdLst>
                            <a:gd name="connsiteX0" fmla="*/ 0 w 3568"/>
                            <a:gd name="connsiteY0" fmla="*/ 1643 h 12903"/>
                            <a:gd name="connsiteX1" fmla="*/ 3568 w 3568"/>
                            <a:gd name="connsiteY1" fmla="*/ 0 h 12903"/>
                            <a:gd name="connsiteX2" fmla="*/ 3566 w 3568"/>
                            <a:gd name="connsiteY2" fmla="*/ 10916 h 12903"/>
                            <a:gd name="connsiteX3" fmla="*/ 31 w 3568"/>
                            <a:gd name="connsiteY3" fmla="*/ 12903 h 12903"/>
                            <a:gd name="connsiteX4" fmla="*/ 0 w 3568"/>
                            <a:gd name="connsiteY4" fmla="*/ 1643 h 129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8" h="12903">
                              <a:moveTo>
                                <a:pt x="0" y="1643"/>
                              </a:moveTo>
                              <a:lnTo>
                                <a:pt x="3568" y="0"/>
                              </a:lnTo>
                              <a:lnTo>
                                <a:pt x="3566" y="10916"/>
                              </a:lnTo>
                              <a:lnTo>
                                <a:pt x="31" y="12903"/>
                              </a:lnTo>
                              <a:lnTo>
                                <a:pt x="0" y="1643"/>
                              </a:lnTo>
                              <a:close/>
                            </a:path>
                          </a:pathLst>
                        </a:custGeom>
                        <a:solidFill>
                          <a:schemeClr val="accent2">
                            <a:lumMod val="20000"/>
                            <a:lumOff val="80000"/>
                          </a:schemeClr>
                        </a:solidFill>
                        <a:ln w="9525">
                          <a:noFill/>
                        </a:ln>
                      </wps:spPr>
                      <wps:bodyPr upright="1"/>
                    </wps:wsp>
                  </a:graphicData>
                </a:graphic>
              </wp:anchor>
            </w:drawing>
          </mc:Choice>
          <mc:Fallback>
            <w:pict>
              <v:shape id="矩形 96" o:spid="_x0000_s1026" o:spt="100" style="position:absolute;left:0pt;margin-left:-39.55pt;margin-top:35.2pt;height:645.15pt;width:217.1pt;z-index:1198315520;mso-width-relative:page;mso-height-relative:page;" fillcolor="#F5DDD9 [661]" filled="t" stroked="f" coordsize="3568,12903" o:gfxdata="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swacT2AAAAAsBAAAPAAAAAAAAAAEAIAAAACIAAABkcnMvZG93bnJldi54bWxQSwEC&#10;FAAUAAAACACHTuJANzTFwdgCAACyBwAADgAAAAAAAAABACAAAAAnAQAAZHJzL2Uyb0RvYy54bWxQ&#10;SwUGAAAAAAYABgBZAQAAcQYAAAAA&#10;" path="m0,1643l3568,0,3566,10916,31,12903,0,1643xe">
                <v:path o:connectlocs="0,1043305;2757170,0;2755624,6931660;23955,8193405;0,1043305" o:connectangles="0,0,0,0,0"/>
                <v:fill on="t" focussize="0,0"/>
                <v:stroke on="f"/>
                <v:imagedata o:title=""/>
                <o:lock v:ext="edit" aspectratio="f"/>
              </v:shape>
            </w:pict>
          </mc:Fallback>
        </mc:AlternateContent>
      </w:r>
    </w:p>
    <w:p>
      <w:pPr>
        <w:rPr>
          <w:lang w:val="id-ID" w:eastAsia="zh-CN"/>
        </w:rPr>
      </w:pPr>
      <w:bookmarkStart w:id="0" w:name="_GoBack"/>
      <w:bookmarkEnd w:id="0"/>
      <w:r>
        <w:rPr>
          <w:sz w:val="24"/>
        </w:rPr>
        <w:drawing>
          <wp:anchor distT="0" distB="0" distL="114300" distR="114300" simplePos="0" relativeHeight="1977842688" behindDoc="0" locked="0" layoutInCell="1" allowOverlap="1">
            <wp:simplePos x="0" y="0"/>
            <wp:positionH relativeFrom="column">
              <wp:posOffset>0</wp:posOffset>
            </wp:positionH>
            <wp:positionV relativeFrom="paragraph">
              <wp:posOffset>-1217295</wp:posOffset>
            </wp:positionV>
            <wp:extent cx="1752600" cy="1752600"/>
            <wp:effectExtent l="28575" t="28575" r="28575" b="28575"/>
            <wp:wrapNone/>
            <wp:docPr id="34" name="图片 3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1"/>
                    <pic:cNvPicPr>
                      <a:picLocks noChangeAspect="1"/>
                    </pic:cNvPicPr>
                  </pic:nvPicPr>
                  <pic:blipFill>
                    <a:blip r:embed="rId6"/>
                    <a:srcRect/>
                    <a:stretch>
                      <a:fillRect/>
                    </a:stretch>
                  </pic:blipFill>
                  <pic:spPr>
                    <a:xfrm>
                      <a:off x="0" y="0"/>
                      <a:ext cx="1752600" cy="1752600"/>
                    </a:xfrm>
                    <a:prstGeom prst="ellipse">
                      <a:avLst/>
                    </a:prstGeom>
                    <a:ln w="28575">
                      <a:solidFill>
                        <a:schemeClr val="bg1"/>
                      </a:solidFill>
                    </a:ln>
                  </pic:spPr>
                </pic:pic>
              </a:graphicData>
            </a:graphic>
          </wp:anchor>
        </w:drawing>
      </w:r>
      <w:r>
        <w:rPr>
          <w:lang w:eastAsia="zh-CN"/>
        </w:rPr>
        <mc:AlternateContent>
          <mc:Choice Requires="wps">
            <w:drawing>
              <wp:anchor distT="0" distB="0" distL="114300" distR="114300" simplePos="0" relativeHeight="3151663104" behindDoc="1" locked="0" layoutInCell="1" allowOverlap="1">
                <wp:simplePos x="0" y="0"/>
                <wp:positionH relativeFrom="column">
                  <wp:posOffset>-502285</wp:posOffset>
                </wp:positionH>
                <wp:positionV relativeFrom="paragraph">
                  <wp:posOffset>817245</wp:posOffset>
                </wp:positionV>
                <wp:extent cx="2757170" cy="8193405"/>
                <wp:effectExtent l="0" t="0" r="5080" b="17145"/>
                <wp:wrapNone/>
                <wp:docPr id="23" name="矩形 96"/>
                <wp:cNvGraphicFramePr/>
                <a:graphic xmlns:a="http://schemas.openxmlformats.org/drawingml/2006/main">
                  <a:graphicData uri="http://schemas.microsoft.com/office/word/2010/wordprocessingShape">
                    <wps:wsp>
                      <wps:cNvSpPr/>
                      <wps:spPr>
                        <a:xfrm>
                          <a:off x="0" y="0"/>
                          <a:ext cx="2757170" cy="8193405"/>
                        </a:xfrm>
                        <a:custGeom>
                          <a:avLst/>
                          <a:gdLst>
                            <a:gd name="connsiteX0" fmla="*/ 0 w 3568"/>
                            <a:gd name="connsiteY0" fmla="*/ 1643 h 12903"/>
                            <a:gd name="connsiteX1" fmla="*/ 3568 w 3568"/>
                            <a:gd name="connsiteY1" fmla="*/ 0 h 12903"/>
                            <a:gd name="connsiteX2" fmla="*/ 3566 w 3568"/>
                            <a:gd name="connsiteY2" fmla="*/ 10916 h 12903"/>
                            <a:gd name="connsiteX3" fmla="*/ 31 w 3568"/>
                            <a:gd name="connsiteY3" fmla="*/ 12903 h 12903"/>
                            <a:gd name="connsiteX4" fmla="*/ 0 w 3568"/>
                            <a:gd name="connsiteY4" fmla="*/ 1643 h 129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8" h="12903">
                              <a:moveTo>
                                <a:pt x="0" y="1643"/>
                              </a:moveTo>
                              <a:lnTo>
                                <a:pt x="3568" y="0"/>
                              </a:lnTo>
                              <a:lnTo>
                                <a:pt x="3566" y="10916"/>
                              </a:lnTo>
                              <a:lnTo>
                                <a:pt x="31" y="12903"/>
                              </a:lnTo>
                              <a:lnTo>
                                <a:pt x="0" y="1643"/>
                              </a:lnTo>
                              <a:close/>
                            </a:path>
                          </a:pathLst>
                        </a:custGeom>
                        <a:solidFill>
                          <a:schemeClr val="accent2">
                            <a:lumMod val="20000"/>
                            <a:lumOff val="80000"/>
                          </a:schemeClr>
                        </a:solidFill>
                        <a:ln w="9525">
                          <a:noFill/>
                        </a:ln>
                      </wps:spPr>
                      <wps:bodyPr upright="1"/>
                    </wps:wsp>
                  </a:graphicData>
                </a:graphic>
              </wp:anchor>
            </w:drawing>
          </mc:Choice>
          <mc:Fallback>
            <w:pict>
              <v:shape id="矩形 96" o:spid="_x0000_s1026" o:spt="100" style="position:absolute;left:0pt;margin-left:-39.55pt;margin-top:64.35pt;height:645.15pt;width:217.1pt;z-index:-1646620672;mso-width-relative:page;mso-height-relative:page;" fillcolor="#F5DDD9 [661]" filled="t" stroked="f" coordsize="3568,12903" o:gfxdata="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1su569kAAAAMAQAADwAAAAAAAAABACAAAAAiAAAAZHJzL2Rvd25yZXYueG1s&#10;UEsBAhQAFAAAAAgAh07iQFo1HxDbAgAAsgcAAA4AAAAAAAAAAQAgAAAAKAEAAGRycy9lMm9Eb2Mu&#10;eG1sUEsFBgAAAAAGAAYAWQEAAHUGAAAAAA==&#10;" path="m0,1643l3568,0,3566,10916,31,12903,0,1643xe">
                <v:path o:connectlocs="0,1043305;2757170,0;2755624,6931660;23955,8193405;0,1043305" o:connectangles="0,0,0,0,0"/>
                <v:fill on="t" focussize="0,0"/>
                <v:stroke on="f"/>
                <v:imagedata o:title=""/>
                <o:lock v:ext="edit" aspectratio="f"/>
              </v:shape>
            </w:pict>
          </mc:Fallback>
        </mc:AlternateContent>
      </w:r>
      <w:r>
        <mc:AlternateContent>
          <mc:Choice Requires="wps">
            <w:drawing>
              <wp:anchor distT="0" distB="0" distL="114300" distR="114300" simplePos="0" relativeHeight="1716557824" behindDoc="0" locked="0" layoutInCell="1" allowOverlap="1">
                <wp:simplePos x="0" y="0"/>
                <wp:positionH relativeFrom="column">
                  <wp:posOffset>2658110</wp:posOffset>
                </wp:positionH>
                <wp:positionV relativeFrom="paragraph">
                  <wp:posOffset>403860</wp:posOffset>
                </wp:positionV>
                <wp:extent cx="4079240" cy="8099425"/>
                <wp:effectExtent l="0" t="0" r="0" b="0"/>
                <wp:wrapNone/>
                <wp:docPr id="37" name="Text Box 79"/>
                <wp:cNvGraphicFramePr/>
                <a:graphic xmlns:a="http://schemas.openxmlformats.org/drawingml/2006/main">
                  <a:graphicData uri="http://schemas.microsoft.com/office/word/2010/wordprocessingShape">
                    <wps:wsp>
                      <wps:cNvSpPr txBox="1"/>
                      <wps:spPr>
                        <a:xfrm>
                          <a:off x="0" y="0"/>
                          <a:ext cx="4079240" cy="8099425"/>
                        </a:xfrm>
                        <a:prstGeom prst="rect">
                          <a:avLst/>
                        </a:prstGeom>
                        <a:noFill/>
                        <a:ln w="6350">
                          <a:noFill/>
                        </a:ln>
                        <a:effectLst/>
                      </wps:spPr>
                      <wps:txbx>
                        <w:txbxContent>
                          <w:p>
                            <w:pP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尊敬的领导 ：</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您好!</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首先，对于您能在百忙之中抽出时间来翻阅我的资料，我表示由衷的感谢。正如您所见的，我的简历做得很简单，因为我知道，您能翻阅我的资料的时间并不会太多，所以，一切就长话短说了。</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rPr>
                                <w:rFonts w:hint="eastAsia" w:ascii="微软雅黑" w:hAnsi="微软雅黑" w:eastAsia="微软雅黑" w:cs="微软雅黑"/>
                                <w:b w:val="0"/>
                                <w:bCs w:val="0"/>
                                <w:color w:val="auto"/>
                                <w:sz w:val="22"/>
                                <w:szCs w:val="22"/>
                              </w:rPr>
                            </w:pPr>
                          </w:p>
                          <w:p>
                            <w:pPr>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rPr>
                              <w:t>此致</w:t>
                            </w:r>
                          </w:p>
                          <w:p>
                            <w:pPr>
                              <w:jc w:val="right"/>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eastAsia="zh-CN"/>
                              </w:rPr>
                              <w:t>奈森设计</w:t>
                            </w:r>
                            <w:r>
                              <w:rPr>
                                <w:rFonts w:hint="eastAsia" w:ascii="微软雅黑" w:hAnsi="微软雅黑" w:eastAsia="微软雅黑" w:cs="微软雅黑"/>
                                <w:b w:val="0"/>
                                <w:bCs w:val="0"/>
                                <w:color w:val="auto"/>
                                <w:sz w:val="22"/>
                                <w:szCs w:val="22"/>
                                <w:lang w:val="en-US" w:eastAsia="zh-CN"/>
                              </w:rPr>
                              <w:t xml:space="preserve"> </w:t>
                            </w:r>
                          </w:p>
                          <w:p>
                            <w:pPr>
                              <w:jc w:val="right"/>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lang w:val="en-US" w:eastAsia="zh-CN"/>
                              </w:rPr>
                              <w:t>2020年5月26日</w:t>
                            </w:r>
                          </w:p>
                          <w:p>
                            <w:pPr>
                              <w:rPr>
                                <w:rFonts w:hint="eastAsia" w:ascii="微软雅黑" w:hAnsi="微软雅黑" w:eastAsia="微软雅黑" w:cs="微软雅黑"/>
                                <w:b w:val="0"/>
                                <w:bCs w:val="0"/>
                                <w:color w:val="auto"/>
                                <w:sz w:val="22"/>
                                <w:szCs w:val="22"/>
                              </w:rPr>
                            </w:pPr>
                          </w:p>
                        </w:txbxContent>
                      </wps:txbx>
                      <wps:bodyPr rot="0" spcFirstLastPara="0" vert="horz" wrap="square" lIns="0" tIns="0" rIns="0" bIns="0" numCol="1" spcCol="0" rtlCol="0" fromWordArt="0" anchor="t" anchorCtr="0" forceAA="0" compatLnSpc="1">
                        <a:noAutofit/>
                      </wps:bodyPr>
                    </wps:wsp>
                  </a:graphicData>
                </a:graphic>
              </wp:anchor>
            </w:drawing>
          </mc:Choice>
          <mc:Fallback>
            <w:pict>
              <v:shape id="Text Box 79" o:spid="_x0000_s1026" o:spt="202" type="#_x0000_t202" style="position:absolute;left:0pt;margin-left:209.3pt;margin-top:31.8pt;height:637.75pt;width:321.2pt;z-index:1716557824;mso-width-relative:page;mso-height-relative:page;" filled="f" stroked="f" coordsize="21600,21600" o:gfxdata="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M0oNDZAAAADAEAAA8AAAAAAAAAAQAgAAAAIgAAAGRycy9kb3du&#10;cmV2LnhtbFBLAQIUABQAAAAIAIdO4kD6Biut/gEAAOgDAAAOAAAAAAAAAAEAIAAAACgBAABkcnMv&#10;ZTJvRG9jLnhtbFBLBQYAAAAABgAGAFkBAACYBQAAAAA=&#10;">
                <v:fill on="f" focussize="0,0"/>
                <v:stroke on="f" weight="0.5pt"/>
                <v:imagedata o:title=""/>
                <o:lock v:ext="edit" aspectratio="f"/>
                <v:textbox inset="0mm,0mm,0mm,0mm">
                  <w:txbxContent>
                    <w:p>
                      <w:pP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尊敬的领导 ：</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您好!</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首先，对于您能在百忙之中抽出时间来翻阅我的资料，我表示由衷的感谢。正如您所见的，我的简历做得很简单，因为我知道，您能翻阅我的资料的时间并不会太多，所以，一切就长话短说了。</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rPr>
                          <w:rFonts w:hint="eastAsia" w:ascii="微软雅黑" w:hAnsi="微软雅黑" w:eastAsia="微软雅黑" w:cs="微软雅黑"/>
                          <w:b w:val="0"/>
                          <w:bCs w:val="0"/>
                          <w:color w:val="auto"/>
                          <w:sz w:val="22"/>
                          <w:szCs w:val="22"/>
                        </w:rPr>
                      </w:pPr>
                    </w:p>
                    <w:p>
                      <w:pPr>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rPr>
                        <w:t>此致</w:t>
                      </w:r>
                    </w:p>
                    <w:p>
                      <w:pPr>
                        <w:jc w:val="right"/>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eastAsia="zh-CN"/>
                        </w:rPr>
                        <w:t>奈森设计</w:t>
                      </w:r>
                      <w:r>
                        <w:rPr>
                          <w:rFonts w:hint="eastAsia" w:ascii="微软雅黑" w:hAnsi="微软雅黑" w:eastAsia="微软雅黑" w:cs="微软雅黑"/>
                          <w:b w:val="0"/>
                          <w:bCs w:val="0"/>
                          <w:color w:val="auto"/>
                          <w:sz w:val="22"/>
                          <w:szCs w:val="22"/>
                          <w:lang w:val="en-US" w:eastAsia="zh-CN"/>
                        </w:rPr>
                        <w:t xml:space="preserve"> </w:t>
                      </w:r>
                    </w:p>
                    <w:p>
                      <w:pPr>
                        <w:jc w:val="right"/>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lang w:val="en-US" w:eastAsia="zh-CN"/>
                        </w:rPr>
                        <w:t>2020年5月26日</w:t>
                      </w:r>
                    </w:p>
                    <w:p>
                      <w:pPr>
                        <w:rPr>
                          <w:rFonts w:hint="eastAsia" w:ascii="微软雅黑" w:hAnsi="微软雅黑" w:eastAsia="微软雅黑" w:cs="微软雅黑"/>
                          <w:b w:val="0"/>
                          <w:bCs w:val="0"/>
                          <w:color w:val="auto"/>
                          <w:sz w:val="22"/>
                          <w:szCs w:val="22"/>
                        </w:rPr>
                      </w:pPr>
                    </w:p>
                  </w:txbxContent>
                </v:textbox>
              </v:shape>
            </w:pict>
          </mc:Fallback>
        </mc:AlternateContent>
      </w:r>
      <w:r>
        <w:rPr>
          <w:lang w:eastAsia="zh-CN"/>
        </w:rPr>
        <mc:AlternateContent>
          <mc:Choice Requires="wps">
            <w:drawing>
              <wp:anchor distT="0" distB="0" distL="114300" distR="114300" simplePos="0" relativeHeight="3151662080" behindDoc="1" locked="0" layoutInCell="1" allowOverlap="1">
                <wp:simplePos x="0" y="0"/>
                <wp:positionH relativeFrom="column">
                  <wp:posOffset>-449580</wp:posOffset>
                </wp:positionH>
                <wp:positionV relativeFrom="paragraph">
                  <wp:posOffset>-1687195</wp:posOffset>
                </wp:positionV>
                <wp:extent cx="2706370" cy="3914775"/>
                <wp:effectExtent l="0" t="0" r="17780" b="9525"/>
                <wp:wrapNone/>
                <wp:docPr id="24" name="矩形 24"/>
                <wp:cNvGraphicFramePr/>
                <a:graphic xmlns:a="http://schemas.openxmlformats.org/drawingml/2006/main">
                  <a:graphicData uri="http://schemas.microsoft.com/office/word/2010/wordprocessingShape">
                    <wps:wsp>
                      <wps:cNvSpPr/>
                      <wps:spPr>
                        <a:xfrm>
                          <a:off x="0" y="0"/>
                          <a:ext cx="2706370" cy="3914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r>
                              <w:rPr>
                                <w:rFonts w:hint="eastAsia"/>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pt;margin-top:-132.85pt;height:308.25pt;width:213.1pt;z-index:-1646621696;v-text-anchor:middle;mso-width-relative:page;mso-height-relative:page;" fillcolor="#F2F2F2 [3052]" filled="t" stroked="f" coordsize="21600,21600" o:gfxdata="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IxmnfZAAAADAEAAA8AAAAAAAAAAQAgAAAAIgAAAGRycy9kb3ducmV2LnhtbFBLAQIUABQAAAAI&#10;AIdO4kCIYq7JXgIAAJYEAAAOAAAAAAAAAAEAIAAAACgBAABkcnMvZTJvRG9jLnhtbFBLBQYAAAAA&#10;BgAGAFkBAAD4BQAAAAA=&#10;">
                <v:fill on="t" focussize="0,0"/>
                <v:stroke on="f" weight="2pt"/>
                <v:imagedata o:title=""/>
                <o:lock v:ext="edit" aspectratio="f"/>
                <v:textbox>
                  <w:txbxContent>
                    <w:p>
                      <w:pPr>
                        <w:jc w:val="center"/>
                        <w:rPr>
                          <w:lang w:eastAsia="zh-CN"/>
                        </w:rPr>
                      </w:pPr>
                      <w:r>
                        <w:rPr>
                          <w:rFonts w:hint="eastAsia"/>
                          <w:lang w:eastAsia="zh-CN"/>
                        </w:rPr>
                        <w:t xml:space="preserve">   </w:t>
                      </w:r>
                    </w:p>
                  </w:txbxContent>
                </v:textbox>
              </v:rect>
            </w:pict>
          </mc:Fallback>
        </mc:AlternateContent>
      </w:r>
      <w:r>
        <mc:AlternateContent>
          <mc:Choice Requires="wps">
            <w:drawing>
              <wp:anchor distT="0" distB="0" distL="114300" distR="114300" simplePos="0" relativeHeight="3206573056" behindDoc="0" locked="0" layoutInCell="1" allowOverlap="1">
                <wp:simplePos x="0" y="0"/>
                <wp:positionH relativeFrom="page">
                  <wp:posOffset>3113405</wp:posOffset>
                </wp:positionH>
                <wp:positionV relativeFrom="page">
                  <wp:posOffset>680720</wp:posOffset>
                </wp:positionV>
                <wp:extent cx="3047365" cy="1106170"/>
                <wp:effectExtent l="0" t="0" r="0" b="0"/>
                <wp:wrapNone/>
                <wp:docPr id="16" name="文本框 3"/>
                <wp:cNvGraphicFramePr/>
                <a:graphic xmlns:a="http://schemas.openxmlformats.org/drawingml/2006/main">
                  <a:graphicData uri="http://schemas.microsoft.com/office/word/2010/wordprocessingShape">
                    <wps:wsp>
                      <wps:cNvSpPr txBox="1"/>
                      <wps:spPr>
                        <a:xfrm>
                          <a:off x="0" y="0"/>
                          <a:ext cx="3047365" cy="1106170"/>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自荐信</w:t>
                            </w:r>
                          </w:p>
                          <w:p>
                            <w:pPr>
                              <w:spacing w:before="117"/>
                              <w:ind w:left="20"/>
                              <w:jc w:val="distribute"/>
                              <w:rPr>
                                <w:rFonts w:hint="eastAsia" w:ascii="微软雅黑" w:hAnsi="微软雅黑" w:eastAsia="微软雅黑" w:cs="微软雅黑"/>
                                <w:color w:val="auto"/>
                                <w:sz w:val="24"/>
                                <w:szCs w:val="24"/>
                              </w:rPr>
                            </w:pPr>
                            <w:r>
                              <w:rPr>
                                <w:rFonts w:hint="eastAsia" w:ascii="微软雅黑" w:hAnsi="微软雅黑" w:eastAsia="微软雅黑" w:cs="微软雅黑"/>
                                <w:color w:val="auto"/>
                                <w:spacing w:val="19"/>
                                <w:sz w:val="24"/>
                                <w:szCs w:val="24"/>
                                <w:lang w:eastAsia="zh-CN"/>
                              </w:rPr>
                              <w:t>应聘职位或所学专业</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wps:txbx>
                      <wps:bodyPr lIns="0" tIns="0" rIns="0" bIns="0" upright="1"/>
                    </wps:wsp>
                  </a:graphicData>
                </a:graphic>
              </wp:anchor>
            </w:drawing>
          </mc:Choice>
          <mc:Fallback>
            <w:pict>
              <v:shape id="文本框 3" o:spid="_x0000_s1026" o:spt="202" type="#_x0000_t202" style="position:absolute;left:0pt;margin-left:245.15pt;margin-top:53.6pt;height:87.1pt;width:239.95pt;mso-position-horizontal-relative:page;mso-position-vertical-relative:page;z-index:-1088394240;mso-width-relative:page;mso-height-relative:page;" filled="f" stroked="f" coordsize="21600,21600" o:gfxdata="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C&#10;6WHl2QAAAAsBAAAPAAAAAAAAAAEAIAAAACIAAABkcnMvZG93bnJldi54bWxQSwECFAAUAAAACACH&#10;TuJAeipWfrEBAABHAwAADgAAAAAAAAABACAAAAAoAQAAZHJzL2Uyb0RvYy54bWxQSwUGAAAAAAYA&#10;BgBZAQAASwUAAAAA&#10;">
                <v:fill on="f" focussize="0,0"/>
                <v:stroke on="f"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自荐信</w:t>
                      </w:r>
                    </w:p>
                    <w:p>
                      <w:pPr>
                        <w:spacing w:before="117"/>
                        <w:ind w:left="20"/>
                        <w:jc w:val="distribute"/>
                        <w:rPr>
                          <w:rFonts w:hint="eastAsia" w:ascii="微软雅黑" w:hAnsi="微软雅黑" w:eastAsia="微软雅黑" w:cs="微软雅黑"/>
                          <w:color w:val="auto"/>
                          <w:sz w:val="24"/>
                          <w:szCs w:val="24"/>
                        </w:rPr>
                      </w:pPr>
                      <w:r>
                        <w:rPr>
                          <w:rFonts w:hint="eastAsia" w:ascii="微软雅黑" w:hAnsi="微软雅黑" w:eastAsia="微软雅黑" w:cs="微软雅黑"/>
                          <w:color w:val="auto"/>
                          <w:spacing w:val="19"/>
                          <w:sz w:val="24"/>
                          <w:szCs w:val="24"/>
                          <w:lang w:eastAsia="zh-CN"/>
                        </w:rPr>
                        <w:t>应聘职位或所学专业</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v:textbox>
              </v:shape>
            </w:pict>
          </mc:Fallback>
        </mc:AlternateContent>
      </w:r>
      <w:r>
        <w:rPr>
          <w:sz w:val="24"/>
        </w:rPr>
        <mc:AlternateContent>
          <mc:Choice Requires="wps">
            <w:drawing>
              <wp:anchor distT="0" distB="0" distL="114300" distR="114300" simplePos="0" relativeHeight="1756704768" behindDoc="0" locked="0" layoutInCell="1" allowOverlap="1">
                <wp:simplePos x="0" y="0"/>
                <wp:positionH relativeFrom="column">
                  <wp:posOffset>22225</wp:posOffset>
                </wp:positionH>
                <wp:positionV relativeFrom="paragraph">
                  <wp:posOffset>2567940</wp:posOffset>
                </wp:positionV>
                <wp:extent cx="1748790" cy="6426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487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202.2pt;height:50.6pt;width:137.7pt;z-index:1756704768;mso-width-relative:page;mso-height-relative:page;" filled="f" stroked="f" coordsize="21600,21600" o:gfxdata="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em8&#10;mdsAAAAJAQAADwAAAAAAAAABACAAAAAiAAAAZHJzL2Rvd25yZXYueG1sUEsBAhQAFAAAAAgAh07i&#10;QKs1XiQfAgAAGgQAAA4AAAAAAAAAAQAgAAAAKgEAAGRycy9lMm9Eb2MueG1sUEsFBgAAAAAGAAYA&#10;WQEAALsFAAAAAA==&#10;">
                <v:fill on="f" focussize="0,0"/>
                <v:stroke on="f" weight="0.5pt"/>
                <v:imagedata o:title=""/>
                <o:lock v:ext="edit" aspectratio="f"/>
                <v:textbo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v:textbox>
              </v:shape>
            </w:pict>
          </mc:Fallback>
        </mc:AlternateContent>
      </w:r>
      <w:r>
        <w:rPr>
          <w:sz w:val="24"/>
        </w:rPr>
        <mc:AlternateContent>
          <mc:Choice Requires="wps">
            <w:drawing>
              <wp:anchor distT="0" distB="0" distL="114300" distR="114300" simplePos="0" relativeHeight="1756944384" behindDoc="0" locked="0" layoutInCell="1" allowOverlap="1">
                <wp:simplePos x="0" y="0"/>
                <wp:positionH relativeFrom="column">
                  <wp:posOffset>24765</wp:posOffset>
                </wp:positionH>
                <wp:positionV relativeFrom="paragraph">
                  <wp:posOffset>5876925</wp:posOffset>
                </wp:positionV>
                <wp:extent cx="1773555" cy="2984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77355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62.75pt;height:23.5pt;width:139.65pt;z-index:1756944384;mso-width-relative:page;mso-height-relative:page;" filled="f" stroked="f" coordsize="21600,21600" o:gfxdata="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Bl/&#10;J9oAAAAJAQAADwAAAAAAAAABACAAAAAiAAAAZHJzL2Rvd25yZXYueG1sUEsBAhQAFAAAAAgAh07i&#10;QBhZ8DEgAgAAGgQAAA4AAAAAAAAAAQAgAAAAKQEAAGRycy9lMm9Eb2MueG1sUEsFBgAAAAAGAAYA&#10;WQEAALsFA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v:textbox>
              </v:shape>
            </w:pict>
          </mc:Fallback>
        </mc:AlternateContent>
      </w:r>
      <w:r>
        <w:rPr>
          <w:sz w:val="24"/>
        </w:rPr>
        <mc:AlternateContent>
          <mc:Choice Requires="wps">
            <w:drawing>
              <wp:anchor distT="0" distB="0" distL="114300" distR="114300" simplePos="0" relativeHeight="1756784640" behindDoc="0" locked="0" layoutInCell="1" allowOverlap="1">
                <wp:simplePos x="0" y="0"/>
                <wp:positionH relativeFrom="column">
                  <wp:posOffset>146050</wp:posOffset>
                </wp:positionH>
                <wp:positionV relativeFrom="paragraph">
                  <wp:posOffset>4364355</wp:posOffset>
                </wp:positionV>
                <wp:extent cx="1547495" cy="2984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54749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343.65pt;height:23.5pt;width:121.85pt;z-index:1756784640;mso-width-relative:page;mso-height-relative:page;" filled="f" stroked="f" coordsize="21600,21600" o:gfxdata="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6l&#10;/r/bAAAACgEAAA8AAAAAAAAAAQAgAAAAIgAAAGRycy9kb3ducmV2LnhtbFBLAQIUABQAAAAIAIdO&#10;4kDc+8QCIAIAABoEAAAOAAAAAAAAAAEAIAAAACoBAABkcnMvZTJvRG9jLnhtbFBLBQYAAAAABgAG&#10;AFkBAAC8BQ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v:textbox>
              </v:shape>
            </w:pict>
          </mc:Fallback>
        </mc:AlternateContent>
      </w:r>
      <w:r>
        <mc:AlternateContent>
          <mc:Choice Requires="wps">
            <w:drawing>
              <wp:anchor distT="0" distB="0" distL="114300" distR="114300" simplePos="0" relativeHeight="1756634112" behindDoc="0" locked="0" layoutInCell="1" allowOverlap="1">
                <wp:simplePos x="0" y="0"/>
                <wp:positionH relativeFrom="column">
                  <wp:posOffset>711200</wp:posOffset>
                </wp:positionH>
                <wp:positionV relativeFrom="paragraph">
                  <wp:posOffset>5398135</wp:posOffset>
                </wp:positionV>
                <wp:extent cx="414020" cy="288290"/>
                <wp:effectExtent l="0" t="0" r="5080" b="16510"/>
                <wp:wrapNone/>
                <wp:docPr id="20" name="Freeform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14020" cy="288290"/>
                        </a:xfrm>
                        <a:custGeom>
                          <a:avLst/>
                          <a:gdLst>
                            <a:gd name="T0" fmla="*/ 728 w 1109"/>
                            <a:gd name="T1" fmla="*/ 446 h 777"/>
                            <a:gd name="T2" fmla="*/ 554 w 1109"/>
                            <a:gd name="T3" fmla="*/ 609 h 777"/>
                            <a:gd name="T4" fmla="*/ 386 w 1109"/>
                            <a:gd name="T5" fmla="*/ 451 h 777"/>
                            <a:gd name="T6" fmla="*/ 59 w 1109"/>
                            <a:gd name="T7" fmla="*/ 777 h 777"/>
                            <a:gd name="T8" fmla="*/ 1050 w 1109"/>
                            <a:gd name="T9" fmla="*/ 777 h 777"/>
                            <a:gd name="T10" fmla="*/ 728 w 1109"/>
                            <a:gd name="T11" fmla="*/ 446 h 777"/>
                            <a:gd name="T12" fmla="*/ 728 w 1109"/>
                            <a:gd name="T13" fmla="*/ 446 h 777"/>
                            <a:gd name="T14" fmla="*/ 79 w 1109"/>
                            <a:gd name="T15" fmla="*/ 0 h 777"/>
                            <a:gd name="T16" fmla="*/ 554 w 1109"/>
                            <a:gd name="T17" fmla="*/ 456 h 777"/>
                            <a:gd name="T18" fmla="*/ 1030 w 1109"/>
                            <a:gd name="T19" fmla="*/ 0 h 777"/>
                            <a:gd name="T20" fmla="*/ 79 w 1109"/>
                            <a:gd name="T21" fmla="*/ 0 h 777"/>
                            <a:gd name="T22" fmla="*/ 787 w 1109"/>
                            <a:gd name="T23" fmla="*/ 386 h 777"/>
                            <a:gd name="T24" fmla="*/ 1109 w 1109"/>
                            <a:gd name="T25" fmla="*/ 723 h 777"/>
                            <a:gd name="T26" fmla="*/ 1109 w 1109"/>
                            <a:gd name="T27" fmla="*/ 84 h 777"/>
                            <a:gd name="T28" fmla="*/ 787 w 1109"/>
                            <a:gd name="T29" fmla="*/ 386 h 777"/>
                            <a:gd name="T30" fmla="*/ 787 w 1109"/>
                            <a:gd name="T31" fmla="*/ 386 h 777"/>
                            <a:gd name="T32" fmla="*/ 0 w 1109"/>
                            <a:gd name="T33" fmla="*/ 723 h 777"/>
                            <a:gd name="T34" fmla="*/ 327 w 1109"/>
                            <a:gd name="T35" fmla="*/ 391 h 777"/>
                            <a:gd name="T36" fmla="*/ 0 w 1109"/>
                            <a:gd name="T37" fmla="*/ 84 h 777"/>
                            <a:gd name="T38" fmla="*/ 0 w 1109"/>
                            <a:gd name="T39" fmla="*/ 723 h 7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09" h="777">
                              <a:moveTo>
                                <a:pt x="728" y="446"/>
                              </a:moveTo>
                              <a:lnTo>
                                <a:pt x="554" y="609"/>
                              </a:lnTo>
                              <a:lnTo>
                                <a:pt x="386" y="451"/>
                              </a:lnTo>
                              <a:lnTo>
                                <a:pt x="59" y="777"/>
                              </a:lnTo>
                              <a:lnTo>
                                <a:pt x="1050" y="777"/>
                              </a:lnTo>
                              <a:lnTo>
                                <a:pt x="728" y="446"/>
                              </a:lnTo>
                              <a:lnTo>
                                <a:pt x="728" y="446"/>
                              </a:lnTo>
                              <a:close/>
                              <a:moveTo>
                                <a:pt x="79" y="0"/>
                              </a:moveTo>
                              <a:lnTo>
                                <a:pt x="554" y="456"/>
                              </a:lnTo>
                              <a:lnTo>
                                <a:pt x="1030" y="0"/>
                              </a:lnTo>
                              <a:lnTo>
                                <a:pt x="79" y="0"/>
                              </a:lnTo>
                              <a:close/>
                              <a:moveTo>
                                <a:pt x="787" y="386"/>
                              </a:moveTo>
                              <a:lnTo>
                                <a:pt x="1109" y="723"/>
                              </a:lnTo>
                              <a:lnTo>
                                <a:pt x="1109" y="84"/>
                              </a:lnTo>
                              <a:lnTo>
                                <a:pt x="787" y="386"/>
                              </a:lnTo>
                              <a:lnTo>
                                <a:pt x="787" y="386"/>
                              </a:lnTo>
                              <a:close/>
                              <a:moveTo>
                                <a:pt x="0" y="723"/>
                              </a:moveTo>
                              <a:lnTo>
                                <a:pt x="327" y="391"/>
                              </a:lnTo>
                              <a:lnTo>
                                <a:pt x="0" y="84"/>
                              </a:lnTo>
                              <a:lnTo>
                                <a:pt x="0" y="723"/>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6pt;margin-top:425.05pt;height:22.7pt;width:32.6pt;z-index:1756634112;mso-width-relative:page;mso-height-relative:page;" fillcolor="#000000 [3213]" filled="t" stroked="f" coordsize="1109,777" o:gfxdata="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" path="m728,446l554,609,386,451,59,777,1050,777,728,446,728,446xm79,0l554,456,1030,0,79,0xm787,386l1109,723,1109,84,787,386,787,386xm0,723l327,391,0,84,0,723xe">
                <v:path o:connectlocs="271782,165479;206823,225957;144104,167334;22026,288290;391993,288290;271782,165479;271782,165479;29492,0;206823,169189;384527,0;29492,0;293808,143217;414020,268254;414020,31166;293808,143217;293808,143217;0,268254;122078,145072;0,31166;0,268254" o:connectangles="0,0,0,0,0,0,0,0,0,0,0,0,0,0,0,0,0,0,0,0"/>
                <v:fill on="t" focussize="0,0"/>
                <v:stroke on="f"/>
                <v:imagedata o:title=""/>
                <o:lock v:ext="edit" aspectratio="t"/>
              </v:shape>
            </w:pict>
          </mc:Fallback>
        </mc:AlternateContent>
      </w:r>
      <w:r>
        <mc:AlternateContent>
          <mc:Choice Requires="wps">
            <w:drawing>
              <wp:anchor distT="0" distB="0" distL="114300" distR="114300" simplePos="0" relativeHeight="1756632064" behindDoc="0" locked="0" layoutInCell="1" allowOverlap="1">
                <wp:simplePos x="0" y="0"/>
                <wp:positionH relativeFrom="column">
                  <wp:posOffset>789940</wp:posOffset>
                </wp:positionH>
                <wp:positionV relativeFrom="paragraph">
                  <wp:posOffset>2113280</wp:posOffset>
                </wp:positionV>
                <wp:extent cx="232410" cy="360045"/>
                <wp:effectExtent l="0" t="0" r="15240" b="1905"/>
                <wp:wrapNone/>
                <wp:docPr id="21" name="Freeform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2410" cy="360045"/>
                        </a:xfrm>
                        <a:custGeom>
                          <a:avLst/>
                          <a:gdLst>
                            <a:gd name="T0" fmla="*/ 0 w 783"/>
                            <a:gd name="T1" fmla="*/ 391 h 1381"/>
                            <a:gd name="T2" fmla="*/ 5 w 783"/>
                            <a:gd name="T3" fmla="*/ 312 h 1381"/>
                            <a:gd name="T4" fmla="*/ 30 w 783"/>
                            <a:gd name="T5" fmla="*/ 242 h 1381"/>
                            <a:gd name="T6" fmla="*/ 65 w 783"/>
                            <a:gd name="T7" fmla="*/ 173 h 1381"/>
                            <a:gd name="T8" fmla="*/ 114 w 783"/>
                            <a:gd name="T9" fmla="*/ 113 h 1381"/>
                            <a:gd name="T10" fmla="*/ 144 w 783"/>
                            <a:gd name="T11" fmla="*/ 89 h 1381"/>
                            <a:gd name="T12" fmla="*/ 208 w 783"/>
                            <a:gd name="T13" fmla="*/ 44 h 1381"/>
                            <a:gd name="T14" fmla="*/ 278 w 783"/>
                            <a:gd name="T15" fmla="*/ 14 h 1381"/>
                            <a:gd name="T16" fmla="*/ 352 w 783"/>
                            <a:gd name="T17" fmla="*/ 0 h 1381"/>
                            <a:gd name="T18" fmla="*/ 392 w 783"/>
                            <a:gd name="T19" fmla="*/ 0 h 1381"/>
                            <a:gd name="T20" fmla="*/ 471 w 783"/>
                            <a:gd name="T21" fmla="*/ 5 h 1381"/>
                            <a:gd name="T22" fmla="*/ 540 w 783"/>
                            <a:gd name="T23" fmla="*/ 29 h 1381"/>
                            <a:gd name="T24" fmla="*/ 609 w 783"/>
                            <a:gd name="T25" fmla="*/ 64 h 1381"/>
                            <a:gd name="T26" fmla="*/ 669 w 783"/>
                            <a:gd name="T27" fmla="*/ 113 h 1381"/>
                            <a:gd name="T28" fmla="*/ 694 w 783"/>
                            <a:gd name="T29" fmla="*/ 143 h 1381"/>
                            <a:gd name="T30" fmla="*/ 738 w 783"/>
                            <a:gd name="T31" fmla="*/ 208 h 1381"/>
                            <a:gd name="T32" fmla="*/ 768 w 783"/>
                            <a:gd name="T33" fmla="*/ 277 h 1381"/>
                            <a:gd name="T34" fmla="*/ 778 w 783"/>
                            <a:gd name="T35" fmla="*/ 351 h 1381"/>
                            <a:gd name="T36" fmla="*/ 783 w 783"/>
                            <a:gd name="T37" fmla="*/ 391 h 1381"/>
                            <a:gd name="T38" fmla="*/ 773 w 783"/>
                            <a:gd name="T39" fmla="*/ 470 h 1381"/>
                            <a:gd name="T40" fmla="*/ 753 w 783"/>
                            <a:gd name="T41" fmla="*/ 544 h 1381"/>
                            <a:gd name="T42" fmla="*/ 35 w 783"/>
                            <a:gd name="T43" fmla="*/ 549 h 1381"/>
                            <a:gd name="T44" fmla="*/ 20 w 783"/>
                            <a:gd name="T45" fmla="*/ 510 h 1381"/>
                            <a:gd name="T46" fmla="*/ 10 w 783"/>
                            <a:gd name="T47" fmla="*/ 475 h 1381"/>
                            <a:gd name="T48" fmla="*/ 0 w 783"/>
                            <a:gd name="T49" fmla="*/ 391 h 1381"/>
                            <a:gd name="T50" fmla="*/ 253 w 783"/>
                            <a:gd name="T51" fmla="*/ 252 h 1381"/>
                            <a:gd name="T52" fmla="*/ 228 w 783"/>
                            <a:gd name="T53" fmla="*/ 282 h 1381"/>
                            <a:gd name="T54" fmla="*/ 198 w 783"/>
                            <a:gd name="T55" fmla="*/ 351 h 1381"/>
                            <a:gd name="T56" fmla="*/ 193 w 783"/>
                            <a:gd name="T57" fmla="*/ 391 h 1381"/>
                            <a:gd name="T58" fmla="*/ 208 w 783"/>
                            <a:gd name="T59" fmla="*/ 465 h 1381"/>
                            <a:gd name="T60" fmla="*/ 253 w 783"/>
                            <a:gd name="T61" fmla="*/ 529 h 1381"/>
                            <a:gd name="T62" fmla="*/ 283 w 783"/>
                            <a:gd name="T63" fmla="*/ 554 h 1381"/>
                            <a:gd name="T64" fmla="*/ 352 w 783"/>
                            <a:gd name="T65" fmla="*/ 584 h 1381"/>
                            <a:gd name="T66" fmla="*/ 392 w 783"/>
                            <a:gd name="T67" fmla="*/ 584 h 1381"/>
                            <a:gd name="T68" fmla="*/ 466 w 783"/>
                            <a:gd name="T69" fmla="*/ 569 h 1381"/>
                            <a:gd name="T70" fmla="*/ 530 w 783"/>
                            <a:gd name="T71" fmla="*/ 529 h 1381"/>
                            <a:gd name="T72" fmla="*/ 555 w 783"/>
                            <a:gd name="T73" fmla="*/ 500 h 1381"/>
                            <a:gd name="T74" fmla="*/ 585 w 783"/>
                            <a:gd name="T75" fmla="*/ 430 h 1381"/>
                            <a:gd name="T76" fmla="*/ 585 w 783"/>
                            <a:gd name="T77" fmla="*/ 391 h 1381"/>
                            <a:gd name="T78" fmla="*/ 575 w 783"/>
                            <a:gd name="T79" fmla="*/ 317 h 1381"/>
                            <a:gd name="T80" fmla="*/ 530 w 783"/>
                            <a:gd name="T81" fmla="*/ 252 h 1381"/>
                            <a:gd name="T82" fmla="*/ 501 w 783"/>
                            <a:gd name="T83" fmla="*/ 227 h 1381"/>
                            <a:gd name="T84" fmla="*/ 431 w 783"/>
                            <a:gd name="T85" fmla="*/ 198 h 1381"/>
                            <a:gd name="T86" fmla="*/ 392 w 783"/>
                            <a:gd name="T87" fmla="*/ 193 h 1381"/>
                            <a:gd name="T88" fmla="*/ 317 w 783"/>
                            <a:gd name="T89" fmla="*/ 208 h 1381"/>
                            <a:gd name="T90" fmla="*/ 253 w 783"/>
                            <a:gd name="T91" fmla="*/ 252 h 1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1381">
                              <a:moveTo>
                                <a:pt x="0" y="391"/>
                              </a:moveTo>
                              <a:lnTo>
                                <a:pt x="0" y="391"/>
                              </a:lnTo>
                              <a:lnTo>
                                <a:pt x="0" y="351"/>
                              </a:lnTo>
                              <a:lnTo>
                                <a:pt x="5" y="312"/>
                              </a:lnTo>
                              <a:lnTo>
                                <a:pt x="15" y="277"/>
                              </a:lnTo>
                              <a:lnTo>
                                <a:pt x="30" y="242"/>
                              </a:lnTo>
                              <a:lnTo>
                                <a:pt x="45" y="208"/>
                              </a:lnTo>
                              <a:lnTo>
                                <a:pt x="65" y="173"/>
                              </a:lnTo>
                              <a:lnTo>
                                <a:pt x="89" y="143"/>
                              </a:lnTo>
                              <a:lnTo>
                                <a:pt x="114" y="113"/>
                              </a:lnTo>
                              <a:lnTo>
                                <a:pt x="114" y="113"/>
                              </a:lnTo>
                              <a:lnTo>
                                <a:pt x="144" y="89"/>
                              </a:lnTo>
                              <a:lnTo>
                                <a:pt x="174" y="64"/>
                              </a:lnTo>
                              <a:lnTo>
                                <a:pt x="208" y="44"/>
                              </a:lnTo>
                              <a:lnTo>
                                <a:pt x="243" y="29"/>
                              </a:lnTo>
                              <a:lnTo>
                                <a:pt x="278" y="14"/>
                              </a:lnTo>
                              <a:lnTo>
                                <a:pt x="312" y="5"/>
                              </a:lnTo>
                              <a:lnTo>
                                <a:pt x="352" y="0"/>
                              </a:lnTo>
                              <a:lnTo>
                                <a:pt x="392" y="0"/>
                              </a:lnTo>
                              <a:lnTo>
                                <a:pt x="392" y="0"/>
                              </a:lnTo>
                              <a:lnTo>
                                <a:pt x="431" y="0"/>
                              </a:lnTo>
                              <a:lnTo>
                                <a:pt x="471" y="5"/>
                              </a:lnTo>
                              <a:lnTo>
                                <a:pt x="505" y="14"/>
                              </a:lnTo>
                              <a:lnTo>
                                <a:pt x="540" y="29"/>
                              </a:lnTo>
                              <a:lnTo>
                                <a:pt x="575" y="44"/>
                              </a:lnTo>
                              <a:lnTo>
                                <a:pt x="609" y="64"/>
                              </a:lnTo>
                              <a:lnTo>
                                <a:pt x="639" y="89"/>
                              </a:lnTo>
                              <a:lnTo>
                                <a:pt x="669" y="113"/>
                              </a:lnTo>
                              <a:lnTo>
                                <a:pt x="669" y="113"/>
                              </a:lnTo>
                              <a:lnTo>
                                <a:pt x="694" y="143"/>
                              </a:lnTo>
                              <a:lnTo>
                                <a:pt x="718" y="173"/>
                              </a:lnTo>
                              <a:lnTo>
                                <a:pt x="738" y="208"/>
                              </a:lnTo>
                              <a:lnTo>
                                <a:pt x="753" y="242"/>
                              </a:lnTo>
                              <a:lnTo>
                                <a:pt x="768" y="277"/>
                              </a:lnTo>
                              <a:lnTo>
                                <a:pt x="773" y="312"/>
                              </a:lnTo>
                              <a:lnTo>
                                <a:pt x="778" y="351"/>
                              </a:lnTo>
                              <a:lnTo>
                                <a:pt x="783" y="391"/>
                              </a:lnTo>
                              <a:lnTo>
                                <a:pt x="783" y="391"/>
                              </a:lnTo>
                              <a:lnTo>
                                <a:pt x="778" y="430"/>
                              </a:lnTo>
                              <a:lnTo>
                                <a:pt x="773" y="470"/>
                              </a:lnTo>
                              <a:lnTo>
                                <a:pt x="763" y="510"/>
                              </a:lnTo>
                              <a:lnTo>
                                <a:pt x="753" y="544"/>
                              </a:lnTo>
                              <a:lnTo>
                                <a:pt x="392" y="1381"/>
                              </a:lnTo>
                              <a:lnTo>
                                <a:pt x="35" y="549"/>
                              </a:lnTo>
                              <a:lnTo>
                                <a:pt x="35" y="549"/>
                              </a:lnTo>
                              <a:lnTo>
                                <a:pt x="20" y="510"/>
                              </a:lnTo>
                              <a:lnTo>
                                <a:pt x="10" y="475"/>
                              </a:lnTo>
                              <a:lnTo>
                                <a:pt x="10" y="475"/>
                              </a:lnTo>
                              <a:lnTo>
                                <a:pt x="0" y="430"/>
                              </a:lnTo>
                              <a:lnTo>
                                <a:pt x="0" y="391"/>
                              </a:lnTo>
                              <a:lnTo>
                                <a:pt x="0" y="391"/>
                              </a:lnTo>
                              <a:close/>
                              <a:moveTo>
                                <a:pt x="253" y="252"/>
                              </a:moveTo>
                              <a:lnTo>
                                <a:pt x="253" y="252"/>
                              </a:lnTo>
                              <a:lnTo>
                                <a:pt x="228" y="282"/>
                              </a:lnTo>
                              <a:lnTo>
                                <a:pt x="208" y="317"/>
                              </a:lnTo>
                              <a:lnTo>
                                <a:pt x="198" y="351"/>
                              </a:lnTo>
                              <a:lnTo>
                                <a:pt x="193" y="391"/>
                              </a:lnTo>
                              <a:lnTo>
                                <a:pt x="193" y="391"/>
                              </a:lnTo>
                              <a:lnTo>
                                <a:pt x="198" y="430"/>
                              </a:lnTo>
                              <a:lnTo>
                                <a:pt x="208" y="465"/>
                              </a:lnTo>
                              <a:lnTo>
                                <a:pt x="228" y="500"/>
                              </a:lnTo>
                              <a:lnTo>
                                <a:pt x="253" y="529"/>
                              </a:lnTo>
                              <a:lnTo>
                                <a:pt x="253" y="529"/>
                              </a:lnTo>
                              <a:lnTo>
                                <a:pt x="283" y="554"/>
                              </a:lnTo>
                              <a:lnTo>
                                <a:pt x="317" y="569"/>
                              </a:lnTo>
                              <a:lnTo>
                                <a:pt x="352" y="584"/>
                              </a:lnTo>
                              <a:lnTo>
                                <a:pt x="392" y="584"/>
                              </a:lnTo>
                              <a:lnTo>
                                <a:pt x="392" y="584"/>
                              </a:lnTo>
                              <a:lnTo>
                                <a:pt x="431" y="584"/>
                              </a:lnTo>
                              <a:lnTo>
                                <a:pt x="466" y="569"/>
                              </a:lnTo>
                              <a:lnTo>
                                <a:pt x="501" y="554"/>
                              </a:lnTo>
                              <a:lnTo>
                                <a:pt x="530" y="529"/>
                              </a:lnTo>
                              <a:lnTo>
                                <a:pt x="530" y="529"/>
                              </a:lnTo>
                              <a:lnTo>
                                <a:pt x="555" y="500"/>
                              </a:lnTo>
                              <a:lnTo>
                                <a:pt x="575" y="465"/>
                              </a:lnTo>
                              <a:lnTo>
                                <a:pt x="585" y="430"/>
                              </a:lnTo>
                              <a:lnTo>
                                <a:pt x="585" y="391"/>
                              </a:lnTo>
                              <a:lnTo>
                                <a:pt x="585" y="391"/>
                              </a:lnTo>
                              <a:lnTo>
                                <a:pt x="585" y="351"/>
                              </a:lnTo>
                              <a:lnTo>
                                <a:pt x="575" y="317"/>
                              </a:lnTo>
                              <a:lnTo>
                                <a:pt x="555" y="282"/>
                              </a:lnTo>
                              <a:lnTo>
                                <a:pt x="530" y="252"/>
                              </a:lnTo>
                              <a:lnTo>
                                <a:pt x="530" y="252"/>
                              </a:lnTo>
                              <a:lnTo>
                                <a:pt x="501" y="227"/>
                              </a:lnTo>
                              <a:lnTo>
                                <a:pt x="466" y="208"/>
                              </a:lnTo>
                              <a:lnTo>
                                <a:pt x="431" y="198"/>
                              </a:lnTo>
                              <a:lnTo>
                                <a:pt x="392" y="193"/>
                              </a:lnTo>
                              <a:lnTo>
                                <a:pt x="392" y="193"/>
                              </a:lnTo>
                              <a:lnTo>
                                <a:pt x="352" y="198"/>
                              </a:lnTo>
                              <a:lnTo>
                                <a:pt x="317" y="208"/>
                              </a:lnTo>
                              <a:lnTo>
                                <a:pt x="283" y="227"/>
                              </a:lnTo>
                              <a:lnTo>
                                <a:pt x="253" y="252"/>
                              </a:lnTo>
                              <a:lnTo>
                                <a:pt x="253" y="252"/>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62.2pt;margin-top:166.4pt;height:28.35pt;width:18.3pt;z-index:1756632064;mso-width-relative:page;mso-height-relative:page;" fillcolor="#000000 [3213]" filled="t" stroked="f" coordsize="783,1381" o:gfxdata="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" path="m0,391l0,391,0,351,5,312,15,277,30,242,45,208,65,173,89,143,114,113,114,113,144,89,174,64,208,44,243,29,278,14,312,5,352,0,392,0,392,0,431,0,471,5,505,14,540,29,575,44,609,64,639,89,669,113,669,113,694,143,718,173,738,208,753,242,768,277,773,312,778,351,783,391,783,391,778,430,773,470,763,510,753,544,392,1381,35,549,35,549,20,510,10,475,10,475,0,430,0,391,0,391xm253,252l253,252,228,282,208,317,198,351,193,391,193,391,198,430,208,465,228,500,253,529,253,529,283,554,317,569,352,584,392,584,392,584,431,584,466,569,501,554,530,529,530,529,555,500,575,465,585,430,585,391,585,391,585,351,575,317,555,282,530,252,530,252,501,227,466,208,431,198,392,193,392,193,352,198,317,208,283,227,253,252,253,252xe">
                <v:path o:connectlocs="0,101938;1484,81342;8904,63092;19293,45103;33837,29460;42742,23203;61738,11471;82515,3649;104480,0;116353,0;139802,1303;160282,7560;180763,16685;198572,29460;205993,37281;219053,54228;227957,72217;230925,91510;232410,101938;229441,122535;223505,141828;10388,143131;5936,132963;2968,123838;0,101938;75095,65699;67674,73521;58770,91510;57286,101938;61738,121231;75095,137917;84000,144435;104480,152256;116353,152256;138318,148345;157314,137917;164735,130356;173639,112106;173639,101938;170671,82646;157314,65699;148706,59181;127929,51621;116353,50317;94091,54228;75095,65699" o:connectangles="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1756633088" behindDoc="0" locked="0" layoutInCell="1" allowOverlap="1">
                <wp:simplePos x="0" y="0"/>
                <wp:positionH relativeFrom="column">
                  <wp:posOffset>728980</wp:posOffset>
                </wp:positionH>
                <wp:positionV relativeFrom="paragraph">
                  <wp:posOffset>3834765</wp:posOffset>
                </wp:positionV>
                <wp:extent cx="394335" cy="360045"/>
                <wp:effectExtent l="0" t="0" r="5715" b="1905"/>
                <wp:wrapNone/>
                <wp:docPr id="2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94335" cy="360045"/>
                        </a:xfrm>
                        <a:custGeom>
                          <a:avLst/>
                          <a:gdLst>
                            <a:gd name="T0" fmla="*/ 5 w 1302"/>
                            <a:gd name="T1" fmla="*/ 505 h 1302"/>
                            <a:gd name="T2" fmla="*/ 25 w 1302"/>
                            <a:gd name="T3" fmla="*/ 307 h 1302"/>
                            <a:gd name="T4" fmla="*/ 69 w 1302"/>
                            <a:gd name="T5" fmla="*/ 99 h 1302"/>
                            <a:gd name="T6" fmla="*/ 133 w 1302"/>
                            <a:gd name="T7" fmla="*/ 15 h 1302"/>
                            <a:gd name="T8" fmla="*/ 193 w 1302"/>
                            <a:gd name="T9" fmla="*/ 391 h 1302"/>
                            <a:gd name="T10" fmla="*/ 168 w 1302"/>
                            <a:gd name="T11" fmla="*/ 1302 h 1302"/>
                            <a:gd name="T12" fmla="*/ 84 w 1302"/>
                            <a:gd name="T13" fmla="*/ 1238 h 1302"/>
                            <a:gd name="T14" fmla="*/ 20 w 1302"/>
                            <a:gd name="T15" fmla="*/ 931 h 1302"/>
                            <a:gd name="T16" fmla="*/ 455 w 1302"/>
                            <a:gd name="T17" fmla="*/ 0 h 1302"/>
                            <a:gd name="T18" fmla="*/ 1263 w 1302"/>
                            <a:gd name="T19" fmla="*/ 40 h 1302"/>
                            <a:gd name="T20" fmla="*/ 1302 w 1302"/>
                            <a:gd name="T21" fmla="*/ 1169 h 1302"/>
                            <a:gd name="T22" fmla="*/ 1263 w 1302"/>
                            <a:gd name="T23" fmla="*/ 1263 h 1302"/>
                            <a:gd name="T24" fmla="*/ 634 w 1302"/>
                            <a:gd name="T25" fmla="*/ 1089 h 1302"/>
                            <a:gd name="T26" fmla="*/ 673 w 1302"/>
                            <a:gd name="T27" fmla="*/ 1149 h 1302"/>
                            <a:gd name="T28" fmla="*/ 743 w 1302"/>
                            <a:gd name="T29" fmla="*/ 1134 h 1302"/>
                            <a:gd name="T30" fmla="*/ 757 w 1302"/>
                            <a:gd name="T31" fmla="*/ 1065 h 1302"/>
                            <a:gd name="T32" fmla="*/ 698 w 1302"/>
                            <a:gd name="T33" fmla="*/ 1025 h 1302"/>
                            <a:gd name="T34" fmla="*/ 634 w 1302"/>
                            <a:gd name="T35" fmla="*/ 1089 h 1302"/>
                            <a:gd name="T36" fmla="*/ 644 w 1302"/>
                            <a:gd name="T37" fmla="*/ 931 h 1302"/>
                            <a:gd name="T38" fmla="*/ 708 w 1302"/>
                            <a:gd name="T39" fmla="*/ 961 h 1302"/>
                            <a:gd name="T40" fmla="*/ 762 w 1302"/>
                            <a:gd name="T41" fmla="*/ 906 h 1302"/>
                            <a:gd name="T42" fmla="*/ 733 w 1302"/>
                            <a:gd name="T43" fmla="*/ 842 h 1302"/>
                            <a:gd name="T44" fmla="*/ 653 w 1302"/>
                            <a:gd name="T45" fmla="*/ 852 h 1302"/>
                            <a:gd name="T46" fmla="*/ 639 w 1302"/>
                            <a:gd name="T47" fmla="*/ 718 h 1302"/>
                            <a:gd name="T48" fmla="*/ 693 w 1302"/>
                            <a:gd name="T49" fmla="*/ 763 h 1302"/>
                            <a:gd name="T50" fmla="*/ 757 w 1302"/>
                            <a:gd name="T51" fmla="*/ 728 h 1302"/>
                            <a:gd name="T52" fmla="*/ 748 w 1302"/>
                            <a:gd name="T53" fmla="*/ 659 h 1302"/>
                            <a:gd name="T54" fmla="*/ 673 w 1302"/>
                            <a:gd name="T55" fmla="*/ 639 h 1302"/>
                            <a:gd name="T56" fmla="*/ 832 w 1302"/>
                            <a:gd name="T57" fmla="*/ 1089 h 1302"/>
                            <a:gd name="T58" fmla="*/ 866 w 1302"/>
                            <a:gd name="T59" fmla="*/ 1149 h 1302"/>
                            <a:gd name="T60" fmla="*/ 941 w 1302"/>
                            <a:gd name="T61" fmla="*/ 1134 h 1302"/>
                            <a:gd name="T62" fmla="*/ 956 w 1302"/>
                            <a:gd name="T63" fmla="*/ 1065 h 1302"/>
                            <a:gd name="T64" fmla="*/ 891 w 1302"/>
                            <a:gd name="T65" fmla="*/ 1025 h 1302"/>
                            <a:gd name="T66" fmla="*/ 832 w 1302"/>
                            <a:gd name="T67" fmla="*/ 1089 h 1302"/>
                            <a:gd name="T68" fmla="*/ 842 w 1302"/>
                            <a:gd name="T69" fmla="*/ 931 h 1302"/>
                            <a:gd name="T70" fmla="*/ 906 w 1302"/>
                            <a:gd name="T71" fmla="*/ 961 h 1302"/>
                            <a:gd name="T72" fmla="*/ 956 w 1302"/>
                            <a:gd name="T73" fmla="*/ 906 h 1302"/>
                            <a:gd name="T74" fmla="*/ 931 w 1302"/>
                            <a:gd name="T75" fmla="*/ 842 h 1302"/>
                            <a:gd name="T76" fmla="*/ 847 w 1302"/>
                            <a:gd name="T77" fmla="*/ 852 h 1302"/>
                            <a:gd name="T78" fmla="*/ 832 w 1302"/>
                            <a:gd name="T79" fmla="*/ 718 h 1302"/>
                            <a:gd name="T80" fmla="*/ 886 w 1302"/>
                            <a:gd name="T81" fmla="*/ 763 h 1302"/>
                            <a:gd name="T82" fmla="*/ 951 w 1302"/>
                            <a:gd name="T83" fmla="*/ 728 h 1302"/>
                            <a:gd name="T84" fmla="*/ 946 w 1302"/>
                            <a:gd name="T85" fmla="*/ 659 h 1302"/>
                            <a:gd name="T86" fmla="*/ 866 w 1302"/>
                            <a:gd name="T87" fmla="*/ 639 h 1302"/>
                            <a:gd name="T88" fmla="*/ 1025 w 1302"/>
                            <a:gd name="T89" fmla="*/ 1089 h 1302"/>
                            <a:gd name="T90" fmla="*/ 1065 w 1302"/>
                            <a:gd name="T91" fmla="*/ 1149 h 1302"/>
                            <a:gd name="T92" fmla="*/ 1134 w 1302"/>
                            <a:gd name="T93" fmla="*/ 1134 h 1302"/>
                            <a:gd name="T94" fmla="*/ 1149 w 1302"/>
                            <a:gd name="T95" fmla="*/ 1065 h 1302"/>
                            <a:gd name="T96" fmla="*/ 1089 w 1302"/>
                            <a:gd name="T97" fmla="*/ 1025 h 1302"/>
                            <a:gd name="T98" fmla="*/ 1025 w 1302"/>
                            <a:gd name="T99" fmla="*/ 1089 h 1302"/>
                            <a:gd name="T100" fmla="*/ 1035 w 1302"/>
                            <a:gd name="T101" fmla="*/ 931 h 1302"/>
                            <a:gd name="T102" fmla="*/ 1099 w 1302"/>
                            <a:gd name="T103" fmla="*/ 961 h 1302"/>
                            <a:gd name="T104" fmla="*/ 1154 w 1302"/>
                            <a:gd name="T105" fmla="*/ 906 h 1302"/>
                            <a:gd name="T106" fmla="*/ 1124 w 1302"/>
                            <a:gd name="T107" fmla="*/ 842 h 1302"/>
                            <a:gd name="T108" fmla="*/ 1045 w 1302"/>
                            <a:gd name="T109" fmla="*/ 852 h 1302"/>
                            <a:gd name="T110" fmla="*/ 1025 w 1302"/>
                            <a:gd name="T111" fmla="*/ 718 h 1302"/>
                            <a:gd name="T112" fmla="*/ 1079 w 1302"/>
                            <a:gd name="T113" fmla="*/ 763 h 1302"/>
                            <a:gd name="T114" fmla="*/ 1149 w 1302"/>
                            <a:gd name="T115" fmla="*/ 728 h 1302"/>
                            <a:gd name="T116" fmla="*/ 1139 w 1302"/>
                            <a:gd name="T117" fmla="*/ 659 h 1302"/>
                            <a:gd name="T118" fmla="*/ 1065 w 1302"/>
                            <a:gd name="T119" fmla="*/ 639 h 1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2" h="1302">
                              <a:moveTo>
                                <a:pt x="0" y="599"/>
                              </a:moveTo>
                              <a:lnTo>
                                <a:pt x="0" y="599"/>
                              </a:lnTo>
                              <a:lnTo>
                                <a:pt x="5" y="564"/>
                              </a:lnTo>
                              <a:lnTo>
                                <a:pt x="5" y="564"/>
                              </a:lnTo>
                              <a:lnTo>
                                <a:pt x="5" y="505"/>
                              </a:lnTo>
                              <a:lnTo>
                                <a:pt x="5" y="505"/>
                              </a:lnTo>
                              <a:lnTo>
                                <a:pt x="10" y="436"/>
                              </a:lnTo>
                              <a:lnTo>
                                <a:pt x="10" y="436"/>
                              </a:lnTo>
                              <a:lnTo>
                                <a:pt x="15" y="371"/>
                              </a:lnTo>
                              <a:lnTo>
                                <a:pt x="15" y="371"/>
                              </a:lnTo>
                              <a:lnTo>
                                <a:pt x="25" y="307"/>
                              </a:lnTo>
                              <a:lnTo>
                                <a:pt x="25" y="307"/>
                              </a:lnTo>
                              <a:lnTo>
                                <a:pt x="34" y="233"/>
                              </a:lnTo>
                              <a:lnTo>
                                <a:pt x="34" y="233"/>
                              </a:lnTo>
                              <a:lnTo>
                                <a:pt x="49" y="158"/>
                              </a:lnTo>
                              <a:lnTo>
                                <a:pt x="49" y="158"/>
                              </a:lnTo>
                              <a:lnTo>
                                <a:pt x="69" y="99"/>
                              </a:lnTo>
                              <a:lnTo>
                                <a:pt x="69" y="99"/>
                              </a:lnTo>
                              <a:lnTo>
                                <a:pt x="84" y="59"/>
                              </a:lnTo>
                              <a:lnTo>
                                <a:pt x="84" y="59"/>
                              </a:lnTo>
                              <a:lnTo>
                                <a:pt x="99" y="40"/>
                              </a:lnTo>
                              <a:lnTo>
                                <a:pt x="114" y="25"/>
                              </a:lnTo>
                              <a:lnTo>
                                <a:pt x="114" y="25"/>
                              </a:lnTo>
                              <a:lnTo>
                                <a:pt x="133" y="15"/>
                              </a:lnTo>
                              <a:lnTo>
                                <a:pt x="153" y="5"/>
                              </a:lnTo>
                              <a:lnTo>
                                <a:pt x="173" y="0"/>
                              </a:lnTo>
                              <a:lnTo>
                                <a:pt x="193" y="0"/>
                              </a:lnTo>
                              <a:lnTo>
                                <a:pt x="327" y="0"/>
                              </a:lnTo>
                              <a:lnTo>
                                <a:pt x="327" y="327"/>
                              </a:lnTo>
                              <a:lnTo>
                                <a:pt x="193" y="391"/>
                              </a:lnTo>
                              <a:lnTo>
                                <a:pt x="193" y="911"/>
                              </a:lnTo>
                              <a:lnTo>
                                <a:pt x="327" y="976"/>
                              </a:lnTo>
                              <a:lnTo>
                                <a:pt x="327" y="1302"/>
                              </a:lnTo>
                              <a:lnTo>
                                <a:pt x="193" y="1302"/>
                              </a:lnTo>
                              <a:lnTo>
                                <a:pt x="193" y="1302"/>
                              </a:lnTo>
                              <a:lnTo>
                                <a:pt x="168" y="1302"/>
                              </a:lnTo>
                              <a:lnTo>
                                <a:pt x="148" y="1293"/>
                              </a:lnTo>
                              <a:lnTo>
                                <a:pt x="129" y="1288"/>
                              </a:lnTo>
                              <a:lnTo>
                                <a:pt x="109" y="1273"/>
                              </a:lnTo>
                              <a:lnTo>
                                <a:pt x="109" y="1273"/>
                              </a:lnTo>
                              <a:lnTo>
                                <a:pt x="94" y="1258"/>
                              </a:lnTo>
                              <a:lnTo>
                                <a:pt x="84" y="1238"/>
                              </a:lnTo>
                              <a:lnTo>
                                <a:pt x="84" y="1238"/>
                              </a:lnTo>
                              <a:lnTo>
                                <a:pt x="64" y="1198"/>
                              </a:lnTo>
                              <a:lnTo>
                                <a:pt x="64" y="1198"/>
                              </a:lnTo>
                              <a:lnTo>
                                <a:pt x="39" y="1070"/>
                              </a:lnTo>
                              <a:lnTo>
                                <a:pt x="20" y="931"/>
                              </a:lnTo>
                              <a:lnTo>
                                <a:pt x="20" y="931"/>
                              </a:lnTo>
                              <a:lnTo>
                                <a:pt x="5" y="787"/>
                              </a:lnTo>
                              <a:lnTo>
                                <a:pt x="0" y="634"/>
                              </a:lnTo>
                              <a:lnTo>
                                <a:pt x="0" y="599"/>
                              </a:lnTo>
                              <a:lnTo>
                                <a:pt x="0" y="599"/>
                              </a:lnTo>
                              <a:close/>
                              <a:moveTo>
                                <a:pt x="455" y="1302"/>
                              </a:moveTo>
                              <a:lnTo>
                                <a:pt x="455" y="0"/>
                              </a:lnTo>
                              <a:lnTo>
                                <a:pt x="1169" y="0"/>
                              </a:lnTo>
                              <a:lnTo>
                                <a:pt x="1169" y="0"/>
                              </a:lnTo>
                              <a:lnTo>
                                <a:pt x="1198" y="0"/>
                              </a:lnTo>
                              <a:lnTo>
                                <a:pt x="1218" y="10"/>
                              </a:lnTo>
                              <a:lnTo>
                                <a:pt x="1243" y="20"/>
                              </a:lnTo>
                              <a:lnTo>
                                <a:pt x="1263" y="40"/>
                              </a:lnTo>
                              <a:lnTo>
                                <a:pt x="1263" y="40"/>
                              </a:lnTo>
                              <a:lnTo>
                                <a:pt x="1277" y="59"/>
                              </a:lnTo>
                              <a:lnTo>
                                <a:pt x="1292" y="79"/>
                              </a:lnTo>
                              <a:lnTo>
                                <a:pt x="1297" y="104"/>
                              </a:lnTo>
                              <a:lnTo>
                                <a:pt x="1302" y="129"/>
                              </a:lnTo>
                              <a:lnTo>
                                <a:pt x="1302" y="1169"/>
                              </a:lnTo>
                              <a:lnTo>
                                <a:pt x="1302" y="1169"/>
                              </a:lnTo>
                              <a:lnTo>
                                <a:pt x="1297" y="1198"/>
                              </a:lnTo>
                              <a:lnTo>
                                <a:pt x="1292" y="1223"/>
                              </a:lnTo>
                              <a:lnTo>
                                <a:pt x="1277" y="1243"/>
                              </a:lnTo>
                              <a:lnTo>
                                <a:pt x="1263" y="1263"/>
                              </a:lnTo>
                              <a:lnTo>
                                <a:pt x="1263" y="1263"/>
                              </a:lnTo>
                              <a:lnTo>
                                <a:pt x="1243" y="1283"/>
                              </a:lnTo>
                              <a:lnTo>
                                <a:pt x="1218" y="1293"/>
                              </a:lnTo>
                              <a:lnTo>
                                <a:pt x="1198" y="1297"/>
                              </a:lnTo>
                              <a:lnTo>
                                <a:pt x="1169" y="1302"/>
                              </a:lnTo>
                              <a:lnTo>
                                <a:pt x="455" y="1302"/>
                              </a:lnTo>
                              <a:close/>
                              <a:moveTo>
                                <a:pt x="634" y="1089"/>
                              </a:moveTo>
                              <a:lnTo>
                                <a:pt x="634" y="1089"/>
                              </a:lnTo>
                              <a:lnTo>
                                <a:pt x="639" y="1109"/>
                              </a:lnTo>
                              <a:lnTo>
                                <a:pt x="644" y="1129"/>
                              </a:lnTo>
                              <a:lnTo>
                                <a:pt x="644" y="1129"/>
                              </a:lnTo>
                              <a:lnTo>
                                <a:pt x="658" y="1139"/>
                              </a:lnTo>
                              <a:lnTo>
                                <a:pt x="673" y="1149"/>
                              </a:lnTo>
                              <a:lnTo>
                                <a:pt x="673" y="1149"/>
                              </a:lnTo>
                              <a:lnTo>
                                <a:pt x="693" y="1154"/>
                              </a:lnTo>
                              <a:lnTo>
                                <a:pt x="708" y="1154"/>
                              </a:lnTo>
                              <a:lnTo>
                                <a:pt x="708" y="1154"/>
                              </a:lnTo>
                              <a:lnTo>
                                <a:pt x="728" y="1149"/>
                              </a:lnTo>
                              <a:lnTo>
                                <a:pt x="743" y="1134"/>
                              </a:lnTo>
                              <a:lnTo>
                                <a:pt x="743" y="1134"/>
                              </a:lnTo>
                              <a:lnTo>
                                <a:pt x="757" y="1119"/>
                              </a:lnTo>
                              <a:lnTo>
                                <a:pt x="762" y="1104"/>
                              </a:lnTo>
                              <a:lnTo>
                                <a:pt x="762" y="1104"/>
                              </a:lnTo>
                              <a:lnTo>
                                <a:pt x="762" y="1085"/>
                              </a:lnTo>
                              <a:lnTo>
                                <a:pt x="757" y="1065"/>
                              </a:lnTo>
                              <a:lnTo>
                                <a:pt x="757" y="1065"/>
                              </a:lnTo>
                              <a:lnTo>
                                <a:pt x="748" y="1050"/>
                              </a:lnTo>
                              <a:lnTo>
                                <a:pt x="733" y="1035"/>
                              </a:lnTo>
                              <a:lnTo>
                                <a:pt x="733" y="1035"/>
                              </a:lnTo>
                              <a:lnTo>
                                <a:pt x="718" y="1030"/>
                              </a:lnTo>
                              <a:lnTo>
                                <a:pt x="698" y="1025"/>
                              </a:lnTo>
                              <a:lnTo>
                                <a:pt x="698" y="1025"/>
                              </a:lnTo>
                              <a:lnTo>
                                <a:pt x="673" y="1030"/>
                              </a:lnTo>
                              <a:lnTo>
                                <a:pt x="653" y="1045"/>
                              </a:lnTo>
                              <a:lnTo>
                                <a:pt x="653" y="1045"/>
                              </a:lnTo>
                              <a:lnTo>
                                <a:pt x="639" y="1065"/>
                              </a:lnTo>
                              <a:lnTo>
                                <a:pt x="634" y="1089"/>
                              </a:lnTo>
                              <a:lnTo>
                                <a:pt x="634" y="1089"/>
                              </a:lnTo>
                              <a:close/>
                              <a:moveTo>
                                <a:pt x="634" y="896"/>
                              </a:moveTo>
                              <a:lnTo>
                                <a:pt x="634" y="896"/>
                              </a:lnTo>
                              <a:lnTo>
                                <a:pt x="639" y="916"/>
                              </a:lnTo>
                              <a:lnTo>
                                <a:pt x="644" y="931"/>
                              </a:lnTo>
                              <a:lnTo>
                                <a:pt x="644" y="931"/>
                              </a:lnTo>
                              <a:lnTo>
                                <a:pt x="658" y="946"/>
                              </a:lnTo>
                              <a:lnTo>
                                <a:pt x="673" y="956"/>
                              </a:lnTo>
                              <a:lnTo>
                                <a:pt x="673" y="956"/>
                              </a:lnTo>
                              <a:lnTo>
                                <a:pt x="693" y="961"/>
                              </a:lnTo>
                              <a:lnTo>
                                <a:pt x="708" y="961"/>
                              </a:lnTo>
                              <a:lnTo>
                                <a:pt x="708" y="961"/>
                              </a:lnTo>
                              <a:lnTo>
                                <a:pt x="728" y="956"/>
                              </a:lnTo>
                              <a:lnTo>
                                <a:pt x="743" y="941"/>
                              </a:lnTo>
                              <a:lnTo>
                                <a:pt x="743" y="941"/>
                              </a:lnTo>
                              <a:lnTo>
                                <a:pt x="757" y="926"/>
                              </a:lnTo>
                              <a:lnTo>
                                <a:pt x="762" y="906"/>
                              </a:lnTo>
                              <a:lnTo>
                                <a:pt x="762" y="906"/>
                              </a:lnTo>
                              <a:lnTo>
                                <a:pt x="762" y="886"/>
                              </a:lnTo>
                              <a:lnTo>
                                <a:pt x="757" y="872"/>
                              </a:lnTo>
                              <a:lnTo>
                                <a:pt x="757" y="872"/>
                              </a:lnTo>
                              <a:lnTo>
                                <a:pt x="748" y="857"/>
                              </a:lnTo>
                              <a:lnTo>
                                <a:pt x="733" y="842"/>
                              </a:lnTo>
                              <a:lnTo>
                                <a:pt x="733" y="842"/>
                              </a:lnTo>
                              <a:lnTo>
                                <a:pt x="718" y="832"/>
                              </a:lnTo>
                              <a:lnTo>
                                <a:pt x="698" y="832"/>
                              </a:lnTo>
                              <a:lnTo>
                                <a:pt x="698" y="832"/>
                              </a:lnTo>
                              <a:lnTo>
                                <a:pt x="673" y="837"/>
                              </a:lnTo>
                              <a:lnTo>
                                <a:pt x="653" y="852"/>
                              </a:lnTo>
                              <a:lnTo>
                                <a:pt x="653" y="852"/>
                              </a:lnTo>
                              <a:lnTo>
                                <a:pt x="639" y="872"/>
                              </a:lnTo>
                              <a:lnTo>
                                <a:pt x="634" y="896"/>
                              </a:lnTo>
                              <a:lnTo>
                                <a:pt x="634" y="896"/>
                              </a:lnTo>
                              <a:close/>
                              <a:moveTo>
                                <a:pt x="634" y="698"/>
                              </a:moveTo>
                              <a:lnTo>
                                <a:pt x="634" y="698"/>
                              </a:lnTo>
                              <a:lnTo>
                                <a:pt x="639" y="718"/>
                              </a:lnTo>
                              <a:lnTo>
                                <a:pt x="644" y="738"/>
                              </a:lnTo>
                              <a:lnTo>
                                <a:pt x="644" y="738"/>
                              </a:lnTo>
                              <a:lnTo>
                                <a:pt x="658" y="748"/>
                              </a:lnTo>
                              <a:lnTo>
                                <a:pt x="673" y="758"/>
                              </a:lnTo>
                              <a:lnTo>
                                <a:pt x="673" y="758"/>
                              </a:lnTo>
                              <a:lnTo>
                                <a:pt x="693" y="763"/>
                              </a:lnTo>
                              <a:lnTo>
                                <a:pt x="708" y="763"/>
                              </a:lnTo>
                              <a:lnTo>
                                <a:pt x="708" y="763"/>
                              </a:lnTo>
                              <a:lnTo>
                                <a:pt x="728" y="758"/>
                              </a:lnTo>
                              <a:lnTo>
                                <a:pt x="743" y="748"/>
                              </a:lnTo>
                              <a:lnTo>
                                <a:pt x="743" y="748"/>
                              </a:lnTo>
                              <a:lnTo>
                                <a:pt x="757" y="728"/>
                              </a:lnTo>
                              <a:lnTo>
                                <a:pt x="762" y="713"/>
                              </a:lnTo>
                              <a:lnTo>
                                <a:pt x="762" y="713"/>
                              </a:lnTo>
                              <a:lnTo>
                                <a:pt x="762" y="693"/>
                              </a:lnTo>
                              <a:lnTo>
                                <a:pt x="757" y="673"/>
                              </a:lnTo>
                              <a:lnTo>
                                <a:pt x="757" y="673"/>
                              </a:lnTo>
                              <a:lnTo>
                                <a:pt x="748" y="659"/>
                              </a:lnTo>
                              <a:lnTo>
                                <a:pt x="733" y="649"/>
                              </a:lnTo>
                              <a:lnTo>
                                <a:pt x="733" y="649"/>
                              </a:lnTo>
                              <a:lnTo>
                                <a:pt x="718" y="639"/>
                              </a:lnTo>
                              <a:lnTo>
                                <a:pt x="698" y="634"/>
                              </a:lnTo>
                              <a:lnTo>
                                <a:pt x="698" y="634"/>
                              </a:lnTo>
                              <a:lnTo>
                                <a:pt x="673" y="639"/>
                              </a:lnTo>
                              <a:lnTo>
                                <a:pt x="653" y="654"/>
                              </a:lnTo>
                              <a:lnTo>
                                <a:pt x="653" y="654"/>
                              </a:lnTo>
                              <a:lnTo>
                                <a:pt x="639" y="673"/>
                              </a:lnTo>
                              <a:lnTo>
                                <a:pt x="634" y="698"/>
                              </a:lnTo>
                              <a:lnTo>
                                <a:pt x="634" y="698"/>
                              </a:lnTo>
                              <a:close/>
                              <a:moveTo>
                                <a:pt x="832" y="1089"/>
                              </a:moveTo>
                              <a:lnTo>
                                <a:pt x="832" y="1089"/>
                              </a:lnTo>
                              <a:lnTo>
                                <a:pt x="832" y="1109"/>
                              </a:lnTo>
                              <a:lnTo>
                                <a:pt x="842" y="1129"/>
                              </a:lnTo>
                              <a:lnTo>
                                <a:pt x="842" y="1129"/>
                              </a:lnTo>
                              <a:lnTo>
                                <a:pt x="852" y="1139"/>
                              </a:lnTo>
                              <a:lnTo>
                                <a:pt x="866" y="1149"/>
                              </a:lnTo>
                              <a:lnTo>
                                <a:pt x="866" y="1149"/>
                              </a:lnTo>
                              <a:lnTo>
                                <a:pt x="886" y="1154"/>
                              </a:lnTo>
                              <a:lnTo>
                                <a:pt x="906" y="1154"/>
                              </a:lnTo>
                              <a:lnTo>
                                <a:pt x="906" y="1154"/>
                              </a:lnTo>
                              <a:lnTo>
                                <a:pt x="926" y="1149"/>
                              </a:lnTo>
                              <a:lnTo>
                                <a:pt x="941" y="1134"/>
                              </a:lnTo>
                              <a:lnTo>
                                <a:pt x="941" y="1134"/>
                              </a:lnTo>
                              <a:lnTo>
                                <a:pt x="951" y="1119"/>
                              </a:lnTo>
                              <a:lnTo>
                                <a:pt x="956" y="1104"/>
                              </a:lnTo>
                              <a:lnTo>
                                <a:pt x="956" y="1104"/>
                              </a:lnTo>
                              <a:lnTo>
                                <a:pt x="961" y="1085"/>
                              </a:lnTo>
                              <a:lnTo>
                                <a:pt x="956" y="1065"/>
                              </a:lnTo>
                              <a:lnTo>
                                <a:pt x="956" y="1065"/>
                              </a:lnTo>
                              <a:lnTo>
                                <a:pt x="946" y="1050"/>
                              </a:lnTo>
                              <a:lnTo>
                                <a:pt x="931" y="1035"/>
                              </a:lnTo>
                              <a:lnTo>
                                <a:pt x="931" y="1035"/>
                              </a:lnTo>
                              <a:lnTo>
                                <a:pt x="911" y="1030"/>
                              </a:lnTo>
                              <a:lnTo>
                                <a:pt x="891" y="1025"/>
                              </a:lnTo>
                              <a:lnTo>
                                <a:pt x="891" y="1025"/>
                              </a:lnTo>
                              <a:lnTo>
                                <a:pt x="866" y="1030"/>
                              </a:lnTo>
                              <a:lnTo>
                                <a:pt x="847" y="1045"/>
                              </a:lnTo>
                              <a:lnTo>
                                <a:pt x="847" y="1045"/>
                              </a:lnTo>
                              <a:lnTo>
                                <a:pt x="837" y="1065"/>
                              </a:lnTo>
                              <a:lnTo>
                                <a:pt x="832" y="1089"/>
                              </a:lnTo>
                              <a:lnTo>
                                <a:pt x="832" y="1089"/>
                              </a:lnTo>
                              <a:close/>
                              <a:moveTo>
                                <a:pt x="832" y="896"/>
                              </a:moveTo>
                              <a:lnTo>
                                <a:pt x="832" y="896"/>
                              </a:lnTo>
                              <a:lnTo>
                                <a:pt x="832" y="916"/>
                              </a:lnTo>
                              <a:lnTo>
                                <a:pt x="842" y="931"/>
                              </a:lnTo>
                              <a:lnTo>
                                <a:pt x="842" y="931"/>
                              </a:lnTo>
                              <a:lnTo>
                                <a:pt x="852" y="946"/>
                              </a:lnTo>
                              <a:lnTo>
                                <a:pt x="866" y="956"/>
                              </a:lnTo>
                              <a:lnTo>
                                <a:pt x="866" y="956"/>
                              </a:lnTo>
                              <a:lnTo>
                                <a:pt x="886" y="961"/>
                              </a:lnTo>
                              <a:lnTo>
                                <a:pt x="906" y="961"/>
                              </a:lnTo>
                              <a:lnTo>
                                <a:pt x="906" y="961"/>
                              </a:lnTo>
                              <a:lnTo>
                                <a:pt x="926" y="956"/>
                              </a:lnTo>
                              <a:lnTo>
                                <a:pt x="941" y="941"/>
                              </a:lnTo>
                              <a:lnTo>
                                <a:pt x="941" y="941"/>
                              </a:lnTo>
                              <a:lnTo>
                                <a:pt x="951" y="926"/>
                              </a:lnTo>
                              <a:lnTo>
                                <a:pt x="956" y="906"/>
                              </a:lnTo>
                              <a:lnTo>
                                <a:pt x="956" y="906"/>
                              </a:lnTo>
                              <a:lnTo>
                                <a:pt x="961" y="886"/>
                              </a:lnTo>
                              <a:lnTo>
                                <a:pt x="956" y="872"/>
                              </a:lnTo>
                              <a:lnTo>
                                <a:pt x="956" y="872"/>
                              </a:lnTo>
                              <a:lnTo>
                                <a:pt x="946" y="857"/>
                              </a:lnTo>
                              <a:lnTo>
                                <a:pt x="931" y="842"/>
                              </a:lnTo>
                              <a:lnTo>
                                <a:pt x="931" y="842"/>
                              </a:lnTo>
                              <a:lnTo>
                                <a:pt x="911" y="832"/>
                              </a:lnTo>
                              <a:lnTo>
                                <a:pt x="891" y="832"/>
                              </a:lnTo>
                              <a:lnTo>
                                <a:pt x="891" y="832"/>
                              </a:lnTo>
                              <a:lnTo>
                                <a:pt x="866" y="837"/>
                              </a:lnTo>
                              <a:lnTo>
                                <a:pt x="847" y="852"/>
                              </a:lnTo>
                              <a:lnTo>
                                <a:pt x="847" y="852"/>
                              </a:lnTo>
                              <a:lnTo>
                                <a:pt x="837" y="872"/>
                              </a:lnTo>
                              <a:lnTo>
                                <a:pt x="832" y="896"/>
                              </a:lnTo>
                              <a:lnTo>
                                <a:pt x="832" y="896"/>
                              </a:lnTo>
                              <a:close/>
                              <a:moveTo>
                                <a:pt x="832" y="698"/>
                              </a:moveTo>
                              <a:lnTo>
                                <a:pt x="832" y="698"/>
                              </a:lnTo>
                              <a:lnTo>
                                <a:pt x="832" y="718"/>
                              </a:lnTo>
                              <a:lnTo>
                                <a:pt x="842" y="738"/>
                              </a:lnTo>
                              <a:lnTo>
                                <a:pt x="842" y="738"/>
                              </a:lnTo>
                              <a:lnTo>
                                <a:pt x="852" y="748"/>
                              </a:lnTo>
                              <a:lnTo>
                                <a:pt x="866" y="758"/>
                              </a:lnTo>
                              <a:lnTo>
                                <a:pt x="866" y="758"/>
                              </a:lnTo>
                              <a:lnTo>
                                <a:pt x="886" y="763"/>
                              </a:lnTo>
                              <a:lnTo>
                                <a:pt x="906" y="763"/>
                              </a:lnTo>
                              <a:lnTo>
                                <a:pt x="906" y="763"/>
                              </a:lnTo>
                              <a:lnTo>
                                <a:pt x="926" y="758"/>
                              </a:lnTo>
                              <a:lnTo>
                                <a:pt x="941" y="748"/>
                              </a:lnTo>
                              <a:lnTo>
                                <a:pt x="941" y="748"/>
                              </a:lnTo>
                              <a:lnTo>
                                <a:pt x="951" y="728"/>
                              </a:lnTo>
                              <a:lnTo>
                                <a:pt x="956" y="713"/>
                              </a:lnTo>
                              <a:lnTo>
                                <a:pt x="956" y="713"/>
                              </a:lnTo>
                              <a:lnTo>
                                <a:pt x="961" y="693"/>
                              </a:lnTo>
                              <a:lnTo>
                                <a:pt x="956" y="673"/>
                              </a:lnTo>
                              <a:lnTo>
                                <a:pt x="956" y="673"/>
                              </a:lnTo>
                              <a:lnTo>
                                <a:pt x="946" y="659"/>
                              </a:lnTo>
                              <a:lnTo>
                                <a:pt x="931" y="649"/>
                              </a:lnTo>
                              <a:lnTo>
                                <a:pt x="931" y="649"/>
                              </a:lnTo>
                              <a:lnTo>
                                <a:pt x="911" y="639"/>
                              </a:lnTo>
                              <a:lnTo>
                                <a:pt x="891" y="634"/>
                              </a:lnTo>
                              <a:lnTo>
                                <a:pt x="891" y="634"/>
                              </a:lnTo>
                              <a:lnTo>
                                <a:pt x="866" y="639"/>
                              </a:lnTo>
                              <a:lnTo>
                                <a:pt x="847" y="654"/>
                              </a:lnTo>
                              <a:lnTo>
                                <a:pt x="847" y="654"/>
                              </a:lnTo>
                              <a:lnTo>
                                <a:pt x="837" y="673"/>
                              </a:lnTo>
                              <a:lnTo>
                                <a:pt x="832" y="698"/>
                              </a:lnTo>
                              <a:lnTo>
                                <a:pt x="832" y="698"/>
                              </a:lnTo>
                              <a:close/>
                              <a:moveTo>
                                <a:pt x="1025" y="1089"/>
                              </a:moveTo>
                              <a:lnTo>
                                <a:pt x="1025" y="1089"/>
                              </a:lnTo>
                              <a:lnTo>
                                <a:pt x="1025" y="1109"/>
                              </a:lnTo>
                              <a:lnTo>
                                <a:pt x="1035" y="1129"/>
                              </a:lnTo>
                              <a:lnTo>
                                <a:pt x="1035" y="1129"/>
                              </a:lnTo>
                              <a:lnTo>
                                <a:pt x="1050" y="1139"/>
                              </a:lnTo>
                              <a:lnTo>
                                <a:pt x="1065" y="1149"/>
                              </a:lnTo>
                              <a:lnTo>
                                <a:pt x="1065" y="1149"/>
                              </a:lnTo>
                              <a:lnTo>
                                <a:pt x="1079" y="1154"/>
                              </a:lnTo>
                              <a:lnTo>
                                <a:pt x="1099" y="1154"/>
                              </a:lnTo>
                              <a:lnTo>
                                <a:pt x="1099" y="1154"/>
                              </a:lnTo>
                              <a:lnTo>
                                <a:pt x="1119" y="1149"/>
                              </a:lnTo>
                              <a:lnTo>
                                <a:pt x="1134" y="1134"/>
                              </a:lnTo>
                              <a:lnTo>
                                <a:pt x="1134" y="1134"/>
                              </a:lnTo>
                              <a:lnTo>
                                <a:pt x="1149" y="1119"/>
                              </a:lnTo>
                              <a:lnTo>
                                <a:pt x="1154" y="1104"/>
                              </a:lnTo>
                              <a:lnTo>
                                <a:pt x="1154" y="1104"/>
                              </a:lnTo>
                              <a:lnTo>
                                <a:pt x="1154" y="1085"/>
                              </a:lnTo>
                              <a:lnTo>
                                <a:pt x="1149" y="1065"/>
                              </a:lnTo>
                              <a:lnTo>
                                <a:pt x="1149" y="1065"/>
                              </a:lnTo>
                              <a:lnTo>
                                <a:pt x="1139" y="1050"/>
                              </a:lnTo>
                              <a:lnTo>
                                <a:pt x="1124" y="1035"/>
                              </a:lnTo>
                              <a:lnTo>
                                <a:pt x="1124" y="1035"/>
                              </a:lnTo>
                              <a:lnTo>
                                <a:pt x="1109" y="1030"/>
                              </a:lnTo>
                              <a:lnTo>
                                <a:pt x="1089" y="1025"/>
                              </a:lnTo>
                              <a:lnTo>
                                <a:pt x="1089" y="1025"/>
                              </a:lnTo>
                              <a:lnTo>
                                <a:pt x="1065" y="1030"/>
                              </a:lnTo>
                              <a:lnTo>
                                <a:pt x="1045" y="1045"/>
                              </a:lnTo>
                              <a:lnTo>
                                <a:pt x="1045" y="1045"/>
                              </a:lnTo>
                              <a:lnTo>
                                <a:pt x="1030" y="1065"/>
                              </a:lnTo>
                              <a:lnTo>
                                <a:pt x="1025" y="1089"/>
                              </a:lnTo>
                              <a:lnTo>
                                <a:pt x="1025" y="1089"/>
                              </a:lnTo>
                              <a:close/>
                              <a:moveTo>
                                <a:pt x="1025" y="896"/>
                              </a:moveTo>
                              <a:lnTo>
                                <a:pt x="1025" y="896"/>
                              </a:lnTo>
                              <a:lnTo>
                                <a:pt x="1025" y="916"/>
                              </a:lnTo>
                              <a:lnTo>
                                <a:pt x="1035" y="931"/>
                              </a:lnTo>
                              <a:lnTo>
                                <a:pt x="1035" y="931"/>
                              </a:lnTo>
                              <a:lnTo>
                                <a:pt x="1050" y="946"/>
                              </a:lnTo>
                              <a:lnTo>
                                <a:pt x="1065" y="956"/>
                              </a:lnTo>
                              <a:lnTo>
                                <a:pt x="1065" y="956"/>
                              </a:lnTo>
                              <a:lnTo>
                                <a:pt x="1079" y="961"/>
                              </a:lnTo>
                              <a:lnTo>
                                <a:pt x="1099" y="961"/>
                              </a:lnTo>
                              <a:lnTo>
                                <a:pt x="1099" y="961"/>
                              </a:lnTo>
                              <a:lnTo>
                                <a:pt x="1119" y="956"/>
                              </a:lnTo>
                              <a:lnTo>
                                <a:pt x="1134" y="941"/>
                              </a:lnTo>
                              <a:lnTo>
                                <a:pt x="1134" y="941"/>
                              </a:lnTo>
                              <a:lnTo>
                                <a:pt x="1149" y="926"/>
                              </a:lnTo>
                              <a:lnTo>
                                <a:pt x="1154" y="906"/>
                              </a:lnTo>
                              <a:lnTo>
                                <a:pt x="1154" y="906"/>
                              </a:lnTo>
                              <a:lnTo>
                                <a:pt x="1154" y="886"/>
                              </a:lnTo>
                              <a:lnTo>
                                <a:pt x="1149" y="872"/>
                              </a:lnTo>
                              <a:lnTo>
                                <a:pt x="1149" y="872"/>
                              </a:lnTo>
                              <a:lnTo>
                                <a:pt x="1139" y="857"/>
                              </a:lnTo>
                              <a:lnTo>
                                <a:pt x="1124" y="842"/>
                              </a:lnTo>
                              <a:lnTo>
                                <a:pt x="1124" y="842"/>
                              </a:lnTo>
                              <a:lnTo>
                                <a:pt x="1109" y="832"/>
                              </a:lnTo>
                              <a:lnTo>
                                <a:pt x="1089" y="832"/>
                              </a:lnTo>
                              <a:lnTo>
                                <a:pt x="1089" y="832"/>
                              </a:lnTo>
                              <a:lnTo>
                                <a:pt x="1065" y="837"/>
                              </a:lnTo>
                              <a:lnTo>
                                <a:pt x="1045" y="852"/>
                              </a:lnTo>
                              <a:lnTo>
                                <a:pt x="1045" y="852"/>
                              </a:lnTo>
                              <a:lnTo>
                                <a:pt x="1030" y="872"/>
                              </a:lnTo>
                              <a:lnTo>
                                <a:pt x="1025" y="896"/>
                              </a:lnTo>
                              <a:lnTo>
                                <a:pt x="1025" y="896"/>
                              </a:lnTo>
                              <a:close/>
                              <a:moveTo>
                                <a:pt x="1025" y="698"/>
                              </a:moveTo>
                              <a:lnTo>
                                <a:pt x="1025" y="698"/>
                              </a:lnTo>
                              <a:lnTo>
                                <a:pt x="1025" y="718"/>
                              </a:lnTo>
                              <a:lnTo>
                                <a:pt x="1035" y="738"/>
                              </a:lnTo>
                              <a:lnTo>
                                <a:pt x="1035" y="738"/>
                              </a:lnTo>
                              <a:lnTo>
                                <a:pt x="1050" y="748"/>
                              </a:lnTo>
                              <a:lnTo>
                                <a:pt x="1065" y="758"/>
                              </a:lnTo>
                              <a:lnTo>
                                <a:pt x="1065" y="758"/>
                              </a:lnTo>
                              <a:lnTo>
                                <a:pt x="1079" y="763"/>
                              </a:lnTo>
                              <a:lnTo>
                                <a:pt x="1099" y="763"/>
                              </a:lnTo>
                              <a:lnTo>
                                <a:pt x="1099" y="763"/>
                              </a:lnTo>
                              <a:lnTo>
                                <a:pt x="1119" y="758"/>
                              </a:lnTo>
                              <a:lnTo>
                                <a:pt x="1134" y="748"/>
                              </a:lnTo>
                              <a:lnTo>
                                <a:pt x="1134" y="748"/>
                              </a:lnTo>
                              <a:lnTo>
                                <a:pt x="1149" y="728"/>
                              </a:lnTo>
                              <a:lnTo>
                                <a:pt x="1154" y="713"/>
                              </a:lnTo>
                              <a:lnTo>
                                <a:pt x="1154" y="713"/>
                              </a:lnTo>
                              <a:lnTo>
                                <a:pt x="1154" y="693"/>
                              </a:lnTo>
                              <a:lnTo>
                                <a:pt x="1149" y="673"/>
                              </a:lnTo>
                              <a:lnTo>
                                <a:pt x="1149" y="673"/>
                              </a:lnTo>
                              <a:lnTo>
                                <a:pt x="1139" y="659"/>
                              </a:lnTo>
                              <a:lnTo>
                                <a:pt x="1124" y="649"/>
                              </a:lnTo>
                              <a:lnTo>
                                <a:pt x="1124" y="649"/>
                              </a:lnTo>
                              <a:lnTo>
                                <a:pt x="1109" y="639"/>
                              </a:lnTo>
                              <a:lnTo>
                                <a:pt x="1089" y="634"/>
                              </a:lnTo>
                              <a:lnTo>
                                <a:pt x="1089" y="634"/>
                              </a:lnTo>
                              <a:lnTo>
                                <a:pt x="1065" y="639"/>
                              </a:lnTo>
                              <a:lnTo>
                                <a:pt x="1045" y="654"/>
                              </a:lnTo>
                              <a:lnTo>
                                <a:pt x="1045" y="654"/>
                              </a:lnTo>
                              <a:lnTo>
                                <a:pt x="1030" y="673"/>
                              </a:lnTo>
                              <a:lnTo>
                                <a:pt x="1025" y="698"/>
                              </a:lnTo>
                              <a:lnTo>
                                <a:pt x="1025" y="698"/>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9" o:spid="_x0000_s1026" o:spt="100" style="position:absolute;left:0pt;margin-left:57.4pt;margin-top:301.95pt;height:28.35pt;width:31.05pt;z-index:1756633088;mso-width-relative:page;mso-height-relative:page;" fillcolor="#000000 [3213]" filled="t" stroked="f" coordsize="1302,1302" o:gfxdata="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" path="m0,599l0,599,5,564,5,564,5,505,5,505,10,436,10,436,15,371,15,371,25,307,25,307,34,233,34,233,49,158,49,158,69,99,69,99,84,59,84,59,99,40,114,25,114,25,133,15,153,5,173,0,193,0,327,0,327,327,193,391,193,911,327,976,327,1302,193,1302,193,1302,168,1302,148,1293,129,1288,109,1273,109,1273,94,1258,84,1238,84,1238,64,1198,64,1198,39,1070,20,931,20,931,5,787,0,634,0,599,0,599xm455,1302l455,0,1169,0,1169,0,1198,0,1218,10,1243,20,1263,40,1263,40,1277,59,1292,79,1297,104,1302,129,1302,1169,1302,1169,1297,1198,1292,1223,1277,1243,1263,1263,1263,1263,1243,1283,1218,1293,1198,1297,1169,1302,455,1302xm634,1089l634,1089,639,1109,644,1129,644,1129,658,1139,673,1149,673,1149,693,1154,708,1154,708,1154,728,1149,743,1134,743,1134,757,1119,762,1104,762,1104,762,1085,757,1065,757,1065,748,1050,733,1035,733,1035,718,1030,698,1025,698,1025,673,1030,653,1045,653,1045,639,1065,634,1089,634,1089xm634,896l634,896,639,916,644,931,644,931,658,946,673,956,673,956,693,961,708,961,708,961,728,956,743,941,743,941,757,926,762,906,762,906,762,886,757,872,757,872,748,857,733,842,733,842,718,832,698,832,698,832,673,837,653,852,653,852,639,872,634,896,634,896xm634,698l634,698,639,718,644,738,644,738,658,748,673,758,673,758,693,763,708,763,708,763,728,758,743,748,743,748,757,728,762,713,762,713,762,693,757,673,757,673,748,659,733,649,733,649,718,639,698,634,698,634,673,639,653,654,653,654,639,673,634,698,634,698xm832,1089l832,1089,832,1109,842,1129,842,1129,852,1139,866,1149,866,1149,886,1154,906,1154,906,1154,926,1149,941,1134,941,1134,951,1119,956,1104,956,1104,961,1085,956,1065,956,1065,946,1050,931,1035,931,1035,911,1030,891,1025,891,1025,866,1030,847,1045,847,1045,837,1065,832,1089,832,1089xm832,896l832,896,832,916,842,931,842,931,852,946,866,956,866,956,886,961,906,961,906,961,926,956,941,941,941,941,951,926,956,906,956,906,961,886,956,872,956,872,946,857,931,842,931,842,911,832,891,832,891,832,866,837,847,852,847,852,837,872,832,896,832,896xm832,698l832,698,832,718,842,738,842,738,852,748,866,758,866,758,886,763,906,763,906,763,926,758,941,748,941,748,951,728,956,713,956,713,961,693,956,673,956,673,946,659,931,649,931,649,911,639,891,634,891,634,866,639,847,654,847,654,837,673,832,698,832,698xm1025,1089l1025,1089,1025,1109,1035,1129,1035,1129,1050,1139,1065,1149,1065,1149,1079,1154,1099,1154,1099,1154,1119,1149,1134,1134,1134,1134,1149,1119,1154,1104,1154,1104,1154,1085,1149,1065,1149,1065,1139,1050,1124,1035,1124,1035,1109,1030,1089,1025,1089,1025,1065,1030,1045,1045,1045,1045,1030,1065,1025,1089,1025,1089xm1025,896l1025,896,1025,916,1035,931,1035,931,1050,946,1065,956,1065,956,1079,961,1099,961,1099,961,1119,956,1134,941,1134,941,1149,926,1154,906,1154,906,1154,886,1149,872,1149,872,1139,857,1124,842,1124,842,1109,832,1089,832,1089,832,1065,837,1045,852,1045,852,1030,872,1025,896,1025,896xm1025,698l1025,698,1025,718,1035,738,1035,738,1050,748,1065,758,1065,758,1079,763,1099,763,1099,763,1119,758,1134,748,1134,748,1149,728,1154,713,1154,713,1154,693,1149,673,1149,673,1139,659,1124,649,1124,649,1109,639,1089,634,1089,634,1065,639,1045,654,1045,654,1030,673,1025,698,1025,698xe">
                <v:path o:connectlocs="1514,139648;7571,84895;20897,27376;40281,4147;58453,108124;50881,360045;25440,342346;6057,257451;137805,0;382523,11061;394335,323266;382523,349260;192018,301143;203830,317735;225031,313587;229271,294506;211402,283445;192018,301143;195047,257451;214431,265747;230785,250538;222002,232840;197773,235605;193533,198550;209887,210994;229271,201315;226545,182234;203830,176704;251986,301143;262284,317735;284999,313587;289542,294506;269855,283445;251986,301143;255015,257451;274399,265747;289542,250538;281970,232840;256529,235605;251986,198550;268341,210994;288028,201315;286513,182234;262284,176704;310440,301143;322555,317735;343453,313587;347996,294506;329823,283445;310440,301143;313469,257451;332852,265747;349510,250538;340424,232840;316497,235605;310440,198550;326795,210994;347996,201315;344967,182234;322555,176704" o:connectangles="0,0,0,0,0,0,0,0,0,0,0,0,0,0,0,0,0,0,0,0,0,0,0,0,0,0,0,0,0,0,0,0,0,0,0,0,0,0,0,0,0,0,0,0,0,0,0,0,0,0,0,0,0,0,0,0,0,0,0,0"/>
                <v:fill on="t" focussize="0,0"/>
                <v:stroke on="f"/>
                <v:imagedata o:title=""/>
                <o:lock v:ext="edit" aspectratio="t"/>
              </v:shape>
            </w:pict>
          </mc:Fallback>
        </mc:AlternateContent>
      </w:r>
    </w:p>
    <w:sectPr>
      <w:pgSz w:w="11907" w:h="16839"/>
      <w:pgMar w:top="720" w:right="720" w:bottom="720" w:left="734" w:header="2160"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字体管家方萌">
    <w:altName w:val="宋体"/>
    <w:panose1 w:val="02020600040101010101"/>
    <w:charset w:val="86"/>
    <w:family w:val="roman"/>
    <w:pitch w:val="default"/>
    <w:sig w:usb0="00000000" w:usb1="00000000" w:usb2="00000016" w:usb3="00000000" w:csb0="00040003" w:csb1="04900000"/>
  </w:font>
  <w:font w:name="方正少儿_GBK">
    <w:altName w:val="宋体"/>
    <w:panose1 w:val="00000000000000000000"/>
    <w:charset w:val="86"/>
    <w:family w:val="script"/>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entury">
    <w:panose1 w:val="02040604050505020304"/>
    <w:charset w:val="00"/>
    <w:family w:val="roman"/>
    <w:pitch w:val="default"/>
    <w:sig w:usb0="00000287" w:usb1="00000000" w:usb2="00000000" w:usb3="00000000" w:csb0="2000009F" w:csb1="DFD70000"/>
  </w:font>
  <w:font w:name="Open Sans">
    <w:panose1 w:val="020B0606030504020204"/>
    <w:charset w:val="00"/>
    <w:family w:val="auto"/>
    <w:pitch w:val="default"/>
    <w:sig w:usb0="E00002EF" w:usb1="4000205B" w:usb2="00000028" w:usb3="00000000" w:csb0="2000019F" w:csb1="00000000"/>
  </w:font>
  <w:font w:name="Montserrat-Ligh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665F4"/>
    <w:rsid w:val="00011F1F"/>
    <w:rsid w:val="000406C7"/>
    <w:rsid w:val="00090436"/>
    <w:rsid w:val="000A0E94"/>
    <w:rsid w:val="000A6507"/>
    <w:rsid w:val="001279F9"/>
    <w:rsid w:val="001300CA"/>
    <w:rsid w:val="00160745"/>
    <w:rsid w:val="001D579B"/>
    <w:rsid w:val="001E69DA"/>
    <w:rsid w:val="001F310F"/>
    <w:rsid w:val="00223A88"/>
    <w:rsid w:val="00226B6A"/>
    <w:rsid w:val="00230564"/>
    <w:rsid w:val="00254322"/>
    <w:rsid w:val="002B5683"/>
    <w:rsid w:val="002E44FC"/>
    <w:rsid w:val="0033649C"/>
    <w:rsid w:val="00337691"/>
    <w:rsid w:val="0038019C"/>
    <w:rsid w:val="004208DB"/>
    <w:rsid w:val="00443944"/>
    <w:rsid w:val="004F4E04"/>
    <w:rsid w:val="005969C6"/>
    <w:rsid w:val="005A4E60"/>
    <w:rsid w:val="006776D2"/>
    <w:rsid w:val="006C53B9"/>
    <w:rsid w:val="006C5E55"/>
    <w:rsid w:val="006E79D3"/>
    <w:rsid w:val="00702A85"/>
    <w:rsid w:val="0072569F"/>
    <w:rsid w:val="007525FA"/>
    <w:rsid w:val="0077554B"/>
    <w:rsid w:val="007B717E"/>
    <w:rsid w:val="007C4BCF"/>
    <w:rsid w:val="007F0812"/>
    <w:rsid w:val="00830DBD"/>
    <w:rsid w:val="00841D92"/>
    <w:rsid w:val="00882292"/>
    <w:rsid w:val="0088461C"/>
    <w:rsid w:val="008B5B16"/>
    <w:rsid w:val="008C4D23"/>
    <w:rsid w:val="008F4E98"/>
    <w:rsid w:val="008F620B"/>
    <w:rsid w:val="0090523E"/>
    <w:rsid w:val="00910983"/>
    <w:rsid w:val="00A335CE"/>
    <w:rsid w:val="00A34F6A"/>
    <w:rsid w:val="00A753C2"/>
    <w:rsid w:val="00A77355"/>
    <w:rsid w:val="00AB2969"/>
    <w:rsid w:val="00AE07EB"/>
    <w:rsid w:val="00B0504A"/>
    <w:rsid w:val="00B12631"/>
    <w:rsid w:val="00B4725A"/>
    <w:rsid w:val="00B53FF6"/>
    <w:rsid w:val="00BA0481"/>
    <w:rsid w:val="00C62AD1"/>
    <w:rsid w:val="00CE6ABA"/>
    <w:rsid w:val="00CF3A7E"/>
    <w:rsid w:val="00D1644D"/>
    <w:rsid w:val="00D83FE3"/>
    <w:rsid w:val="00D851CB"/>
    <w:rsid w:val="00DC2F54"/>
    <w:rsid w:val="00E40243"/>
    <w:rsid w:val="00E67B16"/>
    <w:rsid w:val="00E811A5"/>
    <w:rsid w:val="00EC2A93"/>
    <w:rsid w:val="00EE4761"/>
    <w:rsid w:val="00F00DA6"/>
    <w:rsid w:val="00F41131"/>
    <w:rsid w:val="00F94091"/>
    <w:rsid w:val="00FF4985"/>
    <w:rsid w:val="1A9665F4"/>
    <w:rsid w:val="201C79B6"/>
    <w:rsid w:val="21F13613"/>
    <w:rsid w:val="2F7032D6"/>
    <w:rsid w:val="309877C5"/>
    <w:rsid w:val="3B16067B"/>
    <w:rsid w:val="3EDC4BC5"/>
    <w:rsid w:val="458D7A32"/>
    <w:rsid w:val="54BB4F68"/>
    <w:rsid w:val="5BAD49A4"/>
    <w:rsid w:val="5E6B3960"/>
    <w:rsid w:val="62707A4B"/>
    <w:rsid w:val="6BDE2D40"/>
    <w:rsid w:val="6C302BC7"/>
    <w:rsid w:val="7426718E"/>
    <w:rsid w:val="7CD21261"/>
    <w:rsid w:val="7E5C33EE"/>
    <w:rsid w:val="7F986F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ahoma"/>
      <w:sz w:val="24"/>
      <w:szCs w:val="24"/>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680"/>
        <w:tab w:val="right" w:pos="9360"/>
      </w:tabs>
      <w:spacing w:after="0" w:line="240" w:lineRule="auto"/>
    </w:pPr>
  </w:style>
  <w:style w:type="paragraph" w:styleId="3">
    <w:name w:val="header"/>
    <w:basedOn w:val="1"/>
    <w:link w:val="10"/>
    <w:unhideWhenUsed/>
    <w:qFormat/>
    <w:uiPriority w:val="99"/>
    <w:pPr>
      <w:tabs>
        <w:tab w:val="center" w:pos="4680"/>
        <w:tab w:val="right" w:pos="9360"/>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cs="Times New Roman" w:eastAsiaTheme="minorEastAsia"/>
    </w:rPr>
  </w:style>
  <w:style w:type="character" w:styleId="6">
    <w:name w:val="Hyperlink"/>
    <w:basedOn w:val="5"/>
    <w:unhideWhenUsed/>
    <w:qFormat/>
    <w:uiPriority w:val="99"/>
    <w:rPr>
      <w:color w:val="CCCC00"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Header Char"/>
    <w:basedOn w:val="5"/>
    <w:link w:val="3"/>
    <w:qFormat/>
    <w:uiPriority w:val="99"/>
    <w:rPr>
      <w:rFonts w:cs="Tahoma"/>
    </w:rPr>
  </w:style>
  <w:style w:type="character" w:customStyle="1" w:styleId="11">
    <w:name w:val="Footer Char"/>
    <w:basedOn w:val="5"/>
    <w:link w:val="2"/>
    <w:qFormat/>
    <w:uiPriority w:val="99"/>
    <w:rPr>
      <w:rFonts w:cs="Tahom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1881;&#32418;&#22899;&#29983;&#39118;&#26684;&#19977;&#39029;&#31616;&#21382;&#22871;&#35013;&#27169;&#26495;.docx"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482A9-4A51-4ADC-91AF-39EC081D2115}">
  <ds:schemaRefs/>
</ds:datastoreItem>
</file>

<file path=docProps/app.xml><?xml version="1.0" encoding="utf-8"?>
<Properties xmlns="http://schemas.openxmlformats.org/officeDocument/2006/extended-properties" xmlns:vt="http://schemas.openxmlformats.org/officeDocument/2006/docPropsVTypes">
  <Template>粉红女生风格三页简历套装模板.docx</Template>
  <Pages>3</Pages>
  <Words>0</Words>
  <Characters>0</Characters>
  <Lines>1</Lines>
  <Paragraphs>1</Paragraphs>
  <TotalTime>1</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2018-07-12T04:20:00Z</dcterms:created>
  <dc:creator>Lisa</dc:creator>
  <cp:lastModifiedBy>Lisa</cp:lastModifiedBy>
  <dcterms:modified xsi:type="dcterms:W3CDTF">2018-07-12T04:41:35Z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4</vt:lpwstr>
  </property>
</Properties>
</file>