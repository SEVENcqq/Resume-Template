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6487795</wp:posOffset>
                </wp:positionV>
                <wp:extent cx="2727960" cy="1852930"/>
                <wp:effectExtent l="0" t="0" r="0" b="0"/>
                <wp:wrapNone/>
                <wp:docPr id="3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17" cy="185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姓    名：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   市场销售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联系电话：   123123123123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电子邮箱：   123123@qq.com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22.25pt;margin-top:510.85pt;height:145.9pt;width:214.8pt;z-index:251659264;mso-width-relative:page;mso-height-relative:page;" filled="f" stroked="f" coordsize="21600,21600" o:gfxdata="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eKCCDdAAAA&#10;DQEAAA8AAAAAAAAAAQAgAAAAIgAAAGRycy9kb3ducmV2LnhtbFBLAQIUABQAAAAIAIdO4kCSZPqK&#10;GAIAAPgDAAAOAAAAAAAAAAEAIAAAACw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姓    名：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   市场销售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联系电话：   123123123123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电子邮箱：   123123@qq.com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1669415</wp:posOffset>
            </wp:positionH>
            <wp:positionV relativeFrom="paragraph">
              <wp:posOffset>2806065</wp:posOffset>
            </wp:positionV>
            <wp:extent cx="1937385" cy="1937385"/>
            <wp:effectExtent l="38100" t="38100" r="43815" b="43815"/>
            <wp:wrapNone/>
            <wp:docPr id="4" name="图片 4" descr="F:\奈森相关\头像-logo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奈森相关\头像-logo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331" cy="1937331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-661670</wp:posOffset>
            </wp:positionV>
            <wp:extent cx="7096125" cy="10205720"/>
            <wp:effectExtent l="0" t="0" r="952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020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5093335</wp:posOffset>
                </wp:positionH>
                <wp:positionV relativeFrom="paragraph">
                  <wp:posOffset>8703310</wp:posOffset>
                </wp:positionV>
                <wp:extent cx="748665" cy="653415"/>
                <wp:effectExtent l="0" t="0" r="13335" b="1333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6335" y="9617710"/>
                          <a:ext cx="748665" cy="65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1.05pt;margin-top:685.3pt;height:51.45pt;width:58.95pt;z-index:251655168;v-text-anchor:middle;mso-width-relative:page;mso-height-relative:page;" fillcolor="#FFFFFF [3212]" filled="t" stroked="f" coordsize="21600,21600" o:gfxdata="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jbCNraAAAADQEAAA8AAAAAAAAAAQAgAAAAIgAAAGRycy9kb3ducmV2LnhtbFBLAQIUABQAAAAI&#10;AIdO4kBzf0xwXQIAAIo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1899920</wp:posOffset>
            </wp:positionH>
            <wp:positionV relativeFrom="paragraph">
              <wp:posOffset>-403860</wp:posOffset>
            </wp:positionV>
            <wp:extent cx="1474470" cy="1474470"/>
            <wp:effectExtent l="38100" t="38100" r="49530" b="49530"/>
            <wp:wrapNone/>
            <wp:docPr id="58" name="图片 58" descr="F:\奈森相关\头像-logo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F:\奈森相关\头像-logo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7447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0692130"/>
                <wp:effectExtent l="0" t="0" r="3175" b="1397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0691813"/>
                          <a:chOff x="0" y="0"/>
                          <a:chExt cx="7559675" cy="10691813"/>
                        </a:xfrm>
                      </wpg:grpSpPr>
                      <wpg:grpSp>
                        <wpg:cNvPr id="5" name="组合 3"/>
                        <wpg:cNvGrpSpPr/>
                        <wpg:grpSpPr>
                          <a:xfrm>
                            <a:off x="0" y="0"/>
                            <a:ext cx="7559675" cy="429904"/>
                            <a:chOff x="0" y="0"/>
                            <a:chExt cx="7559675" cy="429904"/>
                          </a:xfrm>
                          <a:solidFill>
                            <a:srgbClr val="0085CA"/>
                          </a:solidFill>
                        </wpg:grpSpPr>
                        <wps:wsp>
                          <wps:cNvPr id="46" name="矩形 46"/>
                          <wps:cNvSpPr/>
                          <wps:spPr>
                            <a:xfrm>
                              <a:off x="0" y="0"/>
                              <a:ext cx="7559675" cy="24566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梯形 47"/>
                          <wps:cNvSpPr/>
                          <wps:spPr>
                            <a:xfrm flipV="1">
                              <a:off x="2183642" y="61413"/>
                              <a:ext cx="3192392" cy="368491"/>
                            </a:xfrm>
                            <a:prstGeom prst="trapezoid">
                              <a:avLst>
                                <a:gd name="adj" fmla="val 54630"/>
                              </a:avLst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6" name="组合 4"/>
                        <wpg:cNvGrpSpPr/>
                        <wpg:grpSpPr>
                          <a:xfrm rot="10800000">
                            <a:off x="0" y="10261909"/>
                            <a:ext cx="7559675" cy="429904"/>
                            <a:chOff x="0" y="10261909"/>
                            <a:chExt cx="7559675" cy="429904"/>
                          </a:xfrm>
                          <a:solidFill>
                            <a:srgbClr val="0085CA"/>
                          </a:solidFill>
                        </wpg:grpSpPr>
                        <wps:wsp>
                          <wps:cNvPr id="44" name="矩形 44"/>
                          <wps:cNvSpPr/>
                          <wps:spPr>
                            <a:xfrm>
                              <a:off x="0" y="10261909"/>
                              <a:ext cx="7559675" cy="24566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" name="梯形 45"/>
                          <wps:cNvSpPr/>
                          <wps:spPr>
                            <a:xfrm flipV="1">
                              <a:off x="2183642" y="10323322"/>
                              <a:ext cx="3192392" cy="368491"/>
                            </a:xfrm>
                            <a:prstGeom prst="trapezoid">
                              <a:avLst>
                                <a:gd name="adj" fmla="val 54630"/>
                              </a:avLst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7" name="圆角矩形 5"/>
                        <wps:cNvSpPr/>
                        <wps:spPr>
                          <a:xfrm>
                            <a:off x="505067" y="4022199"/>
                            <a:ext cx="252000" cy="252000"/>
                          </a:xfrm>
                          <a:prstGeom prst="roundRect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" name="圆角矩形 6"/>
                        <wps:cNvSpPr/>
                        <wps:spPr>
                          <a:xfrm>
                            <a:off x="505067" y="7120039"/>
                            <a:ext cx="252000" cy="252000"/>
                          </a:xfrm>
                          <a:prstGeom prst="roundRect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圆角矩形 7"/>
                        <wps:cNvSpPr/>
                        <wps:spPr>
                          <a:xfrm>
                            <a:off x="505067" y="8806403"/>
                            <a:ext cx="252000" cy="252000"/>
                          </a:xfrm>
                          <a:prstGeom prst="roundRect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0" name="圆角矩形 8"/>
                        <wps:cNvSpPr/>
                        <wps:spPr>
                          <a:xfrm>
                            <a:off x="505067" y="2425201"/>
                            <a:ext cx="252000" cy="252000"/>
                          </a:xfrm>
                          <a:prstGeom prst="roundRect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矩形 9"/>
                        <wps:cNvSpPr/>
                        <wps:spPr>
                          <a:xfrm>
                            <a:off x="0" y="743707"/>
                            <a:ext cx="7559675" cy="1083266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矩形 10"/>
                        <wps:cNvSpPr/>
                        <wps:spPr>
                          <a:xfrm>
                            <a:off x="4964430" y="911833"/>
                            <a:ext cx="2263775" cy="7619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76" w:lineRule="exact"/>
                                <w:jc w:val="righ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85CA"/>
                                  <w:spacing w:val="60"/>
                                  <w:sz w:val="48"/>
                                  <w:szCs w:val="4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85CA"/>
                                  <w:spacing w:val="60"/>
                                  <w:sz w:val="48"/>
                                  <w:szCs w:val="48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0085CA"/>
                                  <w:spacing w:val="60"/>
                                  <w:sz w:val="48"/>
                                  <w:szCs w:val="48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80" w:lineRule="exact"/>
                                <w:jc w:val="right"/>
                              </w:pPr>
                              <w:r>
                                <w:rPr>
                                  <w:rFonts w:hint="eastAsia" w:hAnsi="微软雅黑" w:eastAsia="微软雅黑" w:cs="Times New Roman"/>
                                  <w:color w:val="0085CA"/>
                                  <w:sz w:val="22"/>
                                  <w:szCs w:val="22"/>
                                </w:rPr>
                                <w:t>求职意向：市场销售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3" name="组合 11"/>
                        <wpg:cNvGrpSpPr/>
                        <wpg:grpSpPr>
                          <a:xfrm>
                            <a:off x="505067" y="834798"/>
                            <a:ext cx="2092359" cy="891540"/>
                            <a:chOff x="505067" y="834798"/>
                            <a:chExt cx="2092359" cy="891540"/>
                          </a:xfrm>
                        </wpg:grpSpPr>
                        <wps:wsp>
                          <wps:cNvPr id="37" name="文本框 42"/>
                          <wps:cNvSpPr txBox="1"/>
                          <wps:spPr>
                            <a:xfrm>
                              <a:off x="806726" y="834798"/>
                              <a:ext cx="1790700" cy="891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42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电话：1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80 0000 000</w:t>
                                </w:r>
                                <w:r>
                                  <w:rPr>
                                    <w:rFonts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42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邮箱：1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800@qq.com</w:t>
                                </w:r>
                              </w:p>
                              <w:p>
                                <w:pPr>
                                  <w:pStyle w:val="2"/>
                                  <w:tabs>
                                    <w:tab w:val="left" w:pos="420"/>
                                    <w:tab w:val="left" w:pos="1890"/>
                                    <w:tab w:val="left" w:pos="2100"/>
                                  </w:tabs>
                                  <w:spacing w:before="0" w:beforeAutospacing="0" w:after="0" w:afterAutospacing="0" w:line="420" w:lineRule="exact"/>
                                  <w:textAlignment w:val="baseline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181717"/>
                                    <w:kern w:val="24"/>
                                    <w:sz w:val="22"/>
                                    <w:szCs w:val="22"/>
                                  </w:rPr>
                                  <w:t>微信：Xdocerresume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" name="圆角矩形 38"/>
                          <wps:cNvSpPr/>
                          <wps:spPr>
                            <a:xfrm>
                              <a:off x="505067" y="939961"/>
                              <a:ext cx="176212" cy="176212"/>
                            </a:xfrm>
                            <a:prstGeom prst="roundRect">
                              <a:avLst/>
                            </a:prstGeom>
                            <a:solidFill>
                              <a:srgbClr val="0085CA"/>
                            </a:solidFill>
                            <a:ln w="12700" cap="flat" cmpd="sng" algn="ctr">
                              <a:solidFill>
                                <a:srgbClr val="318C8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9" name="圆角矩形 39"/>
                          <wps:cNvSpPr/>
                          <wps:spPr>
                            <a:xfrm>
                              <a:off x="505067" y="1211939"/>
                              <a:ext cx="176212" cy="176212"/>
                            </a:xfrm>
                            <a:prstGeom prst="roundRect">
                              <a:avLst/>
                            </a:prstGeom>
                            <a:solidFill>
                              <a:srgbClr val="0085CA"/>
                            </a:solidFill>
                            <a:ln w="12700" cap="flat" cmpd="sng" algn="ctr">
                              <a:solidFill>
                                <a:srgbClr val="318C8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圆角矩形 40"/>
                          <wps:cNvSpPr/>
                          <wps:spPr>
                            <a:xfrm>
                              <a:off x="505067" y="1484606"/>
                              <a:ext cx="176212" cy="176212"/>
                            </a:xfrm>
                            <a:prstGeom prst="roundRect">
                              <a:avLst/>
                            </a:prstGeom>
                            <a:solidFill>
                              <a:srgbClr val="0085CA"/>
                            </a:solidFill>
                            <a:ln w="12700" cap="flat" cmpd="sng" algn="ctr">
                              <a:solidFill>
                                <a:srgbClr val="318C8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KSO_Shape"/>
                          <wps:cNvSpPr/>
                          <wps:spPr bwMode="auto">
                            <a:xfrm>
                              <a:off x="537598" y="1258172"/>
                              <a:ext cx="113201" cy="75583"/>
                            </a:xfrm>
                            <a:custGeom>
                              <a:avLst/>
                              <a:gdLst>
                                <a:gd name="T0" fmla="*/ 1897867 w 4974795"/>
                                <a:gd name="T1" fmla="*/ 1805825 h 3320682"/>
                                <a:gd name="T2" fmla="*/ 2485737 w 4974795"/>
                                <a:gd name="T3" fmla="*/ 2315734 h 3320682"/>
                                <a:gd name="T4" fmla="*/ 3073607 w 4974795"/>
                                <a:gd name="T5" fmla="*/ 1805825 h 3320682"/>
                                <a:gd name="T6" fmla="*/ 4820061 w 4974795"/>
                                <a:gd name="T7" fmla="*/ 3320682 h 3320682"/>
                                <a:gd name="T8" fmla="*/ 151413 w 4974795"/>
                                <a:gd name="T9" fmla="*/ 3320682 h 3320682"/>
                                <a:gd name="T10" fmla="*/ 1897867 w 4974795"/>
                                <a:gd name="T11" fmla="*/ 1805825 h 3320682"/>
                                <a:gd name="T12" fmla="*/ 0 w 4974795"/>
                                <a:gd name="T13" fmla="*/ 159634 h 3320682"/>
                                <a:gd name="T14" fmla="*/ 1788328 w 4974795"/>
                                <a:gd name="T15" fmla="*/ 1710812 h 3320682"/>
                                <a:gd name="T16" fmla="*/ 0 w 4974795"/>
                                <a:gd name="T17" fmla="*/ 3261996 h 3320682"/>
                                <a:gd name="T18" fmla="*/ 0 w 4974795"/>
                                <a:gd name="T19" fmla="*/ 159634 h 3320682"/>
                                <a:gd name="T20" fmla="*/ 4974795 w 4974795"/>
                                <a:gd name="T21" fmla="*/ 156753 h 3320682"/>
                                <a:gd name="T22" fmla="*/ 4974795 w 4974795"/>
                                <a:gd name="T23" fmla="*/ 3264872 h 3320682"/>
                                <a:gd name="T24" fmla="*/ 3183146 w 4974795"/>
                                <a:gd name="T25" fmla="*/ 1710812 h 3320682"/>
                                <a:gd name="T26" fmla="*/ 4974795 w 4974795"/>
                                <a:gd name="T27" fmla="*/ 156753 h 3320682"/>
                                <a:gd name="T28" fmla="*/ 35040 w 4974795"/>
                                <a:gd name="T29" fmla="*/ 0 h 3320682"/>
                                <a:gd name="T30" fmla="*/ 4936434 w 4974795"/>
                                <a:gd name="T31" fmla="*/ 0 h 3320682"/>
                                <a:gd name="T32" fmla="*/ 2485737 w 4974795"/>
                                <a:gd name="T33" fmla="*/ 2125709 h 3320682"/>
                                <a:gd name="T34" fmla="*/ 35040 w 4974795"/>
                                <a:gd name="T35" fmla="*/ 0 h 33206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lnTo>
                                    <a:pt x="1897867" y="1805825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lnTo>
                                    <a:pt x="0" y="159634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lnTo>
                                    <a:pt x="4974795" y="156753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lnTo>
                                    <a:pt x="350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KSO_Shape"/>
                          <wps:cNvSpPr/>
                          <wps:spPr>
                            <a:xfrm>
                              <a:off x="535217" y="1515057"/>
                              <a:ext cx="113201" cy="1054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43" name="KSO_Shape"/>
                          <wps:cNvSpPr/>
                          <wps:spPr bwMode="auto">
                            <a:xfrm>
                              <a:off x="535217" y="967180"/>
                              <a:ext cx="117976" cy="117976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14" name="矩形 12"/>
                        <wps:cNvSpPr/>
                        <wps:spPr>
                          <a:xfrm>
                            <a:off x="808662" y="2828577"/>
                            <a:ext cx="6247765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2012.09—2016.6         南京邮电大学通达学院             广告学专业            本科学历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主修课程：广告学，广告文案写作，传播学，新闻学概论，中外文学鉴赏，中外文化概述，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         英国文学，英美影视口语进阶，专业英语，计算机软件技术基础，绘画基础等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5" name="矩形 13"/>
                        <wps:cNvSpPr/>
                        <wps:spPr>
                          <a:xfrm>
                            <a:off x="787795" y="2404232"/>
                            <a:ext cx="2772898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81717"/>
                                  <w:sz w:val="28"/>
                                  <w:szCs w:val="28"/>
                                </w:rPr>
                                <w:t xml:space="preserve">教育背景      Education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45546" y="2493599"/>
                            <a:ext cx="171385" cy="119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08662" y="4441686"/>
                            <a:ext cx="6247765" cy="2301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2014.08-2015.08         可口可乐瑞安公司                        部门经理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负责调查各个销售网点销售情况。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帮助销售部门组长核对当月销售完成情况。 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组织活动赛事制作海报宣传活动，提出切实可行的活动计划。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left="720" w:firstLine="0" w:firstLineChars="0"/>
                                <w:jc w:val="left"/>
                                <w:textAlignment w:val="baseline"/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120" w:afterAutospacing="0" w:line="36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2015.08-2016.08        华东学院校联络部                        副部长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组织业余活动、服务学生生活文案工作；课堂教学、组织业余活动、生活文案工作；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熟练掌握并加强了组织活动与教学能力；巩固并检验了自己英语学习的知识水平。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36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组织业余活动、服务学生生活文案工作；课堂教学、组织业余活动、生活文案工作；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8" name="矩形 16"/>
                        <wps:cNvSpPr/>
                        <wps:spPr>
                          <a:xfrm>
                            <a:off x="787795" y="4017437"/>
                            <a:ext cx="2277597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81717"/>
                                  <w:sz w:val="28"/>
                                  <w:szCs w:val="28"/>
                                </w:rPr>
                                <w:t>工作经历      Experience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KSO_Shape"/>
                        <wps:cNvSpPr/>
                        <wps:spPr bwMode="auto">
                          <a:xfrm>
                            <a:off x="549495" y="4065524"/>
                            <a:ext cx="172024" cy="168827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矩形 18"/>
                        <wps:cNvSpPr/>
                        <wps:spPr>
                          <a:xfrm>
                            <a:off x="784449" y="7100946"/>
                            <a:ext cx="2280944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81717"/>
                                  <w:sz w:val="28"/>
                                  <w:szCs w:val="28"/>
                                </w:rPr>
                                <w:t>荣誉奖励       Award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KSO_Shape"/>
                        <wps:cNvSpPr/>
                        <wps:spPr bwMode="auto">
                          <a:xfrm>
                            <a:off x="556662" y="7166434"/>
                            <a:ext cx="158088" cy="143313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2" name="矩形 20"/>
                        <wps:cNvSpPr/>
                        <wps:spPr>
                          <a:xfrm>
                            <a:off x="808662" y="9218912"/>
                            <a:ext cx="6247765" cy="777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36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3" name="矩形 21"/>
                        <wps:cNvSpPr/>
                        <wps:spPr>
                          <a:xfrm>
                            <a:off x="787795" y="8794674"/>
                            <a:ext cx="2277597" cy="288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12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181717"/>
                                  <w:sz w:val="28"/>
                                  <w:szCs w:val="28"/>
                                </w:rPr>
                                <w:t>自我评价      About 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KSO_Shape"/>
                        <wps:cNvSpPr/>
                        <wps:spPr bwMode="auto">
                          <a:xfrm>
                            <a:off x="564123" y="8841746"/>
                            <a:ext cx="132971" cy="167937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25" name="组合 23"/>
                        <wpg:cNvGrpSpPr/>
                        <wpg:grpSpPr>
                          <a:xfrm>
                            <a:off x="3035714" y="2554600"/>
                            <a:ext cx="4020653" cy="6411269"/>
                            <a:chOff x="3035714" y="2554600"/>
                            <a:chExt cx="6551301" cy="6411269"/>
                          </a:xfrm>
                        </wpg:grpSpPr>
                        <wps:wsp>
                          <wps:cNvPr id="33" name="直接连接符 33"/>
                          <wps:cNvCnPr/>
                          <wps:spPr>
                            <a:xfrm>
                              <a:off x="3035714" y="2554600"/>
                              <a:ext cx="655130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3035714" y="4139787"/>
                              <a:ext cx="655130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3035714" y="7263783"/>
                              <a:ext cx="655130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3035714" y="8965869"/>
                              <a:ext cx="655130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FFFF">
                                  <a:lumMod val="7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" name="矩形 24"/>
                        <wps:cNvSpPr/>
                        <wps:spPr>
                          <a:xfrm>
                            <a:off x="812498" y="7574625"/>
                            <a:ext cx="2675890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2012年国家奖学金             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2012年获“三好学生”称号                    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2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2012年创业杯大赛获得团体赛铜奖         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7" name="矩形 25"/>
                        <wps:cNvSpPr/>
                        <wps:spPr>
                          <a:xfrm>
                            <a:off x="3876952" y="7574625"/>
                            <a:ext cx="3021965" cy="891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20" w:lineRule="exact"/>
                                <w:ind w:firstLineChars="0"/>
                                <w:jc w:val="left"/>
                                <w:textAlignment w:val="baseline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2012年任班长一职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2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2011年获营销大赛一等奖</w:t>
                              </w:r>
                            </w:p>
                            <w:p>
                              <w:pPr>
                                <w:pStyle w:val="5"/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20" w:lineRule="exact"/>
                                <w:ind w:firstLineChars="0"/>
                                <w:jc w:val="left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62626"/>
                                  <w:kern w:val="24"/>
                                  <w:szCs w:val="21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  2014年获学院优秀班干部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8" name="直接连接符 26"/>
                        <wps:cNvCnPr/>
                        <wps:spPr>
                          <a:xfrm>
                            <a:off x="631067" y="2677201"/>
                            <a:ext cx="0" cy="1013318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7"/>
                        <wps:cNvCnPr/>
                        <wps:spPr>
                          <a:xfrm>
                            <a:off x="631067" y="4274199"/>
                            <a:ext cx="0" cy="2491464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28"/>
                        <wps:cNvCnPr/>
                        <wps:spPr>
                          <a:xfrm>
                            <a:off x="631067" y="7372039"/>
                            <a:ext cx="0" cy="1022661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29"/>
                        <wps:cNvCnPr/>
                        <wps:spPr>
                          <a:xfrm>
                            <a:off x="631067" y="9058403"/>
                            <a:ext cx="0" cy="885697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椭圆 30"/>
                        <wps:cNvSpPr/>
                        <wps:spPr>
                          <a:xfrm>
                            <a:off x="608207" y="58179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8" name="椭圆 31"/>
                        <wps:cNvSpPr/>
                        <wps:spPr>
                          <a:xfrm>
                            <a:off x="608207" y="4596666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85CA"/>
                          </a:solidFill>
                          <a:ln w="38100" cap="flat" cmpd="sng" algn="ctr">
                            <a:solidFill>
                              <a:srgbClr val="0085C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90pt;margin-top:-72pt;height:841.9pt;width:595.25pt;z-index:251662336;mso-width-relative:page;mso-height-relative:page;" coordsize="7559675,10691813" o:gfxdata="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">
                <o:lock v:ext="edit" aspectratio="f"/>
                <v:group id="组合 3" o:spid="_x0000_s1026" o:spt="203" style="position:absolute;left:0;top:0;height:429904;width:7559675;" coordsize="7559675,42990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245660;width:7559675;v-text-anchor:middle;" filled="t" stroked="f" coordsize="21600,21600" o:gfxdata="UEsDBAoAAAAAAIdO4kAAAAAAAAAAAAAAAAAEAAAAZHJzL1BLAwQUAAAACACHTuJAbxalO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F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lO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183642;top:61413;flip:y;height:368491;width:3192392;v-text-anchor:middle;" filled="t" stroked="f" coordsize="3192392,368491" o:gfxdata="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qAsb4A&#10;AADbAAAADwAAAAAAAAABACAAAAAiAAAAZHJzL2Rvd25yZXYueG1sUEsBAhQAFAAAAAgAh07iQDMv&#10;BZ47AAAAOQAAABAAAAAAAAAAAQAgAAAADQEAAGRycy9zaGFwZXhtbC54bWxQSwUGAAAAAAYABgBb&#10;AQAAtwMAAAAA&#10;" path="m0,368491l201306,0,2991085,0,3192392,368491xe">
                    <v:path o:connectlocs="1596196,0;100653,184245;1596196,368491;3091738,18424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4" o:spid="_x0000_s1026" o:spt="203" style="position:absolute;left:0;top:10261909;height:429904;width:7559675;rotation:11796480f;" coordorigin="0,10261909" coordsize="7559675,429904" o:gfxdata="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eZpqyr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10261909;height:245660;width:7559675;v-text-anchor:middle;" filled="t" stroked="f" coordsize="21600,21600" o:gfxdata="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nt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183642;top:10323322;flip:y;height:368491;width:3192392;v-text-anchor:middle;" filled="t" stroked="f" coordsize="3192392,368491" o:gfxdata="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ku12/&#10;AAAA2wAAAA8AAAAAAAAAAQAgAAAAIgAAAGRycy9kb3ducmV2LnhtbFBLAQIUABQAAAAIAIdO4kAz&#10;LwWeOwAAADkAAAAQAAAAAAAAAAEAIAAAAA4BAABkcnMvc2hhcGV4bWwueG1sUEsFBgAAAAAGAAYA&#10;WwEAALgDAAAAAA==&#10;" path="m0,368491l201306,0,2991085,0,3192392,368491xe">
                    <v:path o:connectlocs="1596196,0;100653,184245;1596196,368491;3091738,18424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圆角矩形 5" o:spid="_x0000_s1026" o:spt="2" style="position:absolute;left:505067;top:4022199;height:252000;width:252000;v-text-anchor:middle;" fillcolor="#0085CA" filled="t" stroked="t" coordsize="21600,21600" arcsize="0.166666666666667" o:gfxdata="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vS0UvQAA&#10;ANoAAAAPAAAAAAAAAAEAIAAAACIAAABkcnMvZG93bnJldi54bWxQSwECFAAUAAAACACHTuJAMy8F&#10;njsAAAA5AAAAEAAAAAAAAAABACAAAAAMAQAAZHJzL3NoYXBleG1sLnhtbFBLBQYAAAAABgAGAFsB&#10;AAC2AwAAAAA=&#10;">
                  <v:fill on="t" focussize="0,0"/>
                  <v:stroke weight="3pt" color="#0085CA" miterlimit="8" joinstyle="miter"/>
                  <v:imagedata o:title=""/>
                  <o:lock v:ext="edit" aspectratio="f"/>
                </v:roundrect>
                <v:roundrect id="圆角矩形 6" o:spid="_x0000_s1026" o:spt="2" style="position:absolute;left:505067;top:7120039;height:252000;width:252000;v-text-anchor:middle;" fillcolor="#0085CA" filled="t" stroked="t" coordsize="21600,21600" arcsize="0.166666666666667" o:gfxdata="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K5ZrsAAADa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0085CA" miterlimit="8" joinstyle="miter"/>
                  <v:imagedata o:title=""/>
                  <o:lock v:ext="edit" aspectratio="f"/>
                </v:roundrect>
                <v:roundrect id="圆角矩形 7" o:spid="_x0000_s1026" o:spt="2" style="position:absolute;left:505067;top:8806403;height:252000;width:252000;v-text-anchor:middle;" fillcolor="#0085CA" filled="t" stroked="t" coordsize="21600,21600" arcsize="0.166666666666667" o:gfxdata="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bhz9vQAA&#10;ANoAAAAPAAAAAAAAAAEAIAAAACIAAABkcnMvZG93bnJldi54bWxQSwECFAAUAAAACACHTuJAMy8F&#10;njsAAAA5AAAAEAAAAAAAAAABACAAAAAMAQAAZHJzL3NoYXBleG1sLnhtbFBLBQYAAAAABgAGAFsB&#10;AAC2AwAAAAA=&#10;">
                  <v:fill on="t" focussize="0,0"/>
                  <v:stroke weight="3pt" color="#0085CA" miterlimit="8" joinstyle="miter"/>
                  <v:imagedata o:title=""/>
                  <o:lock v:ext="edit" aspectratio="f"/>
                </v:roundrect>
                <v:roundrect id="圆角矩形 8" o:spid="_x0000_s1026" o:spt="2" style="position:absolute;left:505067;top:2425201;height:252000;width:252000;v-text-anchor:middle;" fillcolor="#0085CA" filled="t" stroked="t" coordsize="21600,21600" arcsize="0.166666666666667" o:gfxdata="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d5e74A&#10;AADbAAAADwAAAAAAAAABACAAAAAiAAAAZHJzL2Rvd25yZXYueG1sUEsBAhQAFAAAAAgAh07iQDMv&#10;BZ47AAAAOQAAABAAAAAAAAAAAQAgAAAADQEAAGRycy9zaGFwZXhtbC54bWxQSwUGAAAAAAYABgBb&#10;AQAAtwMAAAAA&#10;">
                  <v:fill on="t" focussize="0,0"/>
                  <v:stroke weight="3pt" color="#0085CA" miterlimit="8" joinstyle="miter"/>
                  <v:imagedata o:title=""/>
                  <o:lock v:ext="edit" aspectratio="f"/>
                </v:roundrect>
                <v:rect id="矩形 9" o:spid="_x0000_s1026" o:spt="1" style="position:absolute;left:0;top:743707;height:1083266;width:7559675;v-text-anchor:middle;" fillcolor="#D9D9D9" filled="t" stroked="f" coordsize="21600,21600" o:gfxdata="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0JYJ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0" o:spid="_x0000_s1026" o:spt="1" style="position:absolute;left:4964430;top:911833;height:761977;width:2263775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576" w:lineRule="exact"/>
                          <w:jc w:val="righ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85CA"/>
                            <w:spacing w:val="60"/>
                            <w:sz w:val="48"/>
                            <w:szCs w:val="4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85CA"/>
                            <w:spacing w:val="60"/>
                            <w:sz w:val="48"/>
                            <w:szCs w:val="48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0085CA"/>
                            <w:spacing w:val="60"/>
                            <w:sz w:val="48"/>
                            <w:szCs w:val="48"/>
                          </w:rPr>
                          <w:t xml:space="preserve">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80" w:lineRule="exact"/>
                          <w:jc w:val="right"/>
                        </w:pPr>
                        <w:r>
                          <w:rPr>
                            <w:rFonts w:hint="eastAsia" w:hAnsi="微软雅黑" w:eastAsia="微软雅黑" w:cs="Times New Roman"/>
                            <w:color w:val="0085CA"/>
                            <w:sz w:val="22"/>
                            <w:szCs w:val="22"/>
                          </w:rPr>
                          <w:t>求职意向：市场销售</w:t>
                        </w:r>
                      </w:p>
                    </w:txbxContent>
                  </v:textbox>
                </v:rect>
                <v:group id="组合 11" o:spid="_x0000_s1026" o:spt="203" style="position:absolute;left:505067;top:834798;height:891540;width:2092359;" coordorigin="505067,834798" coordsize="2092359,89154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42" o:spid="_x0000_s1026" o:spt="202" type="#_x0000_t202" style="position:absolute;left:806726;top:834798;height:891540;width:1790700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420" w:lineRule="exact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电话：1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80 0000 000</w:t>
                          </w:r>
                          <w:r>
                            <w:rPr>
                              <w:rFonts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420" w:lineRule="exact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邮箱：1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800@qq.com</w:t>
                          </w:r>
                        </w:p>
                        <w:p>
                          <w:pPr>
                            <w:pStyle w:val="2"/>
                            <w:tabs>
                              <w:tab w:val="left" w:pos="420"/>
                              <w:tab w:val="left" w:pos="1890"/>
                              <w:tab w:val="left" w:pos="2100"/>
                            </w:tabs>
                            <w:spacing w:before="0" w:beforeAutospacing="0" w:after="0" w:afterAutospacing="0" w:line="420" w:lineRule="exact"/>
                            <w:textAlignment w:val="baseline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181717"/>
                              <w:kern w:val="24"/>
                              <w:sz w:val="22"/>
                              <w:szCs w:val="22"/>
                            </w:rPr>
                            <w:t>微信：Xdocerresume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505067;top:939961;height:176212;width:176212;v-text-anchor:middle;" fillcolor="#0085CA" filled="t" stroked="t" coordsize="21600,21600" arcsize="0.166666666666667" o:gfxdata="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pIY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18C80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505067;top:1211939;height:176212;width:176212;v-text-anchor:middle;" fillcolor="#0085CA" filled="t" stroked="t" coordsize="21600,21600" arcsize="0.166666666666667" o:gfxdata="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m7f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18C80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505067;top:1484606;height:176212;width:176212;v-text-anchor:middle;" fillcolor="#0085CA" filled="t" stroked="t" coordsize="21600,21600" arcsize="0.166666666666667" o:gfxdata="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o3G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318C80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537598;top:1258172;height:75583;width:113201;v-text-anchor:middle;" fillcolor="#FFFFFF" filled="t" stroked="f" coordsize="4974795,3320682" o:gfxdata="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/GIK&#10;wAAAANsAAAAPAAAAAAAAAAEAIAAAACIAAABkcnMvZG93bnJldi54bWxQSwECFAAUAAAACACHTuJA&#10;My8FnjsAAAA5AAAAEAAAAAAAAAABACAAAAAPAQAAZHJzL3NoYXBleG1sLnhtbFBLBQYAAAAABgAG&#10;AFsBAAC5Aw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<v:path o:connectlocs="43185,41102;56562,52709;69939,41102;109680,75583;3445,75583;43185,41102;0,3633;40693,38940;0,74247;0,3633;113201,3567;113201,74312;72432,38940;113201,3567;797,0;112328,0;56562,48383;797,0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535217;top:1515057;height:105466;width:113201;v-text-anchor:middle;" fillcolor="#FFFFFF" filled="t" stroked="f" coordsize="969654,903534" o:gfxdata="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4NNq8AAAA&#10;2w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535217;top:967180;height:117976;width:117976;v-text-anchor:middle;" fillcolor="#FFFFFF" filled="t" stroked="f" coordsize="5581,5581" o:gfxdata="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8SJvC/&#10;AAAA2wAAAA8AAAAAAAAAAQAgAAAAIgAAAGRycy9kb3ducmV2LnhtbFBLAQIUABQAAAAIAIdO4kAz&#10;LwWeOwAAADkAAAAQAAAAAAAAAAEAIAAAAA4BAABkcnMvc2hhcGV4bWwueG1sUEsFBgAAAAAGAAYA&#10;WwEAALg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<v:path o:connectlocs="@0,@0;@0,@0;@0,@0;@0,@0;@0,@0;@0,@0;@0,@0;@0,@0;@0,@0;@0,@0;@0,@0;@0,@0;@0,@0;@0,@0;@0,@0;@0,@0;@0,@0;@0,@0;@0,@0;@0,@0;@0,839851801;@0,@0;@0,@0;@0,@0;@0,@0;83985180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12" o:spid="_x0000_s1026" o:spt="1" style="position:absolute;left:808662;top:2828577;height:853440;width:6247765;" filled="f" stroked="f" coordsize="21600,21600" o:gfxdata="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AbI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2012.09—2016.6         南京邮电大学通达学院             广告学专业            本科学历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主修课程：广告学，广告文案写作，传播学，新闻学概论，中外文学鉴赏，中外文化概述，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         英国文学，英美影视口语进阶，专业英语，计算机软件技术基础，绘画基础等</w:t>
                        </w:r>
                      </w:p>
                    </w:txbxContent>
                  </v:textbox>
                </v:rect>
                <v:rect id="矩形 13" o:spid="_x0000_s1026" o:spt="1" style="position:absolute;left:787795;top:2404232;height:288925;width:2772898;v-text-anchor:middle;" filled="f" stroked="f" coordsize="21600,21600" o:gfxdata="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5Dk/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81717"/>
                            <w:sz w:val="28"/>
                            <w:szCs w:val="28"/>
                          </w:rPr>
                          <w:t xml:space="preserve">教育背景      Education </w:t>
                        </w:r>
                      </w:p>
                    </w:txbxContent>
                  </v:textbox>
                </v:rect>
                <v:shape id="Freeform 142" o:spid="_x0000_s1026" o:spt="100" style="position:absolute;left:545546;top:2493599;height:119182;width:171385;" fillcolor="#FFFFFF" filled="t" stroked="f" coordsize="263,184" o:gfxdata="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knjW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  <v:rect id="Rectangle 3" o:spid="_x0000_s1026" o:spt="1" style="position:absolute;left:808662;top:4441686;height:2301240;width:6247765;" filled="f" stroked="f" coordsize="21600,21600" o:gfxdata="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UvL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2014.08-2015.08         可口可乐瑞安公司                        部门经理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负责调查各个销售网点销售情况。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帮助销售部门组长核对当月销售完成情况。 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1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组织活动赛事制作海报宣传活动，提出切实可行的活动计划。</w:t>
                        </w:r>
                      </w:p>
                      <w:p>
                        <w:pPr>
                          <w:pStyle w:val="5"/>
                          <w:widowControl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left="720" w:firstLine="0" w:firstLineChars="0"/>
                          <w:jc w:val="left"/>
                          <w:textAlignment w:val="baseline"/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120" w:afterAutospacing="0" w:line="36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2015.08-2016.08        华东学院校联络部                        副部长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组织业余活动、服务学生生活文案工作；课堂教学、组织业余活动、生活文案工作；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熟练掌握并加强了组织活动与教学能力；巩固并检验了自己英语学习的知识水平。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36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组织业余活动、服务学生生活文案工作；课堂教学、组织业余活动、生活文案工作；</w:t>
                        </w:r>
                      </w:p>
                    </w:txbxContent>
                  </v:textbox>
                </v:rect>
                <v:rect id="矩形 16" o:spid="_x0000_s1026" o:spt="1" style="position:absolute;left:787795;top:4017437;height:288925;width:2277597;v-text-anchor:middle;" filled="f" stroked="f" coordsize="21600,21600" o:gfxdata="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RS2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81717"/>
                            <w:sz w:val="28"/>
                            <w:szCs w:val="28"/>
                          </w:rPr>
                          <w:t>工作经历      Experience</w:t>
                        </w:r>
                      </w:p>
                    </w:txbxContent>
                  </v:textbox>
                </v:rect>
                <v:shape id="KSO_Shape" o:spid="_x0000_s1026" o:spt="100" style="position:absolute;left:549495;top:4065524;height:168827;width:172024;v-text-anchor:middle;" fillcolor="#FFFFFF" filled="t" stroked="f" coordsize="99,97" o:gfxdata="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gE3G8AAAA&#10;2wAAAA8AAAAAAAAAAQAgAAAAIgAAAGRycy9kb3ducmV2LnhtbFBLAQIUABQAAAAIAIdO4kAzLwWe&#10;OwAAADkAAAAQAAAAAAAAAAEAIAAAAAsBAABkcnMvc2hhcGV4bWwueG1sUEsFBgAAAAAGAAYAWwEA&#10;ALUD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矩形 18" o:spid="_x0000_s1026" o:spt="1" style="position:absolute;left:784449;top:7100946;height:288925;width:2280944;v-text-anchor:middle;" filled="f" stroked="f" coordsize="21600,21600" o:gfxdata="UEsDBAoAAAAAAIdO4kAAAAAAAAAAAAAAAAAEAAAAZHJzL1BLAwQUAAAACACHTuJAzYuN2r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rU9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uN2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81717"/>
                            <w:sz w:val="28"/>
                            <w:szCs w:val="28"/>
                          </w:rPr>
                          <w:t>荣誉奖励       Award</w:t>
                        </w:r>
                      </w:p>
                    </w:txbxContent>
                  </v:textbox>
                </v:rect>
                <v:shape id="KSO_Shape" o:spid="_x0000_s1026" o:spt="100" style="position:absolute;left:556662;top:7166434;height:143313;width:158088;v-text-anchor:middle;" fillcolor="#FFFFFF" filled="t" stroked="f" coordsize="63,57" o:gfxdata="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ZaeC8AAAA&#10;2wAAAA8AAAAAAAAAAQAgAAAAIgAAAGRycy9kb3ducmV2LnhtbFBLAQIUABQAAAAIAIdO4kAzLwWe&#10;OwAAADkAAAAQAAAAAAAAAAEAIAAAAAsBAABkcnMvc2hhcGV4bWwueG1sUEsFBgAAAAAGAAYAWwEA&#10;ALUDAAAAAA=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  <v:rect id="矩形 20" o:spid="_x0000_s1026" o:spt="1" style="position:absolute;left:808662;top:9218912;height:777240;width:6247765;" filled="f" stroked="f" coordsize="21600,21600" o:gfxdata="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Zv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36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</w:r>
                      </w:p>
                    </w:txbxContent>
                  </v:textbox>
                </v:rect>
                <v:rect id="矩形 21" o:spid="_x0000_s1026" o:spt="1" style="position:absolute;left:787795;top:8794674;height:288925;width:2277597;v-text-anchor:middle;" filled="f" stroked="f" coordsize="21600,21600" o:gfxdata="UEsDBAoAAAAAAIdO4kAAAAAAAAAAAAAAAAAEAAAAZHJzL1BLAwQUAAAACACHTuJAPVkTrb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ZE62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12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181717"/>
                            <w:sz w:val="28"/>
                            <w:szCs w:val="28"/>
                          </w:rPr>
                          <w:t>自我评价      About Me</w:t>
                        </w:r>
                      </w:p>
                    </w:txbxContent>
                  </v:textbox>
                </v:rect>
                <v:shape id="KSO_Shape" o:spid="_x0000_s1026" o:spt="100" style="position:absolute;left:564123;top:8841746;height:167937;width:132971;v-text-anchor:middle;" fillcolor="#FFFFFF" filled="t" stroked="f" coordsize="1679575,2125662" o:gfxdata="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PpYb4A&#10;AADbAAAADwAAAAAAAAABACAAAAAiAAAAZHJzL2Rvd25yZXYueG1sUEsBAhQAFAAAAAgAh07iQDMv&#10;BZ47AAAAOQAAABAAAAAAAAAAAQAgAAAADQEAAGRycy9zaGFwZXhtbC54bWxQSwUGAAAAAAYABgBb&#10;AQAAtw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0255,73753;51091,79348;50505,82628;49830,86560;51136,90739;73123,132709;70149,89863;70983,85594;70081,82089;72604,78988;83012,73259;92541,73776;99547,80673;105584,88402;110630,96985;114550,106579;117343,117206;118898,128957;113987,137652;98376,144325;81998,148616;65103,150458;47216,149649;29533,145987;12615,139584;0,132439;1216,119969;3739,108758;7478,98692;12344,89728;18269,81797;25162,74764;33858,67979;65856,404;73402,2451;80226,6050;86059,10977;90677,17005;93943,23978;95632,31694;95429,40602;92816,49510;88109,57293;81600,63569;72456,68517;66284,70137;59618,70587;52163,69620;45316,67168;39167,63434;33604,58192;29054,51444;26171,43729;25113,35293;26013,27308;28626,20019;32680,13519;37996,8053;44392,3869;51667,1102;59550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23" o:spid="_x0000_s1026" o:spt="203" style="position:absolute;left:3035714;top:2554600;height:6411269;width:4020653;" coordorigin="3035714,2554600" coordsize="6551301,641126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3035714;top:2554600;height:0;width:6551301;" filled="f" stroked="t" coordsize="21600,21600" o:gfxdata="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6sa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BFBFBF" miterlimit="8" joinstyle="miter"/>
                    <v:imagedata o:title=""/>
                    <o:lock v:ext="edit" aspectratio="f"/>
                  </v:line>
                  <v:line id="_x0000_s1026" o:spid="_x0000_s1026" o:spt="20" style="position:absolute;left:3035714;top:4139787;height:0;width:6551301;" filled="f" stroked="t" coordsize="21600,21600" o:gfxdata="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5zQ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BFBFBF" miterlimit="8" joinstyle="miter"/>
                    <v:imagedata o:title=""/>
                    <o:lock v:ext="edit" aspectratio="f"/>
                  </v:line>
                  <v:line id="_x0000_s1026" o:spid="_x0000_s1026" o:spt="20" style="position:absolute;left:3035714;top:7263783;height:0;width:6551301;" filled="f" stroked="t" coordsize="21600,21600" o:gfxdata="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q5G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BFBFBF" miterlimit="8" joinstyle="miter"/>
                    <v:imagedata o:title=""/>
                    <o:lock v:ext="edit" aspectratio="f"/>
                  </v:line>
                  <v:line id="_x0000_s1026" o:spid="_x0000_s1026" o:spt="20" style="position:absolute;left:3035714;top:8965869;height:0;width:6551301;" filled="f" stroked="t" coordsize="21600,21600" o:gfxdata="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kP8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BFBFBF" miterlimit="8" joinstyle="miter"/>
                    <v:imagedata o:title=""/>
                    <o:lock v:ext="edit" aspectratio="f"/>
                  </v:line>
                </v:group>
                <v:rect id="矩形 24" o:spid="_x0000_s1026" o:spt="1" style="position:absolute;left:812498;top:7574625;height:891540;width:2675890;" filled="f" stroked="f" coordsize="21600,21600" o:gfxdata="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cp3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2012年国家奖学金             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2012年获“三好学生”称号                    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20" w:lineRule="exac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2012年创业杯大赛获得团体赛铜奖          </w:t>
                        </w:r>
                      </w:p>
                    </w:txbxContent>
                  </v:textbox>
                </v:rect>
                <v:rect id="矩形 25" o:spid="_x0000_s1026" o:spt="1" style="position:absolute;left:3876952;top:7574625;height:891540;width:3021965;" filled="f" stroked="f" coordsize="21600,21600" o:gfxdata="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jh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20" w:lineRule="exact"/>
                          <w:ind w:firstLineChars="0"/>
                          <w:jc w:val="left"/>
                          <w:textAlignment w:val="baseline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2012年任班长一职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2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2011年获营销大赛一等奖</w:t>
                        </w:r>
                      </w:p>
                      <w:p>
                        <w:pPr>
                          <w:pStyle w:val="5"/>
                          <w:widowControl/>
                          <w:numPr>
                            <w:ilvl w:val="0"/>
                            <w:numId w:val="3"/>
                          </w:num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20" w:lineRule="exact"/>
                          <w:ind w:firstLineChars="0"/>
                          <w:jc w:val="left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62626"/>
                            <w:kern w:val="24"/>
                            <w:szCs w:val="21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  2014年获学院优秀班干部</w:t>
                        </w:r>
                      </w:p>
                    </w:txbxContent>
                  </v:textbox>
                </v:rect>
                <v:line id="直接连接符 26" o:spid="_x0000_s1026" o:spt="20" style="position:absolute;left:631067;top:2677201;height:1013318;width:0;" filled="f" stroked="t" coordsize="21600,21600" o:gfxdata="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6Cpa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0085CA" miterlimit="8" joinstyle="miter"/>
                  <v:imagedata o:title=""/>
                  <o:lock v:ext="edit" aspectratio="f"/>
                </v:line>
                <v:line id="直接连接符 27" o:spid="_x0000_s1026" o:spt="20" style="position:absolute;left:631067;top:4274199;height:2491464;width:0;" filled="f" stroked="t" coordsize="21600,21600" o:gfxdata="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kj8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85CA" miterlimit="8" joinstyle="miter"/>
                  <v:imagedata o:title=""/>
                  <o:lock v:ext="edit" aspectratio="f"/>
                </v:line>
                <v:line id="直接连接符 28" o:spid="_x0000_s1026" o:spt="20" style="position:absolute;left:631067;top:7372039;height:1022661;width:0;" filled="f" stroked="t" coordsize="21600,21600" o:gfxdata="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Hs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85CA" miterlimit="8" joinstyle="miter"/>
                  <v:imagedata o:title=""/>
                  <o:lock v:ext="edit" aspectratio="f"/>
                </v:line>
                <v:line id="直接连接符 29" o:spid="_x0000_s1026" o:spt="20" style="position:absolute;left:631067;top:9058403;height:885697;width:0;" filled="f" stroked="t" coordsize="21600,21600" o:gfxdata="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LFR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85CA" miterlimit="8" joinstyle="miter"/>
                  <v:imagedata o:title=""/>
                  <o:lock v:ext="edit" aspectratio="f"/>
                </v:line>
                <v:shape id="椭圆 30" o:spid="_x0000_s1026" o:spt="3" type="#_x0000_t3" style="position:absolute;left:608207;top:5817998;height:45720;width:45720;v-text-anchor:middle;" fillcolor="#0085CA" filled="t" stroked="t" coordsize="21600,21600" o:gfxdata="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QOWb4A&#10;AADbAAAADwAAAAAAAAABACAAAAAiAAAAZHJzL2Rvd25yZXYueG1sUEsBAhQAFAAAAAgAh07iQDMv&#10;BZ47AAAAOQAAABAAAAAAAAAAAQAgAAAADQEAAGRycy9zaGFwZXhtbC54bWxQSwUGAAAAAAYABgBb&#10;AQAAtwMAAAAA&#10;">
                  <v:fill on="t" focussize="0,0"/>
                  <v:stroke weight="3pt" color="#0085CA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608207;top:4596666;height:45720;width:45720;v-text-anchor:middle;" fillcolor="#0085CA" filled="t" stroked="t" coordsize="21600,21600" o:gfxdata="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SkrOtwAAANsAAAAP&#10;AAAAAAAAAAEAIAAAACIAAABkcnMvZG93bnJldi54bWxQSwECFAAUAAAACACHTuJAMy8FnjsAAAA5&#10;AAAAEAAAAAAAAAABACAAAAAGAQAAZHJzL3NoYXBleG1sLnhtbFBLBQYAAAAABgAGAFsBAACwAwAA&#10;AAA=&#10;">
                  <v:fill on="t" focussize="0,0"/>
                  <v:stroke weight="3pt" color="#0085CA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</w:p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8774430</wp:posOffset>
                </wp:positionV>
                <wp:extent cx="748665" cy="653415"/>
                <wp:effectExtent l="0" t="0" r="13335" b="1333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65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6pt;margin-top:690.9pt;height:51.45pt;width:58.95pt;z-index:251653120;v-text-anchor:middle;mso-width-relative:page;mso-height-relative:page;" fillcolor="#FFFFFF [3212]" filled="t" stroked="f" coordsize="21600,21600" o:gfxdata="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3LXg7bAAAADAEA&#10;AA8AAAAAAAAAAQAgAAAAIgAAAGRycy9kb3ducmV2LnhtbFBLAQIUABQAAAAIAIdO4kAjl5KU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8594725</wp:posOffset>
                </wp:positionV>
                <wp:extent cx="748665" cy="653415"/>
                <wp:effectExtent l="0" t="0" r="13335" b="1333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653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4pt;margin-top:676.75pt;height:51.45pt;width:58.95pt;z-index:251654144;v-text-anchor:middle;mso-width-relative:page;mso-height-relative:page;" fillcolor="#FFFFFF [3212]" filled="t" stroked="f" coordsize="21600,21600" o:gfxdata="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RwNCq3AAAAA0B&#10;AAAPAAAAAAAAAAEAIAAAACIAAABkcnMvZG93bnJldi54bWxQSwECFAAUAAAACACHTuJAKyL+tFAC&#10;AAB+BAAADgAAAAAAAAABACAAAAAr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-895350</wp:posOffset>
                </wp:positionV>
                <wp:extent cx="7559675" cy="10210800"/>
                <wp:effectExtent l="0" t="0" r="3175" b="635"/>
                <wp:wrapNone/>
                <wp:docPr id="5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6" cy="10210798"/>
                          <a:chOff x="0" y="0"/>
                          <a:chExt cx="7559676" cy="10210798"/>
                        </a:xfrm>
                      </wpg:grpSpPr>
                      <wpg:grpSp>
                        <wpg:cNvPr id="51" name="组合 49"/>
                        <wpg:cNvGrpSpPr/>
                        <wpg:grpSpPr>
                          <a:xfrm>
                            <a:off x="0" y="0"/>
                            <a:ext cx="7559676" cy="10210798"/>
                            <a:chOff x="0" y="0"/>
                            <a:chExt cx="7559676" cy="10210798"/>
                          </a:xfrm>
                        </wpg:grpSpPr>
                        <wps:wsp>
                          <wps:cNvPr id="52" name="矩形 50"/>
                          <wps:cNvSpPr/>
                          <wps:spPr>
                            <a:xfrm>
                              <a:off x="0" y="0"/>
                              <a:ext cx="7559676" cy="1817686"/>
                            </a:xfrm>
                            <a:prstGeom prst="rect">
                              <a:avLst/>
                            </a:prstGeom>
                            <a:solidFill>
                              <a:srgbClr val="0085C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3" name="文本框 16"/>
                          <wps:cNvSpPr txBox="1"/>
                          <wps:spPr>
                            <a:xfrm>
                              <a:off x="648019" y="2286678"/>
                              <a:ext cx="6263640" cy="7924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尊敬的先生/小姐：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刚谢您在百忙之中所给与我的关注，愿贵单位事业蒸蒸日上，屡创佳绩，祝您的事业 白尺竿头，更进一步! 希望各位领导能够对我予以考虑，我热切期盼你们的回音。谢谢!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ind w:firstLine="475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 xml:space="preserve">此致 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敬礼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jc w:val="right"/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  <w:lang w:eastAsia="zh-CN"/>
                                  </w:rPr>
                                  <w:t>奈森设计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jc w:val="righ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  <w:lang w:val="en-US" w:eastAsia="zh-CN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.03.18</w:t>
                                </w:r>
                              </w:p>
                              <w:p>
                                <w:pPr>
                                  <w:pStyle w:val="2"/>
                                  <w:spacing w:before="0" w:beforeAutospacing="0" w:after="0" w:afterAutospacing="0" w:line="420" w:lineRule="exact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262626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文本框 4"/>
                          <wps:cNvSpPr txBox="1"/>
                          <wps:spPr>
                            <a:xfrm>
                              <a:off x="2378075" y="265412"/>
                              <a:ext cx="2803525" cy="14782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方正正大黑简体" w:eastAsia="方正正大黑简体" w:cstheme="minorBidi"/>
                                    <w:color w:val="FFFFFF" w:themeColor="background1"/>
                                    <w:kern w:val="24"/>
                                    <w:sz w:val="120"/>
                                    <w:szCs w:val="12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自荐信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55" name="梯形 53"/>
                        <wps:cNvSpPr/>
                        <wps:spPr>
                          <a:xfrm flipV="1">
                            <a:off x="2578102" y="1777309"/>
                            <a:ext cx="2403474" cy="292789"/>
                          </a:xfrm>
                          <a:prstGeom prst="trapezoid">
                            <a:avLst>
                              <a:gd name="adj" fmla="val 51854"/>
                            </a:avLst>
                          </a:prstGeom>
                          <a:solidFill>
                            <a:srgbClr val="0085C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8.5pt;margin-top:-70.5pt;height:804pt;width:595.25pt;z-index:251664384;mso-width-relative:page;mso-height-relative:page;" coordsize="7559676,10210798" o:gfxdata="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GIv&#10;RKbbAAAADwEAAA8AAAAAAAAAAQAgAAAAIgAAAGRycy9kb3ducmV2LnhtbFBLAQIUABQAAAAIAIdO&#10;4kD3p78T6AMAADUMAAAOAAAAAAAAAAEAIAAAACoBAABkcnMvZTJvRG9jLnhtbFBLBQYAAAAABgAG&#10;AFkBAACEBwAAAAA=&#10;">
                <o:lock v:ext="edit" aspectratio="f"/>
                <v:group id="组合 49" o:spid="_x0000_s1026" o:spt="203" style="position:absolute;left:0;top:0;height:10210798;width:7559676;" coordsize="7559676,1021079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50" o:spid="_x0000_s1026" o:spt="1" style="position:absolute;left:0;top:0;height:1817686;width:7559676;v-text-anchor:middle;" fillcolor="#0085CA" filled="t" stroked="f" coordsize="21600,21600" o:gfxdata="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aYBe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16" o:spid="_x0000_s1026" o:spt="202" type="#_x0000_t202" style="position:absolute;left:648019;top:2286678;height:7924120;width:6263640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尊敬的先生/小姐：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您好!请恕打扰。我是一名刚刚从会计系毕业的大学生。我很荣幸有机回向您 呈上我的个人资料。在投身社会之际，为了找到符合自己专业和兴趣的工作，更好地发挥 自己的才能，实现自己的人生价值，谨向各位领导作一自我推荐。 现将自己的情况简要介绍如下: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作为一名会计学专业的大学生，我热爱我的专业并为其投入了巨大的热情和精力。 在四年的学习生活中，我所学习的内容包括了从会计学的基础知识到运用等许多方面。通 过对这些 知识的学习，我对这一领域的相关知识有了一定程度的理解和掌握，此专业是一 种工具，而利用此工具的能力是最重要的，在与课程同步进行的各种相关时践和实习中， 具有了一定的实际操作能力和技术。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我知道计算机和网络是将来的工具，在学好本专业的前提下，我对计算机产生了巨 大的兴趣并阅读了大量有关书籍，Windows98/2000、金蝶财务、用友财务等系统、应用 软件，Foxpro、VB语言等程序语言。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我正处于人生中精力充沛的时期，我渴望在更广阔的天地里展露自己的才能，我不 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刚谢您在百忙之中所给与我的关注，愿贵单位事业蒸蒸日上，屡创佳绩，祝您的事业 白尺竿头，更进一步! 希望各位领导能够对我予以考虑，我热切期盼你们的回音。谢谢!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ind w:firstLine="475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 xml:space="preserve">此致 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敬礼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jc w:val="right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  <w:lang w:eastAsia="zh-CN"/>
                            </w:rPr>
                            <w:t>奈森设计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jc w:val="righ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  <w:lang w:val="en-US" w:eastAsia="zh-CN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.03.18</w:t>
                          </w:r>
                        </w:p>
                        <w:p>
                          <w:pPr>
                            <w:pStyle w:val="2"/>
                            <w:spacing w:before="0" w:beforeAutospacing="0" w:after="0" w:afterAutospacing="0" w:line="420" w:lineRule="exact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262626"/>
                            </w:rPr>
                            <w:t> 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2378075;top:265412;height:1478280;width:2803525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方正正大黑简体" w:eastAsia="方正正大黑简体" w:cstheme="minorBidi"/>
                              <w:color w:val="FFFFFF" w:themeColor="background1"/>
                              <w:kern w:val="24"/>
                              <w:sz w:val="120"/>
                              <w:szCs w:val="1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自荐信</w:t>
                          </w:r>
                        </w:p>
                      </w:txbxContent>
                    </v:textbox>
                  </v:shape>
                </v:group>
                <v:shape id="梯形 53" o:spid="_x0000_s1026" style="position:absolute;left:2578102;top:1777309;flip:y;height:292789;width:2403474;v-text-anchor:middle;" fillcolor="#0085CA" filled="t" stroked="f" coordsize="2403474,292789" o:gfxdata="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beGntwAAANsAAAAP&#10;AAAAAAAAAAEAIAAAACIAAABkcnMvZG93bnJldi54bWxQSwECFAAUAAAACACHTuJAMy8FnjsAAAA5&#10;AAAAEAAAAAAAAAABACAAAAAGAQAAZHJzL3NoYXBleG1sLnhtbFBLBQYAAAAABgAGAFsBAACwAwAA&#10;AAA=&#10;" path="m0,292789l151822,0,2251651,0,2403474,292789xe">
                  <v:path o:connectlocs="1201737,0;75911,146394;1201737,292789;2327562,146394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61EB2"/>
    <w:multiLevelType w:val="multilevel"/>
    <w:tmpl w:val="45B61EB2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4E16A7C"/>
    <w:multiLevelType w:val="multilevel"/>
    <w:tmpl w:val="64E16A7C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73AE2B8F"/>
    <w:multiLevelType w:val="multilevel"/>
    <w:tmpl w:val="73AE2B8F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F486D"/>
    <w:rsid w:val="00382C5D"/>
    <w:rsid w:val="00752407"/>
    <w:rsid w:val="0099580E"/>
    <w:rsid w:val="00C30959"/>
    <w:rsid w:val="00F05E22"/>
    <w:rsid w:val="16EF486D"/>
    <w:rsid w:val="40DB0D71"/>
    <w:rsid w:val="4681136E"/>
    <w:rsid w:val="50BC56D7"/>
    <w:rsid w:val="6541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6890;&#29992;&#19977;&#39029;&#27714;&#32844;&#31616;&#21382;&#22871;&#3501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通用三页求职简历套装.docx</Template>
  <Pages>4</Pages>
  <Words>0</Words>
  <Characters>0</Characters>
  <Lines>1</Lines>
  <Paragraphs>1</Paragraphs>
  <TotalTime>20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2018-07-12T05:02:00Z</dcterms:created>
  <dc:creator>Lisa</dc:creator>
  <cp:lastModifiedBy>Lisa</cp:lastModifiedBy>
  <dcterms:modified xsi:type="dcterms:W3CDTF">2018-07-12T05:30:29Z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