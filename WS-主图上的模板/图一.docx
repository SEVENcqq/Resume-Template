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2057400</wp:posOffset>
                </wp:positionH>
                <wp:positionV relativeFrom="page">
                  <wp:posOffset>304800</wp:posOffset>
                </wp:positionV>
                <wp:extent cx="0" cy="570865"/>
                <wp:effectExtent l="9525" t="0" r="9525" b="6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4600" y="304800"/>
                          <a:ext cx="0" cy="5708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24pt;height:44.95pt;width:0pt;mso-position-vertical-relative:page;z-index:-251654144;mso-width-relative:page;mso-height-relative:page;" filled="f" stroked="t" coordsize="21600,21600" o:gfxdata="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RcMD5&#10;2wAAAAoBAAAPAAAAAAAAAAEAIAAAACIAAABkcnMvZG93bnJldi54bWxQSwECFAAUAAAACACHTuJA&#10;Iu2JgeUBAAClAwAADgAAAAAAAAABACAAAAAqAQAAZHJzL2Uyb0RvYy54bWxQSwUGAAAAAAYABgBZ&#10;AQAAgQUAAAAA&#10;">
                <v:fill on="f" focussize="0,0"/>
                <v:stroke weight="1.5pt"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2094865</wp:posOffset>
                </wp:positionH>
                <wp:positionV relativeFrom="page">
                  <wp:posOffset>304800</wp:posOffset>
                </wp:positionV>
                <wp:extent cx="2824480" cy="57086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304800"/>
                          <a:ext cx="2824480" cy="570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E7282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细心从每一个小细节开始。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</w:pPr>
                            <w:r>
                              <w:rPr>
                                <w:rFonts w:ascii="微软雅黑" w:hAnsi="微软雅黑"/>
                                <w:color w:val="4E7282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95pt;margin-top:24pt;height:44.95pt;width:222.4pt;mso-position-vertical-relative:page;z-index:-251655168;v-text-anchor:middle;mso-width-relative:page;mso-height-relative:page;" filled="f" stroked="f" coordsize="21600,21600" o:gfxdata="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p5mP12QAAAAoBAAAPAAAAAAAAAAEAIAAAACIAAABkcnMvZG93bnJldi54bWxQSwEC&#10;FAAUAAAACACHTuJAzu9cTywCAAA2BAAADgAAAAAAAAABACAAAAAo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E7282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 w:ascii="微软雅黑" w:hAnsi="微软雅黑"/>
                          <w:color w:val="4E7282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细心从每一个小细节开始。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</w:pPr>
                      <w:r>
                        <w:rPr>
                          <w:rFonts w:ascii="微软雅黑" w:hAnsi="微软雅黑"/>
                          <w:color w:val="4E7282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500" cy="93154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5775" y="123825"/>
                          <a:ext cx="209550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25pt;margin-top:9.75pt;height:73.35pt;width:165pt;mso-position-vertical-relative:page;z-index:-251656192;mso-width-relative:page;mso-height-relative:page;" filled="f" stroked="f" coordsize="21600,21600" o:gfxdata="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afJT7VAAAACAEAAA8AAAAAAAAAAQAgAAAAIgAAAGRycy9kb3ducmV2LnhtbFBLAQIUABQA&#10;AAAIAIdO4kBaIbfZLAIAADMEAAAOAAAAAAAAAAEAIAAAACQ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-431165</wp:posOffset>
                </wp:positionH>
                <wp:positionV relativeFrom="page">
                  <wp:posOffset>6350</wp:posOffset>
                </wp:positionV>
                <wp:extent cx="7526655" cy="10720705"/>
                <wp:effectExtent l="0" t="0" r="17145" b="44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35" y="81280"/>
                          <a:ext cx="7526655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95pt;margin-top:0.5pt;height:844.15pt;width:592.65pt;mso-position-vertical-relative:page;z-index:-251657216;v-text-anchor:middle;mso-width-relative:page;mso-height-relative:page;" fillcolor="#FFFFFF [3212]" filled="t" stroked="f" coordsize="21600,21600" o:gfxdata="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nU88l1gAAAAsBAAAPAAAAAAAAAAEAIAAAACIAAABkcnMvZG93bnJldi54bWxQSwEC&#10;FAAUAAAACACHTuJA/LYAAWgCAADABAAADgAAAAAAAAABACAAAAAlAQAAZHJzL2Uyb0RvYy54bWxQ&#10;SwUGAAAAAAYABgBZAQAA/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-251652096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6jnmtpAIAADF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AJpISR2AAAAAoB&#10;AAAPAAAAAAAAAAEAIAAAACIAAABkcnMvZG93bnJldi54bWxQSwECFAAUAAAACACHTuJA6jnmtpAI&#10;AADFKQAADgAAAAAAAAABACAAAAAnAQAAZHJzL2Uyb0RvYy54bWxQSwUGAAAAAAYABgBZAQAAKQwA&#10;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-25165312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F+Q4i0QkAAJM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IkJXDbaAAAACgEAAA8AAAAAAAAAAQAgAAAAIgAA&#10;AGRycy9kb3ducmV2LnhtbFBLAQIUABQAAAAIAIdO4kAF+Q4i0QkAAJM1AAAOAAAAAAAAAAEAIAAA&#10;ACkBAABkcnMvZTJvRG9jLnhtbFBLBQYAAAAABgAGAFkBAABs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-251654144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LXWre9kAAAALAQAADwAAAAAAAAABACAAAAAiAAAAZHJzL2Rvd25y&#10;ZXYueG1sUEsBAhQAFAAAAAgAh07iQH4fFocBCgAA/DIAAA4AAAAAAAAAAQAgAAAAKAEAAGRycy9l&#10;Mm9Eb2MueG1sUEsFBgAAAAAGAAYAWQEAAJs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-25164902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/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vertical-relative:page;z-index:-25165107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fWeEIdgAAAAJAQAADwAAAAAAAAABACAAAAAiAAAAZHJzL2Rv&#10;d25yZXYueG1sUEsBAhQAFAAAAAgAh07iQNFFbeF0BAAAuxEAAA4AAAAAAAAAAQAgAAAAJwEAAGRy&#10;cy9lMm9Eb2MueG1sUEsFBgAAAAAGAAYAWQEAAA0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0048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1KZVtUAAAAKAQAADwAAAAAA&#10;AAABACAAAAAiAAAAZHJzL2Rvd25yZXYueG1sUEsBAhQAFAAAAAgAh07iQF8jtFb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1411605</wp:posOffset>
                </wp:positionV>
                <wp:extent cx="914400" cy="9144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7715" y="146621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111.15pt;height:72pt;width:72pt;mso-position-vertical-relative:page;z-index:-251636736;mso-width-relative:page;mso-height-relative:page;" filled="f" stroked="f" coordsize="21600,21600" o:gfxdata="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VBZ8t2AAAAAoBAAAPAAAAAAAAAAEAIAAA&#10;ACIAAABkcnMvZG93bnJldi54bWxQSwECFAAUAAAACACHTuJApqzgvkUCAAB3BAAADgAAAAAAAAAB&#10;ACAAAAAn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inset="1mm,0mm,1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</w:t>
                      </w: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5609590</wp:posOffset>
            </wp:positionH>
            <wp:positionV relativeFrom="page">
              <wp:posOffset>1722755</wp:posOffset>
            </wp:positionV>
            <wp:extent cx="959485" cy="1228725"/>
            <wp:effectExtent l="0" t="0" r="635" b="5715"/>
            <wp:wrapNone/>
            <wp:docPr id="80" name="图片 80" descr="E:\电脑桌面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E:\电脑桌面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2609215</wp:posOffset>
                </wp:positionH>
                <wp:positionV relativeFrom="page">
                  <wp:posOffset>1676400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066415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身    高：177cm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毕业院校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科技大学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    历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5.45pt;margin-top:132pt;height:93.65pt;width:175.55pt;mso-position-vertical-relative:page;z-index:-251650048;v-text-anchor:middle;mso-width-relative:page;mso-height-relative:page;" filled="f" stroked="f" coordsize="21600,21600" o:gfxdata="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A4JI9sAAAALAQAADwAAAAAAAAABACAAAAAiAAAAZHJzL2Rvd25yZXYu&#10;eG1sUEsBAhQAFAAAAAgAh07iQFwAr/YxAgAAOAQAAA4AAAAAAAAAAQAgAAAAKgEAAGRycy9lMm9E&#10;b2MueG1sUEsFBgAAAAAGAAYAWQEAAM0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出生年月：1996.05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身    高：177cm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毕业院校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广州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科技大学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学    历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2229485" cy="11893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7700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吾小饰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：13500135000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888888@888.com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住    址：广东省广州市海珠区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132pt;height:93.65pt;width:175.55pt;mso-position-vertical-relative:page;z-index:-251651072;v-text-anchor:middle;mso-width-relative:page;mso-height-relative:page;" filled="f" stroked="f" coordsize="21600,21600" o:gfxdata="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wEUV22wAAAAoBAAAPAAAAAAAAAAEAIAAAACIAAABkcnMvZG93bnJldi54&#10;bWxQSwECFAAUAAAACACHTuJAksJ7wzACAAA3BAAADgAAAAAAAAABACAAAAAqAQAAZHJzL2Uyb0Rv&#10;Yy54bWxQSwUGAAAAAAYABgBZAQAAz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吾小饰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：13500135000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邮    箱：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888888@888.com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住    址：广东省广州市海珠区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-251648000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tvwDD9sAAAAM&#10;AQAADwAAAAAAAAABACAAAAAiAAAAZHJzL2Rvd25yZXYueG1sUEsBAhQAFAAAAAgAh07iQCt+ORk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/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-251646976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6jzjW2wAAAAsBAAAPAAAAAAAAAAEAIAAAACIAAABkcnMvZG93bnJldi54bWxQSwECFAAUAAAA&#10;CACHTuJAMQ7BPyQCAAAsBAAADgAAAAAAAAABACAAAAAq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广州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2951480</wp:posOffset>
                </wp:positionV>
                <wp:extent cx="914400" cy="9144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232.4pt;height:72pt;width:72pt;mso-position-vertical-relative:page;z-index:-251635712;mso-width-relative:page;mso-height-relative:page;" filled="f" stroked="f" coordsize="21600,21600" o:gfxdata="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9/B+K1wAAAAoBAAAPAAAAAAAAAAEAIAAAACIAAABkcnMvZG93&#10;bnJldi54bWxQSwECFAAUAAAACACHTuJAng3RXzoCAABrBAAADgAAAAAAAAABACAAAAAm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inset="1mm,0mm,1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4273550</wp:posOffset>
                </wp:positionV>
                <wp:extent cx="914400" cy="9144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336.5pt;height:72pt;width:72pt;mso-position-vertical-relative:page;z-index:-251634688;mso-width-relative:page;mso-height-relative:page;" filled="f" stroked="f" coordsize="21600,21600" o:gfxdata="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zF8aq1wAAAAoBAAAPAAAAAAAAAAEAIAAAACIAAABkcnMvZG93&#10;bnJldi54bWxQSwECFAAUAAAACACHTuJAa3mNWzoCAABrBAAADgAAAAAAAAABACAAAAAm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inset="1mm,0mm,1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8238490</wp:posOffset>
                </wp:positionV>
                <wp:extent cx="914400" cy="9144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648.7pt;height:72pt;width:72pt;mso-position-vertical-relative:page;z-index:-251632640;mso-width-relative:page;mso-height-relative:page;" filled="f" stroked="f" coordsize="21600,21600" o:gfxdata="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BhuAHZAAAADAEAAA8AAAAAAAAAAQAgAAAAIgAAAGRycy9k&#10;b3ducmV2LnhtbFBLAQIUABQAAAAIAIdO4kAm8Lv7OgIAAGs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inset="1mm,0mm,1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6684645</wp:posOffset>
                </wp:positionV>
                <wp:extent cx="914400" cy="9144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526.35pt;height:72pt;width:72pt;mso-position-vertical-relative:page;z-index:-251633664;mso-width-relative:page;mso-height-relative:page;" filled="f" stroked="f" coordsize="21600,21600" o:gfxdata="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f5q49gAAAAMAQAADwAAAAAAAAABACAAAAAiAAAAZHJzL2Rv&#10;d25yZXYueG1sUEsBAhQAFAAAAAgAh07iQEreoE46AgAAaw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inset="1mm,0mm,1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9330690</wp:posOffset>
                </wp:positionV>
                <wp:extent cx="914400" cy="9144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734.7pt;height:72pt;width:72pt;mso-position-vertical-relative:page;z-index:-251631616;mso-width-relative:page;mso-height-relative:page;" filled="f" stroked="f" coordsize="21600,21600" o:gfxdata="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Co1kNkAAAAMAQAADwAAAAAAAAABACAAAAAiAAAAZHJzL2Rv&#10;d25yZXYueG1sUEsBAhQAFAAAAAgAh07iQLCIn6I5AgAAaw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inset="1mm,0mm,1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-251639808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EMKomNwAAAAOAQAA&#10;DwAAAAAAAAABACAAAAAiAAAAZHJzL2Rvd25yZXYueG1sUEsBAhQAFAAAAAgAh07iQCh7X/0XBgAA&#10;oxUAAA4AAAAAAAAAAQAgAAAAKwEAAGRycy9lMm9Eb2MueG1sUEsFBgAAAAAGAAYAWQEAALQJAAAA&#10;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/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-251638784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KhhirbAAAADQEAAA8AAAAAAAAAAQAgAAAAIgAAAGRycy9kb3ducmV2LnhtbFBLAQIU&#10;ABQAAAAIAIdO4kD3oDZrKQIAACwEAAAOAAAAAAAAAAEAIAAAACo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-251641856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KloPNbdAAAADgEA&#10;AA8AAAAAAAAAAQAgAAAAIgAAAGRycy9kb3ducmV2LnhtbFBLAQIUABQAAAAIAIdO4kDqR9ZdFwYA&#10;AKMVAAAOAAAAAAAAAAEAIAAAACwBAABkcnMvZTJvRG9jLnhtbFBLBQYAAAAABgAGAFkBAAC1CQAA&#10;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/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-251640832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LwFBNwAAAANAQAADwAAAAAAAAABACAAAAAiAAAAZHJzL2Rvd25yZXYueG1sUEsBAhQA&#10;FAAAAAgAh07iQIajHPUnAgAALAQAAA4AAAAAAAAAAQAgAAAAK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-251643904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/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广州五百丁信息科技有限公司          校园大使主席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目标带领自己的团队，辅助五百丁公司完成在各高校的“伏龙计划”，向全球顶尖的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-251642880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WJb0tsAAAANAQAADwAAAAAAAAABACAAAAAiAAAAZHJzL2Rvd25yZXYueG1sUEsBAhQA&#10;FAAAAAgAh07iQLKHO0ooAgAALQQAAA4AAAAAAAAAAQAgAAAAK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广州五百丁信息科技有限公司          校园大使主席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目标带领自己的团队，辅助五百丁公司完成在各高校的“伏龙计划”，向全球顶尖的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-251645952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AAAAAZHJzL1BLAQIUABQAAAAIAIdO4kDHa3yd2gAAAAwBAAAP&#10;AAAAAAAAAAEAIAAAACIAAABkcnMvZG93bnJldi54bWxQSwECFAAUAAAACACHTuJA2Gv0dBgGAACj&#10;FQAADgAAAAAAAAABACAAAAApAQAAZHJzL2Uyb0RvYy54bWxQSwUGAAAAAAYABgBZAQAAs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/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04-至今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广州信息科技有限公司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市场营销（实习生）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广州信息科技有限公司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软件工程师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-251644928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/Bz1H3AAAAAwBAAAPAAAAAAAAAAEAIAAAACIAAABkcnMvZG93bnJldi54bWxQSwEC&#10;FAAUAAAACACHTuJAfo1oECkCAAAtBAAADgAAAAAAAAABACAAAAAr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2012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04-至今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广州信息科技有限公司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市场营销（实习生）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广州信息科技有限公司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软件工程师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6237C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22F48F3"/>
    <w:rsid w:val="105C723F"/>
    <w:rsid w:val="19087221"/>
    <w:rsid w:val="1D06237C"/>
    <w:rsid w:val="21CB7B54"/>
    <w:rsid w:val="3EC16682"/>
    <w:rsid w:val="73AA76E7"/>
    <w:rsid w:val="73C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0">
    <w:name w:val="页眉 Char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创意简历SJS0056A.docx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2017-06-14T05:57:00Z</dcterms:created>
  <dc:creator>kedao</dc:creator>
  <cp:lastModifiedBy>吾饰</cp:lastModifiedBy>
  <dcterms:modified xsi:type="dcterms:W3CDTF">2021-08-12T03:06:25Z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761A64B09E1E43DDA119783A085392F4</vt:lpwstr>
  </property>
</Properties>
</file>