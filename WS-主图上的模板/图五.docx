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4770120</wp:posOffset>
            </wp:positionH>
            <wp:positionV relativeFrom="paragraph">
              <wp:posOffset>803275</wp:posOffset>
            </wp:positionV>
            <wp:extent cx="1056640" cy="1354455"/>
            <wp:effectExtent l="0" t="0" r="10160" b="1905"/>
            <wp:wrapNone/>
            <wp:docPr id="5" name="图片 5" descr="E:\电脑桌面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电脑桌面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354455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8231505</wp:posOffset>
                </wp:positionV>
                <wp:extent cx="6571615" cy="294640"/>
                <wp:effectExtent l="19050" t="12700" r="635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648.15pt;height:23.2pt;width:517.45pt;z-index:251664384;mso-width-relative:page;mso-height-relative:page;" coordorigin="1000,3618" coordsize="10349,464" o:gfxdata="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GkqdS90AAAAOAQAADwAAAAAAAAAB&#10;ACAAAAAiAAAAZHJzL2Rvd25yZXYueG1sUEsBAhQAFAAAAAgAh07iQM6RocaaAwAAXQoAAA4AAAAA&#10;AAAAAQAgAAAALAEAAGRycy9lMm9Eb2MueG1sUEsFBgAAAAAGAAYAWQEAADg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e9pkU7sAAADb&#10;AAAADwAAAGRycy9kb3ducmV2LnhtbEWPQYvCMBSE78L+h/AW9qapK4pUo+CC4FFdqx4fybMpNi+l&#10;idb990ZY8DjMzDfMfPlwtbhTGyrPCoaDDASx9qbiUsHhd92fgggR2WDtmRT8UYDl4qM3x9z4jnd0&#10;38dSJAiHHBXYGJtcyqAtOQwD3xAn7+JbhzHJtpSmxS7BXS2/s2wiHVacFiw29GNJX/c3p0Cftjfe&#10;rmyzLlahK+zxrOvxWamvz2E2AxHpEd/h//bGKBhN4PUl/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pkU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AR9vrkAAADb&#10;AAAADwAAAGRycy9kb3ducmV2LnhtbEVPzYrCMBC+L/gOYQRva9IVF6lGD6KLBwW3+gBDM7bVZlKb&#10;aPXtzUHw+PH9zxYPW4s7tb5yrCEZKhDEuTMVFxqOh/X3BIQPyAZrx6ThSR4W897XDFPjOv6nexYK&#10;EUPYp6ihDKFJpfR5SRb90DXEkTu51mKIsC2kabGL4baWP0r9SosVx4YSG1qWlF+ym9XQ1dvsnNyW&#10;efO329Carqvx/qi0HvQTNQUR6BE+4rd7YzSM4tj4Jf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Efb6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8564245</wp:posOffset>
                </wp:positionV>
                <wp:extent cx="6435725" cy="7867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9478645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语言能力：大学英语6级证书，荣获全国大学生英语竞赛一等奖，能够熟练的进行听、说、读、写。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计算机：计算机二级证书，熟练操作windows平台上的各类应用软件，如Word、Excel、Power Point。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674.35pt;height:61.95pt;width:506.75pt;z-index:251662336;mso-width-relative:page;mso-height-relative:page;" filled="f" stroked="f" coordsize="21600,21600" o:gfxdata="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HuNM2wAAAA0BAAAPAAAA&#10;AAAAAAEAIAAAACIAAABkcnMvZG93bnJldi54bWxQSwECFAAUAAAACACHTuJA0AcHv9kBAACY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语言能力：大学英语6级证书，荣获全国大学生英语竞赛一等奖，能够熟练的进行听、说、读、写。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计算机：计算机二级证书，熟练操作windows平台上的各类应用软件，如Word、Excel、Power Point。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行政助理                       一路网络科技有限公司                          2015.03-2016.01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负责中心的接待工作；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负责中心的行政事务及前台管理；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协助处理客户服务及简单客诉；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负责中心简单财务管理，资产管控；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72576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xhU5jbAAAADQEAAA8AAAAAAAAAAQAgAAAAIgAAAGRycy9kb3ducmV2LnhtbFBL&#10;AQIUABQAAAAIAIdO4kCVzb1P8wEAANg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行政助理                       一路网络科技有限公司                          2015.03-2016.01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负责中心的接待工作；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负责中心的行政事务及前台管理；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协助处理客户服务及简单客诉；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负责中心简单财务管理，资产管控；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4822825</wp:posOffset>
                </wp:positionV>
                <wp:extent cx="6571615" cy="294640"/>
                <wp:effectExtent l="19050" t="12700" r="635" b="355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79.75pt;height:23.2pt;width:517.45pt;z-index:251671552;mso-width-relative:page;mso-height-relative:page;" coordorigin="1000,3618" coordsize="10349,464" o:gfxdata="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E7TKk3QAAAAwBAAAPAAAA&#10;AAAAAAEAIAAAACIAAABkcnMvZG93bnJldi54bWxQSwECFAAUAAAACACHTuJAAjO39p8DAABdCgAA&#10;DgAAAAAAAAABACAAAAAsAQAAZHJzL2Uyb0RvYy54bWxQSwUGAAAAAAYABgBZAQAAPQ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MG84M7cAAADb&#10;AAAADwAAAGRycy9kb3ducmV2LnhtbEVPy6rCMBDdC/5DGMGdpl5QpBoFBcGl1/dySMam2ExKE633&#10;728Ewd0cznPmy5erxJOaUHpWMBpmIIi1NyUXCo6HzWAKIkRkg5VnUvBHAZaLbmeOufEt/9JzHwuR&#10;QjjkqMDGWOdSBm3JYRj6mjhxN984jAk2hTQNtincVfInyybSYcmpwWJNa0v6vn84Bfqye/BuZevN&#10;aRXakz1fdTW+KtXvjbIZiEiv+BV/3FuT5k/g/Us6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bzg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w7airwAAADb&#10;AAAADwAAAGRycy9kb3ducmV2LnhtbEWPQYvCMBSE78L+h/AWvGlSYUWq0YPo4mEFrf0Bj+Zt27V5&#10;6TbR6r83guBxmJlvmMXqZhtxpc7XjjUkYwWCuHCm5lJDftqOZiB8QDbYOCYNd/KwWn4MFpga1/OR&#10;rlkoRYSwT1FDFUKbSumLiiz6sWuJo/frOoshyq6UpsM+wm0jJ0pNpcWa40KFLa0rKs7ZxWrom5/s&#10;L7msi/Z7v6Mt/W++DrnSeviZqDmIQLfwDr/aO6NhMoX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O2o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工作经验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5196205</wp:posOffset>
                </wp:positionV>
                <wp:extent cx="6435725" cy="170116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6110605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行政主管                       贵泽实业有限公司                                 2016.03-至今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负责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编制公司人事管理制度，规避各项人事风险。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负责招聘工作，制定公司的人力资源发展计划，确保人才梯队发展和人才储备及培养。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督导公司各项行政、人事制度的执行，以及各项行政人事工作的进展情况，并采取必要的措施。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409.15pt;height:133.95pt;width:506.75pt;z-index:251669504;mso-width-relative:page;mso-height-relative:page;" filled="f" stroked="f" coordsize="21600,21600" o:gfxdata="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pGTQNsAAAAMAQAADwAAAAAAAAABACAAAAAiAAAAZHJzL2Rvd25yZXYueG1sUEsB&#10;AhQAFAAAAAgAh07iQGgNYOjyAQAA2Q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行政主管                       贵泽实业有限公司                                 2016.03-至今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负责本部的行政人事管理和日常事务，协助总监搞好各部门之间的综合协调，落实公司规章制度，沟通内外联系，保证上情下达和下情上报，负责对会议文件决定的事项进行催办、查办和落实，负责全公司组织系统及工作职责研讨和修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编制公司人事管理制度，规避各项人事风险。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负责招聘工作，制定公司的人力资源发展计划，确保人才梯队发展和人才储备及培养。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督导公司各项行政、人事制度的执行，以及各项行政人事工作的进展情况，并采取必要的措施。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3391535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267.05pt;height:23.2pt;width:517.45pt;z-index:251663360;mso-width-relative:page;mso-height-relative:page;" coordorigin="1000,3618" coordsize="10349,464" o:gfxdata="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PJE/E7cAAAADAEA&#10;AA8AAAAAAAAAAQAgAAAAIgAAAGRycy9kb3ducmV2LnhtbFBLAQIUABQAAAAIAIdO4kAwf6/zpQMA&#10;AFoKAAAOAAAAAAAAAAEAIAAAACsBAABkcnMvZTJvRG9jLnhtbFBLBQYAAAAABgAGAFkBAABCBwAA&#10;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3724910</wp:posOffset>
                </wp:positionV>
                <wp:extent cx="6435725" cy="100330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607A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工商管理                        上海大学（本科）                          2012.09-2016.07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293.3pt;height:79pt;width:506.75pt;z-index:251661312;mso-width-relative:page;mso-height-relative:page;" filled="f" stroked="f" coordsize="21600,21600" o:gfxdata="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zWdL3AAAAAsBAAAP&#10;AAAAAAAAAAEAIAAAACIAAABkcnMvZG93bnJldi54bWxQSwECFAAUAAAACACHTuJAyp4Zk9sBAACZ&#10;AwAADgAAAAAAAAABACAAAAAr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607A9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工商管理                        上海大学（本科）                          2012.09-2016.07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基础会计学、货币银行学、统计学、经济法概论、财务会计学、管理学原理、组织行为学、市场营销学、国际贸易理论、国际贸易实务、人力资源开发与管理、财务管理学、企业经营战略概论、质量管理学、西方经济学等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2180590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71.7pt;height:23.2pt;width:517.45pt;z-index:251674624;mso-width-relative:page;mso-height-relative:page;" coordorigin="1000,3618" coordsize="10349,464" o:gfxdata="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O4rWbNwAAAAMAQAADwAAAAAA&#10;AAABACAAAAAiAAAAZHJzL2Rvd25yZXYueG1sUEsBAhQAFAAAAAgAh07iQN9nBBSeAwAAXQoAAA4A&#10;AAAAAAAAAQAgAAAAKw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2500630</wp:posOffset>
                </wp:positionV>
                <wp:extent cx="6270625" cy="7867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341503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196.9pt;height:61.95pt;width:493.75pt;z-index:251673600;mso-width-relative:page;mso-height-relative:page;" filled="f" stroked="f" coordsize="21600,21600" o:gfxdata="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B5Nh3bAAAACwEAAA8AAAAA&#10;AAAAAQAgAAAAIgAAAGRycy9kb3ducmV2LnhtbFBLAQIUABQAAAAIAIdO4kA/roz02AEAAJgDAAAO&#10;AAAAAAAAAAEAIAAAACo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860425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  15834598856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  5689745@qq.com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  xiaowangzi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地址：  上海市浦东区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5.85pt;margin-top:67.75pt;height:99.45pt;width:179.4pt;z-index:251667456;mso-width-relative:page;mso-height-relative:page;" filled="f" stroked="f" coordsize="21600,21600" o:gfxdata="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U8knNsAAAALAQAADwAAAAAAAAABACAAAAAiAAAAZHJzL2Rvd25yZXYueG1s&#10;UEsBAhQAFAAAAAgAh07iQJSA05j1AQAA2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  15834598856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  5689745@qq.com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  xiaowangzi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地址：  上海市浦东区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8.05pt;height:23.2pt;width:517.45pt;z-index:251667456;mso-width-relative:page;mso-height-relative:page;" coordorigin="1000,3618" coordsize="10349,464" o:gfxdata="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HuyauzbAAAACwEAAA8AAAAAAAAAAQAg&#10;AAAAIgAAAGRycy9kb3ducmV2LnhtbFBLAQIUABQAAAAIAIdO4kAJ/P4ImgMAAF0KAAAOAAAAAAAA&#10;AAEAIAAAACoBAABkcnMvZTJvRG9jLnhtbFBLBQYAAAAABgAGAFkBAAA2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860425</wp:posOffset>
                </wp:positionV>
                <wp:extent cx="224472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24472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吾饰旗舰店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大学本科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  行政经理/主管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67.75pt;height:99.45pt;width:176.75pt;z-index:251666432;mso-width-relative:page;mso-height-relative:page;" filled="f" stroked="f" coordsize="21600,21600" o:gfxdata="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gEP6rcAAAACwEAAA8AAAAAAAAAAQAgAAAAIgAAAGRycy9kb3ducmV2LnhtbFBL&#10;AQIUABQAAAAIAIdO4kBZoe5P8gEAANk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吾饰旗舰店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大学本科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  行政经理/主管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Kozuka Gothic Pr6N B" w:hAnsi="Kozuka Gothic Pr6N B" w:eastAsia="Kozuka Gothic Pr6N B" w:cs="Kozuka Gothic Pr6N B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1pt;margin-top:-39.95pt;height:44.95pt;width:260.4pt;z-index:251668480;mso-width-relative:page;mso-height-relative:page;" coordorigin="5376,886" coordsize="5208,899" o:gfxdata="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vHxeNoAAAAKAQAADwAAAAAAAAABACAAAAAiAAAAZHJz&#10;L2Rvd25yZXYueG1sUEsBAhQAFAAAAAgAh07iQL8jeG5YAwAAAgsAAA4AAAAAAAAAAQAgAAAAKQEA&#10;AGRycy9lMm9Eb2MueG1sUEsFBgAAAAAGAAYAWQEAAPMGAAAAAA==&#10;">
                <o:lock v:ext="edit" aspectratio="f"/>
                <v:rect id="矩形 4" o:spid="_x0000_s1026" o:spt="1" style="position:absolute;left:5376;top:1005;height:780;width:2894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_x0000_s1026" o:spid="_x0000_s1026" o:spt="203" style="position:absolute;left:8092;top:886;height:808;width:2492;" coordorigin="10592,886" coordsize="2492,8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0592;top:886;height:608;width:249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Kozuka Gothic Pr6N B" w:hAnsi="Kozuka Gothic Pr6N B" w:eastAsia="Kozuka Gothic Pr6N B" w:cs="Kozuka Gothic Pr6N B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96;top:1316;height:378;width:180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-917575</wp:posOffset>
                </wp:positionV>
                <wp:extent cx="7722870" cy="10735945"/>
                <wp:effectExtent l="0" t="0" r="1143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9535"/>
                          <a:ext cx="7722870" cy="1073594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72.25pt;height:845.35pt;width:608.1pt;z-index:-251657216;v-text-anchor:middle;mso-width-relative:page;mso-height-relative:page;" fillcolor="#F5F6FB" filled="t" stroked="f" coordsize="21600,21600" o:gfxdata="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vEPkLcAAAADwEAAA8AAAAAAAAAAQAgAAAAIgAAAGRycy9kb3du&#10;cmV2LnhtbFBLAQIUABQAAAAIAIdO4kAQKmNrbQIAAL8EAAAOAAAAAAAAAAEAIAAAACsBAABkcnMv&#10;ZTJvRG9jLnhtbFBLBQYAAAAABgAGAFkBAAAK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-29.75pt;height:28.35pt;width:0pt;z-index:251670528;mso-width-relative:page;mso-height-relative:page;" filled="f" stroked="t" coordsize="21600,21600" o:gfxdata="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P3erXAAAACgEAAA8AAAAAAAAAAQAgAAAAIgAAAGRycy9kb3ducmV2LnhtbFBL&#10;AQIUABQAAAAIAIdO4kCC+wfC9wEAAMgDAAAOAAAAAAAAAAEAIAAAACYBAABkcnMvZTJvRG9jLnht&#10;bFBLBQYAAAAABgAGAFkBAACPBQAAAAA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8.25pt;margin-top:-50.55pt;height:66.6pt;width:445.45pt;z-index:251665408;v-text-anchor:middle;mso-width-relative:page;mso-height-relative:page;" fillcolor="#607A9D" filled="t" stroked="f" coordsize="21600,21600" arcsize="0.5" o:gfxdata="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FjT2vbAAAADAEAAA8AAAAAAAAAAQAgAAAAIgAAAGRycy9k&#10;b3ducmV2LnhtbFBLAQIUABQAAAAIAIdO4kCekwgAOAIAADEEAAAOAAAAAAAAAAEAIAAAACo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5619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sYavNUAAAALAQAADwAAAAAAAAABACAAAAAiAAAAZHJzL2Rvd25yZXYueG1s&#10;UEsBAhQAFAAAAAgAh07iQDkY+9L7AQAA5AMAAA4AAAAAAAAAAQAgAAAAJAEAAGRycy9lMm9Eb2Mu&#10;eG1sUEsFBgAAAAAGAAYAWQEAAJE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5B80"/>
    <w:multiLevelType w:val="singleLevel"/>
    <w:tmpl w:val="595A5B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21AA"/>
    <w:rsid w:val="000A610C"/>
    <w:rsid w:val="000C233C"/>
    <w:rsid w:val="001E3984"/>
    <w:rsid w:val="003A550E"/>
    <w:rsid w:val="00931EE2"/>
    <w:rsid w:val="00A45395"/>
    <w:rsid w:val="00C25F89"/>
    <w:rsid w:val="00DD38F3"/>
    <w:rsid w:val="00FB52AF"/>
    <w:rsid w:val="03B701BF"/>
    <w:rsid w:val="040C152C"/>
    <w:rsid w:val="08C06DC6"/>
    <w:rsid w:val="0E4675B8"/>
    <w:rsid w:val="0E6A52AF"/>
    <w:rsid w:val="137B4336"/>
    <w:rsid w:val="15314CCD"/>
    <w:rsid w:val="156E2939"/>
    <w:rsid w:val="1622425A"/>
    <w:rsid w:val="18BA71E2"/>
    <w:rsid w:val="1A9D4D06"/>
    <w:rsid w:val="1D283F1C"/>
    <w:rsid w:val="1DCE2A7B"/>
    <w:rsid w:val="23270C6D"/>
    <w:rsid w:val="25603F39"/>
    <w:rsid w:val="2749705A"/>
    <w:rsid w:val="2DEC7260"/>
    <w:rsid w:val="3FF15949"/>
    <w:rsid w:val="40F139FA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吾饰</cp:lastModifiedBy>
  <dcterms:modified xsi:type="dcterms:W3CDTF">2021-06-23T06:40:25Z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2C012BEA3E41474BAE8EBF2C1CC31121</vt:lpwstr>
  </property>
</Properties>
</file>