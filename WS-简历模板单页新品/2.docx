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895521792" behindDoc="0" locked="0" layoutInCell="1" allowOverlap="1">
            <wp:simplePos x="0" y="0"/>
            <wp:positionH relativeFrom="column">
              <wp:posOffset>4515485</wp:posOffset>
            </wp:positionH>
            <wp:positionV relativeFrom="paragraph">
              <wp:posOffset>-634365</wp:posOffset>
            </wp:positionV>
            <wp:extent cx="1373505" cy="1373505"/>
            <wp:effectExtent l="12700" t="12700" r="36195" b="36195"/>
            <wp:wrapNone/>
            <wp:docPr id="8" name="图片 8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73505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>
                      <a:solidFill>
                        <a:srgbClr val="82A19D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44160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213360</wp:posOffset>
                </wp:positionV>
                <wp:extent cx="106680" cy="106680"/>
                <wp:effectExtent l="0" t="0" r="7620" b="7620"/>
                <wp:wrapNone/>
                <wp:docPr id="27" name="任意多边形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48970" y="1127760"/>
                          <a:ext cx="106680" cy="106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8.9pt;margin-top:16.8pt;height:8.4pt;width:8.4pt;z-index:-1404123136;mso-width-relative:page;mso-height-relative:page;" fillcolor="#FFFFFF [3212]" filled="t" stroked="f" coordsize="341,341" o:gfxdata="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BYA&#10;AABkcnMvUEsBAhQAFAAAAAgAh07iQLmfwwnYAAAACQEAAA8AAAAAAAAAAQAgAAAAOAAAAGRycy9k&#10;b3ducmV2LnhtbFBLAQIUABQAAAAIAIdO4kAU99B87QMAAKwPAAAOAAAAAAAAAAEAIAAAAD0BAABk&#10;cnMvZTJvRG9jLnhtbFBLBQYAAAAABgAGAFkBAACcBwAAAAA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4313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575310</wp:posOffset>
                </wp:positionV>
                <wp:extent cx="110490" cy="77470"/>
                <wp:effectExtent l="0" t="0" r="3810" b="17780"/>
                <wp:wrapNone/>
                <wp:docPr id="28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2948940" y="1489710"/>
                          <a:ext cx="110490" cy="774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142.2pt;margin-top:45.3pt;height:6.1pt;width:8.7pt;z-index:-1404124160;mso-width-relative:page;mso-height-relative:page;" fillcolor="#FFFFFF [3212]" filled="t" stroked="f" coordsize="302,208" o:gfxdata="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FgAAAGRycy9QSwECFAAUAAAACACHTuJAj6YS5tcAAAAKAQAADwAAAAAAAAABACAAAAA4AAAA&#10;ZHJzL2Rvd25yZXYueG1sUEsBAhQAFAAAAAgAh07iQOaUHKSBAwAAmw0AAA4AAAAAAAAAAQAgAAAA&#10;PAEAAGRycy9lMm9Eb2MueG1sUEsFBgAAAAAGAAYAWQEAAC8HAAAAAA==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42112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216535</wp:posOffset>
                </wp:positionV>
                <wp:extent cx="97790" cy="99060"/>
                <wp:effectExtent l="0" t="0" r="16510" b="15240"/>
                <wp:wrapNone/>
                <wp:docPr id="38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956560" y="1130935"/>
                          <a:ext cx="97790" cy="990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142.8pt;margin-top:17.05pt;height:7.8pt;width:7.7pt;z-index:-1404125184;mso-width-relative:page;mso-height-relative:page;" fillcolor="#FFFFFF [3212]" filled="t" stroked="f" coordsize="60,60" o:gfxdata="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WAAAAZHJzL1BL&#10;AQIUABQAAAAIAIdO4kD4ytX32QAAAAkBAAAPAAAAAAAAAAEAIAAAADgAAABkcnMvZG93bnJldi54&#10;bWxQSwECFAAUAAAACACHTuJAA/oW3gADAABUCQAADgAAAAAAAAABACAAAAA+AQAAZHJzL2Uyb0Rv&#10;Yy54bWxQSwUGAAAAAAYABgBZAQAAsAYAAAAA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41088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565785</wp:posOffset>
                </wp:positionV>
                <wp:extent cx="127635" cy="102870"/>
                <wp:effectExtent l="0" t="0" r="8890" b="11430"/>
                <wp:wrapNone/>
                <wp:docPr id="51" name="任意多边形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32460" y="1480185"/>
                          <a:ext cx="127635" cy="1028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0.2pt;margin-top:44.55pt;height:8.1pt;width:10.05pt;z-index:-1404126208;mso-width-relative:page;mso-height-relative:page;" fillcolor="#FFFFFF [3212]" filled="t" stroked="f" coordsize="228,185" o:gfxdata="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40064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534035</wp:posOffset>
                </wp:positionV>
                <wp:extent cx="164465" cy="164465"/>
                <wp:effectExtent l="0" t="0" r="6985" b="6985"/>
                <wp:wrapNone/>
                <wp:docPr id="6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2905" y="1448435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rgbClr val="82A1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o:spt="2" style="position:absolute;left:0pt;margin-left:140.15pt;margin-top:42.05pt;height:12.95pt;width:12.95pt;z-index:-1404127232;v-text-anchor:middle;mso-width-relative:page;mso-height-relative:page;" fillcolor="#82A19D" filled="t" stroked="f" coordsize="21600,21600" arcsize="0.166666666666667" o:gfxdata="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VSvva2AAAAAoBAAAPAAAAAAAAAAEA&#10;IAAAADgAAABkcnMvZG93bnJldi54bWxQSwECFAAUAAAACACHTuJAv7lyj2sCAACUBAAADgAAAAAA&#10;AAABACAAAAA9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39040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183515</wp:posOffset>
                </wp:positionV>
                <wp:extent cx="164465" cy="164465"/>
                <wp:effectExtent l="0" t="0" r="6985" b="6985"/>
                <wp:wrapNone/>
                <wp:docPr id="157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2905" y="1097915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rgbClr val="82A1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o:spt="2" style="position:absolute;left:0pt;margin-left:140.15pt;margin-top:14.45pt;height:12.95pt;width:12.95pt;z-index:-1404128256;v-text-anchor:middle;mso-width-relative:page;mso-height-relative:page;" fillcolor="#82A19D" filled="t" stroked="f" coordsize="21600,21600" arcsize="0.166666666666667" o:gfxdata="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GG0wfbYAAAACQEAAA8AAAAAAAAA&#10;AQAgAAAAOAAAAGRycy9kb3ducmV2LnhtbFBLAQIUABQAAAAIAIdO4kAmmbr8bQIAAJYEAAAOAAAA&#10;AAAAAAEAIAAAAD0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38016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534035</wp:posOffset>
                </wp:positionV>
                <wp:extent cx="164465" cy="164465"/>
                <wp:effectExtent l="0" t="0" r="6985" b="6985"/>
                <wp:wrapNone/>
                <wp:docPr id="3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1030" y="1448435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rgbClr val="82A1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6" o:spt="2" style="position:absolute;left:0pt;margin-left:-41.1pt;margin-top:42.05pt;height:12.95pt;width:12.95pt;z-index:-1404129280;v-text-anchor:middle;mso-width-relative:page;mso-height-relative:page;" fillcolor="#82A19D" filled="t" stroked="f" coordsize="21600,21600" arcsize="0.166666666666667" o:gfxdata="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DWa4e2QAAAAoBAAAPAAAAAAAAAAEA&#10;IAAAADgAAABkcnMvZG93bnJldi54bWxQSwECFAAUAAAACACHTuJA8K1LPGoCAACSBAAADgAAAAAA&#10;AAABACAAAAA+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36992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183515</wp:posOffset>
                </wp:positionV>
                <wp:extent cx="164465" cy="164465"/>
                <wp:effectExtent l="0" t="0" r="6985" b="6985"/>
                <wp:wrapNone/>
                <wp:docPr id="156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1030" y="1097915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rgbClr val="82A1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-41.1pt;margin-top:14.45pt;height:12.95pt;width:12.95pt;z-index:-1404130304;v-text-anchor:middle;mso-width-relative:page;mso-height-relative:page;" fillcolor="#82A19D" filled="t" stroked="f" coordsize="21600,21600" arcsize="0.166666666666667" o:gfxdata="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JjamMLZAAAACQEAAA8AAAAAAAAA&#10;AQAgAAAAOAAAAGRycy9kb3ducmV2LnhtbFBLAQIUABQAAAAIAIdO4kDccp74bAIAAJQEAAAOAAAA&#10;AAAAAAEAIAAAAD4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35968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89535</wp:posOffset>
                </wp:positionV>
                <wp:extent cx="4225925" cy="725805"/>
                <wp:effectExtent l="0" t="0" r="0" b="0"/>
                <wp:wrapNone/>
                <wp:docPr id="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1003935"/>
                          <a:ext cx="4225925" cy="72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1997-10-01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0.2pt;margin-top:7.05pt;height:57.15pt;width:332.75pt;z-index:-1404131328;mso-width-relative:page;mso-height-relative:page;" filled="f" stroked="f" coordsize="21600,21600" o:gfxdata="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sG81n2gAAAAoBAAAPAAAAAAAAAAEA&#10;IAAAADgAAABkcnMvZG93bnJldi54bWxQSwECFAAUAAAACACHTuJAPZ7BuzACAAAyBAAADgAAAAAA&#10;AAABACAAAAA/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1997-10-01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82368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8095615</wp:posOffset>
                </wp:positionV>
                <wp:extent cx="6485255" cy="348615"/>
                <wp:effectExtent l="0" t="0" r="0" b="1333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48615"/>
                          <a:chOff x="1344" y="3530"/>
                          <a:chExt cx="10213" cy="549"/>
                        </a:xfrm>
                      </wpg:grpSpPr>
                      <wps:wsp>
                        <wps:cNvPr id="25" name="圆角矩形 12"/>
                        <wps:cNvSpPr/>
                        <wps:spPr>
                          <a:xfrm>
                            <a:off x="1344" y="3530"/>
                            <a:ext cx="2193" cy="4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82A19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连接符 17"/>
                        <wps:cNvCnPr/>
                        <wps:spPr>
                          <a:xfrm flipV="1">
                            <a:off x="1353" y="4079"/>
                            <a:ext cx="10205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637.45pt;height:27.45pt;width:510.65pt;z-index:-1404143616;mso-width-relative:page;mso-height-relative:page;" coordorigin="1344,3530" coordsize="10213,549" o:gfxdata="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W&#10;AAAAZHJzL1BLAQIUABQAAAAIAIdO4kC6xUce3QAAAA0BAAAPAAAAAAAAAAEAIAAAADgAAABkcnMv&#10;ZG93bnJldi54bWxQSwECFAAUAAAACACHTuJAEYWzBncDAADuBwAADgAAAAAAAAABACAAAABCAQAA&#10;ZHJzL2Uyb0RvYy54bWxQSwUGAAAAAAYABgBZAQAAKwcAAAAA&#10;">
                <o:lock v:ext="edit" aspectratio="f"/>
                <v:roundrect id="圆角矩形 12" o:spid="_x0000_s1026" o:spt="2" style="position:absolute;left:1344;top:3530;height:495;width:2193;v-text-anchor:middle;" fillcolor="#82A19D" filled="t" stroked="f" coordsize="21600,21600" arcsize="0.5" o:gfxdata="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WyT/C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17" o:spid="_x0000_s1026" o:spt="20" style="position:absolute;left:1353;top:4079;flip:y;height:1;width:10205;" filled="f" stroked="t" coordsize="21600,21600" o:gfxdata="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sM4z2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82368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6609715</wp:posOffset>
                </wp:positionV>
                <wp:extent cx="6485255" cy="348615"/>
                <wp:effectExtent l="0" t="0" r="0" b="1333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48615"/>
                          <a:chOff x="1344" y="3530"/>
                          <a:chExt cx="10213" cy="549"/>
                        </a:xfrm>
                      </wpg:grpSpPr>
                      <wps:wsp>
                        <wps:cNvPr id="22" name="圆角矩形 12"/>
                        <wps:cNvSpPr/>
                        <wps:spPr>
                          <a:xfrm>
                            <a:off x="1344" y="3530"/>
                            <a:ext cx="2193" cy="4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82A19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连接符 17"/>
                        <wps:cNvCnPr/>
                        <wps:spPr>
                          <a:xfrm flipV="1">
                            <a:off x="1353" y="4079"/>
                            <a:ext cx="10205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520.45pt;height:27.45pt;width:510.65pt;z-index:-1404143616;mso-width-relative:page;mso-height-relative:page;" coordorigin="1344,3530" coordsize="10213,549" o:gfxdata="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WAAAAZHJzL1BL&#10;AQIUABQAAAAIAIdO4kDqYVJq3AAAAA0BAAAPAAAAAAAAAAEAIAAAADgAAABkcnMvZG93bnJldi54&#10;bWxQSwECFAAUAAAACACHTuJAyKzVpW8DAADuBwAADgAAAAAAAAABACAAAABBAQAAZHJzL2Uyb0Rv&#10;Yy54bWxQSwUGAAAAAAYABgBZAQAAIgcAAAAA&#10;">
                <o:lock v:ext="edit" aspectratio="f"/>
                <v:roundrect id="圆角矩形 12" o:spid="_x0000_s1026" o:spt="2" style="position:absolute;left:1344;top:3530;height:495;width:2193;v-text-anchor:middle;" fillcolor="#82A19D" filled="t" stroked="f" coordsize="21600,21600" arcsize="0.5" o:gfxdata="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lvXh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17" o:spid="_x0000_s1026" o:spt="20" style="position:absolute;left:1353;top:4079;flip:y;height:1;width:10205;" filled="f" stroked="t" coordsize="21600,21600" o:gfxdata="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rk1Ne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82368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3236595</wp:posOffset>
                </wp:positionV>
                <wp:extent cx="6485255" cy="348615"/>
                <wp:effectExtent l="0" t="0" r="0" b="1333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48615"/>
                          <a:chOff x="1344" y="3530"/>
                          <a:chExt cx="10213" cy="549"/>
                        </a:xfrm>
                      </wpg:grpSpPr>
                      <wps:wsp>
                        <wps:cNvPr id="19" name="圆角矩形 12"/>
                        <wps:cNvSpPr/>
                        <wps:spPr>
                          <a:xfrm>
                            <a:off x="1344" y="3530"/>
                            <a:ext cx="2193" cy="4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82A19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连接符 17"/>
                        <wps:cNvCnPr/>
                        <wps:spPr>
                          <a:xfrm flipV="1">
                            <a:off x="1353" y="4079"/>
                            <a:ext cx="10205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254.85pt;height:27.45pt;width:510.65pt;z-index:-1404143616;mso-width-relative:page;mso-height-relative:page;" coordorigin="1344,3530" coordsize="10213,549" o:gfxdata="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WAAAA&#10;ZHJzL1BLAQIUABQAAAAIAIdO4kAgxHBR3AAAAAsBAAAPAAAAAAAAAAEAIAAAADgAAABkcnMvZG93&#10;bnJldi54bWxQSwECFAAUAAAACACHTuJA/RKtOXUDAADuBwAADgAAAAAAAAABACAAAABBAQAAZHJz&#10;L2Uyb0RvYy54bWxQSwUGAAAAAAYABgBZAQAAKAcAAAAA&#10;">
                <o:lock v:ext="edit" aspectratio="f"/>
                <v:roundrect id="圆角矩形 12" o:spid="_x0000_s1026" o:spt="2" style="position:absolute;left:1344;top:3530;height:495;width:2193;v-text-anchor:middle;" fillcolor="#82A19D" filled="t" stroked="f" coordsize="21600,21600" arcsize="0.5" o:gfxdata="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qTj0i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17" o:spid="_x0000_s1026" o:spt="20" style="position:absolute;left:1353;top:4079;flip:y;height:1;width:10205;" filled="f" stroked="t" coordsize="21600,21600" o:gfxdata="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Nkqg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5486976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8166735</wp:posOffset>
                </wp:positionV>
                <wp:extent cx="186690" cy="178435"/>
                <wp:effectExtent l="0" t="0" r="3810" b="12065"/>
                <wp:wrapNone/>
                <wp:docPr id="98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8980" y="9081135"/>
                          <a:ext cx="186690" cy="1784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32.6pt;margin-top:643.05pt;height:14.05pt;width:14.7pt;z-index:-1399480320;mso-width-relative:page;mso-height-relative:page;" fillcolor="#FFFFFF [3212]" filled="t" stroked="f" coordsize="255,255" o:gfxdata="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5485952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1212215</wp:posOffset>
                </wp:positionV>
                <wp:extent cx="241935" cy="178435"/>
                <wp:effectExtent l="0" t="0" r="5715" b="12700"/>
                <wp:wrapNone/>
                <wp:docPr id="30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715010" y="2126615"/>
                          <a:ext cx="241935" cy="1784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33.7pt;margin-top:95.45pt;height:14.05pt;width:19.05pt;z-index:-1399481344;mso-width-relative:page;mso-height-relative:page;" fillcolor="#FFFFFF [3212]" filled="t" stroked="f" coordsize="263,184" o:gfxdata="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FgAAAGRycy9QSwECFAAUAAAACACHTuJAASAFBtkAAAALAQAADwAAAAAA&#10;AAABACAAAAA4AAAAZHJzL2Rvd25yZXYueG1sUEsBAhQAFAAAAAgAh07iQHWW3MRTBQAAHxkAAA4A&#10;AAAAAAAAAQAgAAAAPgEAAGRycy9lMm9Eb2MueG1sUEsFBgAAAAAGAAYAWQEAAAM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5484928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6663055</wp:posOffset>
                </wp:positionV>
                <wp:extent cx="208915" cy="211455"/>
                <wp:effectExtent l="0" t="0" r="635" b="17145"/>
                <wp:wrapNone/>
                <wp:docPr id="79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734695" y="7577455"/>
                          <a:ext cx="20891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32.15pt;margin-top:524.65pt;height:16.65pt;width:16.45pt;z-index:-1399482368;v-text-anchor:middle;mso-width-relative:page;mso-height-relative:page;" fillcolor="#FFFFFF [3212]" filled="t" stroked="f" coordsize="3543300,3617913" o:gfxdata="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5483904" behindDoc="0" locked="0" layoutInCell="1" allowOverlap="1">
                <wp:simplePos x="0" y="0"/>
                <wp:positionH relativeFrom="column">
                  <wp:posOffset>-418465</wp:posOffset>
                </wp:positionH>
                <wp:positionV relativeFrom="paragraph">
                  <wp:posOffset>3296920</wp:posOffset>
                </wp:positionV>
                <wp:extent cx="205740" cy="185420"/>
                <wp:effectExtent l="0" t="0" r="3810" b="5080"/>
                <wp:wrapNone/>
                <wp:docPr id="47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4535" y="4211320"/>
                          <a:ext cx="205740" cy="1854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32.95pt;margin-top:259.6pt;height:14.6pt;width:16.2pt;z-index:-1399483392;v-text-anchor:middle;mso-width-relative:page;mso-height-relative:page;" fillcolor="#FFFFFF [3212]" filled="t" stroked="f" coordsize="3261356,2766950" o:gfxdata="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548288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1045210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7260" y="195961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6.2pt;margin-top:82.3pt;height:34.3pt;width:74.1pt;z-index:-1399484416;mso-width-relative:page;mso-height-relative:page;" filled="f" stroked="f" coordsize="21600,21600" o:gfxdata="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L2GhRtsAAAALAQAADwAAAAAAAAABACAAAAA4AAAA&#10;ZHJzL2Rvd25yZXYueG1sUEsBAhQAFAAAAAgAh07iQDyFsEsnAgAAIw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54736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6506210</wp:posOffset>
                </wp:positionV>
                <wp:extent cx="933450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2975" y="7420610"/>
                          <a:ext cx="93345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5.75pt;margin-top:512.3pt;height:34.3pt;width:73.5pt;z-index:-1399493632;mso-width-relative:page;mso-height-relative:page;" filled="f" stroked="f" coordsize="21600,21600" o:gfxdata="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bEGC93AAAAA0BAAAPAAAAAAAAAAEAIAAAADgA&#10;AABkcnMvZG93bnJldi54bWxQSwECFAAUAAAACACHTuJApUsXyygCAAAk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5472640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7993380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0750" y="890778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7.5pt;margin-top:629.4pt;height:34.3pt;width:75.3pt;z-index:-1399494656;mso-width-relative:page;mso-height-relative:page;" filled="f" stroked="f" coordsize="21600,21600" o:gfxdata="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pBRQS3QAAAA0BAAAPAAAAAAAAAAEAIAAAADgA&#10;AABkcnMvZG93bnJldi54bWxQSwECFAAUAAAACACHTuJA7RIoQScCAAAkBAAADgAAAAAAAAABACAA&#10;AABC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5471616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3144520</wp:posOffset>
                </wp:positionV>
                <wp:extent cx="929005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8690" y="4058920"/>
                          <a:ext cx="9290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5.3pt;margin-top:247.6pt;height:34.3pt;width:73.15pt;z-index:-1399495680;mso-width-relative:page;mso-height-relative:page;" filled="f" stroked="f" coordsize="21600,21600" o:gfxdata="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54IJA3AAAAAsBAAAPAAAAAAAAAAEAIAAAADgA&#10;AABkcnMvZG93bnJldi54bWxQSwECFAAUAAAACACHTuJAiszsrigCAAAj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82368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1147445</wp:posOffset>
                </wp:positionV>
                <wp:extent cx="6485255" cy="348615"/>
                <wp:effectExtent l="0" t="0" r="0" b="1333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48615"/>
                          <a:chOff x="1344" y="3530"/>
                          <a:chExt cx="10213" cy="549"/>
                        </a:xfrm>
                      </wpg:grpSpPr>
                      <wps:wsp>
                        <wps:cNvPr id="12" name="圆角矩形 12"/>
                        <wps:cNvSpPr/>
                        <wps:spPr>
                          <a:xfrm>
                            <a:off x="1344" y="3530"/>
                            <a:ext cx="2193" cy="4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82A19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V="1">
                            <a:off x="1353" y="4079"/>
                            <a:ext cx="10205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90.35pt;height:27.45pt;width:510.65pt;z-index:-1404143616;mso-width-relative:page;mso-height-relative:page;" coordorigin="1344,3530" coordsize="10213,549" o:gfxdata="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FgAAAGRy&#10;cy9QSwECFAAUAAAACACHTuJAI1VeL9sAAAALAQAADwAAAAAAAAABACAAAAA4AAAAZHJzL2Rvd25y&#10;ZXYueG1sUEsBAhQAFAAAAAgAh07iQClzzUl0AwAA7gcAAA4AAAAAAAAAAQAgAAAAQAEAAGRycy9l&#10;Mm9Eb2MueG1sUEsFBgAAAAAGAAYAWQEAACYHAAAAAA==&#10;">
                <o:lock v:ext="edit" aspectratio="f"/>
                <v:roundrect id="_x0000_s1026" o:spid="_x0000_s1026" o:spt="2" style="position:absolute;left:1344;top:3530;height:495;width:2193;v-text-anchor:middle;" fillcolor="#82A19D" filled="t" stroked="f" coordsize="21600,21600" arcsize="0.5" o:gfxdata="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Q3HTm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_x0000_s1026" o:spid="_x0000_s1026" o:spt="20" style="position:absolute;left:1353;top:4079;flip:y;height:1;width:10205;" filled="f" stroked="t" coordsize="21600,21600" o:gfxdata="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sxhp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22656" behindDoc="0" locked="0" layoutInCell="1" allowOverlap="1">
                <wp:simplePos x="0" y="0"/>
                <wp:positionH relativeFrom="column">
                  <wp:posOffset>-1520190</wp:posOffset>
                </wp:positionH>
                <wp:positionV relativeFrom="paragraph">
                  <wp:posOffset>-597535</wp:posOffset>
                </wp:positionV>
                <wp:extent cx="5686425" cy="535305"/>
                <wp:effectExtent l="0" t="0" r="9525" b="1714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85" y="401955"/>
                          <a:ext cx="5686425" cy="5353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2A1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19.7pt;margin-top:-47.05pt;height:42.15pt;width:447.75pt;z-index:-1404144640;v-text-anchor:middle;mso-width-relative:page;mso-height-relative:page;" fillcolor="#82A19D" filled="t" stroked="f" coordsize="21600,21600" arcsize="0.5" o:gfxdata="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5Wl2sNoAAAALAQAADwAAAAAAAAABACAAAAA4AAAAZHJzL2Rvd25yZXYueG1sUEsB&#10;AhQAFAAAAAgAh07iQHo/mwiIAgAAyQQAAA4AAAAAAAAAAQAgAAAAPwEAAGRycy9lMm9Eb2MueG1s&#10;UEsFBgAAAAAGAAYAWQEAAD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26752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-480695</wp:posOffset>
                </wp:positionV>
                <wp:extent cx="1532890" cy="337185"/>
                <wp:effectExtent l="0" t="0" r="0" b="0"/>
                <wp:wrapNone/>
                <wp:docPr id="26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4320" y="1004570"/>
                          <a:ext cx="15328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求职意向：法务助理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31.45pt;margin-top:-37.85pt;height:26.55pt;width:120.7pt;z-index:-1404140544;mso-width-relative:page;mso-height-relative:page;" filled="f" stroked="f" coordsize="21600,21600" o:gfxdata="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IncAK3dAAAACwEAAA8AAAAAAAAAAQAgAAAA&#10;OAAAAGRycy9kb3ducmV2LnhtbFBLAQIUABQAAAAIAIdO4kBddP3XKQIAACYEAAAOAAAAAAAAAAEA&#10;IAAAAEI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求职意向：法务助理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64288" behindDoc="0" locked="0" layoutInCell="1" allowOverlap="1">
                <wp:simplePos x="0" y="0"/>
                <wp:positionH relativeFrom="column">
                  <wp:posOffset>5911850</wp:posOffset>
                </wp:positionH>
                <wp:positionV relativeFrom="paragraph">
                  <wp:posOffset>9557385</wp:posOffset>
                </wp:positionV>
                <wp:extent cx="668655" cy="142875"/>
                <wp:effectExtent l="0" t="0" r="1714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142875"/>
                        </a:xfrm>
                        <a:prstGeom prst="rect">
                          <a:avLst/>
                        </a:prstGeom>
                        <a:solidFill>
                          <a:srgbClr val="82A1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5.5pt;margin-top:752.55pt;height:11.25pt;width:52.65pt;z-index:-1404203008;v-text-anchor:middle;mso-width-relative:page;mso-height-relative:page;" fillcolor="#82A19D" filled="t" stroked="f" coordsize="21600,21600" o:gfxdata="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nPbdEtgAAAAOAQAADwAAAAAAAAABACAAAAA4AAAAZHJzL2Rvd25yZXYu&#10;eG1sUEsBAhQAFAAAAAgAh07iQJEQU1NXAgAAiQQAAA4AAAAAAAAAAQAgAAAAP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64288" behindDoc="0" locked="0" layoutInCell="1" allowOverlap="1">
                <wp:simplePos x="0" y="0"/>
                <wp:positionH relativeFrom="column">
                  <wp:posOffset>-1301750</wp:posOffset>
                </wp:positionH>
                <wp:positionV relativeFrom="paragraph">
                  <wp:posOffset>9557385</wp:posOffset>
                </wp:positionV>
                <wp:extent cx="6155690" cy="142875"/>
                <wp:effectExtent l="0" t="0" r="16510" b="95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142875"/>
                        </a:xfrm>
                        <a:prstGeom prst="rect">
                          <a:avLst/>
                        </a:prstGeom>
                        <a:solidFill>
                          <a:srgbClr val="82A19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2.5pt;margin-top:752.55pt;height:11.25pt;width:484.7pt;z-index:-1404203008;v-text-anchor:middle;mso-width-relative:page;mso-height-relative:page;" fillcolor="#82A19D" filled="t" stroked="f" coordsize="21600,21600" o:gfxdata="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05r8h2gAAAA4BAAAPAAAAAAAAAAEAIAAAADgAAABkcnMvZG93bnJl&#10;di54bWxQSwECFAAUAAAACACHTuJAQ+nb61cCAACKBAAADgAAAAAAAAABACAAAAA/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36992" behindDoc="0" locked="0" layoutInCell="1" allowOverlap="1">
                <wp:simplePos x="0" y="0"/>
                <wp:positionH relativeFrom="column">
                  <wp:posOffset>4810760</wp:posOffset>
                </wp:positionH>
                <wp:positionV relativeFrom="paragraph">
                  <wp:posOffset>9374505</wp:posOffset>
                </wp:positionV>
                <wp:extent cx="1156970" cy="40195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Arial Black" w:hAnsi="Arial Black" w:cs="Arial Black" w:eastAsiaTheme="minorEastAsia"/>
                                <w:i w:val="0"/>
                                <w:iCs w:val="0"/>
                                <w:color w:val="82A19D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i w:val="0"/>
                                <w:iCs w:val="0"/>
                                <w:color w:val="82A19D"/>
                                <w:sz w:val="32"/>
                                <w:szCs w:val="32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8pt;margin-top:738.15pt;height:31.65pt;width:91.1pt;z-index:-1404130304;mso-width-relative:page;mso-height-relative:page;" filled="f" stroked="f" coordsize="21600,21600" o:gfxdata="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wCN0xt0AAAANAQAADwAAAAAAAAABACAAAAA4AAAAZHJzL2Rv&#10;d25yZXYueG1sUEsBAhQAFAAAAAgAh07iQPj2LUQfAgAAGgQAAA4AAAAAAAAAAQAgAAAAQ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Arial Black" w:hAnsi="Arial Black" w:cs="Arial Black" w:eastAsiaTheme="minorEastAsia"/>
                          <w:i w:val="0"/>
                          <w:iCs w:val="0"/>
                          <w:color w:val="82A19D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Arial Black" w:hAnsi="Arial Black" w:cs="Arial Black"/>
                          <w:i w:val="0"/>
                          <w:iCs w:val="0"/>
                          <w:color w:val="82A19D"/>
                          <w:sz w:val="32"/>
                          <w:szCs w:val="32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2368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-676275</wp:posOffset>
                </wp:positionV>
                <wp:extent cx="1343660" cy="629285"/>
                <wp:effectExtent l="0" t="0" r="0" b="0"/>
                <wp:wrapNone/>
                <wp:docPr id="3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255" y="752475"/>
                          <a:ext cx="134366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吾小饰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5pt;margin-top:-53.25pt;height:49.55pt;width:105.8pt;z-index:-1404143616;mso-width-relative:page;mso-height-relative:page;" filled="f" stroked="f" coordsize="21600,21600" o:gfxdata="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Z66ys3AAAAAsBAAAPAAAAAAAAAAEAIAAA&#10;ADgAAABkcnMvZG93bnJldi54bWxQSwECFAAUAAAACACHTuJAJ0l7uysCAAAjBAAADgAAAAAAAAAB&#10;ACAAAABB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4"/>
                          <w:szCs w:val="5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4"/>
                          <w:szCs w:val="5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62240" behindDoc="0" locked="0" layoutInCell="1" allowOverlap="1">
                <wp:simplePos x="0" y="0"/>
                <wp:positionH relativeFrom="column">
                  <wp:posOffset>-1196975</wp:posOffset>
                </wp:positionH>
                <wp:positionV relativeFrom="paragraph">
                  <wp:posOffset>-1026160</wp:posOffset>
                </wp:positionV>
                <wp:extent cx="7668260" cy="1965960"/>
                <wp:effectExtent l="0" t="0" r="889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50" y="37465"/>
                          <a:ext cx="7668260" cy="1965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25pt;margin-top:-80.8pt;height:154.8pt;width:603.8pt;z-index:-1404205056;v-text-anchor:middle;mso-width-relative:page;mso-height-relative:page;" fillcolor="#F2F2F2 [3052]" filled="t" stroked="f" coordsize="21600,21600" o:gfxdata="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AEJWj3AAAAA4BAAAPAAAA&#10;AAAAAAEAIAAAADgAAABkcnMvZG93bnJldi54bWxQSwECFAAUAAAACACHTuJAuuc/aW0CAACzBAAA&#10;DgAAAAAAAAABACAAAABB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00128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4995545</wp:posOffset>
                </wp:positionV>
                <wp:extent cx="6646545" cy="144335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144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2A19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2A19D"/>
                                <w:sz w:val="22"/>
                                <w:szCs w:val="22"/>
                                <w:lang w:val="en-US" w:eastAsia="zh-CN"/>
                              </w:rPr>
                              <w:t>2018年6月-2018年9月             浙江仓锡电子科技有限公司                法务助理实习生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2A19D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2A19D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2A19D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协助审核公司各类合同及文书，发现风险并提供解决意见；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2、协助制定公司各类管理制度及工作流程等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协助上级处理公司选址现场勘察、风险防范等，完成上级交代的其他工作内容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离职原因：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个人职业规划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393.35pt;height:113.65pt;width:523.35pt;z-index:-1404167168;mso-width-relative:page;mso-height-relative:page;" filled="f" stroked="f" coordsize="21600,21600" o:gfxdata="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F/VodwAAAAMAQAADwAAAAAAAAABACAAAAA4AAAAZHJzL2Rv&#10;d25yZXYueG1sUEsBAhQAFAAAAAgAh07iQCbl1XUgAgAAHQ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2A19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2A19D"/>
                          <w:sz w:val="22"/>
                          <w:szCs w:val="22"/>
                          <w:lang w:val="en-US" w:eastAsia="zh-CN"/>
                        </w:rPr>
                        <w:t>2018年6月-2018年9月             浙江仓锡电子科技有限公司                法务助理实习生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2A19D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2A19D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2A19D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协助审核公司各类合同及文书，发现风险并提供解决意见；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2、协助制定公司各类管理制度及工作流程等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协助上级处理公司选址现场勘察、风险防范等，完成上级交代的其他工作内容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离职原因：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个人职业规划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910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7008495</wp:posOffset>
                </wp:positionV>
                <wp:extent cx="6680835" cy="952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83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大学英语CET-6，能熟练使用英语口头交流，听说读写能力优秀，普通话二级甲等，粤语熟练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熟悉相关法律法规及诉讼流程，能起草、修订合同，起草律师函、法律意见书等法律文书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通过计算机2级考试，熟练使用Word、Excel、PPT、X-mind等办公软件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551.85pt;height:75pt;width:526.05pt;z-index:-1404168192;mso-width-relative:page;mso-height-relative:page;" filled="f" stroked="f" coordsize="21600,21600" o:gfxdata="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CJStwbcAAAADQEAAA8AAAAAAAAAAQAgAAAAOAAAAGRycy9k&#10;b3ducmV2LnhtbFBLAQIUABQAAAAIAIdO4kCx/t1PIQIAABo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大学英语CET-6，能熟练使用英语口头交流，听说读写能力优秀，普通话二级甲等，粤语熟练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熟悉相关法律法规及诉讼流程，能起草、修订合同，起草律师函、法律意见书等法律文书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通过计算机2级考试，熟练使用Word、Excel、PPT、X-mind等办公软件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7350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3676650</wp:posOffset>
                </wp:positionV>
                <wp:extent cx="6615430" cy="13404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1340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2A19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2A19D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2018年9月-至今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2A19D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苏州宝优际科技有限公司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2A19D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法务助理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协助审查公司各类业务合同的修订和审核以及合同法律风险的控制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2、协助处理各类法律纠纷，协助完成证据收集、法律文书书写等工作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协助审查公司内部的运作流程，发现风险并提出规避风险的解决方案；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负责日常相关法务文件、信件、电函的拟定和传达。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289.5pt;height:105.55pt;width:520.9pt;z-index:-1404193792;mso-width-relative:page;mso-height-relative:page;" filled="f" stroked="f" coordsize="21600,21600" o:gfxdata="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DiHKTtwAAAALAQAADwAAAAAAAAABACAAAAA4AAAAZHJzL2Rv&#10;d25yZXYueG1sUEsBAhQAFAAAAAgAh07iQIPnPGEgAgAAGQ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2A19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2A19D"/>
                          <w:sz w:val="22"/>
                          <w:szCs w:val="22"/>
                          <w:lang w:val="en-US" w:eastAsia="zh-CN"/>
                        </w:rPr>
                        <w:t xml:space="preserve">2018年9月-至今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2A19D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苏州宝优际科技有限公司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2A19D"/>
                          <w:sz w:val="22"/>
                          <w:szCs w:val="22"/>
                          <w:lang w:val="en-US" w:eastAsia="zh-CN"/>
                        </w:rPr>
                        <w:t xml:space="preserve">                        法务助理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协助审查公司各类业务合同的修订和审核以及合同法律风险的控制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2、协助处理各类法律纠纷，协助完成证据收集、法律文书书写等工作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协助审查公司内部的运作流程，发现风险并提出规避风险的解决方案；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负责日常相关法务文件、信件、电函的拟定和传达。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72480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1574800</wp:posOffset>
                </wp:positionV>
                <wp:extent cx="6561455" cy="152844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1455" cy="152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2A19D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2014年9月-2018年6月            中国政法大学                            法律专业 -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1101" w:hanging="1101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法理学、中国法制史、宪法、行政法与行政诉讼法、民法、商法、知识产权法、经济法、刑法、民事诉讼法、刑事诉讼法、国际法、国际司法、国际经济法主要课程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1101" w:hanging="1101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荣誉证书：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2016-2017年度“省双优”称号、2017-2018年度“优秀干部”称号、国家励志奖学金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1101" w:hanging="1101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通过司法考试、律师从业资格证、C1驾驶证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124pt;height:120.35pt;width:516.65pt;z-index:-1404194816;mso-width-relative:page;mso-height-relative:page;" filled="f" stroked="f" coordsize="21600,21600" o:gfxdata="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pkwwP3AAAAAsBAAAPAAAAAAAAAAEAIAAAADgAAABkcnMvZG93&#10;bnJldi54bWxQSwECFAAUAAAACACHTuJAjzOTIB8CAAAZ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2A19D"/>
                          <w:sz w:val="22"/>
                          <w:szCs w:val="22"/>
                          <w:u w:val="none"/>
                          <w:lang w:val="en-US" w:eastAsia="zh-CN"/>
                        </w:rPr>
                        <w:t>2014年9月-2018年6月            中国政法大学                            法律专业 -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1101" w:hanging="1101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法理学、中国法制史、宪法、行政法与行政诉讼法、民法、商法、知识产权法、经济法、刑法、民事诉讼法、刑事诉讼法、国际法、国际司法、国际经济法主要课程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1101" w:hanging="1101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荣誉证书：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2016-2017年度“省双优”称号、2017-2018年度“优秀干部”称号、国家励志奖学金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1101" w:hanging="1101" w:hangingChars="5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通过司法考试、律师从业资格证、C1驾驶证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01152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8510905</wp:posOffset>
                </wp:positionV>
                <wp:extent cx="6560820" cy="8559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820" cy="85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诚实、正直、细心，有责任心；能吃苦耐劳，抗压能力强；具备扎实的法律学理论知识，较好的逻辑思维，沟通表达和组织协调能力；有良好的文字表达能力、沟通协调能力、商务谈判能力，能够独立处理相关法律谈判及其他事务，有良好的职业操守，做事干练，能承受一定的工作压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670.15pt;height:67.4pt;width:516.6pt;z-index:-1404166144;mso-width-relative:page;mso-height-relative:page;" filled="f" stroked="f" coordsize="21600,21600" o:gfxdata="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I8Y/CreAAAADQEAAA8AAAAAAAAAAQAgAAAAOAAAAGRycy9k&#10;b3ducmV2LnhtbFBLAQIUABQAAAAIAIdO4kDGSeoOHwIAABgEAAAOAAAAAAAAAAEAIAAAAEM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诚实、正直、细心，有责任心；能吃苦耐劳，抗压能力强；具备扎实的法律学理论知识，较好的逻辑思维，沟通表达和组织协调能力；有良好的文字表达能力、沟通协调能力、商务谈判能力，能够独立处理相关法律谈判及其他事务，有良好的职业操守，做事干练，能承受一定的工作压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8080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1907485696;v-text-anchor:middle;mso-width-relative:page;mso-height-relative:page;" fillcolor="#FFFFFF [3212]" filled="t" stroked="f" coordsize="7715250,11137265" o:gfxdata="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n/sS03QAAAA8BAAAPAAAAAAAAAAEAIAAAADgAAABkcnMvZG93bnJldi54&#10;bWxQSwECFAAUAAAACACHTuJA1MN++YoCAADIBAAADgAAAAAAAAABACAAAABCAQAAZHJzL2Uyb0Rv&#10;Yy54bWxQSwUGAAAAAAYABgBZAQAAPg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方正大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DA973"/>
    <w:multiLevelType w:val="singleLevel"/>
    <w:tmpl w:val="AA7DA9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55F1"/>
    <w:rsid w:val="001142AF"/>
    <w:rsid w:val="002560E1"/>
    <w:rsid w:val="002732C2"/>
    <w:rsid w:val="00414CE6"/>
    <w:rsid w:val="00673BFE"/>
    <w:rsid w:val="00936F15"/>
    <w:rsid w:val="00A917B4"/>
    <w:rsid w:val="00C92AAA"/>
    <w:rsid w:val="00D036C3"/>
    <w:rsid w:val="00D97949"/>
    <w:rsid w:val="00DC3BFA"/>
    <w:rsid w:val="00E6068F"/>
    <w:rsid w:val="012968A8"/>
    <w:rsid w:val="01701FD7"/>
    <w:rsid w:val="01894E35"/>
    <w:rsid w:val="02353540"/>
    <w:rsid w:val="023772EA"/>
    <w:rsid w:val="02466DF4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004D85"/>
    <w:rsid w:val="040A0742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9D35B7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692781"/>
    <w:rsid w:val="098F22C3"/>
    <w:rsid w:val="09931565"/>
    <w:rsid w:val="09AC0570"/>
    <w:rsid w:val="09B36064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BB5AEB"/>
    <w:rsid w:val="0CCE2B10"/>
    <w:rsid w:val="0CFA5AB9"/>
    <w:rsid w:val="0D1C06C6"/>
    <w:rsid w:val="0D450288"/>
    <w:rsid w:val="0DC52185"/>
    <w:rsid w:val="0DC5664A"/>
    <w:rsid w:val="0DDA5C85"/>
    <w:rsid w:val="0DF071A2"/>
    <w:rsid w:val="0E1513DE"/>
    <w:rsid w:val="0E642DE5"/>
    <w:rsid w:val="0E6E7B0F"/>
    <w:rsid w:val="0E7200BB"/>
    <w:rsid w:val="0EBC5DAA"/>
    <w:rsid w:val="0F2C51F5"/>
    <w:rsid w:val="0F377A67"/>
    <w:rsid w:val="0F580654"/>
    <w:rsid w:val="0F9A5C31"/>
    <w:rsid w:val="0FAF0F65"/>
    <w:rsid w:val="0FEF2A05"/>
    <w:rsid w:val="110D3C99"/>
    <w:rsid w:val="11136D56"/>
    <w:rsid w:val="112F311B"/>
    <w:rsid w:val="1138707B"/>
    <w:rsid w:val="11765EE8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46472"/>
    <w:rsid w:val="11E70D4E"/>
    <w:rsid w:val="11FC61E0"/>
    <w:rsid w:val="11FC6864"/>
    <w:rsid w:val="121542B6"/>
    <w:rsid w:val="1231672F"/>
    <w:rsid w:val="12435A12"/>
    <w:rsid w:val="12471B05"/>
    <w:rsid w:val="124E6074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895010"/>
    <w:rsid w:val="15C122E5"/>
    <w:rsid w:val="15CE099A"/>
    <w:rsid w:val="161D553A"/>
    <w:rsid w:val="162E6712"/>
    <w:rsid w:val="163A376E"/>
    <w:rsid w:val="165750CB"/>
    <w:rsid w:val="166E367C"/>
    <w:rsid w:val="16A41CCA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091562"/>
    <w:rsid w:val="193405B1"/>
    <w:rsid w:val="19473BBD"/>
    <w:rsid w:val="194F0A68"/>
    <w:rsid w:val="19716871"/>
    <w:rsid w:val="198163B3"/>
    <w:rsid w:val="19AA2992"/>
    <w:rsid w:val="19BA30CC"/>
    <w:rsid w:val="19D27EB7"/>
    <w:rsid w:val="19F83664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E86F08"/>
    <w:rsid w:val="1C2B6B65"/>
    <w:rsid w:val="1C33087F"/>
    <w:rsid w:val="1C393BCD"/>
    <w:rsid w:val="1C4F04A0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C70D6B"/>
    <w:rsid w:val="1DE212EF"/>
    <w:rsid w:val="1DED372A"/>
    <w:rsid w:val="1DEE64BF"/>
    <w:rsid w:val="1E3434A5"/>
    <w:rsid w:val="1E70600C"/>
    <w:rsid w:val="1EBC1EF4"/>
    <w:rsid w:val="1EBC2096"/>
    <w:rsid w:val="1ED41662"/>
    <w:rsid w:val="1F2A443D"/>
    <w:rsid w:val="1F903A73"/>
    <w:rsid w:val="1FA40790"/>
    <w:rsid w:val="1FD75C38"/>
    <w:rsid w:val="1FF22AB9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6E574A"/>
    <w:rsid w:val="22830324"/>
    <w:rsid w:val="228A78F1"/>
    <w:rsid w:val="228D434D"/>
    <w:rsid w:val="22A11895"/>
    <w:rsid w:val="22A56D84"/>
    <w:rsid w:val="22A9285D"/>
    <w:rsid w:val="22EA57D7"/>
    <w:rsid w:val="22F63329"/>
    <w:rsid w:val="231B494E"/>
    <w:rsid w:val="233E615E"/>
    <w:rsid w:val="23586583"/>
    <w:rsid w:val="23BC11FA"/>
    <w:rsid w:val="23BE2423"/>
    <w:rsid w:val="241114BD"/>
    <w:rsid w:val="24145847"/>
    <w:rsid w:val="24225F77"/>
    <w:rsid w:val="243E65BE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5F00F1A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854825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DF93A56"/>
    <w:rsid w:val="2E01406E"/>
    <w:rsid w:val="2E0E59B7"/>
    <w:rsid w:val="2E173713"/>
    <w:rsid w:val="2E6B5FB9"/>
    <w:rsid w:val="2E7653DA"/>
    <w:rsid w:val="2E824F6F"/>
    <w:rsid w:val="2EEA406D"/>
    <w:rsid w:val="2F065AC7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751D47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305E77"/>
    <w:rsid w:val="335B4520"/>
    <w:rsid w:val="338F6883"/>
    <w:rsid w:val="339B7DBF"/>
    <w:rsid w:val="33AA0345"/>
    <w:rsid w:val="33AF78C9"/>
    <w:rsid w:val="33B21610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B7E1B"/>
    <w:rsid w:val="36F9173F"/>
    <w:rsid w:val="37BC6733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4D008C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1719E"/>
    <w:rsid w:val="3E847E51"/>
    <w:rsid w:val="3ECF1C51"/>
    <w:rsid w:val="3EEB161B"/>
    <w:rsid w:val="3F4674F1"/>
    <w:rsid w:val="3F8F1825"/>
    <w:rsid w:val="3FBA1ED5"/>
    <w:rsid w:val="40185D56"/>
    <w:rsid w:val="403A69F2"/>
    <w:rsid w:val="40486C8E"/>
    <w:rsid w:val="40587E62"/>
    <w:rsid w:val="4074251B"/>
    <w:rsid w:val="40875682"/>
    <w:rsid w:val="414046AA"/>
    <w:rsid w:val="41561554"/>
    <w:rsid w:val="41572D65"/>
    <w:rsid w:val="41712063"/>
    <w:rsid w:val="41754D1F"/>
    <w:rsid w:val="4184032E"/>
    <w:rsid w:val="41955490"/>
    <w:rsid w:val="41A22DAB"/>
    <w:rsid w:val="41D6397F"/>
    <w:rsid w:val="41D64F9E"/>
    <w:rsid w:val="422F3D30"/>
    <w:rsid w:val="423B4745"/>
    <w:rsid w:val="423C1A41"/>
    <w:rsid w:val="42604EB2"/>
    <w:rsid w:val="427609FD"/>
    <w:rsid w:val="428622B0"/>
    <w:rsid w:val="42E27E1C"/>
    <w:rsid w:val="4300499A"/>
    <w:rsid w:val="43010085"/>
    <w:rsid w:val="43156590"/>
    <w:rsid w:val="4322086C"/>
    <w:rsid w:val="434E7431"/>
    <w:rsid w:val="435940F8"/>
    <w:rsid w:val="43797EC0"/>
    <w:rsid w:val="43871C5A"/>
    <w:rsid w:val="438E19DA"/>
    <w:rsid w:val="43BD4CDA"/>
    <w:rsid w:val="43BE5D24"/>
    <w:rsid w:val="43BE6F89"/>
    <w:rsid w:val="440B6591"/>
    <w:rsid w:val="441279FF"/>
    <w:rsid w:val="4418479D"/>
    <w:rsid w:val="44453DDE"/>
    <w:rsid w:val="44527D02"/>
    <w:rsid w:val="44B0064D"/>
    <w:rsid w:val="44C21115"/>
    <w:rsid w:val="44DF66BC"/>
    <w:rsid w:val="45927D48"/>
    <w:rsid w:val="45B14780"/>
    <w:rsid w:val="45B875A4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6D26669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444A16"/>
    <w:rsid w:val="495B5813"/>
    <w:rsid w:val="495F7D92"/>
    <w:rsid w:val="499542B4"/>
    <w:rsid w:val="49E81B9B"/>
    <w:rsid w:val="4A23504B"/>
    <w:rsid w:val="4A3D4188"/>
    <w:rsid w:val="4A795210"/>
    <w:rsid w:val="4A887F3A"/>
    <w:rsid w:val="4A9345DE"/>
    <w:rsid w:val="4ACA2718"/>
    <w:rsid w:val="4AEA0856"/>
    <w:rsid w:val="4AFF7730"/>
    <w:rsid w:val="4B2101C4"/>
    <w:rsid w:val="4B387A70"/>
    <w:rsid w:val="4B4C251E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D146BC3"/>
    <w:rsid w:val="4D290B4E"/>
    <w:rsid w:val="4D2C4451"/>
    <w:rsid w:val="4D5D54B5"/>
    <w:rsid w:val="4DB62700"/>
    <w:rsid w:val="4DBF3025"/>
    <w:rsid w:val="4DC63704"/>
    <w:rsid w:val="4DCF4F68"/>
    <w:rsid w:val="4DDF55CE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1751B"/>
    <w:rsid w:val="50025DE9"/>
    <w:rsid w:val="50113B43"/>
    <w:rsid w:val="50137B2E"/>
    <w:rsid w:val="503C43F9"/>
    <w:rsid w:val="505D5184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1FC79EF"/>
    <w:rsid w:val="522B4A59"/>
    <w:rsid w:val="522D1A84"/>
    <w:rsid w:val="524F00F6"/>
    <w:rsid w:val="52547F2A"/>
    <w:rsid w:val="52BD4E6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C0E6B"/>
    <w:rsid w:val="54FE4287"/>
    <w:rsid w:val="551E7D0C"/>
    <w:rsid w:val="55740673"/>
    <w:rsid w:val="55A4094D"/>
    <w:rsid w:val="55BC5061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1D5393"/>
    <w:rsid w:val="5A5F3294"/>
    <w:rsid w:val="5A671054"/>
    <w:rsid w:val="5A7F38A9"/>
    <w:rsid w:val="5AEF5207"/>
    <w:rsid w:val="5B184203"/>
    <w:rsid w:val="5B6D2BB9"/>
    <w:rsid w:val="5BA03966"/>
    <w:rsid w:val="5BA1789E"/>
    <w:rsid w:val="5BBF00D8"/>
    <w:rsid w:val="5BC04C26"/>
    <w:rsid w:val="5BC934AE"/>
    <w:rsid w:val="5BF7657B"/>
    <w:rsid w:val="5C3A27C4"/>
    <w:rsid w:val="5C5B43DA"/>
    <w:rsid w:val="5C631D82"/>
    <w:rsid w:val="5C9E14F0"/>
    <w:rsid w:val="5CA3644F"/>
    <w:rsid w:val="5CE76D33"/>
    <w:rsid w:val="5D2F34D2"/>
    <w:rsid w:val="5D553153"/>
    <w:rsid w:val="5DAE1A5C"/>
    <w:rsid w:val="5DB61475"/>
    <w:rsid w:val="5DD20DA8"/>
    <w:rsid w:val="5DD719A0"/>
    <w:rsid w:val="5DFB1B8B"/>
    <w:rsid w:val="5E147D54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224615"/>
    <w:rsid w:val="635D4115"/>
    <w:rsid w:val="63701DA1"/>
    <w:rsid w:val="637552C3"/>
    <w:rsid w:val="637C0EDD"/>
    <w:rsid w:val="63827FAD"/>
    <w:rsid w:val="644B3D4B"/>
    <w:rsid w:val="644C54F8"/>
    <w:rsid w:val="648A0F80"/>
    <w:rsid w:val="64910EE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157C50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7E26166"/>
    <w:rsid w:val="67F024B3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127766"/>
    <w:rsid w:val="6C367327"/>
    <w:rsid w:val="6C452FC1"/>
    <w:rsid w:val="6C630073"/>
    <w:rsid w:val="6C7D27B5"/>
    <w:rsid w:val="6C843175"/>
    <w:rsid w:val="6CE6228B"/>
    <w:rsid w:val="6D535020"/>
    <w:rsid w:val="6D7E6881"/>
    <w:rsid w:val="6D987E89"/>
    <w:rsid w:val="6DA56A0C"/>
    <w:rsid w:val="6DC7036B"/>
    <w:rsid w:val="6DE756AC"/>
    <w:rsid w:val="6E8971F7"/>
    <w:rsid w:val="6E943B66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284ACD"/>
    <w:rsid w:val="735C47A1"/>
    <w:rsid w:val="737030BA"/>
    <w:rsid w:val="73A57940"/>
    <w:rsid w:val="73FA0F56"/>
    <w:rsid w:val="73FF0E91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167424"/>
    <w:rsid w:val="76316D58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41332A"/>
    <w:rsid w:val="7A5A209C"/>
    <w:rsid w:val="7A617199"/>
    <w:rsid w:val="7A650972"/>
    <w:rsid w:val="7A700C65"/>
    <w:rsid w:val="7A8C5EDA"/>
    <w:rsid w:val="7AB0176A"/>
    <w:rsid w:val="7AB44AC2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D114B9"/>
    <w:rsid w:val="7CDF5601"/>
    <w:rsid w:val="7CED5FAC"/>
    <w:rsid w:val="7D0079C6"/>
    <w:rsid w:val="7D5C0E39"/>
    <w:rsid w:val="7D687CAA"/>
    <w:rsid w:val="7E263FB5"/>
    <w:rsid w:val="7E3171B7"/>
    <w:rsid w:val="7E486EB2"/>
    <w:rsid w:val="7E5336D1"/>
    <w:rsid w:val="7E742D92"/>
    <w:rsid w:val="7E851F07"/>
    <w:rsid w:val="7E934D87"/>
    <w:rsid w:val="7E951169"/>
    <w:rsid w:val="7E9A0D84"/>
    <w:rsid w:val="7E9B4418"/>
    <w:rsid w:val="7EA637B6"/>
    <w:rsid w:val="7F266B17"/>
    <w:rsid w:val="7F3B1986"/>
    <w:rsid w:val="7F402841"/>
    <w:rsid w:val="7F663224"/>
    <w:rsid w:val="7F6A0AA5"/>
    <w:rsid w:val="7F8263BD"/>
    <w:rsid w:val="7FAD3BDA"/>
    <w:rsid w:val="7FB625A4"/>
    <w:rsid w:val="7FD37624"/>
    <w:rsid w:val="7FEC2B9C"/>
    <w:rsid w:val="7FFC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lisha/Library/Containers/com.kingsoft.wpsoffice.mac/Data/.kingsoft/office6/templates/download/7493d5407d971e154223208231ca4465/&#22696;&#32511;&#31616;&#32422;&#39118;&#27861;&#21153;&#21161;&#29702;1-3&#24180;&#32463;&#39564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墨绿简约风法务助理1-3年经验个人简历.docx</Template>
  <Pages>1</Pages>
  <Words>0</Words>
  <Characters>0</Characters>
  <Lines>0</Lines>
  <Paragraphs>0</Paragraphs>
  <ScaleCrop>false</ScaleCrop>
  <LinksUpToDate>false</LinksUpToDate>
  <CharactersWithSpaces>0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2021-01-12T01:23:00Z</dcterms:created>
  <dc:creator>fulisha</dc:creator>
  <cp:lastModifiedBy>fulisha</cp:lastModifiedBy>
  <dcterms:modified xsi:type="dcterms:W3CDTF">2021-01-12T11:16:56Z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  <property fmtid="{D5CDD505-2E9C-101B-9397-08002B2CF9AE}" pid="3" name="KSORubyTemplateID" linkTarget="0">
    <vt:lpwstr>4</vt:lpwstr>
  </property>
</Properties>
</file>