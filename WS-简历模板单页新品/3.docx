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1"/>
          <w:lang w:eastAsia="zh-CN"/>
        </w:rPr>
      </w:pPr>
      <w:r>
        <w:rPr>
          <w:sz w:val="21"/>
        </w:rPr>
        <w:drawing>
          <wp:anchor distT="0" distB="0" distL="114300" distR="114300" simplePos="0" relativeHeight="3139269632" behindDoc="0" locked="0" layoutInCell="1" allowOverlap="1">
            <wp:simplePos x="0" y="0"/>
            <wp:positionH relativeFrom="column">
              <wp:posOffset>4488180</wp:posOffset>
            </wp:positionH>
            <wp:positionV relativeFrom="paragraph">
              <wp:posOffset>142240</wp:posOffset>
            </wp:positionV>
            <wp:extent cx="1599565" cy="1599565"/>
            <wp:effectExtent l="12700" t="12700" r="13335" b="13335"/>
            <wp:wrapNone/>
            <wp:docPr id="1" name="图片 1" descr="53185773b0234d563f8984f595c4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3185773b0234d563f8984f595c46c1"/>
                    <pic:cNvPicPr>
                      <a:picLocks noChangeAspect="1"/>
                    </pic:cNvPicPr>
                  </pic:nvPicPr>
                  <pic:blipFill>
                    <a:blip r:embed="rId4"/>
                    <a:srcRect l="-13812" t="2533" r="-11734" b="18109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159956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12700" cmpd="sng">
                      <a:solidFill>
                        <a:schemeClr val="bg2"/>
                      </a:solidFill>
                      <a:prstDash val="solid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935" distR="114935" simplePos="0" relativeHeight="3139265536" behindDoc="1" locked="0" layoutInCell="1" allowOverlap="1">
                <wp:simplePos x="0" y="0"/>
                <wp:positionH relativeFrom="column">
                  <wp:posOffset>-759460</wp:posOffset>
                </wp:positionH>
                <wp:positionV relativeFrom="paragraph">
                  <wp:posOffset>-78105</wp:posOffset>
                </wp:positionV>
                <wp:extent cx="0" cy="9234170"/>
                <wp:effectExtent l="9525" t="0" r="9525" b="508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6725" y="525145"/>
                          <a:ext cx="0" cy="923417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9.8pt;margin-top:-6.15pt;height:727.1pt;width:0pt;z-index:-1659018240;mso-width-relative:page;mso-height-relative:page;" filled="f" stroked="t" coordsize="21600,21600" o:gfxdata="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paI9WNoAAAAOAQAADwAAAAAAAAABACAAAAA4AAAAZHJzL2Rvd25yZXYueG1sUEsB&#10;AhQAFAAAAAgAh07iQHC3YOvdAQAAcAMAAA4AAAAAAAAAAQAgAAAAPwEAAGRycy9lMm9Eb2MueG1s&#10;UEsFBgAAAAAGAAYAWQEAAI4FAAAAAA==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39262464" behindDoc="0" locked="0" layoutInCell="1" allowOverlap="1">
                <wp:simplePos x="0" y="0"/>
                <wp:positionH relativeFrom="column">
                  <wp:posOffset>-1148080</wp:posOffset>
                </wp:positionH>
                <wp:positionV relativeFrom="paragraph">
                  <wp:posOffset>-221615</wp:posOffset>
                </wp:positionV>
                <wp:extent cx="7562215" cy="95250"/>
                <wp:effectExtent l="0" t="0" r="635" b="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85" y="648970"/>
                          <a:ext cx="7562215" cy="95250"/>
                        </a:xfrm>
                        <a:prstGeom prst="roundRect">
                          <a:avLst/>
                        </a:prstGeom>
                        <a:solidFill>
                          <a:srgbClr val="F7CA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0.4pt;margin-top:-17.45pt;height:7.5pt;width:595.45pt;z-index:-1155704832;v-text-anchor:middle;mso-width-relative:page;mso-height-relative:page;" fillcolor="#F7CAAC" filled="t" stroked="f" coordsize="21600,21600" arcsize="0.166666666666667" o:gfxdata="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AaQSfHaAAAADQEAAA8AAAAA&#10;AAAAAQAgAAAAOAAAAGRycy9kb3ducmV2LnhtbFBLAQIUABQAAAAIAIdO4kCU1f23bgIAAJAEAAAO&#10;AAAAAAAAAAEAIAAAAD8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935" distR="114935" simplePos="0" relativeHeight="3139268608" behindDoc="1" locked="0" layoutInCell="1" allowOverlap="1">
                <wp:simplePos x="0" y="0"/>
                <wp:positionH relativeFrom="column">
                  <wp:posOffset>-1219835</wp:posOffset>
                </wp:positionH>
                <wp:positionV relativeFrom="paragraph">
                  <wp:posOffset>-699135</wp:posOffset>
                </wp:positionV>
                <wp:extent cx="7738110" cy="428625"/>
                <wp:effectExtent l="0" t="0" r="15240" b="9525"/>
                <wp:wrapNone/>
                <wp:docPr id="71" name="折角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80" y="272415"/>
                          <a:ext cx="7738110" cy="428625"/>
                        </a:xfrm>
                        <a:prstGeom prst="foldedCorner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5" type="#_x0000_t65" style="position:absolute;left:0pt;margin-left:-96.05pt;margin-top:-55.05pt;height:33.75pt;width:609.3pt;z-index:-1659015168;v-text-anchor:middle;mso-width-relative:page;mso-height-relative:page;" fillcolor="#2E75B6 [2404]" filled="t" stroked="f" coordsize="21600,21600" o:gfxdata="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FgAAAGRycy9QSwECFAAUAAAACACHTuJAtmbPeNsA&#10;AAAOAQAADwAAAAAAAAABACAAAAA4AAAAZHJzL2Rvd25yZXYueG1sUEsBAhQAFAAAAAgAh07iQBxZ&#10;T4t4AgAAtQQAAA4AAAAAAAAAAQAgAAAAQAEAAGRycy9lMm9Eb2MueG1sUEsFBgAAAAAGAAYAWQEA&#10;ACoGAAAAAA==&#10;" adj="180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39267584" behindDoc="0" locked="0" layoutInCell="1" allowOverlap="1">
                <wp:simplePos x="0" y="0"/>
                <wp:positionH relativeFrom="column">
                  <wp:posOffset>457835</wp:posOffset>
                </wp:positionH>
                <wp:positionV relativeFrom="paragraph">
                  <wp:posOffset>-641350</wp:posOffset>
                </wp:positionV>
                <wp:extent cx="2738755" cy="559435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0835" y="415290"/>
                          <a:ext cx="2738755" cy="559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8CBAD" w:themeColor="accent2" w:themeTint="66"/>
                                <w:sz w:val="36"/>
                                <w:szCs w:val="36"/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8CBAD" w:themeColor="accent2" w:themeTint="66"/>
                                <w:sz w:val="36"/>
                                <w:szCs w:val="36"/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05pt;margin-top:-50.5pt;height:44.05pt;width:215.65pt;z-index:-1155699712;mso-width-relative:page;mso-height-relative:page;" filled="f" stroked="f" coordsize="21600,21600" o:gfxdata="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+L8zHtsAAAALAQAADwAAAAAAAAABACAAAAA4&#10;AAAAZHJzL2Rvd25yZXYueG1sUEsBAhQAFAAAAAgAh07iQNUxyP4qAgAAJQQAAA4AAAAAAAAAAQAg&#10;AAAAQ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8CBAD" w:themeColor="accent2" w:themeTint="66"/>
                          <w:sz w:val="36"/>
                          <w:szCs w:val="36"/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8CBAD" w:themeColor="accent2" w:themeTint="66"/>
                          <w:sz w:val="36"/>
                          <w:szCs w:val="36"/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39261440" behindDoc="0" locked="0" layoutInCell="1" allowOverlap="1">
                <wp:simplePos x="0" y="0"/>
                <wp:positionH relativeFrom="column">
                  <wp:posOffset>-584835</wp:posOffset>
                </wp:positionH>
                <wp:positionV relativeFrom="paragraph">
                  <wp:posOffset>182880</wp:posOffset>
                </wp:positionV>
                <wp:extent cx="1381760" cy="49339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8160" y="716915"/>
                          <a:ext cx="1381760" cy="493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A3737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  <w:t>基本信息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9BD5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05pt;margin-top:14.4pt;height:38.85pt;width:108.8pt;z-index:-1155705856;mso-width-relative:page;mso-height-relative:page;" filled="f" stroked="f" coordsize="21600,21600" o:gfxdata="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C0QEeF2gAAAAoBAAAPAAAAAAAAAAEAIAAAADgA&#10;AABkcnMvZG93bnJldi54bWxQSwECFAAUAAAACACHTuJANSFI1CoCAAAkBAAADgAAAAAAAAABACAA&#10;AAA/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A3737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  <w:t>基本信息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9BD5"/>
                          <w:kern w:val="2"/>
                          <w:sz w:val="28"/>
                          <w:szCs w:val="28"/>
                          <w:lang w:val="en-US" w:eastAsia="zh-CN" w:bidi="ar-SA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39222528" behindDoc="0" locked="0" layoutInCell="1" allowOverlap="1">
                <wp:simplePos x="0" y="0"/>
                <wp:positionH relativeFrom="column">
                  <wp:posOffset>-795020</wp:posOffset>
                </wp:positionH>
                <wp:positionV relativeFrom="paragraph">
                  <wp:posOffset>-774065</wp:posOffset>
                </wp:positionV>
                <wp:extent cx="1348105" cy="542925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33370" y="115570"/>
                          <a:ext cx="134810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55A11" w:themeColor="accent2" w:themeShade="BF"/>
                                <w:sz w:val="44"/>
                                <w:szCs w:val="44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6pt;margin-top:-60.95pt;height:42.75pt;width:106.15pt;z-index:-1155744768;mso-width-relative:page;mso-height-relative:page;" filled="f" stroked="f" coordsize="21600,21600" o:gfxdata="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AuMyBz3AAAAAwBAAAPAAAAAAAAAAEAIAAAADgA&#10;AABkcnMvZG93bnJldi54bWxQSwECFAAUAAAACACHTuJAflE+8CgCAAAlBAAADgAAAAAAAAABACAA&#10;AABB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55A11" w:themeColor="accent2" w:themeShade="BF"/>
                          <w:sz w:val="44"/>
                          <w:szCs w:val="44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44"/>
                          <w:szCs w:val="4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39258368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96520</wp:posOffset>
                </wp:positionV>
                <wp:extent cx="213995" cy="254000"/>
                <wp:effectExtent l="4445" t="4445" r="10160" b="8255"/>
                <wp:wrapNone/>
                <wp:docPr id="78" name="任意多边形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363220" y="835025"/>
                          <a:ext cx="213995" cy="254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0629" y="287338"/>
                            </a:cxn>
                            <a:cxn ang="0">
                              <a:pos x="82929" y="179142"/>
                            </a:cxn>
                            <a:cxn ang="0">
                              <a:pos x="47980" y="74495"/>
                            </a:cxn>
                            <a:cxn ang="0">
                              <a:pos x="191921" y="74495"/>
                            </a:cxn>
                            <a:cxn ang="0">
                              <a:pos x="158157" y="152537"/>
                            </a:cxn>
                            <a:cxn ang="0">
                              <a:pos x="171782" y="74495"/>
                            </a:cxn>
                            <a:cxn ang="0">
                              <a:pos x="68120" y="74495"/>
                            </a:cxn>
                            <a:cxn ang="0">
                              <a:pos x="103661" y="169683"/>
                            </a:cxn>
                            <a:cxn ang="0">
                              <a:pos x="94183" y="198653"/>
                            </a:cxn>
                            <a:cxn ang="0">
                              <a:pos x="92406" y="266644"/>
                            </a:cxn>
                            <a:cxn ang="0">
                              <a:pos x="91814" y="287338"/>
                            </a:cxn>
                            <a:cxn ang="0">
                              <a:pos x="235756" y="285564"/>
                            </a:cxn>
                            <a:cxn ang="0">
                              <a:pos x="163489" y="285564"/>
                            </a:cxn>
                            <a:cxn ang="0">
                              <a:pos x="148087" y="274922"/>
                            </a:cxn>
                            <a:cxn ang="0">
                              <a:pos x="125578" y="201018"/>
                            </a:cxn>
                            <a:cxn ang="0">
                              <a:pos x="131502" y="183872"/>
                            </a:cxn>
                            <a:cxn ang="0">
                              <a:pos x="190737" y="138939"/>
                            </a:cxn>
                            <a:cxn ang="0">
                              <a:pos x="200214" y="133026"/>
                            </a:cxn>
                            <a:cxn ang="0">
                              <a:pos x="227463" y="177960"/>
                            </a:cxn>
                            <a:cxn ang="0">
                              <a:pos x="276628" y="190967"/>
                            </a:cxn>
                            <a:cxn ang="0">
                              <a:pos x="244048" y="231762"/>
                            </a:cxn>
                            <a:cxn ang="0">
                              <a:pos x="251157" y="276695"/>
                            </a:cxn>
                            <a:cxn ang="0">
                              <a:pos x="241087" y="286746"/>
                            </a:cxn>
                            <a:cxn ang="0">
                              <a:pos x="204953" y="244769"/>
                            </a:cxn>
                            <a:cxn ang="0">
                              <a:pos x="223316" y="229988"/>
                            </a:cxn>
                            <a:cxn ang="0">
                              <a:pos x="245233" y="201609"/>
                            </a:cxn>
                            <a:cxn ang="0">
                              <a:pos x="211469" y="191558"/>
                            </a:cxn>
                            <a:cxn ang="0">
                              <a:pos x="188367" y="191558"/>
                            </a:cxn>
                            <a:cxn ang="0">
                              <a:pos x="154603" y="201018"/>
                            </a:cxn>
                            <a:cxn ang="0">
                              <a:pos x="176520" y="229988"/>
                            </a:cxn>
                            <a:cxn ang="0">
                              <a:pos x="194883" y="244769"/>
                            </a:cxn>
                            <a:cxn ang="0">
                              <a:pos x="199622" y="243586"/>
                            </a:cxn>
                          </a:cxnLst>
                          <a:pathLst>
                            <a:path w="469" h="486">
                              <a:moveTo>
                                <a:pt x="155" y="486"/>
                              </a:moveTo>
                              <a:cubicBezTo>
                                <a:pt x="154" y="486"/>
                                <a:pt x="154" y="486"/>
                                <a:pt x="153" y="486"/>
                              </a:cubicBezTo>
                              <a:cubicBezTo>
                                <a:pt x="66" y="478"/>
                                <a:pt x="0" y="437"/>
                                <a:pt x="0" y="389"/>
                              </a:cubicBezTo>
                              <a:cubicBezTo>
                                <a:pt x="0" y="343"/>
                                <a:pt x="70" y="313"/>
                                <a:pt x="140" y="303"/>
                              </a:cubicBezTo>
                              <a:cubicBezTo>
                                <a:pt x="140" y="296"/>
                                <a:pt x="140" y="296"/>
                                <a:pt x="140" y="296"/>
                              </a:cubicBezTo>
                              <a:cubicBezTo>
                                <a:pt x="88" y="257"/>
                                <a:pt x="81" y="185"/>
                                <a:pt x="81" y="126"/>
                              </a:cubicBezTo>
                              <a:cubicBezTo>
                                <a:pt x="81" y="47"/>
                                <a:pt x="127" y="0"/>
                                <a:pt x="205" y="0"/>
                              </a:cubicBezTo>
                              <a:cubicBezTo>
                                <a:pt x="282" y="0"/>
                                <a:pt x="324" y="45"/>
                                <a:pt x="324" y="126"/>
                              </a:cubicBezTo>
                              <a:cubicBezTo>
                                <a:pt x="324" y="164"/>
                                <a:pt x="312" y="212"/>
                                <a:pt x="291" y="251"/>
                              </a:cubicBezTo>
                              <a:cubicBezTo>
                                <a:pt x="286" y="259"/>
                                <a:pt x="276" y="263"/>
                                <a:pt x="267" y="258"/>
                              </a:cubicBezTo>
                              <a:cubicBezTo>
                                <a:pt x="259" y="254"/>
                                <a:pt x="256" y="243"/>
                                <a:pt x="260" y="235"/>
                              </a:cubicBezTo>
                              <a:cubicBezTo>
                                <a:pt x="278" y="201"/>
                                <a:pt x="290" y="158"/>
                                <a:pt x="290" y="126"/>
                              </a:cubicBezTo>
                              <a:cubicBezTo>
                                <a:pt x="290" y="65"/>
                                <a:pt x="262" y="35"/>
                                <a:pt x="205" y="35"/>
                              </a:cubicBezTo>
                              <a:cubicBezTo>
                                <a:pt x="145" y="35"/>
                                <a:pt x="115" y="66"/>
                                <a:pt x="115" y="126"/>
                              </a:cubicBezTo>
                              <a:cubicBezTo>
                                <a:pt x="115" y="182"/>
                                <a:pt x="121" y="244"/>
                                <a:pt x="167" y="273"/>
                              </a:cubicBezTo>
                              <a:cubicBezTo>
                                <a:pt x="172" y="276"/>
                                <a:pt x="175" y="281"/>
                                <a:pt x="175" y="287"/>
                              </a:cubicBezTo>
                              <a:cubicBezTo>
                                <a:pt x="175" y="318"/>
                                <a:pt x="175" y="318"/>
                                <a:pt x="175" y="318"/>
                              </a:cubicBezTo>
                              <a:cubicBezTo>
                                <a:pt x="175" y="327"/>
                                <a:pt x="168" y="335"/>
                                <a:pt x="159" y="336"/>
                              </a:cubicBezTo>
                              <a:cubicBezTo>
                                <a:pt x="83" y="344"/>
                                <a:pt x="35" y="373"/>
                                <a:pt x="35" y="389"/>
                              </a:cubicBezTo>
                              <a:cubicBezTo>
                                <a:pt x="35" y="411"/>
                                <a:pt x="81" y="444"/>
                                <a:pt x="156" y="451"/>
                              </a:cubicBezTo>
                              <a:cubicBezTo>
                                <a:pt x="166" y="452"/>
                                <a:pt x="173" y="460"/>
                                <a:pt x="172" y="470"/>
                              </a:cubicBezTo>
                              <a:cubicBezTo>
                                <a:pt x="171" y="479"/>
                                <a:pt x="164" y="486"/>
                                <a:pt x="155" y="486"/>
                              </a:cubicBezTo>
                              <a:close/>
                              <a:moveTo>
                                <a:pt x="407" y="485"/>
                              </a:moveTo>
                              <a:cubicBezTo>
                                <a:pt x="404" y="485"/>
                                <a:pt x="401" y="485"/>
                                <a:pt x="398" y="483"/>
                              </a:cubicBezTo>
                              <a:cubicBezTo>
                                <a:pt x="337" y="449"/>
                                <a:pt x="337" y="449"/>
                                <a:pt x="337" y="449"/>
                              </a:cubicBezTo>
                              <a:cubicBezTo>
                                <a:pt x="276" y="483"/>
                                <a:pt x="276" y="483"/>
                                <a:pt x="276" y="483"/>
                              </a:cubicBezTo>
                              <a:cubicBezTo>
                                <a:pt x="270" y="486"/>
                                <a:pt x="263" y="486"/>
                                <a:pt x="258" y="482"/>
                              </a:cubicBezTo>
                              <a:cubicBezTo>
                                <a:pt x="252" y="478"/>
                                <a:pt x="249" y="471"/>
                                <a:pt x="250" y="465"/>
                              </a:cubicBezTo>
                              <a:cubicBezTo>
                                <a:pt x="262" y="392"/>
                                <a:pt x="262" y="392"/>
                                <a:pt x="262" y="392"/>
                              </a:cubicBezTo>
                              <a:cubicBezTo>
                                <a:pt x="212" y="340"/>
                                <a:pt x="212" y="340"/>
                                <a:pt x="212" y="340"/>
                              </a:cubicBezTo>
                              <a:cubicBezTo>
                                <a:pt x="208" y="336"/>
                                <a:pt x="206" y="329"/>
                                <a:pt x="208" y="323"/>
                              </a:cubicBezTo>
                              <a:cubicBezTo>
                                <a:pt x="210" y="317"/>
                                <a:pt x="216" y="312"/>
                                <a:pt x="222" y="311"/>
                              </a:cubicBezTo>
                              <a:cubicBezTo>
                                <a:pt x="291" y="301"/>
                                <a:pt x="291" y="301"/>
                                <a:pt x="291" y="301"/>
                              </a:cubicBezTo>
                              <a:cubicBezTo>
                                <a:pt x="322" y="235"/>
                                <a:pt x="322" y="235"/>
                                <a:pt x="322" y="235"/>
                              </a:cubicBezTo>
                              <a:cubicBezTo>
                                <a:pt x="325" y="229"/>
                                <a:pt x="331" y="225"/>
                                <a:pt x="338" y="225"/>
                              </a:cubicBezTo>
                              <a:cubicBezTo>
                                <a:pt x="338" y="225"/>
                                <a:pt x="338" y="225"/>
                                <a:pt x="338" y="225"/>
                              </a:cubicBezTo>
                              <a:cubicBezTo>
                                <a:pt x="344" y="225"/>
                                <a:pt x="350" y="229"/>
                                <a:pt x="353" y="235"/>
                              </a:cubicBezTo>
                              <a:cubicBezTo>
                                <a:pt x="384" y="301"/>
                                <a:pt x="384" y="301"/>
                                <a:pt x="384" y="301"/>
                              </a:cubicBezTo>
                              <a:cubicBezTo>
                                <a:pt x="453" y="312"/>
                                <a:pt x="453" y="312"/>
                                <a:pt x="453" y="312"/>
                              </a:cubicBezTo>
                              <a:cubicBezTo>
                                <a:pt x="459" y="313"/>
                                <a:pt x="464" y="317"/>
                                <a:pt x="467" y="323"/>
                              </a:cubicBezTo>
                              <a:cubicBezTo>
                                <a:pt x="469" y="329"/>
                                <a:pt x="467" y="336"/>
                                <a:pt x="462" y="341"/>
                              </a:cubicBezTo>
                              <a:cubicBezTo>
                                <a:pt x="412" y="392"/>
                                <a:pt x="412" y="392"/>
                                <a:pt x="412" y="392"/>
                              </a:cubicBezTo>
                              <a:cubicBezTo>
                                <a:pt x="423" y="462"/>
                                <a:pt x="423" y="462"/>
                                <a:pt x="423" y="462"/>
                              </a:cubicBezTo>
                              <a:cubicBezTo>
                                <a:pt x="424" y="464"/>
                                <a:pt x="424" y="466"/>
                                <a:pt x="424" y="468"/>
                              </a:cubicBezTo>
                              <a:cubicBezTo>
                                <a:pt x="424" y="477"/>
                                <a:pt x="417" y="485"/>
                                <a:pt x="407" y="485"/>
                              </a:cubicBezTo>
                              <a:cubicBezTo>
                                <a:pt x="407" y="485"/>
                                <a:pt x="407" y="485"/>
                                <a:pt x="407" y="485"/>
                              </a:cubicBezTo>
                              <a:close/>
                              <a:moveTo>
                                <a:pt x="337" y="412"/>
                              </a:moveTo>
                              <a:cubicBezTo>
                                <a:pt x="340" y="412"/>
                                <a:pt x="343" y="413"/>
                                <a:pt x="346" y="414"/>
                              </a:cubicBezTo>
                              <a:cubicBezTo>
                                <a:pt x="384" y="435"/>
                                <a:pt x="384" y="435"/>
                                <a:pt x="384" y="435"/>
                              </a:cubicBezTo>
                              <a:cubicBezTo>
                                <a:pt x="377" y="389"/>
                                <a:pt x="377" y="389"/>
                                <a:pt x="377" y="389"/>
                              </a:cubicBezTo>
                              <a:cubicBezTo>
                                <a:pt x="376" y="384"/>
                                <a:pt x="377" y="378"/>
                                <a:pt x="381" y="374"/>
                              </a:cubicBezTo>
                              <a:cubicBezTo>
                                <a:pt x="414" y="341"/>
                                <a:pt x="414" y="341"/>
                                <a:pt x="414" y="341"/>
                              </a:cubicBezTo>
                              <a:cubicBezTo>
                                <a:pt x="370" y="334"/>
                                <a:pt x="370" y="334"/>
                                <a:pt x="370" y="334"/>
                              </a:cubicBezTo>
                              <a:cubicBezTo>
                                <a:pt x="364" y="333"/>
                                <a:pt x="359" y="329"/>
                                <a:pt x="357" y="324"/>
                              </a:cubicBezTo>
                              <a:cubicBezTo>
                                <a:pt x="338" y="283"/>
                                <a:pt x="338" y="283"/>
                                <a:pt x="338" y="283"/>
                              </a:cubicBezTo>
                              <a:cubicBezTo>
                                <a:pt x="318" y="324"/>
                                <a:pt x="318" y="324"/>
                                <a:pt x="318" y="324"/>
                              </a:cubicBezTo>
                              <a:cubicBezTo>
                                <a:pt x="316" y="329"/>
                                <a:pt x="311" y="333"/>
                                <a:pt x="305" y="334"/>
                              </a:cubicBezTo>
                              <a:cubicBezTo>
                                <a:pt x="261" y="340"/>
                                <a:pt x="261" y="340"/>
                                <a:pt x="261" y="340"/>
                              </a:cubicBezTo>
                              <a:cubicBezTo>
                                <a:pt x="293" y="374"/>
                                <a:pt x="293" y="374"/>
                                <a:pt x="293" y="374"/>
                              </a:cubicBezTo>
                              <a:cubicBezTo>
                                <a:pt x="297" y="378"/>
                                <a:pt x="299" y="384"/>
                                <a:pt x="298" y="389"/>
                              </a:cubicBezTo>
                              <a:cubicBezTo>
                                <a:pt x="290" y="435"/>
                                <a:pt x="290" y="435"/>
                                <a:pt x="290" y="435"/>
                              </a:cubicBezTo>
                              <a:cubicBezTo>
                                <a:pt x="329" y="414"/>
                                <a:pt x="329" y="414"/>
                                <a:pt x="329" y="414"/>
                              </a:cubicBezTo>
                              <a:cubicBezTo>
                                <a:pt x="331" y="413"/>
                                <a:pt x="334" y="412"/>
                                <a:pt x="337" y="412"/>
                              </a:cubicBezTo>
                              <a:close/>
                              <a:moveTo>
                                <a:pt x="337" y="412"/>
                              </a:moveTo>
                              <a:cubicBezTo>
                                <a:pt x="337" y="412"/>
                                <a:pt x="337" y="412"/>
                                <a:pt x="337" y="412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69.1pt;margin-top:7.6pt;height:20pt;width:16.85pt;z-index:-1155708928;mso-width-relative:page;mso-height-relative:page;" fillcolor="#FFFFFF [3212]" filled="t" stroked="t" coordsize="469,486" o:gfxdata="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" path="m155,486c154,486,154,486,153,486c66,478,0,437,0,389c0,343,70,313,140,303c140,296,140,296,140,296c88,257,81,185,81,126c81,47,127,0,205,0c282,0,324,45,324,126c324,164,312,212,291,251c286,259,276,263,267,258c259,254,256,243,260,235c278,201,290,158,290,126c290,65,262,35,205,35c145,35,115,66,115,126c115,182,121,244,167,273c172,276,175,281,175,287c175,318,175,318,175,318c175,327,168,335,159,336c83,344,35,373,35,389c35,411,81,444,156,451c166,452,173,460,172,470c171,479,164,486,155,486xm407,485c404,485,401,485,398,483c337,449,337,449,337,449c276,483,276,483,276,483c270,486,263,486,258,482c252,478,249,471,250,465c262,392,262,392,262,392c212,340,212,340,212,340c208,336,206,329,208,323c210,317,216,312,222,311c291,301,291,301,291,301c322,235,322,235,322,235c325,229,331,225,338,225c338,225,338,225,338,225c344,225,350,229,353,235c384,301,384,301,384,301c453,312,453,312,453,312c459,313,464,317,467,323c469,329,467,336,462,341c412,392,412,392,412,392c423,462,423,462,423,462c424,464,424,466,424,468c424,477,417,485,407,485c407,485,407,485,407,485xm337,412c340,412,343,413,346,414c384,435,384,435,384,435c377,389,377,389,377,389c376,384,377,378,381,374c414,341,414,341,414,341c370,334,370,334,370,334c364,333,359,329,357,324c338,283,338,283,338,283c318,324,318,324,318,324c316,329,311,333,305,334c261,340,261,340,261,340c293,374,293,374,293,374c297,378,299,384,298,389c290,435,290,435,290,435c329,414,329,414,329,414c331,413,334,412,337,412xm337,412c337,412,337,412,337,412e">
                <v:path o:connectlocs="90629,287338;82929,179142;47980,74495;191921,74495;158157,152537;171782,74495;68120,74495;103661,169683;94183,198653;92406,266644;91814,287338;235756,285564;163489,285564;148087,274922;125578,201018;131502,183872;190737,138939;200214,133026;227463,177960;276628,190967;244048,231762;251157,276695;241087,286746;204953,244769;223316,229988;245233,201609;211469,191558;188367,191558;154603,201018;176520,229988;194883,244769;199622,243586" o:connectangles="0,0,0,0,0,0,0,0,0,0,0,0,0,0,0,0,0,0,0,0,0,0,0,0,0,0,0,0,0,0,0,0"/>
                <v:fill on="t" focussize="0,0"/>
                <v:stroke color="#FFFFFF [3212]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935" distR="114935" simplePos="0" relativeHeight="3139265536" behindDoc="1" locked="0" layoutInCell="1" allowOverlap="1">
                <wp:simplePos x="0" y="0"/>
                <wp:positionH relativeFrom="column">
                  <wp:posOffset>-947420</wp:posOffset>
                </wp:positionH>
                <wp:positionV relativeFrom="paragraph">
                  <wp:posOffset>46990</wp:posOffset>
                </wp:positionV>
                <wp:extent cx="353060" cy="353060"/>
                <wp:effectExtent l="0" t="0" r="8890" b="889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112395" y="953770"/>
                          <a:ext cx="353060" cy="3530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74.6pt;margin-top:3.7pt;height:27.8pt;width:27.8pt;z-index:-1659018240;v-text-anchor:middle;mso-width-relative:page;mso-height-relative:page;" fillcolor="#2E75B6 [2404]" filled="t" stroked="f" coordsize="21600,21600" arcsize="0.166666666666667" o:gfxdata="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Bl0rbp&#10;2QAAAAkBAAAPAAAAAAAAAAEAIAAAADgAAABkcnMvZG93bnJldi54bWxQSwECFAAUAAAACACHTuJA&#10;EJDajXwCAAC0BAAADgAAAAAAAAABACAAAAA+AQAAZHJzL2Uyb0RvYy54bWxQSwUGAAAAAAYABgBZ&#10;AQAALA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39250176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ragraph">
                  <wp:posOffset>46355</wp:posOffset>
                </wp:positionV>
                <wp:extent cx="5775325" cy="1270"/>
                <wp:effectExtent l="0" t="9525" r="15875" b="17780"/>
                <wp:wrapNone/>
                <wp:docPr id="79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66215" y="976630"/>
                          <a:ext cx="5775325" cy="1270"/>
                        </a:xfrm>
                        <a:prstGeom prst="lin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19050">
                          <a:solidFill>
                            <a:srgbClr val="5B9BD5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4" o:spid="_x0000_s1026" o:spt="20" style="position:absolute;left:0pt;flip:y;margin-left:25.45pt;margin-top:3.65pt;height:0.1pt;width:454.75pt;z-index:-1155717120;mso-width-relative:page;mso-height-relative:page;" fillcolor="#548235 [2409]" filled="t" stroked="t" coordsize="21600,21600" o:gfxdata="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AJoOpU1AAAAAYBAAAPAAAA&#10;AAAAAAEAIAAAADgAAABkcnMvZG93bnJldi54bWxQSwECFAAUAAAACACHTuJAIBYAXQMCAADKAwAA&#10;DgAAAAAAAAABACAAAAA5AQAAZHJzL2Uyb0RvYy54bWxQSwUGAAAAAAYABgBZAQAArgUAAAAA&#10;">
                <v:fill on="t" focussize="0,0"/>
                <v:stroke weight="1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39237888" behindDoc="0" locked="0" layoutInCell="1" allowOverlap="1">
                <wp:simplePos x="0" y="0"/>
                <wp:positionH relativeFrom="column">
                  <wp:posOffset>-492125</wp:posOffset>
                </wp:positionH>
                <wp:positionV relativeFrom="paragraph">
                  <wp:posOffset>130175</wp:posOffset>
                </wp:positionV>
                <wp:extent cx="5510530" cy="118999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9920" y="745490"/>
                          <a:ext cx="5510530" cy="1189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A3737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A3737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>姓 名：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吾小饰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A3737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 xml:space="preserve">                 意向岗位：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市场销售类岗位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A3737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>电 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183-0000-0000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A3737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>现 居：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山东省青岛市     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500" w:lineRule="exact"/>
                              <w:textAlignment w:val="baseline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A3737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>生 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1990-01-09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A3737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>邮 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123123@163.com</w:t>
                            </w:r>
                          </w:p>
                          <w:p>
                            <w:pPr>
                              <w:pStyle w:val="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40" w:lineRule="auto"/>
                              <w:textAlignment w:val="baseline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40" w:lineRule="auto"/>
                              <w:textAlignment w:val="baseline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</w:t>
                            </w:r>
                          </w:p>
                          <w:p>
                            <w:pPr>
                              <w:pStyle w:val="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240" w:lineRule="auto"/>
                              <w:textAlignment w:val="baseline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75pt;margin-top:10.25pt;height:93.7pt;width:433.9pt;z-index:-1155729408;mso-width-relative:page;mso-height-relative:page;" filled="f" stroked="f" coordsize="21600,21600" o:gfxdata="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ABHr8+2wAAAAoBAAAPAAAAAAAAAAEAIAAAADgA&#10;AABkcnMvZG93bnJldi54bWxQSwECFAAUAAAACACHTuJAOf6R1ikCAAAjBAAADgAAAAAAAAABACAA&#10;AABA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A3737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A3737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>姓 名：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"/>
                          <w:sz w:val="22"/>
                          <w:szCs w:val="22"/>
                          <w:lang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吾小饰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A3737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 xml:space="preserve">                 意向岗位：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市场销售类岗位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A3737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>电 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183-0000-0000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A3737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>现 居：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山东省青岛市     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500" w:lineRule="exact"/>
                        <w:textAlignment w:val="baseline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A3737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>生 日：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1990-01-09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A3737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>邮 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123123@163.com</w:t>
                      </w:r>
                    </w:p>
                    <w:p>
                      <w:pPr>
                        <w:pStyle w:val="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40" w:lineRule="auto"/>
                        <w:textAlignment w:val="baseline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40" w:lineRule="auto"/>
                        <w:textAlignment w:val="baseline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</w:t>
                      </w:r>
                    </w:p>
                    <w:p>
                      <w:pPr>
                        <w:pStyle w:val="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240" w:lineRule="auto"/>
                        <w:textAlignment w:val="baseline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39265536" behindDoc="0" locked="0" layoutInCell="1" allowOverlap="1">
                <wp:simplePos x="0" y="0"/>
                <wp:positionH relativeFrom="column">
                  <wp:posOffset>-796290</wp:posOffset>
                </wp:positionH>
                <wp:positionV relativeFrom="paragraph">
                  <wp:posOffset>2540</wp:posOffset>
                </wp:positionV>
                <wp:extent cx="75565" cy="123825"/>
                <wp:effectExtent l="0" t="0" r="635" b="952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6710" y="1511300"/>
                          <a:ext cx="7556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7pt;margin-top:0.2pt;height:9.75pt;width:5.95pt;z-index:-1155701760;v-text-anchor:middle;mso-width-relative:page;mso-height-relative:page;" fillcolor="#FFFFFF [3212]" filled="t" stroked="f" coordsize="21600,21600" o:gfxdata="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WAAAAZHJz&#10;L1BLAQIUABQAAAAIAIdO4kBLfDlq2gAAAAkBAAAPAAAAAAAAAAEAIAAAADgAAABkcnMvZG93bnJl&#10;di54bWxQSwECFAAUAAAACACHTuJA2PEB7lcCAACIBAAADgAAAAAAAAABACAAAAA/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1"/>
        </w:rPr>
      </w:pPr>
    </w:p>
    <w:p>
      <w:pPr>
        <w:rPr>
          <w:rFonts w:hint="eastAsia" w:eastAsiaTheme="minorEastAsia"/>
          <w:sz w:val="21"/>
          <w:lang w:eastAsia="zh-CN"/>
        </w:rPr>
      </w:pPr>
    </w:p>
    <w:p>
      <w:pPr>
        <w:rPr>
          <w:sz w:val="21"/>
          <w:vertAlign w:val="baseline"/>
        </w:rPr>
      </w:pPr>
    </w:p>
    <w:p>
      <w:pPr>
        <w:rPr>
          <w:rFonts w:hint="eastAsia" w:eastAsiaTheme="minorEastAsia"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39265536" behindDoc="0" locked="0" layoutInCell="1" allowOverlap="1">
                <wp:simplePos x="0" y="0"/>
                <wp:positionH relativeFrom="column">
                  <wp:posOffset>-784860</wp:posOffset>
                </wp:positionH>
                <wp:positionV relativeFrom="paragraph">
                  <wp:posOffset>80645</wp:posOffset>
                </wp:positionV>
                <wp:extent cx="75565" cy="123825"/>
                <wp:effectExtent l="0" t="0" r="635" b="95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1.8pt;margin-top:6.35pt;height:9.75pt;width:5.95pt;z-index:-1155701760;v-text-anchor:middle;mso-width-relative:page;mso-height-relative:page;" fillcolor="#FFFFFF [3212]" filled="t" stroked="f" coordsize="21600,21600" o:gfxdata="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AtYdBy2gAAAAsBAAAPAAAAAAAAAAEAIAAAADgAAABkcnMvZG93bnJldi54bWxQSwEC&#10;FAAUAAAACACHTuJAhQ+QRU4CAAB9BAAADgAAAAAAAAABACAAAAA/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39230720" behindDoc="0" locked="0" layoutInCell="1" allowOverlap="1">
                <wp:simplePos x="0" y="0"/>
                <wp:positionH relativeFrom="column">
                  <wp:posOffset>-584835</wp:posOffset>
                </wp:positionH>
                <wp:positionV relativeFrom="paragraph">
                  <wp:posOffset>160020</wp:posOffset>
                </wp:positionV>
                <wp:extent cx="967105" cy="40195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8160" y="2133600"/>
                          <a:ext cx="96710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05pt;margin-top:12.6pt;height:31.65pt;width:76.15pt;z-index:-1155736576;mso-width-relative:page;mso-height-relative:page;" filled="f" stroked="f" coordsize="21600,21600" o:gfxdata="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Az9k1L2QAAAAgBAAAPAAAAAAAAAAEAIAAAADgA&#10;AABkcnMvZG93bnJldi54bWxQSwECFAAUAAAACACHTuJAP+fHrysCAAAkBAAADgAAAAAAAAABACAA&#10;AAA+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39231744" behindDoc="0" locked="0" layoutInCell="1" allowOverlap="1">
                <wp:simplePos x="0" y="0"/>
                <wp:positionH relativeFrom="column">
                  <wp:posOffset>-897890</wp:posOffset>
                </wp:positionH>
                <wp:positionV relativeFrom="paragraph">
                  <wp:posOffset>79375</wp:posOffset>
                </wp:positionV>
                <wp:extent cx="254635" cy="205740"/>
                <wp:effectExtent l="0" t="0" r="0" b="6985"/>
                <wp:wrapNone/>
                <wp:docPr id="67" name="任意多边形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313690" y="2275840"/>
                          <a:ext cx="254635" cy="2057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17" y="55"/>
                            </a:cxn>
                            <a:cxn ang="0">
                              <a:pos x="217" y="91"/>
                            </a:cxn>
                            <a:cxn ang="0">
                              <a:pos x="225" y="99"/>
                            </a:cxn>
                            <a:cxn ang="0">
                              <a:pos x="209" y="116"/>
                            </a:cxn>
                            <a:cxn ang="0">
                              <a:pos x="192" y="100"/>
                            </a:cxn>
                            <a:cxn ang="0">
                              <a:pos x="204" y="90"/>
                            </a:cxn>
                            <a:cxn ang="0">
                              <a:pos x="204" y="61"/>
                            </a:cxn>
                            <a:cxn ang="0">
                              <a:pos x="130" y="91"/>
                            </a:cxn>
                            <a:cxn ang="0">
                              <a:pos x="102" y="92"/>
                            </a:cxn>
                            <a:cxn ang="0">
                              <a:pos x="17" y="58"/>
                            </a:cxn>
                            <a:cxn ang="0">
                              <a:pos x="17" y="38"/>
                            </a:cxn>
                            <a:cxn ang="0">
                              <a:pos x="99" y="8"/>
                            </a:cxn>
                            <a:cxn ang="0">
                              <a:pos x="129" y="6"/>
                            </a:cxn>
                            <a:cxn ang="0">
                              <a:pos x="216" y="40"/>
                            </a:cxn>
                            <a:cxn ang="0">
                              <a:pos x="217" y="55"/>
                            </a:cxn>
                            <a:cxn ang="0">
                              <a:pos x="133" y="105"/>
                            </a:cxn>
                            <a:cxn ang="0">
                              <a:pos x="176" y="86"/>
                            </a:cxn>
                            <a:cxn ang="0">
                              <a:pos x="176" y="144"/>
                            </a:cxn>
                            <a:cxn ang="0">
                              <a:pos x="116" y="167"/>
                            </a:cxn>
                            <a:cxn ang="0">
                              <a:pos x="53" y="144"/>
                            </a:cxn>
                            <a:cxn ang="0">
                              <a:pos x="53" y="90"/>
                            </a:cxn>
                            <a:cxn ang="0">
                              <a:pos x="98" y="105"/>
                            </a:cxn>
                            <a:cxn ang="0">
                              <a:pos x="133" y="105"/>
                            </a:cxn>
                            <a:cxn ang="0">
                              <a:pos x="133" y="105"/>
                            </a:cxn>
                            <a:cxn ang="0">
                              <a:pos x="133" y="105"/>
                            </a:cxn>
                          </a:cxnLst>
                          <a:pathLst>
                            <a:path w="236" h="167">
                              <a:moveTo>
                                <a:pt x="217" y="55"/>
                              </a:moveTo>
                              <a:cubicBezTo>
                                <a:pt x="217" y="91"/>
                                <a:pt x="217" y="91"/>
                                <a:pt x="217" y="91"/>
                              </a:cubicBezTo>
                              <a:cubicBezTo>
                                <a:pt x="225" y="99"/>
                                <a:pt x="225" y="99"/>
                                <a:pt x="225" y="99"/>
                              </a:cubicBezTo>
                              <a:cubicBezTo>
                                <a:pt x="209" y="116"/>
                                <a:pt x="209" y="116"/>
                                <a:pt x="209" y="116"/>
                              </a:cubicBezTo>
                              <a:cubicBezTo>
                                <a:pt x="192" y="100"/>
                                <a:pt x="192" y="100"/>
                                <a:pt x="192" y="100"/>
                              </a:cubicBezTo>
                              <a:cubicBezTo>
                                <a:pt x="204" y="90"/>
                                <a:pt x="204" y="90"/>
                                <a:pt x="204" y="90"/>
                              </a:cubicBezTo>
                              <a:cubicBezTo>
                                <a:pt x="204" y="61"/>
                                <a:pt x="204" y="61"/>
                                <a:pt x="204" y="61"/>
                              </a:cubicBezTo>
                              <a:cubicBezTo>
                                <a:pt x="156" y="80"/>
                                <a:pt x="141" y="86"/>
                                <a:pt x="130" y="91"/>
                              </a:cubicBezTo>
                              <a:cubicBezTo>
                                <a:pt x="120" y="96"/>
                                <a:pt x="112" y="96"/>
                                <a:pt x="102" y="92"/>
                              </a:cubicBezTo>
                              <a:cubicBezTo>
                                <a:pt x="91" y="88"/>
                                <a:pt x="42" y="70"/>
                                <a:pt x="17" y="58"/>
                              </a:cubicBezTo>
                              <a:cubicBezTo>
                                <a:pt x="1" y="50"/>
                                <a:pt x="0" y="45"/>
                                <a:pt x="17" y="38"/>
                              </a:cubicBezTo>
                              <a:cubicBezTo>
                                <a:pt x="41" y="29"/>
                                <a:pt x="79" y="15"/>
                                <a:pt x="99" y="8"/>
                              </a:cubicBezTo>
                              <a:cubicBezTo>
                                <a:pt x="111" y="3"/>
                                <a:pt x="118" y="0"/>
                                <a:pt x="129" y="6"/>
                              </a:cubicBezTo>
                              <a:cubicBezTo>
                                <a:pt x="149" y="14"/>
                                <a:pt x="194" y="31"/>
                                <a:pt x="216" y="40"/>
                              </a:cubicBezTo>
                              <a:cubicBezTo>
                                <a:pt x="236" y="49"/>
                                <a:pt x="223" y="51"/>
                                <a:pt x="217" y="55"/>
                              </a:cubicBezTo>
                              <a:close/>
                              <a:moveTo>
                                <a:pt x="133" y="105"/>
                              </a:moveTo>
                              <a:cubicBezTo>
                                <a:pt x="144" y="101"/>
                                <a:pt x="160" y="93"/>
                                <a:pt x="176" y="86"/>
                              </a:cubicBezTo>
                              <a:cubicBezTo>
                                <a:pt x="176" y="144"/>
                                <a:pt x="176" y="144"/>
                                <a:pt x="176" y="144"/>
                              </a:cubicBezTo>
                              <a:cubicBezTo>
                                <a:pt x="176" y="144"/>
                                <a:pt x="155" y="167"/>
                                <a:pt x="116" y="167"/>
                              </a:cubicBezTo>
                              <a:cubicBezTo>
                                <a:pt x="75" y="167"/>
                                <a:pt x="53" y="144"/>
                                <a:pt x="53" y="144"/>
                              </a:cubicBezTo>
                              <a:cubicBezTo>
                                <a:pt x="53" y="90"/>
                                <a:pt x="53" y="90"/>
                                <a:pt x="53" y="90"/>
                              </a:cubicBezTo>
                              <a:cubicBezTo>
                                <a:pt x="66" y="95"/>
                                <a:pt x="80" y="99"/>
                                <a:pt x="98" y="105"/>
                              </a:cubicBezTo>
                              <a:cubicBezTo>
                                <a:pt x="109" y="109"/>
                                <a:pt x="123" y="111"/>
                                <a:pt x="133" y="105"/>
                              </a:cubicBezTo>
                              <a:close/>
                              <a:moveTo>
                                <a:pt x="133" y="105"/>
                              </a:moveTo>
                              <a:cubicBezTo>
                                <a:pt x="133" y="105"/>
                                <a:pt x="133" y="105"/>
                                <a:pt x="133" y="10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70.7pt;margin-top:6.25pt;height:16.2pt;width:20.05pt;z-index:-1155735552;mso-width-relative:page;mso-height-relative:page;" fillcolor="#FFFFFF [3212]" filled="t" stroked="f" coordsize="236,167" o:gfxdata="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" path="m217,55c217,91,217,91,217,91c225,99,225,99,225,99c209,116,209,116,209,116c192,100,192,100,192,100c204,90,204,90,204,90c204,61,204,61,204,61c156,80,141,86,130,91c120,96,112,96,102,92c91,88,42,70,17,58c1,50,0,45,17,38c41,29,79,15,99,8c111,3,118,0,129,6c149,14,194,31,216,40c236,49,223,51,217,55xm133,105c144,101,160,93,176,86c176,144,176,144,176,144c176,144,155,167,116,167c75,167,53,144,53,144c53,90,53,90,53,90c66,95,80,99,98,105c109,109,123,111,133,105xm133,105c133,105,133,105,133,105e">
                <v:path o:connectlocs="217,55;217,91;225,99;209,116;192,100;204,90;204,61;130,91;102,92;17,58;17,38;99,8;129,6;216,40;217,55;133,105;176,86;176,144;116,167;53,144;53,90;98,105;133,105;133,105;133,105" o:connectangles="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935" distR="114935" simplePos="0" relativeHeight="3139265536" behindDoc="1" locked="0" layoutInCell="1" allowOverlap="1">
                <wp:simplePos x="0" y="0"/>
                <wp:positionH relativeFrom="column">
                  <wp:posOffset>-947420</wp:posOffset>
                </wp:positionH>
                <wp:positionV relativeFrom="paragraph">
                  <wp:posOffset>5715</wp:posOffset>
                </wp:positionV>
                <wp:extent cx="353060" cy="353060"/>
                <wp:effectExtent l="0" t="0" r="8890" b="889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3530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74.6pt;margin-top:0.45pt;height:27.8pt;width:27.8pt;z-index:-1659018240;v-text-anchor:middle;mso-width-relative:page;mso-height-relative:page;" fillcolor="#2E75B6 [2404]" filled="t" stroked="f" coordsize="21600,21600" arcsize="0.166666666666667" o:gfxdata="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Cr/c++1wAAAAgBAAAPAAAAAAAA&#10;AAEAIAAAADgAAABkcnMvZG93bnJldi54bWxQSwECFAAUAAAACACHTuJAeuUJXG8CAACpBAAADgAA&#10;AAAAAAABACAAAAA8AQAAZHJzL2Uyb0RvYy54bWxQSwUGAAAAAAYABgBZAQAAHQ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39265536" behindDoc="0" locked="0" layoutInCell="1" allowOverlap="1">
                <wp:simplePos x="0" y="0"/>
                <wp:positionH relativeFrom="column">
                  <wp:posOffset>-784860</wp:posOffset>
                </wp:positionH>
                <wp:positionV relativeFrom="paragraph">
                  <wp:posOffset>160655</wp:posOffset>
                </wp:positionV>
                <wp:extent cx="75565" cy="123825"/>
                <wp:effectExtent l="0" t="0" r="635" b="952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1.8pt;margin-top:12.65pt;height:9.75pt;width:5.95pt;z-index:-1155701760;v-text-anchor:middle;mso-width-relative:page;mso-height-relative:page;" fillcolor="#FFFFFF [3212]" filled="t" stroked="f" coordsize="21600,21600" o:gfxdata="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LzWkUnbAAAACwEAAA8AAAAAAAAAAQAgAAAAOAAAAGRycy9kb3ducmV2LnhtbFBL&#10;AQIUABQAAAAIAIdO4kDXyK0aTwIAAH0EAAAOAAAAAAAAAAEAIAAAAEA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39241984" behindDoc="0" locked="0" layoutInCell="1" allowOverlap="1">
                <wp:simplePos x="0" y="0"/>
                <wp:positionH relativeFrom="column">
                  <wp:posOffset>-492125</wp:posOffset>
                </wp:positionH>
                <wp:positionV relativeFrom="paragraph">
                  <wp:posOffset>107950</wp:posOffset>
                </wp:positionV>
                <wp:extent cx="6399530" cy="136969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4530" y="2936240"/>
                          <a:ext cx="6399530" cy="1369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A3737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A3737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>2011.09—2015.09              山东大学                          营销专业/本科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A3737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A3737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>毕业院校：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山东大学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A3737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管理学、创业管理、市场营销、、经济法、人力资源管理、劳动经济学、国际贸易实务学、信息资源管理等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75pt;margin-top:8.5pt;height:107.85pt;width:503.9pt;z-index:-1155725312;mso-width-relative:page;mso-height-relative:page;" filled="f" stroked="f" coordsize="21600,21600" o:gfxdata="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YxbuwNsAAAAKAQAADwAAAAAAAAABACAAAAA4AAAA&#10;ZHJzL2Rvd25yZXYueG1sUEsBAhQAFAAAAAgAh07iQJ3ZOUQnAgAAJgQAAA4AAAAAAAAAAQAgAAAA&#10;Q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A3737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A3737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>2011.09—2015.09              山东大学                          营销专业/本科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A3737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A3737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>毕业院校：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山东大学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A3737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管理学、创业管理、市场营销、、经济法、人力资源管理、劳动经济学、国际贸易实务学、信息资源管理等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39251200" behindDoc="0" locked="0" layoutInCell="1" allowOverlap="1">
                <wp:simplePos x="0" y="0"/>
                <wp:positionH relativeFrom="column">
                  <wp:posOffset>323215</wp:posOffset>
                </wp:positionH>
                <wp:positionV relativeFrom="paragraph">
                  <wp:posOffset>17145</wp:posOffset>
                </wp:positionV>
                <wp:extent cx="5775325" cy="1270"/>
                <wp:effectExtent l="0" t="9525" r="15875" b="1778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66215" y="2396490"/>
                          <a:ext cx="5775325" cy="127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5B9BD5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.45pt;margin-top:1.35pt;height:0.1pt;width:454.75pt;z-index:-1155716096;mso-width-relative:page;mso-height-relative:page;" filled="f" stroked="t" coordsize="21600,21600" o:gfxdata="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KxH/CLTAAAABgEAAA8AAAAAAAAAAQAgAAAAOAAAAGRycy9kb3ducmV2&#10;LnhtbFBLAQIUABQAAAAIAIdO4kC1Xt7X6wEAAIADAAAOAAAAAAAAAAEAIAAAADgBAABkcnMvZTJv&#10;RG9jLnhtbFBLBQYAAAAABgAGAFkBAACVBQAAAAA=&#10;">
                <v:fill on="f" focussize="0,0"/>
                <v:stroke weight="1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rFonts w:hint="eastAsia" w:eastAsiaTheme="minorEastAsia"/>
          <w:sz w:val="21"/>
          <w:lang w:eastAsia="zh-CN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39265536" behindDoc="0" locked="0" layoutInCell="1" allowOverlap="1">
                <wp:simplePos x="0" y="0"/>
                <wp:positionH relativeFrom="column">
                  <wp:posOffset>-784860</wp:posOffset>
                </wp:positionH>
                <wp:positionV relativeFrom="paragraph">
                  <wp:posOffset>140970</wp:posOffset>
                </wp:positionV>
                <wp:extent cx="75565" cy="123825"/>
                <wp:effectExtent l="0" t="0" r="635" b="952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1.8pt;margin-top:11.1pt;height:9.75pt;width:5.95pt;z-index:-1155701760;v-text-anchor:middle;mso-width-relative:page;mso-height-relative:page;" fillcolor="#FFFFFF [3212]" filled="t" stroked="f" coordsize="21600,21600" o:gfxdata="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Beeiy32gAAAAsBAAAPAAAAAAAAAAEAIAAAADgAAABkcnMvZG93bnJldi54bWxQSwEC&#10;FAAUAAAACACHTuJAcA77/k4CAAB9BAAADgAAAAAAAAABACAAAAA/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39239936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137795</wp:posOffset>
                </wp:positionV>
                <wp:extent cx="218440" cy="213360"/>
                <wp:effectExtent l="4445" t="4445" r="5715" b="10795"/>
                <wp:wrapNone/>
                <wp:docPr id="66" name="任意多边形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335915" y="3970020"/>
                          <a:ext cx="218440" cy="2133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2" y="18"/>
                            </a:cxn>
                            <a:cxn ang="0">
                              <a:pos x="93" y="18"/>
                            </a:cxn>
                            <a:cxn ang="0">
                              <a:pos x="93" y="9"/>
                            </a:cxn>
                            <a:cxn ang="0">
                              <a:pos x="84" y="0"/>
                            </a:cxn>
                            <a:cxn ang="0">
                              <a:pos x="47" y="0"/>
                            </a:cxn>
                            <a:cxn ang="0">
                              <a:pos x="37" y="9"/>
                            </a:cxn>
                            <a:cxn ang="0">
                              <a:pos x="37" y="18"/>
                            </a:cxn>
                            <a:cxn ang="0">
                              <a:pos x="9" y="18"/>
                            </a:cxn>
                            <a:cxn ang="0">
                              <a:pos x="0" y="28"/>
                            </a:cxn>
                            <a:cxn ang="0">
                              <a:pos x="0" y="103"/>
                            </a:cxn>
                            <a:cxn ang="0">
                              <a:pos x="9" y="112"/>
                            </a:cxn>
                            <a:cxn ang="0">
                              <a:pos x="122" y="112"/>
                            </a:cxn>
                            <a:cxn ang="0">
                              <a:pos x="131" y="103"/>
                            </a:cxn>
                            <a:cxn ang="0">
                              <a:pos x="131" y="28"/>
                            </a:cxn>
                            <a:cxn ang="0">
                              <a:pos x="122" y="18"/>
                            </a:cxn>
                            <a:cxn ang="0">
                              <a:pos x="122" y="18"/>
                            </a:cxn>
                            <a:cxn ang="0">
                              <a:pos x="47" y="9"/>
                            </a:cxn>
                            <a:cxn ang="0">
                              <a:pos x="84" y="9"/>
                            </a:cxn>
                            <a:cxn ang="0">
                              <a:pos x="84" y="18"/>
                            </a:cxn>
                            <a:cxn ang="0">
                              <a:pos x="47" y="18"/>
                            </a:cxn>
                            <a:cxn ang="0">
                              <a:pos x="47" y="9"/>
                            </a:cxn>
                            <a:cxn ang="0">
                              <a:pos x="47" y="9"/>
                            </a:cxn>
                            <a:cxn ang="0">
                              <a:pos x="122" y="28"/>
                            </a:cxn>
                            <a:cxn ang="0">
                              <a:pos x="122" y="43"/>
                            </a:cxn>
                            <a:cxn ang="0">
                              <a:pos x="70" y="53"/>
                            </a:cxn>
                            <a:cxn ang="0">
                              <a:pos x="70" y="51"/>
                            </a:cxn>
                            <a:cxn ang="0">
                              <a:pos x="65" y="46"/>
                            </a:cxn>
                            <a:cxn ang="0">
                              <a:pos x="61" y="51"/>
                            </a:cxn>
                            <a:cxn ang="0">
                              <a:pos x="61" y="53"/>
                            </a:cxn>
                            <a:cxn ang="0">
                              <a:pos x="9" y="42"/>
                            </a:cxn>
                            <a:cxn ang="0">
                              <a:pos x="9" y="28"/>
                            </a:cxn>
                            <a:cxn ang="0">
                              <a:pos x="122" y="28"/>
                            </a:cxn>
                            <a:cxn ang="0">
                              <a:pos x="122" y="28"/>
                            </a:cxn>
                            <a:cxn ang="0">
                              <a:pos x="9" y="103"/>
                            </a:cxn>
                            <a:cxn ang="0">
                              <a:pos x="9" y="47"/>
                            </a:cxn>
                            <a:cxn ang="0">
                              <a:pos x="61" y="57"/>
                            </a:cxn>
                            <a:cxn ang="0">
                              <a:pos x="61" y="60"/>
                            </a:cxn>
                            <a:cxn ang="0">
                              <a:pos x="65" y="65"/>
                            </a:cxn>
                            <a:cxn ang="0">
                              <a:pos x="70" y="60"/>
                            </a:cxn>
                            <a:cxn ang="0">
                              <a:pos x="70" y="58"/>
                            </a:cxn>
                            <a:cxn ang="0">
                              <a:pos x="122" y="48"/>
                            </a:cxn>
                            <a:cxn ang="0">
                              <a:pos x="122" y="103"/>
                            </a:cxn>
                            <a:cxn ang="0">
                              <a:pos x="9" y="103"/>
                            </a:cxn>
                            <a:cxn ang="0">
                              <a:pos x="9" y="103"/>
                            </a:cxn>
                            <a:cxn ang="0">
                              <a:pos x="9" y="103"/>
                            </a:cxn>
                            <a:cxn ang="0">
                              <a:pos x="9" y="103"/>
                            </a:cxn>
                          </a:cxnLst>
                          <a:pathLst>
                            <a:path w="131" h="112">
                              <a:moveTo>
                                <a:pt x="122" y="18"/>
                              </a:moveTo>
                              <a:cubicBezTo>
                                <a:pt x="93" y="18"/>
                                <a:pt x="93" y="18"/>
                                <a:pt x="93" y="18"/>
                              </a:cubicBezTo>
                              <a:cubicBezTo>
                                <a:pt x="93" y="9"/>
                                <a:pt x="93" y="9"/>
                                <a:pt x="93" y="9"/>
                              </a:cubicBezTo>
                              <a:cubicBezTo>
                                <a:pt x="93" y="4"/>
                                <a:pt x="89" y="0"/>
                                <a:pt x="84" y="0"/>
                              </a:cubicBezTo>
                              <a:cubicBezTo>
                                <a:pt x="47" y="0"/>
                                <a:pt x="47" y="0"/>
                                <a:pt x="47" y="0"/>
                              </a:cubicBezTo>
                              <a:cubicBezTo>
                                <a:pt x="41" y="0"/>
                                <a:pt x="37" y="4"/>
                                <a:pt x="37" y="9"/>
                              </a:cubicBezTo>
                              <a:cubicBezTo>
                                <a:pt x="37" y="18"/>
                                <a:pt x="37" y="18"/>
                                <a:pt x="37" y="18"/>
                              </a:cubicBezTo>
                              <a:cubicBezTo>
                                <a:pt x="9" y="18"/>
                                <a:pt x="9" y="18"/>
                                <a:pt x="9" y="18"/>
                              </a:cubicBezTo>
                              <a:cubicBezTo>
                                <a:pt x="4" y="18"/>
                                <a:pt x="0" y="23"/>
                                <a:pt x="0" y="28"/>
                              </a:cubicBezTo>
                              <a:cubicBezTo>
                                <a:pt x="0" y="103"/>
                                <a:pt x="0" y="103"/>
                                <a:pt x="0" y="103"/>
                              </a:cubicBezTo>
                              <a:cubicBezTo>
                                <a:pt x="0" y="108"/>
                                <a:pt x="4" y="112"/>
                                <a:pt x="9" y="112"/>
                              </a:cubicBezTo>
                              <a:cubicBezTo>
                                <a:pt x="122" y="112"/>
                                <a:pt x="122" y="112"/>
                                <a:pt x="122" y="112"/>
                              </a:cubicBezTo>
                              <a:cubicBezTo>
                                <a:pt x="127" y="112"/>
                                <a:pt x="131" y="108"/>
                                <a:pt x="131" y="103"/>
                              </a:cubicBezTo>
                              <a:cubicBezTo>
                                <a:pt x="131" y="28"/>
                                <a:pt x="131" y="28"/>
                                <a:pt x="131" y="28"/>
                              </a:cubicBezTo>
                              <a:cubicBezTo>
                                <a:pt x="131" y="23"/>
                                <a:pt x="127" y="18"/>
                                <a:pt x="122" y="18"/>
                              </a:cubicBezTo>
                              <a:cubicBezTo>
                                <a:pt x="122" y="18"/>
                                <a:pt x="122" y="18"/>
                                <a:pt x="122" y="18"/>
                              </a:cubicBezTo>
                              <a:close/>
                              <a:moveTo>
                                <a:pt x="47" y="9"/>
                              </a:moveTo>
                              <a:cubicBezTo>
                                <a:pt x="84" y="9"/>
                                <a:pt x="84" y="9"/>
                                <a:pt x="84" y="9"/>
                              </a:cubicBezTo>
                              <a:cubicBezTo>
                                <a:pt x="84" y="18"/>
                                <a:pt x="84" y="18"/>
                                <a:pt x="84" y="18"/>
                              </a:cubicBezTo>
                              <a:cubicBezTo>
                                <a:pt x="47" y="18"/>
                                <a:pt x="47" y="18"/>
                                <a:pt x="47" y="18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lose/>
                              <a:moveTo>
                                <a:pt x="122" y="28"/>
                              </a:moveTo>
                              <a:cubicBezTo>
                                <a:pt x="122" y="43"/>
                                <a:pt x="122" y="43"/>
                                <a:pt x="122" y="43"/>
                              </a:cubicBezTo>
                              <a:cubicBezTo>
                                <a:pt x="107" y="49"/>
                                <a:pt x="88" y="52"/>
                                <a:pt x="70" y="53"/>
                              </a:cubicBezTo>
                              <a:cubicBezTo>
                                <a:pt x="70" y="51"/>
                                <a:pt x="70" y="51"/>
                                <a:pt x="70" y="51"/>
                              </a:cubicBezTo>
                              <a:cubicBezTo>
                                <a:pt x="70" y="49"/>
                                <a:pt x="68" y="46"/>
                                <a:pt x="65" y="46"/>
                              </a:cubicBezTo>
                              <a:cubicBezTo>
                                <a:pt x="63" y="46"/>
                                <a:pt x="61" y="49"/>
                                <a:pt x="61" y="51"/>
                              </a:cubicBezTo>
                              <a:cubicBezTo>
                                <a:pt x="61" y="53"/>
                                <a:pt x="61" y="53"/>
                                <a:pt x="61" y="53"/>
                              </a:cubicBezTo>
                              <a:cubicBezTo>
                                <a:pt x="43" y="52"/>
                                <a:pt x="24" y="48"/>
                                <a:pt x="9" y="42"/>
                              </a:cubicBezTo>
                              <a:cubicBezTo>
                                <a:pt x="9" y="28"/>
                                <a:pt x="9" y="28"/>
                                <a:pt x="9" y="28"/>
                              </a:cubicBezTo>
                              <a:cubicBezTo>
                                <a:pt x="122" y="28"/>
                                <a:pt x="122" y="28"/>
                                <a:pt x="122" y="28"/>
                              </a:cubicBezTo>
                              <a:cubicBezTo>
                                <a:pt x="122" y="28"/>
                                <a:pt x="122" y="28"/>
                                <a:pt x="122" y="28"/>
                              </a:cubicBezTo>
                              <a:close/>
                              <a:moveTo>
                                <a:pt x="9" y="103"/>
                              </a:moveTo>
                              <a:cubicBezTo>
                                <a:pt x="9" y="47"/>
                                <a:pt x="9" y="47"/>
                                <a:pt x="9" y="47"/>
                              </a:cubicBezTo>
                              <a:cubicBezTo>
                                <a:pt x="24" y="53"/>
                                <a:pt x="43" y="57"/>
                                <a:pt x="61" y="57"/>
                              </a:cubicBezTo>
                              <a:cubicBezTo>
                                <a:pt x="61" y="60"/>
                                <a:pt x="61" y="60"/>
                                <a:pt x="61" y="60"/>
                              </a:cubicBezTo>
                              <a:cubicBezTo>
                                <a:pt x="61" y="63"/>
                                <a:pt x="63" y="65"/>
                                <a:pt x="65" y="65"/>
                              </a:cubicBezTo>
                              <a:cubicBezTo>
                                <a:pt x="68" y="65"/>
                                <a:pt x="70" y="63"/>
                                <a:pt x="70" y="60"/>
                              </a:cubicBezTo>
                              <a:cubicBezTo>
                                <a:pt x="70" y="58"/>
                                <a:pt x="70" y="58"/>
                                <a:pt x="70" y="58"/>
                              </a:cubicBezTo>
                              <a:cubicBezTo>
                                <a:pt x="88" y="57"/>
                                <a:pt x="107" y="54"/>
                                <a:pt x="122" y="48"/>
                              </a:cubicBezTo>
                              <a:cubicBezTo>
                                <a:pt x="122" y="103"/>
                                <a:pt x="122" y="103"/>
                                <a:pt x="122" y="103"/>
                              </a:cubicBez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  <a:close/>
                              <a:moveTo>
                                <a:pt x="9" y="103"/>
                              </a:move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37" o:spid="_x0000_s1026" o:spt="100" style="position:absolute;left:0pt;margin-left:-69.3pt;margin-top:10.85pt;height:16.8pt;width:17.2pt;z-index:-1155727360;mso-width-relative:page;mso-height-relative:page;" fillcolor="#FFFFFF [3212]" filled="t" stroked="t" coordsize="131,112" o:gfxdata="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" path="m122,18c93,18,93,18,93,18c93,9,93,9,93,9c93,4,89,0,84,0c47,0,47,0,47,0c41,0,37,4,37,9c37,18,37,18,37,18c9,18,9,18,9,18c4,18,0,23,0,28c0,103,0,103,0,103c0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>
                <v:path o:connectlocs="122,18;93,18;93,9;84,0;47,0;37,9;37,18;9,18;0,28;0,103;9,112;122,112;131,103;131,28;122,18;122,18;47,9;84,9;84,18;47,18;47,9;47,9;122,28;122,43;70,53;70,51;65,46;61,51;61,53;9,42;9,28;122,28;122,28;9,103;9,47;61,57;61,60;65,65;70,60;70,58;122,48;122,103;9,103;9,103;9,103;9,103" o:connectangles="0,0,0,0,0,0,0,0,0,0,0,0,0,0,0,0,0,0,0,0,0,0,0,0,0,0,0,0,0,0,0,0,0,0,0,0,0,0,0,0,0,0,0,0,0,0"/>
                <v:fill on="t" focussize="0,0"/>
                <v:stroke color="#FFFFFF [3212]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39240960" behindDoc="0" locked="0" layoutInCell="1" allowOverlap="1">
                <wp:simplePos x="0" y="0"/>
                <wp:positionH relativeFrom="column">
                  <wp:posOffset>-584835</wp:posOffset>
                </wp:positionH>
                <wp:positionV relativeFrom="paragraph">
                  <wp:posOffset>20320</wp:posOffset>
                </wp:positionV>
                <wp:extent cx="902970" cy="41021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8160" y="3826510"/>
                          <a:ext cx="902970" cy="410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05pt;margin-top:1.6pt;height:32.3pt;width:71.1pt;z-index:-1155726336;mso-width-relative:page;mso-height-relative:page;" filled="f" stroked="f" coordsize="21600,21600" o:gfxdata="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DLfMye2AAAAAcBAAAPAAAAAAAAAAEAIAAAADgAAABk&#10;cnMvZG93bnJldi54bWxQSwECFAAUAAAACACHTuJAqAS+/ykCAAAkBAAADgAAAAAAAAABACAAAAA9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935" distR="114935" simplePos="0" relativeHeight="3139265536" behindDoc="1" locked="0" layoutInCell="1" allowOverlap="1">
                <wp:simplePos x="0" y="0"/>
                <wp:positionH relativeFrom="column">
                  <wp:posOffset>-947420</wp:posOffset>
                </wp:positionH>
                <wp:positionV relativeFrom="paragraph">
                  <wp:posOffset>67945</wp:posOffset>
                </wp:positionV>
                <wp:extent cx="353060" cy="353060"/>
                <wp:effectExtent l="0" t="0" r="8890" b="889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3530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74.6pt;margin-top:5.35pt;height:27.8pt;width:27.8pt;z-index:-1659018240;v-text-anchor:middle;mso-width-relative:page;mso-height-relative:page;" fillcolor="#2E75B6 [2404]" filled="t" stroked="f" coordsize="21600,21600" arcsize="0.166666666666667" o:gfxdata="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AAWN3vYAAAACgEAAA8AAAAA&#10;AAAAAQAgAAAAOAAAAGRycy9kb3ducmV2LnhtbFBLAQIUABQAAAAIAIdO4kA4MwCUcAIAAKkEAAAO&#10;AAAAAAAAAAEAIAAAAD0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39243008" behindDoc="0" locked="0" layoutInCell="1" allowOverlap="1">
                <wp:simplePos x="0" y="0"/>
                <wp:positionH relativeFrom="column">
                  <wp:posOffset>-492125</wp:posOffset>
                </wp:positionH>
                <wp:positionV relativeFrom="paragraph">
                  <wp:posOffset>170180</wp:posOffset>
                </wp:positionV>
                <wp:extent cx="6466840" cy="275336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20420" y="4704715"/>
                          <a:ext cx="6466840" cy="275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A3737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A3737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>2016.01—2020-09              山东XX机电                      市场销售专员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A3737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A3737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1.负责销售数据和订单的系统录入，协调业务员销售订单与仓库发货相关事宜；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2.负责销售合同资料的整理、搜集、归档，接待来访客户及综合协调日常行政事；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F5597" w:themeColor="accent5" w:themeShade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3.从事产品的营销、推广工作，完成团队下发的业务指标；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4.制作各类销售报表，为销售团队提供准确的销售分析数据，进行成本核算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5.实时了解行业的变化，跟踪客户的详细数据，为客户制定更完善的投放计划。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6.根据团队销售计划，完成部门销售指标；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75pt;margin-top:13.4pt;height:216.8pt;width:509.2pt;z-index:-1155724288;mso-width-relative:page;mso-height-relative:page;" filled="f" stroked="f" coordsize="21600,21600" o:gfxdata="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bsz3b9wAAAAKAQAADwAAAAAAAAABACAA&#10;AAA4AAAAZHJzL2Rvd25yZXYueG1sUEsBAhQAFAAAAAgAh07iQEbFjCQsAgAAJgQAAA4AAAAAAAAA&#10;AQAgAAAAQQ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A3737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A3737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>2016.01—2020-09              山东XX机电                      市场销售专员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A3737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A3737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1.负责销售数据和订单的系统录入，协调业务员销售订单与仓库发货相关事宜；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2.负责销售合同资料的整理、搜集、归档，接待来访客户及综合协调日常行政事；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F5597" w:themeColor="accent5" w:themeShade="BF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3.从事产品的营销、推广工作，完成团队下发的业务指标；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4.制作各类销售报表，为销售团队提供准确的销售分析数据，进行成本核算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5.实时了解行业的变化，跟踪客户的详细数据，为客户制定更完善的投放计划。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6.根据团队销售计划，完成部门销售指标；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39250176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80010</wp:posOffset>
                </wp:positionV>
                <wp:extent cx="5778500" cy="1270"/>
                <wp:effectExtent l="0" t="9525" r="12700" b="17780"/>
                <wp:wrapNone/>
                <wp:docPr id="58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63040" y="4094480"/>
                          <a:ext cx="5778500" cy="127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5B9BD5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4" o:spid="_x0000_s1026" o:spt="20" style="position:absolute;left:0pt;flip:y;margin-left:25.2pt;margin-top:6.3pt;height:0.1pt;width:455pt;z-index:-1155717120;mso-width-relative:page;mso-height-relative:page;" filled="f" stroked="t" coordsize="21600,21600" o:gfxdata="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FgAAAGRycy9Q&#10;SwECFAAUAAAACACHTuJAzHoNiNQAAAAIAQAADwAAAAAAAAABACAAAAA4AAAAZHJzL2Rvd25yZXYu&#10;eG1sUEsBAhQAFAAAAAgAh07iQDlvsbjpAQAAgAMAAA4AAAAAAAAAAQAgAAAAOQEAAGRycy9lMm9E&#10;b2MueG1sUEsFBgAAAAAGAAYAWQEAAJQFAAAAAA==&#10;">
                <v:fill on="f" focussize="0,0"/>
                <v:stroke weight="1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39265536" behindDoc="0" locked="0" layoutInCell="1" allowOverlap="1">
                <wp:simplePos x="0" y="0"/>
                <wp:positionH relativeFrom="column">
                  <wp:posOffset>-800735</wp:posOffset>
                </wp:positionH>
                <wp:positionV relativeFrom="paragraph">
                  <wp:posOffset>27305</wp:posOffset>
                </wp:positionV>
                <wp:extent cx="75565" cy="123825"/>
                <wp:effectExtent l="0" t="0" r="635" b="952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05pt;margin-top:2.15pt;height:9.75pt;width:5.95pt;z-index:-1155701760;v-text-anchor:middle;mso-width-relative:page;mso-height-relative:page;" fillcolor="#FFFFFF [3212]" filled="t" stroked="f" coordsize="21600,21600" o:gfxdata="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CWGlsY2gAAAAoBAAAPAAAAAAAAAAEAIAAAADgAAABkcnMvZG93bnJldi54bWxQSwEC&#10;FAAUAAAACACHTuJATpVY9E4CAAB9BAAADgAAAAAAAAABACAAAAA/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39246080" behindDoc="0" locked="0" layoutInCell="1" allowOverlap="1">
                <wp:simplePos x="0" y="0"/>
                <wp:positionH relativeFrom="column">
                  <wp:posOffset>-620395</wp:posOffset>
                </wp:positionH>
                <wp:positionV relativeFrom="paragraph">
                  <wp:posOffset>163830</wp:posOffset>
                </wp:positionV>
                <wp:extent cx="929005" cy="45212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1350" y="7149465"/>
                          <a:ext cx="929005" cy="452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85pt;margin-top:12.9pt;height:35.6pt;width:73.15pt;z-index:-1155721216;mso-width-relative:page;mso-height-relative:page;" filled="f" stroked="f" coordsize="21600,21600" o:gfxdata="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ttj6edoAAAAIAQAADwAAAAAAAAABACAAAAA4&#10;AAAAZHJzL2Rvd25yZXYueG1sUEsBAhQAFAAAAAgAh07iQM66T5ErAgAAJAQAAA4AAAAAAAAAAQAg&#10;AAAAP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39265536" behindDoc="0" locked="0" layoutInCell="1" allowOverlap="1">
                <wp:simplePos x="0" y="0"/>
                <wp:positionH relativeFrom="column">
                  <wp:posOffset>-800735</wp:posOffset>
                </wp:positionH>
                <wp:positionV relativeFrom="paragraph">
                  <wp:posOffset>111125</wp:posOffset>
                </wp:positionV>
                <wp:extent cx="75565" cy="123825"/>
                <wp:effectExtent l="0" t="0" r="635" b="952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05pt;margin-top:8.75pt;height:9.75pt;width:5.95pt;z-index:-1155701760;v-text-anchor:middle;mso-width-relative:page;mso-height-relative:page;" fillcolor="#FFFFFF [3212]" filled="t" stroked="f" coordsize="21600,21600" o:gfxdata="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CAwHau2gAAAAsBAAAPAAAAAAAAAAEAIAAAADgAAABkcnMvZG93bnJldi54bWxQSwEC&#10;FAAUAAAACACHTuJArFZV0k4CAAB9BAAADgAAAAAAAAABACAAAAA/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39226624" behindDoc="0" locked="0" layoutInCell="1" allowOverlap="1">
                <wp:simplePos x="0" y="0"/>
                <wp:positionH relativeFrom="column">
                  <wp:posOffset>-584835</wp:posOffset>
                </wp:positionH>
                <wp:positionV relativeFrom="paragraph">
                  <wp:posOffset>159385</wp:posOffset>
                </wp:positionV>
                <wp:extent cx="948055" cy="39687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8160" y="6942455"/>
                          <a:ext cx="948055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eastAsia="zh-CN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05pt;margin-top:12.55pt;height:31.25pt;width:74.65pt;z-index:-1155740672;mso-width-relative:page;mso-height-relative:page;" filled="f" stroked="f" coordsize="21600,21600" o:gfxdata="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J2mVr7aAAAACAEAAA8AAAAAAAAAAQAgAAAA&#10;OAAAAGRycy9kb3ducmV2LnhtbFBLAQIUABQAAAAIAIdO4kBgsdxKLAIAACQEAAAOAAAAAAAAAAEA&#10;IAAAAD8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eastAsia="zh-CN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39229696" behindDoc="0" locked="0" layoutInCell="1" allowOverlap="1">
                <wp:simplePos x="0" y="0"/>
                <wp:positionH relativeFrom="column">
                  <wp:posOffset>-873125</wp:posOffset>
                </wp:positionH>
                <wp:positionV relativeFrom="paragraph">
                  <wp:posOffset>105410</wp:posOffset>
                </wp:positionV>
                <wp:extent cx="205105" cy="214630"/>
                <wp:effectExtent l="0" t="0" r="4445" b="13970"/>
                <wp:wrapNone/>
                <wp:docPr id="65" name="Freeform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339090" y="7085330"/>
                          <a:ext cx="205105" cy="214630"/>
                        </a:xfrm>
                        <a:custGeom>
                          <a:avLst/>
                          <a:gdLst>
                            <a:gd name="T0" fmla="*/ 172604 w 417"/>
                            <a:gd name="T1" fmla="*/ 91192 h 417"/>
                            <a:gd name="T2" fmla="*/ 172604 w 417"/>
                            <a:gd name="T3" fmla="*/ 91192 h 417"/>
                            <a:gd name="T4" fmla="*/ 188460 w 417"/>
                            <a:gd name="T5" fmla="*/ 63340 h 417"/>
                            <a:gd name="T6" fmla="*/ 184836 w 417"/>
                            <a:gd name="T7" fmla="*/ 47617 h 417"/>
                            <a:gd name="T8" fmla="*/ 152671 w 417"/>
                            <a:gd name="T9" fmla="*/ 35488 h 417"/>
                            <a:gd name="T10" fmla="*/ 144516 w 417"/>
                            <a:gd name="T11" fmla="*/ 7637 h 417"/>
                            <a:gd name="T12" fmla="*/ 124583 w 417"/>
                            <a:gd name="T13" fmla="*/ 0 h 417"/>
                            <a:gd name="T14" fmla="*/ 96495 w 417"/>
                            <a:gd name="T15" fmla="*/ 15723 h 417"/>
                            <a:gd name="T16" fmla="*/ 68407 w 417"/>
                            <a:gd name="T17" fmla="*/ 0 h 417"/>
                            <a:gd name="T18" fmla="*/ 48474 w 417"/>
                            <a:gd name="T19" fmla="*/ 7637 h 417"/>
                            <a:gd name="T20" fmla="*/ 40320 w 417"/>
                            <a:gd name="T21" fmla="*/ 35488 h 417"/>
                            <a:gd name="T22" fmla="*/ 8155 w 417"/>
                            <a:gd name="T23" fmla="*/ 47617 h 417"/>
                            <a:gd name="T24" fmla="*/ 0 w 417"/>
                            <a:gd name="T25" fmla="*/ 63340 h 417"/>
                            <a:gd name="T26" fmla="*/ 19933 w 417"/>
                            <a:gd name="T27" fmla="*/ 91192 h 417"/>
                            <a:gd name="T28" fmla="*/ 0 w 417"/>
                            <a:gd name="T29" fmla="*/ 123536 h 417"/>
                            <a:gd name="T30" fmla="*/ 8155 w 417"/>
                            <a:gd name="T31" fmla="*/ 139258 h 417"/>
                            <a:gd name="T32" fmla="*/ 40320 w 417"/>
                            <a:gd name="T33" fmla="*/ 147344 h 417"/>
                            <a:gd name="T34" fmla="*/ 48474 w 417"/>
                            <a:gd name="T35" fmla="*/ 178790 h 417"/>
                            <a:gd name="T36" fmla="*/ 68407 w 417"/>
                            <a:gd name="T37" fmla="*/ 186876 h 417"/>
                            <a:gd name="T38" fmla="*/ 96495 w 417"/>
                            <a:gd name="T39" fmla="*/ 167110 h 417"/>
                            <a:gd name="T40" fmla="*/ 124583 w 417"/>
                            <a:gd name="T41" fmla="*/ 186876 h 417"/>
                            <a:gd name="T42" fmla="*/ 144516 w 417"/>
                            <a:gd name="T43" fmla="*/ 178790 h 417"/>
                            <a:gd name="T44" fmla="*/ 152671 w 417"/>
                            <a:gd name="T45" fmla="*/ 147344 h 417"/>
                            <a:gd name="T46" fmla="*/ 184836 w 417"/>
                            <a:gd name="T47" fmla="*/ 139258 h 417"/>
                            <a:gd name="T48" fmla="*/ 188460 w 417"/>
                            <a:gd name="T49" fmla="*/ 119043 h 417"/>
                            <a:gd name="T50" fmla="*/ 172604 w 417"/>
                            <a:gd name="T51" fmla="*/ 91192 h 417"/>
                            <a:gd name="T52" fmla="*/ 96495 w 417"/>
                            <a:gd name="T53" fmla="*/ 131172 h 417"/>
                            <a:gd name="T54" fmla="*/ 96495 w 417"/>
                            <a:gd name="T55" fmla="*/ 131172 h 417"/>
                            <a:gd name="T56" fmla="*/ 56629 w 417"/>
                            <a:gd name="T57" fmla="*/ 91192 h 417"/>
                            <a:gd name="T58" fmla="*/ 96495 w 417"/>
                            <a:gd name="T59" fmla="*/ 51660 h 417"/>
                            <a:gd name="T60" fmla="*/ 136362 w 417"/>
                            <a:gd name="T61" fmla="*/ 91192 h 417"/>
                            <a:gd name="T62" fmla="*/ 96495 w 417"/>
                            <a:gd name="T63" fmla="*/ 131172 h 417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</a:gdLst>
                          <a:ahLst/>
                          <a:cxnLst>
                            <a:cxn ang="T64">
                              <a:pos x="T0" y="T1"/>
                            </a:cxn>
                            <a:cxn ang="T65">
                              <a:pos x="T2" y="T3"/>
                            </a:cxn>
                            <a:cxn ang="T66">
                              <a:pos x="T4" y="T5"/>
                            </a:cxn>
                            <a:cxn ang="T67">
                              <a:pos x="T6" y="T7"/>
                            </a:cxn>
                            <a:cxn ang="T68">
                              <a:pos x="T8" y="T9"/>
                            </a:cxn>
                            <a:cxn ang="T69">
                              <a:pos x="T10" y="T11"/>
                            </a:cxn>
                            <a:cxn ang="T70">
                              <a:pos x="T12" y="T13"/>
                            </a:cxn>
                            <a:cxn ang="T71">
                              <a:pos x="T14" y="T15"/>
                            </a:cxn>
                            <a:cxn ang="T72">
                              <a:pos x="T16" y="T17"/>
                            </a:cxn>
                            <a:cxn ang="T73">
                              <a:pos x="T18" y="T19"/>
                            </a:cxn>
                            <a:cxn ang="T74">
                              <a:pos x="T20" y="T21"/>
                            </a:cxn>
                            <a:cxn ang="T75">
                              <a:pos x="T22" y="T23"/>
                            </a:cxn>
                            <a:cxn ang="T76">
                              <a:pos x="T24" y="T25"/>
                            </a:cxn>
                            <a:cxn ang="T77">
                              <a:pos x="T26" y="T27"/>
                            </a:cxn>
                            <a:cxn ang="T78">
                              <a:pos x="T28" y="T29"/>
                            </a:cxn>
                            <a:cxn ang="T79">
                              <a:pos x="T30" y="T31"/>
                            </a:cxn>
                            <a:cxn ang="T80">
                              <a:pos x="T32" y="T33"/>
                            </a:cxn>
                            <a:cxn ang="T81">
                              <a:pos x="T34" y="T35"/>
                            </a:cxn>
                            <a:cxn ang="T82">
                              <a:pos x="T36" y="T37"/>
                            </a:cxn>
                            <a:cxn ang="T83">
                              <a:pos x="T38" y="T39"/>
                            </a:cxn>
                            <a:cxn ang="T84">
                              <a:pos x="T40" y="T41"/>
                            </a:cxn>
                            <a:cxn ang="T85">
                              <a:pos x="T42" y="T43"/>
                            </a:cxn>
                            <a:cxn ang="T86">
                              <a:pos x="T44" y="T45"/>
                            </a:cxn>
                            <a:cxn ang="T87">
                              <a:pos x="T46" y="T47"/>
                            </a:cxn>
                            <a:cxn ang="T88">
                              <a:pos x="T48" y="T49"/>
                            </a:cxn>
                            <a:cxn ang="T89">
                              <a:pos x="T50" y="T51"/>
                            </a:cxn>
                            <a:cxn ang="T90">
                              <a:pos x="T52" y="T53"/>
                            </a:cxn>
                            <a:cxn ang="T91">
                              <a:pos x="T54" y="T55"/>
                            </a:cxn>
                            <a:cxn ang="T92">
                              <a:pos x="T56" y="T57"/>
                            </a:cxn>
                            <a:cxn ang="T93">
                              <a:pos x="T58" y="T59"/>
                            </a:cxn>
                            <a:cxn ang="T94">
                              <a:pos x="T60" y="T61"/>
                            </a:cxn>
                            <a:cxn ang="T95">
                              <a:pos x="T62" y="T63"/>
                            </a:cxn>
                          </a:cxnLst>
                          <a:rect l="0" t="0" r="r" b="b"/>
                          <a:pathLst>
                            <a:path w="417" h="417">
                              <a:moveTo>
                                <a:pt x="381" y="203"/>
                              </a:moveTo>
                              <a:lnTo>
                                <a:pt x="381" y="203"/>
                              </a:lnTo>
                              <a:cubicBezTo>
                                <a:pt x="381" y="177"/>
                                <a:pt x="399" y="159"/>
                                <a:pt x="416" y="141"/>
                              </a:cubicBezTo>
                              <a:cubicBezTo>
                                <a:pt x="416" y="132"/>
                                <a:pt x="408" y="115"/>
                                <a:pt x="408" y="106"/>
                              </a:cubicBezTo>
                              <a:cubicBezTo>
                                <a:pt x="372" y="115"/>
                                <a:pt x="354" y="97"/>
                                <a:pt x="337" y="79"/>
                              </a:cubicBezTo>
                              <a:cubicBezTo>
                                <a:pt x="319" y="62"/>
                                <a:pt x="310" y="44"/>
                                <a:pt x="319" y="17"/>
                              </a:cubicBezTo>
                              <a:cubicBezTo>
                                <a:pt x="310" y="9"/>
                                <a:pt x="293" y="0"/>
                                <a:pt x="275" y="0"/>
                              </a:cubicBezTo>
                              <a:cubicBezTo>
                                <a:pt x="266" y="17"/>
                                <a:pt x="240" y="35"/>
                                <a:pt x="213" y="35"/>
                              </a:cubicBezTo>
                              <a:cubicBezTo>
                                <a:pt x="187" y="35"/>
                                <a:pt x="160" y="17"/>
                                <a:pt x="151" y="0"/>
                              </a:cubicBezTo>
                              <a:cubicBezTo>
                                <a:pt x="133" y="0"/>
                                <a:pt x="116" y="9"/>
                                <a:pt x="107" y="17"/>
                              </a:cubicBezTo>
                              <a:cubicBezTo>
                                <a:pt x="116" y="44"/>
                                <a:pt x="107" y="62"/>
                                <a:pt x="89" y="79"/>
                              </a:cubicBezTo>
                              <a:cubicBezTo>
                                <a:pt x="72" y="97"/>
                                <a:pt x="44" y="115"/>
                                <a:pt x="18" y="106"/>
                              </a:cubicBezTo>
                              <a:cubicBezTo>
                                <a:pt x="18" y="115"/>
                                <a:pt x="9" y="132"/>
                                <a:pt x="0" y="141"/>
                              </a:cubicBezTo>
                              <a:cubicBezTo>
                                <a:pt x="27" y="159"/>
                                <a:pt x="44" y="177"/>
                                <a:pt x="44" y="203"/>
                              </a:cubicBezTo>
                              <a:cubicBezTo>
                                <a:pt x="44" y="230"/>
                                <a:pt x="27" y="256"/>
                                <a:pt x="0" y="275"/>
                              </a:cubicBezTo>
                              <a:cubicBezTo>
                                <a:pt x="9" y="283"/>
                                <a:pt x="18" y="301"/>
                                <a:pt x="18" y="310"/>
                              </a:cubicBezTo>
                              <a:cubicBezTo>
                                <a:pt x="44" y="310"/>
                                <a:pt x="72" y="310"/>
                                <a:pt x="89" y="328"/>
                              </a:cubicBezTo>
                              <a:cubicBezTo>
                                <a:pt x="107" y="345"/>
                                <a:pt x="116" y="372"/>
                                <a:pt x="107" y="398"/>
                              </a:cubicBezTo>
                              <a:cubicBezTo>
                                <a:pt x="116" y="407"/>
                                <a:pt x="133" y="407"/>
                                <a:pt x="151" y="416"/>
                              </a:cubicBezTo>
                              <a:cubicBezTo>
                                <a:pt x="160" y="389"/>
                                <a:pt x="187" y="372"/>
                                <a:pt x="213" y="372"/>
                              </a:cubicBezTo>
                              <a:cubicBezTo>
                                <a:pt x="240" y="372"/>
                                <a:pt x="266" y="389"/>
                                <a:pt x="275" y="416"/>
                              </a:cubicBezTo>
                              <a:cubicBezTo>
                                <a:pt x="293" y="407"/>
                                <a:pt x="310" y="407"/>
                                <a:pt x="319" y="398"/>
                              </a:cubicBezTo>
                              <a:cubicBezTo>
                                <a:pt x="310" y="372"/>
                                <a:pt x="319" y="345"/>
                                <a:pt x="337" y="328"/>
                              </a:cubicBezTo>
                              <a:cubicBezTo>
                                <a:pt x="354" y="310"/>
                                <a:pt x="372" y="301"/>
                                <a:pt x="408" y="310"/>
                              </a:cubicBezTo>
                              <a:cubicBezTo>
                                <a:pt x="408" y="292"/>
                                <a:pt x="416" y="283"/>
                                <a:pt x="416" y="265"/>
                              </a:cubicBezTo>
                              <a:cubicBezTo>
                                <a:pt x="399" y="256"/>
                                <a:pt x="381" y="230"/>
                                <a:pt x="381" y="203"/>
                              </a:cubicBezTo>
                              <a:close/>
                              <a:moveTo>
                                <a:pt x="213" y="292"/>
                              </a:moveTo>
                              <a:lnTo>
                                <a:pt x="213" y="292"/>
                              </a:lnTo>
                              <a:cubicBezTo>
                                <a:pt x="160" y="292"/>
                                <a:pt x="125" y="256"/>
                                <a:pt x="125" y="203"/>
                              </a:cubicBezTo>
                              <a:cubicBezTo>
                                <a:pt x="125" y="159"/>
                                <a:pt x="160" y="115"/>
                                <a:pt x="213" y="115"/>
                              </a:cubicBezTo>
                              <a:cubicBezTo>
                                <a:pt x="266" y="115"/>
                                <a:pt x="301" y="159"/>
                                <a:pt x="301" y="203"/>
                              </a:cubicBezTo>
                              <a:cubicBezTo>
                                <a:pt x="301" y="256"/>
                                <a:pt x="266" y="292"/>
                                <a:pt x="213" y="29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65" o:spid="_x0000_s1026" o:spt="100" style="position:absolute;left:0pt;margin-left:-68.75pt;margin-top:8.3pt;height:16.9pt;width:16.15pt;mso-wrap-style:none;z-index:-1155737600;v-text-anchor:middle;mso-width-relative:page;mso-height-relative:page;" fillcolor="#FFFFFF [3212]" filled="t" stroked="f" coordsize="417,417" o:gfxdata="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" path="m381,203l381,203c381,177,399,159,416,141c416,132,408,115,408,106c372,115,354,97,337,79c319,62,310,44,319,17c310,9,293,0,275,0c266,17,240,35,213,35c187,35,160,17,151,0c133,0,116,9,107,17c116,44,107,62,89,79c72,97,44,115,18,106c18,115,9,132,0,141c27,159,44,177,44,203c44,230,27,256,0,275c9,283,18,301,18,310c44,310,72,310,89,328c107,345,116,372,107,398c116,407,133,407,151,416c160,389,187,372,213,372c240,372,266,389,275,416c293,407,310,407,319,398c310,372,319,345,337,328c354,310,372,301,408,310c408,292,416,283,416,265c399,256,381,230,381,203xm213,292l213,292c160,292,125,256,125,203c125,159,160,115,213,115c266,115,301,159,301,203c301,256,266,292,213,292xe">
                <v:path o:connectlocs="84896746,46936544;84896746,46936544;92695655,32601113;90913160,24508481;75092531,18265682;71081424,3930765;61277209,0;47461887,8092631;33646565,0;23842349,3930765;19831735,18265682;4011106,24508481;0,32601113;9804215,46936544;0,63584008;4011106,71676125;19831735,75837992;23842349,92023255;33646565,96185122;47461887,86011557;61277209,96185122;71081424,92023255;75092531,75837992;90913160,71676125;92695655,61271460;84896746,46936544;47461887,67514259;47461887,67514259;27853455,46936544;47461887,26589414;67070810,46936544;47461887,67514259" o:connectangles="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1.0045mm,0.50225mm,1.0045mm,0.50225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935" distR="114935" simplePos="0" relativeHeight="3139265536" behindDoc="1" locked="0" layoutInCell="1" allowOverlap="1">
                <wp:simplePos x="0" y="0"/>
                <wp:positionH relativeFrom="column">
                  <wp:posOffset>-947420</wp:posOffset>
                </wp:positionH>
                <wp:positionV relativeFrom="paragraph">
                  <wp:posOffset>36195</wp:posOffset>
                </wp:positionV>
                <wp:extent cx="353060" cy="353060"/>
                <wp:effectExtent l="0" t="0" r="8890" b="889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3530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74.6pt;margin-top:2.85pt;height:27.8pt;width:27.8pt;z-index:-1659018240;v-text-anchor:middle;mso-width-relative:page;mso-height-relative:page;" fillcolor="#2E75B6 [2404]" filled="t" stroked="f" coordsize="21600,21600" arcsize="0.166666666666667" o:gfxdata="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FgAAAGRycy9QSwECFAAUAAAACACHTuJAwXFfPtkAAAAJAQAADwAAAAAA&#10;AAABACAAAAA4AAAAZHJzL2Rvd25yZXYueG1sUEsBAhQAFAAAAAgAh07iQEk1lEVuAgAAqwQAAA4A&#10;AAAAAAAAAQAgAAAAPg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39265536" behindDoc="0" locked="0" layoutInCell="1" allowOverlap="1">
                <wp:simplePos x="0" y="0"/>
                <wp:positionH relativeFrom="column">
                  <wp:posOffset>-800735</wp:posOffset>
                </wp:positionH>
                <wp:positionV relativeFrom="paragraph">
                  <wp:posOffset>192405</wp:posOffset>
                </wp:positionV>
                <wp:extent cx="75565" cy="123825"/>
                <wp:effectExtent l="0" t="0" r="635" b="952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05pt;margin-top:15.15pt;height:9.75pt;width:5.95pt;z-index:-1155701760;v-text-anchor:middle;mso-width-relative:page;mso-height-relative:page;" fillcolor="#FFFFFF [3212]" filled="t" stroked="f" coordsize="21600,21600" o:gfxdata="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ISEQOjbAAAACwEAAA8AAAAAAAAAAQAgAAAAOAAAAGRycy9kb3ducmV2LnhtbFBL&#10;AQIUABQAAAAIAIdO4kAzmwTXTwIAAH0EAAAOAAAAAAAAAAEAIAAAAEA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39244032" behindDoc="0" locked="0" layoutInCell="1" allowOverlap="1">
                <wp:simplePos x="0" y="0"/>
                <wp:positionH relativeFrom="column">
                  <wp:posOffset>-492125</wp:posOffset>
                </wp:positionH>
                <wp:positionV relativeFrom="paragraph">
                  <wp:posOffset>165100</wp:posOffset>
                </wp:positionV>
                <wp:extent cx="6504940" cy="145478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86130" y="8407400"/>
                          <a:ext cx="6504940" cy="1454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A3737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 xml:space="preserve">语言能力：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大学英语CET6、普通话二级甲等；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A3737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 xml:space="preserve">办公技能：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熟悉人力资源，熟练使用网络交流工具和掌握Office等办公软件；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A3737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 xml:space="preserve">电脑技能：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通过国家计算机二级，擅长使用PPT制作各类汇报PPT；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A3737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</w:rPr>
                              <w:t xml:space="preserve">专业技能：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熟练使用财务软件;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75pt;margin-top:13pt;height:114.55pt;width:512.2pt;z-index:-1155723264;mso-width-relative:page;mso-height-relative:page;" filled="f" stroked="f" coordsize="21600,21600" o:gfxdata="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TzTfPtsAAAAKAQAADwAAAAAAAAABACAAAAA4&#10;AAAAZHJzL2Rvd25yZXYueG1sUEsBAhQAFAAAAAgAh07iQEZ2cKUqAgAAJgQAAA4AAAAAAAAAAQAg&#10;AAAAQ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A3737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 xml:space="preserve">语言能力：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大学英语CET6、普通话二级甲等；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A3737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 xml:space="preserve">办公技能：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熟悉人力资源，熟练使用网络交流工具和掌握Office等办公软件；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A3737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 xml:space="preserve">电脑技能：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通过国家计算机二级，擅长使用PPT制作各类汇报PPT；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A3737"/>
                          <w:kern w:val="2"/>
                          <w:sz w:val="22"/>
                          <w:szCs w:val="22"/>
                          <w:lang w:val="en-US" w:eastAsia="zh-CN" w:bidi="ar-SA"/>
                        </w:rPr>
                        <w:t xml:space="preserve">专业技能：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熟练使用财务软件;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39250176" behindDoc="0" locked="0" layoutInCell="1" allowOverlap="1">
                <wp:simplePos x="0" y="0"/>
                <wp:positionH relativeFrom="column">
                  <wp:posOffset>321310</wp:posOffset>
                </wp:positionH>
                <wp:positionV relativeFrom="paragraph">
                  <wp:posOffset>19685</wp:posOffset>
                </wp:positionV>
                <wp:extent cx="5777230" cy="1270"/>
                <wp:effectExtent l="0" t="9525" r="13970" b="17780"/>
                <wp:wrapNone/>
                <wp:docPr id="68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64310" y="7204075"/>
                          <a:ext cx="5777230" cy="127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5B9BD5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4" o:spid="_x0000_s1026" o:spt="20" style="position:absolute;left:0pt;flip:y;margin-left:25.3pt;margin-top:1.55pt;height:0.1pt;width:454.9pt;z-index:-1155717120;mso-width-relative:page;mso-height-relative:page;" filled="f" stroked="t" coordsize="21600,21600" o:gfxdata="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Mdv/LvTAAAABgEAAA8AAAAAAAAAAQAgAAAAOAAAAGRycy9kb3ducmV2&#10;LnhtbFBLAQIUABQAAAAIAIdO4kC7SYh46wEAAIADAAAOAAAAAAAAAAEAIAAAADgBAABkcnMvZTJv&#10;RG9jLnhtbFBLBQYAAAAABgAGAFkBAACVBQAAAAA=&#10;">
                <v:fill on="f" focussize="0,0"/>
                <v:stroke weight="1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39247104" behindDoc="0" locked="0" layoutInCell="1" allowOverlap="1">
                <wp:simplePos x="0" y="0"/>
                <wp:positionH relativeFrom="column">
                  <wp:posOffset>5368925</wp:posOffset>
                </wp:positionH>
                <wp:positionV relativeFrom="paragraph">
                  <wp:posOffset>351155</wp:posOffset>
                </wp:positionV>
                <wp:extent cx="676910" cy="224155"/>
                <wp:effectExtent l="45720" t="0" r="53975" b="0"/>
                <wp:wrapNone/>
                <wp:docPr id="76" name="减号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80000">
                          <a:off x="0" y="0"/>
                          <a:ext cx="676910" cy="224155"/>
                        </a:xfrm>
                        <a:prstGeom prst="mathMinus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22.75pt;margin-top:27.65pt;height:17.65pt;width:53.3pt;rotation:8060928f;z-index:-1155720192;v-text-anchor:middle;mso-width-relative:page;mso-height-relative:page;" fillcolor="#FFFFFF [3212]" filled="t" stroked="f" coordsize="676910,224155" o:gfxdata="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m49urdgAAAAJAQAADwAAAAAAAAABACAAAAA4AAAAZHJzL2Rvd25y&#10;ZXYueG1sUEsBAhQAFAAAAAgAh07iQOAFgxRaAgAAkQQAAA4AAAAAAAAAAQAgAAAAPQEAAGRycy9l&#10;Mm9Eb2MueG1sUEsFBgAAAAAGAAYAWQEAAAkGAAAAAA==&#10;" path="m89724,85716l587185,85716,587185,138438,89724,138438xe">
                <v:path o:connectlocs="587185,112077;338455,138438;89724,112077;338455,85716" o:connectangles="0,82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39265536" behindDoc="0" locked="0" layoutInCell="1" allowOverlap="1">
                <wp:simplePos x="0" y="0"/>
                <wp:positionH relativeFrom="column">
                  <wp:posOffset>-800735</wp:posOffset>
                </wp:positionH>
                <wp:positionV relativeFrom="paragraph">
                  <wp:posOffset>97790</wp:posOffset>
                </wp:positionV>
                <wp:extent cx="75565" cy="123825"/>
                <wp:effectExtent l="0" t="0" r="635" b="9525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05pt;margin-top:7.7pt;height:9.75pt;width:5.95pt;z-index:-1155701760;v-text-anchor:middle;mso-width-relative:page;mso-height-relative:page;" fillcolor="#FFFFFF [3212]" filled="t" stroked="f" coordsize="21600,21600" o:gfxdata="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DfoMn9oAAAALAQAADwAAAAAAAAABACAAAAA4AAAAZHJzL2Rvd25yZXYueG1sUEsB&#10;AhQAFAAAAAgAh07iQEYgNNRPAgAAfQQAAA4AAAAAAAAAAQAgAAAAPw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39230720" behindDoc="0" locked="0" layoutInCell="1" allowOverlap="1">
                <wp:simplePos x="0" y="0"/>
                <wp:positionH relativeFrom="column">
                  <wp:posOffset>-584835</wp:posOffset>
                </wp:positionH>
                <wp:positionV relativeFrom="paragraph">
                  <wp:posOffset>143510</wp:posOffset>
                </wp:positionV>
                <wp:extent cx="920750" cy="41656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8160" y="8739505"/>
                          <a:ext cx="920750" cy="416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05pt;margin-top:11.3pt;height:32.8pt;width:72.5pt;z-index:-1155736576;mso-width-relative:page;mso-height-relative:page;" filled="f" stroked="f" coordsize="21600,21600" o:gfxdata="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rGcsAtkAAAAIAQAADwAAAAAAAAABACAAAAA4AAAA&#10;ZHJzL2Rvd25yZXYueG1sUEsBAhQAFAAAAAgAh07iQC+ODUcpAgAAJAQAAA4AAAAAAAAAAQAgAAAA&#10;P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39250176" behindDoc="0" locked="0" layoutInCell="1" allowOverlap="1">
                <wp:simplePos x="0" y="0"/>
                <wp:positionH relativeFrom="column">
                  <wp:posOffset>321310</wp:posOffset>
                </wp:positionH>
                <wp:positionV relativeFrom="paragraph">
                  <wp:posOffset>191770</wp:posOffset>
                </wp:positionV>
                <wp:extent cx="5777230" cy="1270"/>
                <wp:effectExtent l="0" t="9525" r="13970" b="17780"/>
                <wp:wrapNone/>
                <wp:docPr id="72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64310" y="8985885"/>
                          <a:ext cx="5777230" cy="127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5B9BD5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4" o:spid="_x0000_s1026" o:spt="20" style="position:absolute;left:0pt;flip:y;margin-left:25.3pt;margin-top:15.1pt;height:0.1pt;width:454.9pt;z-index:-1155717120;mso-width-relative:page;mso-height-relative:page;" filled="f" stroked="t" coordsize="21600,21600" o:gfxdata="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PPgPzDWAAAACAEAAA8AAAAAAAAAAQAgAAAAOAAAAGRycy9kb3du&#10;cmV2LnhtbFBLAQIUABQAAAAIAIdO4kBApQL46wEAAIADAAAOAAAAAAAAAAEAIAAAADsBAABkcnMv&#10;ZTJvRG9jLnhtbFBLBQYAAAAABgAGAFkBAACYBQAAAAA=&#10;">
                <v:fill on="f" focussize="0,0"/>
                <v:stroke weight="1.5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935" distR="114935" simplePos="0" relativeHeight="3139265536" behindDoc="1" locked="0" layoutInCell="1" allowOverlap="1">
                <wp:simplePos x="0" y="0"/>
                <wp:positionH relativeFrom="column">
                  <wp:posOffset>-947420</wp:posOffset>
                </wp:positionH>
                <wp:positionV relativeFrom="paragraph">
                  <wp:posOffset>24130</wp:posOffset>
                </wp:positionV>
                <wp:extent cx="353060" cy="353060"/>
                <wp:effectExtent l="0" t="0" r="8890" b="889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3530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74.6pt;margin-top:1.9pt;height:27.8pt;width:27.8pt;z-index:-1659018240;v-text-anchor:middle;mso-width-relative:page;mso-height-relative:page;" fillcolor="#2E75B6 [2404]" filled="t" stroked="f" coordsize="21600,21600" arcsize="0.166666666666667" o:gfxdata="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BcQnYK2AAAAAkBAAAPAAAAAAAA&#10;AAEAIAAAADgAAABkcnMvZG93bnJldi54bWxQSwECFAAUAAAACACHTuJAJ+UnYG4CAACrBAAADgAA&#10;AAAAAAABACAAAAA9AQAAZHJzL2Uyb0RvYy54bWxQSwUGAAAAAAYABgBZAQAAHQ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39227648" behindDoc="0" locked="0" layoutInCell="1" allowOverlap="1">
                <wp:simplePos x="0" y="0"/>
                <wp:positionH relativeFrom="column">
                  <wp:posOffset>-886460</wp:posOffset>
                </wp:positionH>
                <wp:positionV relativeFrom="paragraph">
                  <wp:posOffset>67945</wp:posOffset>
                </wp:positionV>
                <wp:extent cx="231140" cy="265430"/>
                <wp:effectExtent l="0" t="0" r="0" b="1270"/>
                <wp:wrapNone/>
                <wp:docPr id="64" name="任意多边形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334010" y="8855075"/>
                          <a:ext cx="231140" cy="2654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98290850" y="166950989"/>
                            </a:cxn>
                            <a:cxn ang="0">
                              <a:pos x="472830525" y="166950989"/>
                            </a:cxn>
                            <a:cxn ang="0">
                              <a:pos x="440095005" y="203245013"/>
                            </a:cxn>
                            <a:cxn ang="0">
                              <a:pos x="425546520" y="225021809"/>
                            </a:cxn>
                            <a:cxn ang="0">
                              <a:pos x="400086195" y="221391074"/>
                            </a:cxn>
                            <a:cxn ang="0">
                              <a:pos x="294610155" y="166950989"/>
                            </a:cxn>
                            <a:cxn ang="0">
                              <a:pos x="345528900" y="87105277"/>
                            </a:cxn>
                            <a:cxn ang="0">
                              <a:pos x="174583725" y="87105277"/>
                            </a:cxn>
                            <a:cxn ang="0">
                              <a:pos x="225504375" y="166950989"/>
                            </a:cxn>
                            <a:cxn ang="0">
                              <a:pos x="130938270" y="203245013"/>
                            </a:cxn>
                            <a:cxn ang="0">
                              <a:pos x="65469135" y="395601630"/>
                            </a:cxn>
                            <a:cxn ang="0">
                              <a:pos x="7275195" y="515370197"/>
                            </a:cxn>
                            <a:cxn ang="0">
                              <a:pos x="3636645" y="537146993"/>
                            </a:cxn>
                            <a:cxn ang="0">
                              <a:pos x="501927495" y="548035390"/>
                            </a:cxn>
                            <a:cxn ang="0">
                              <a:pos x="516475980" y="511741366"/>
                            </a:cxn>
                            <a:cxn ang="0">
                              <a:pos x="432821715" y="406490027"/>
                            </a:cxn>
                            <a:cxn ang="0">
                              <a:pos x="374625870" y="384713232"/>
                            </a:cxn>
                            <a:cxn ang="0">
                              <a:pos x="385537710" y="355678774"/>
                            </a:cxn>
                            <a:cxn ang="0">
                              <a:pos x="410998035" y="373824835"/>
                            </a:cxn>
                            <a:cxn ang="0">
                              <a:pos x="505564140" y="290350291"/>
                            </a:cxn>
                            <a:cxn ang="0">
                              <a:pos x="527387820" y="246796701"/>
                            </a:cxn>
                            <a:cxn ang="0">
                              <a:pos x="494652300" y="166950989"/>
                            </a:cxn>
                            <a:cxn ang="0">
                              <a:pos x="258237990" y="29034458"/>
                            </a:cxn>
                            <a:cxn ang="0">
                              <a:pos x="287334960" y="137916531"/>
                            </a:cxn>
                            <a:cxn ang="0">
                              <a:pos x="258237990" y="145174194"/>
                            </a:cxn>
                            <a:cxn ang="0">
                              <a:pos x="236414310" y="141545362"/>
                            </a:cxn>
                            <a:cxn ang="0">
                              <a:pos x="396449550" y="406490027"/>
                            </a:cxn>
                            <a:cxn ang="0">
                              <a:pos x="501927495" y="526258595"/>
                            </a:cxn>
                            <a:cxn ang="0">
                              <a:pos x="501927495" y="526258595"/>
                            </a:cxn>
                            <a:cxn ang="0">
                              <a:pos x="21823680" y="526258595"/>
                            </a:cxn>
                            <a:cxn ang="0">
                              <a:pos x="21823680" y="526258595"/>
                            </a:cxn>
                            <a:cxn ang="0">
                              <a:pos x="21823680" y="526258595"/>
                            </a:cxn>
                            <a:cxn ang="0">
                              <a:pos x="141848205" y="482706908"/>
                            </a:cxn>
                            <a:cxn ang="0">
                              <a:pos x="196405500" y="493595305"/>
                            </a:cxn>
                            <a:cxn ang="0">
                              <a:pos x="218229180" y="417378425"/>
                            </a:cxn>
                            <a:cxn ang="0">
                              <a:pos x="396449550" y="406490027"/>
                            </a:cxn>
                            <a:cxn ang="0">
                              <a:pos x="494652300" y="250427435"/>
                            </a:cxn>
                            <a:cxn ang="0">
                              <a:pos x="443731650" y="348419208"/>
                            </a:cxn>
                            <a:cxn ang="0">
                              <a:pos x="407361390" y="337530810"/>
                            </a:cxn>
                            <a:cxn ang="0">
                              <a:pos x="363715935" y="293979123"/>
                            </a:cxn>
                            <a:cxn ang="0">
                              <a:pos x="341892255" y="304867520"/>
                            </a:cxn>
                            <a:cxn ang="0">
                              <a:pos x="258237990" y="384713232"/>
                            </a:cxn>
                            <a:cxn ang="0">
                              <a:pos x="181857015" y="377455569"/>
                            </a:cxn>
                            <a:cxn ang="0">
                              <a:pos x="174583725" y="286719557"/>
                            </a:cxn>
                            <a:cxn ang="0">
                              <a:pos x="138211560" y="366567171"/>
                            </a:cxn>
                            <a:cxn ang="0">
                              <a:pos x="200044050" y="457301281"/>
                            </a:cxn>
                            <a:cxn ang="0">
                              <a:pos x="170947080" y="468189678"/>
                            </a:cxn>
                            <a:cxn ang="0">
                              <a:pos x="83654265" y="377455569"/>
                            </a:cxn>
                            <a:cxn ang="0">
                              <a:pos x="152760045" y="221391074"/>
                            </a:cxn>
                            <a:cxn ang="0">
                              <a:pos x="243689505" y="192356616"/>
                            </a:cxn>
                            <a:cxn ang="0">
                              <a:pos x="232777665" y="344790376"/>
                            </a:cxn>
                            <a:cxn ang="0">
                              <a:pos x="287334960" y="341161545"/>
                            </a:cxn>
                            <a:cxn ang="0">
                              <a:pos x="276423120" y="192356616"/>
                            </a:cxn>
                            <a:cxn ang="0">
                              <a:pos x="378264420" y="235910206"/>
                            </a:cxn>
                            <a:cxn ang="0">
                              <a:pos x="410998035" y="279461894"/>
                            </a:cxn>
                            <a:cxn ang="0">
                              <a:pos x="432821715" y="275833062"/>
                            </a:cxn>
                            <a:cxn ang="0">
                              <a:pos x="451006845" y="239539038"/>
                            </a:cxn>
                            <a:cxn ang="0">
                              <a:pos x="461918685" y="214133411"/>
                            </a:cxn>
                            <a:cxn ang="0">
                              <a:pos x="480103815" y="192356616"/>
                            </a:cxn>
                            <a:cxn ang="0">
                              <a:pos x="491015655" y="192356616"/>
                            </a:cxn>
                            <a:cxn ang="0">
                              <a:pos x="501927495" y="235910206"/>
                            </a:cxn>
                          </a:cxnLst>
                          <a:pathLst>
                            <a:path w="150" h="151">
                              <a:moveTo>
                                <a:pt x="136" y="46"/>
                              </a:moveTo>
                              <a:cubicBezTo>
                                <a:pt x="137" y="46"/>
                                <a:pt x="137" y="46"/>
                                <a:pt x="137" y="46"/>
                              </a:cubicBezTo>
                              <a:cubicBezTo>
                                <a:pt x="136" y="46"/>
                                <a:pt x="136" y="46"/>
                                <a:pt x="136" y="46"/>
                              </a:cubicBezTo>
                              <a:cubicBezTo>
                                <a:pt x="134" y="45"/>
                                <a:pt x="132" y="46"/>
                                <a:pt x="130" y="46"/>
                              </a:cubicBezTo>
                              <a:cubicBezTo>
                                <a:pt x="125" y="47"/>
                                <a:pt x="123" y="52"/>
                                <a:pt x="121" y="55"/>
                              </a:cubicBezTo>
                              <a:cubicBezTo>
                                <a:pt x="121" y="56"/>
                                <a:pt x="121" y="56"/>
                                <a:pt x="121" y="56"/>
                              </a:cubicBezTo>
                              <a:cubicBezTo>
                                <a:pt x="121" y="56"/>
                                <a:pt x="119" y="60"/>
                                <a:pt x="119" y="60"/>
                              </a:cubicBezTo>
                              <a:cubicBezTo>
                                <a:pt x="117" y="62"/>
                                <a:pt x="117" y="62"/>
                                <a:pt x="117" y="62"/>
                              </a:cubicBezTo>
                              <a:cubicBezTo>
                                <a:pt x="117" y="64"/>
                                <a:pt x="116" y="65"/>
                                <a:pt x="115" y="67"/>
                              </a:cubicBezTo>
                              <a:cubicBezTo>
                                <a:pt x="114" y="65"/>
                                <a:pt x="112" y="63"/>
                                <a:pt x="110" y="61"/>
                              </a:cubicBezTo>
                              <a:cubicBezTo>
                                <a:pt x="104" y="52"/>
                                <a:pt x="99" y="47"/>
                                <a:pt x="87" y="46"/>
                              </a:cubicBezTo>
                              <a:cubicBezTo>
                                <a:pt x="85" y="46"/>
                                <a:pt x="83" y="46"/>
                                <a:pt x="81" y="46"/>
                              </a:cubicBezTo>
                              <a:cubicBezTo>
                                <a:pt x="82" y="45"/>
                                <a:pt x="82" y="45"/>
                                <a:pt x="83" y="45"/>
                              </a:cubicBezTo>
                              <a:cubicBezTo>
                                <a:pt x="91" y="40"/>
                                <a:pt x="95" y="32"/>
                                <a:pt x="95" y="24"/>
                              </a:cubicBezTo>
                              <a:cubicBezTo>
                                <a:pt x="95" y="11"/>
                                <a:pt x="85" y="0"/>
                                <a:pt x="71" y="0"/>
                              </a:cubicBezTo>
                              <a:cubicBezTo>
                                <a:pt x="58" y="0"/>
                                <a:pt x="48" y="11"/>
                                <a:pt x="48" y="24"/>
                              </a:cubicBezTo>
                              <a:cubicBezTo>
                                <a:pt x="48" y="33"/>
                                <a:pt x="53" y="42"/>
                                <a:pt x="62" y="46"/>
                              </a:cubicBezTo>
                              <a:cubicBezTo>
                                <a:pt x="62" y="46"/>
                                <a:pt x="62" y="46"/>
                                <a:pt x="62" y="46"/>
                              </a:cubicBezTo>
                              <a:cubicBezTo>
                                <a:pt x="60" y="46"/>
                                <a:pt x="58" y="46"/>
                                <a:pt x="55" y="47"/>
                              </a:cubicBezTo>
                              <a:cubicBezTo>
                                <a:pt x="48" y="47"/>
                                <a:pt x="41" y="49"/>
                                <a:pt x="36" y="56"/>
                              </a:cubicBezTo>
                              <a:cubicBezTo>
                                <a:pt x="29" y="68"/>
                                <a:pt x="20" y="84"/>
                                <a:pt x="16" y="93"/>
                              </a:cubicBezTo>
                              <a:cubicBezTo>
                                <a:pt x="12" y="99"/>
                                <a:pt x="13" y="103"/>
                                <a:pt x="18" y="109"/>
                              </a:cubicBezTo>
                              <a:cubicBezTo>
                                <a:pt x="18" y="109"/>
                                <a:pt x="20" y="111"/>
                                <a:pt x="23" y="115"/>
                              </a:cubicBezTo>
                              <a:cubicBezTo>
                                <a:pt x="2" y="142"/>
                                <a:pt x="2" y="142"/>
                                <a:pt x="2" y="142"/>
                              </a:cubicBezTo>
                              <a:cubicBezTo>
                                <a:pt x="2" y="141"/>
                                <a:pt x="2" y="141"/>
                                <a:pt x="2" y="141"/>
                              </a:cubicBezTo>
                              <a:cubicBezTo>
                                <a:pt x="0" y="143"/>
                                <a:pt x="0" y="145"/>
                                <a:pt x="1" y="148"/>
                              </a:cubicBezTo>
                              <a:cubicBezTo>
                                <a:pt x="2" y="150"/>
                                <a:pt x="4" y="151"/>
                                <a:pt x="6" y="151"/>
                              </a:cubicBezTo>
                              <a:cubicBezTo>
                                <a:pt x="138" y="151"/>
                                <a:pt x="138" y="151"/>
                                <a:pt x="138" y="151"/>
                              </a:cubicBezTo>
                              <a:cubicBezTo>
                                <a:pt x="141" y="151"/>
                                <a:pt x="143" y="150"/>
                                <a:pt x="144" y="148"/>
                              </a:cubicBezTo>
                              <a:cubicBezTo>
                                <a:pt x="144" y="145"/>
                                <a:pt x="144" y="143"/>
                                <a:pt x="142" y="141"/>
                              </a:cubicBezTo>
                              <a:cubicBezTo>
                                <a:pt x="143" y="142"/>
                                <a:pt x="143" y="142"/>
                                <a:pt x="143" y="142"/>
                              </a:cubicBezTo>
                              <a:cubicBezTo>
                                <a:pt x="119" y="112"/>
                                <a:pt x="119" y="112"/>
                                <a:pt x="119" y="112"/>
                              </a:cubicBezTo>
                              <a:cubicBezTo>
                                <a:pt x="116" y="108"/>
                                <a:pt x="115" y="106"/>
                                <a:pt x="109" y="106"/>
                              </a:cubicBezTo>
                              <a:cubicBezTo>
                                <a:pt x="103" y="106"/>
                                <a:pt x="103" y="106"/>
                                <a:pt x="103" y="106"/>
                              </a:cubicBezTo>
                              <a:cubicBezTo>
                                <a:pt x="102" y="102"/>
                                <a:pt x="102" y="98"/>
                                <a:pt x="102" y="93"/>
                              </a:cubicBezTo>
                              <a:cubicBezTo>
                                <a:pt x="104" y="95"/>
                                <a:pt x="105" y="97"/>
                                <a:pt x="106" y="98"/>
                              </a:cubicBezTo>
                              <a:cubicBezTo>
                                <a:pt x="107" y="99"/>
                                <a:pt x="107" y="99"/>
                                <a:pt x="107" y="99"/>
                              </a:cubicBezTo>
                              <a:cubicBezTo>
                                <a:pt x="109" y="100"/>
                                <a:pt x="110" y="102"/>
                                <a:pt x="113" y="103"/>
                              </a:cubicBezTo>
                              <a:cubicBezTo>
                                <a:pt x="117" y="105"/>
                                <a:pt x="122" y="104"/>
                                <a:pt x="126" y="102"/>
                              </a:cubicBezTo>
                              <a:cubicBezTo>
                                <a:pt x="129" y="99"/>
                                <a:pt x="131" y="97"/>
                                <a:pt x="139" y="80"/>
                              </a:cubicBezTo>
                              <a:cubicBezTo>
                                <a:pt x="139" y="80"/>
                                <a:pt x="143" y="72"/>
                                <a:pt x="143" y="72"/>
                              </a:cubicBezTo>
                              <a:cubicBezTo>
                                <a:pt x="143" y="71"/>
                                <a:pt x="144" y="69"/>
                                <a:pt x="145" y="68"/>
                              </a:cubicBezTo>
                              <a:cubicBezTo>
                                <a:pt x="146" y="64"/>
                                <a:pt x="150" y="57"/>
                                <a:pt x="145" y="51"/>
                              </a:cubicBezTo>
                              <a:cubicBezTo>
                                <a:pt x="143" y="48"/>
                                <a:pt x="140" y="46"/>
                                <a:pt x="136" y="46"/>
                              </a:cubicBezTo>
                              <a:close/>
                              <a:moveTo>
                                <a:pt x="55" y="24"/>
                              </a:moveTo>
                              <a:cubicBezTo>
                                <a:pt x="55" y="15"/>
                                <a:pt x="62" y="8"/>
                                <a:pt x="71" y="8"/>
                              </a:cubicBezTo>
                              <a:cubicBezTo>
                                <a:pt x="80" y="8"/>
                                <a:pt x="88" y="15"/>
                                <a:pt x="88" y="24"/>
                              </a:cubicBezTo>
                              <a:cubicBezTo>
                                <a:pt x="88" y="30"/>
                                <a:pt x="85" y="35"/>
                                <a:pt x="79" y="38"/>
                              </a:cubicBezTo>
                              <a:cubicBezTo>
                                <a:pt x="79" y="39"/>
                                <a:pt x="78" y="39"/>
                                <a:pt x="77" y="39"/>
                              </a:cubicBezTo>
                              <a:cubicBezTo>
                                <a:pt x="75" y="40"/>
                                <a:pt x="73" y="40"/>
                                <a:pt x="71" y="40"/>
                              </a:cubicBezTo>
                              <a:cubicBezTo>
                                <a:pt x="70" y="40"/>
                                <a:pt x="69" y="40"/>
                                <a:pt x="68" y="40"/>
                              </a:cubicBezTo>
                              <a:cubicBezTo>
                                <a:pt x="67" y="40"/>
                                <a:pt x="66" y="39"/>
                                <a:pt x="65" y="39"/>
                              </a:cubicBezTo>
                              <a:cubicBezTo>
                                <a:pt x="59" y="36"/>
                                <a:pt x="55" y="30"/>
                                <a:pt x="55" y="24"/>
                              </a:cubicBezTo>
                              <a:close/>
                              <a:moveTo>
                                <a:pt x="109" y="112"/>
                              </a:moveTo>
                              <a:cubicBezTo>
                                <a:pt x="112" y="112"/>
                                <a:pt x="112" y="112"/>
                                <a:pt x="115" y="115"/>
                              </a:cubicBezTo>
                              <a:cubicBezTo>
                                <a:pt x="138" y="145"/>
                                <a:pt x="138" y="145"/>
                                <a:pt x="138" y="145"/>
                              </a:cubicBezTo>
                              <a:cubicBezTo>
                                <a:pt x="138" y="145"/>
                                <a:pt x="138" y="145"/>
                                <a:pt x="138" y="145"/>
                              </a:cubicBezTo>
                              <a:cubicBezTo>
                                <a:pt x="138" y="145"/>
                                <a:pt x="138" y="145"/>
                                <a:pt x="138" y="145"/>
                              </a:cubicBezTo>
                              <a:cubicBezTo>
                                <a:pt x="138" y="145"/>
                                <a:pt x="138" y="145"/>
                                <a:pt x="138" y="145"/>
                              </a:cubicBezTo>
                              <a:cubicBezTo>
                                <a:pt x="6" y="145"/>
                                <a:pt x="6" y="145"/>
                                <a:pt x="6" y="145"/>
                              </a:cubicBezTo>
                              <a:cubicBezTo>
                                <a:pt x="6" y="145"/>
                                <a:pt x="6" y="145"/>
                                <a:pt x="6" y="145"/>
                              </a:cubicBezTo>
                              <a:cubicBezTo>
                                <a:pt x="6" y="145"/>
                                <a:pt x="6" y="145"/>
                                <a:pt x="6" y="145"/>
                              </a:cubicBezTo>
                              <a:cubicBezTo>
                                <a:pt x="6" y="145"/>
                                <a:pt x="6" y="145"/>
                                <a:pt x="6" y="145"/>
                              </a:cubicBezTo>
                              <a:cubicBezTo>
                                <a:pt x="6" y="145"/>
                                <a:pt x="6" y="145"/>
                                <a:pt x="6" y="145"/>
                              </a:cubicBezTo>
                              <a:cubicBezTo>
                                <a:pt x="27" y="119"/>
                                <a:pt x="27" y="119"/>
                                <a:pt x="27" y="119"/>
                              </a:cubicBezTo>
                              <a:cubicBezTo>
                                <a:pt x="33" y="126"/>
                                <a:pt x="39" y="133"/>
                                <a:pt x="39" y="133"/>
                              </a:cubicBezTo>
                              <a:cubicBezTo>
                                <a:pt x="41" y="134"/>
                                <a:pt x="42" y="136"/>
                                <a:pt x="44" y="136"/>
                              </a:cubicBezTo>
                              <a:cubicBezTo>
                                <a:pt x="47" y="138"/>
                                <a:pt x="51" y="138"/>
                                <a:pt x="54" y="136"/>
                              </a:cubicBezTo>
                              <a:cubicBezTo>
                                <a:pt x="58" y="135"/>
                                <a:pt x="60" y="132"/>
                                <a:pt x="62" y="129"/>
                              </a:cubicBezTo>
                              <a:cubicBezTo>
                                <a:pt x="63" y="124"/>
                                <a:pt x="63" y="119"/>
                                <a:pt x="60" y="115"/>
                              </a:cubicBezTo>
                              <a:cubicBezTo>
                                <a:pt x="59" y="114"/>
                                <a:pt x="58" y="113"/>
                                <a:pt x="57" y="112"/>
                              </a:cubicBezTo>
                              <a:lnTo>
                                <a:pt x="109" y="112"/>
                              </a:lnTo>
                              <a:close/>
                              <a:moveTo>
                                <a:pt x="138" y="65"/>
                              </a:moveTo>
                              <a:cubicBezTo>
                                <a:pt x="137" y="66"/>
                                <a:pt x="137" y="68"/>
                                <a:pt x="136" y="69"/>
                              </a:cubicBezTo>
                              <a:cubicBezTo>
                                <a:pt x="136" y="69"/>
                                <a:pt x="132" y="77"/>
                                <a:pt x="132" y="77"/>
                              </a:cubicBezTo>
                              <a:cubicBezTo>
                                <a:pt x="125" y="93"/>
                                <a:pt x="123" y="94"/>
                                <a:pt x="122" y="96"/>
                              </a:cubicBezTo>
                              <a:cubicBezTo>
                                <a:pt x="120" y="97"/>
                                <a:pt x="118" y="97"/>
                                <a:pt x="116" y="96"/>
                              </a:cubicBezTo>
                              <a:cubicBezTo>
                                <a:pt x="115" y="96"/>
                                <a:pt x="113" y="95"/>
                                <a:pt x="112" y="93"/>
                              </a:cubicBezTo>
                              <a:cubicBezTo>
                                <a:pt x="111" y="93"/>
                                <a:pt x="111" y="93"/>
                                <a:pt x="111" y="93"/>
                              </a:cubicBezTo>
                              <a:cubicBezTo>
                                <a:pt x="109" y="90"/>
                                <a:pt x="105" y="86"/>
                                <a:pt x="100" y="81"/>
                              </a:cubicBezTo>
                              <a:cubicBezTo>
                                <a:pt x="93" y="73"/>
                                <a:pt x="93" y="73"/>
                                <a:pt x="93" y="73"/>
                              </a:cubicBezTo>
                              <a:cubicBezTo>
                                <a:pt x="94" y="84"/>
                                <a:pt x="94" y="84"/>
                                <a:pt x="94" y="84"/>
                              </a:cubicBezTo>
                              <a:cubicBezTo>
                                <a:pt x="94" y="91"/>
                                <a:pt x="95" y="99"/>
                                <a:pt x="95" y="106"/>
                              </a:cubicBezTo>
                              <a:cubicBezTo>
                                <a:pt x="71" y="106"/>
                                <a:pt x="71" y="106"/>
                                <a:pt x="71" y="106"/>
                              </a:cubicBezTo>
                              <a:cubicBezTo>
                                <a:pt x="52" y="106"/>
                                <a:pt x="52" y="106"/>
                                <a:pt x="52" y="106"/>
                              </a:cubicBezTo>
                              <a:cubicBezTo>
                                <a:pt x="51" y="106"/>
                                <a:pt x="51" y="105"/>
                                <a:pt x="50" y="104"/>
                              </a:cubicBezTo>
                              <a:cubicBezTo>
                                <a:pt x="50" y="104"/>
                                <a:pt x="49" y="103"/>
                                <a:pt x="49" y="102"/>
                              </a:cubicBezTo>
                              <a:cubicBezTo>
                                <a:pt x="48" y="79"/>
                                <a:pt x="48" y="79"/>
                                <a:pt x="48" y="79"/>
                              </a:cubicBezTo>
                              <a:cubicBezTo>
                                <a:pt x="36" y="99"/>
                                <a:pt x="36" y="99"/>
                                <a:pt x="36" y="99"/>
                              </a:cubicBezTo>
                              <a:cubicBezTo>
                                <a:pt x="38" y="101"/>
                                <a:pt x="38" y="101"/>
                                <a:pt x="38" y="101"/>
                              </a:cubicBezTo>
                              <a:cubicBezTo>
                                <a:pt x="38" y="101"/>
                                <a:pt x="48" y="113"/>
                                <a:pt x="54" y="120"/>
                              </a:cubicBezTo>
                              <a:cubicBezTo>
                                <a:pt x="55" y="122"/>
                                <a:pt x="56" y="124"/>
                                <a:pt x="55" y="126"/>
                              </a:cubicBezTo>
                              <a:cubicBezTo>
                                <a:pt x="54" y="127"/>
                                <a:pt x="53" y="129"/>
                                <a:pt x="52" y="129"/>
                              </a:cubicBezTo>
                              <a:cubicBezTo>
                                <a:pt x="50" y="130"/>
                                <a:pt x="48" y="130"/>
                                <a:pt x="47" y="129"/>
                              </a:cubicBezTo>
                              <a:cubicBezTo>
                                <a:pt x="46" y="129"/>
                                <a:pt x="45" y="129"/>
                                <a:pt x="45" y="128"/>
                              </a:cubicBezTo>
                              <a:cubicBezTo>
                                <a:pt x="45" y="128"/>
                                <a:pt x="23" y="104"/>
                                <a:pt x="23" y="104"/>
                              </a:cubicBezTo>
                              <a:cubicBezTo>
                                <a:pt x="20" y="101"/>
                                <a:pt x="20" y="100"/>
                                <a:pt x="22" y="96"/>
                              </a:cubicBezTo>
                              <a:cubicBezTo>
                                <a:pt x="27" y="87"/>
                                <a:pt x="35" y="71"/>
                                <a:pt x="42" y="61"/>
                              </a:cubicBezTo>
                              <a:cubicBezTo>
                                <a:pt x="45" y="56"/>
                                <a:pt x="49" y="55"/>
                                <a:pt x="56" y="54"/>
                              </a:cubicBezTo>
                              <a:cubicBezTo>
                                <a:pt x="60" y="53"/>
                                <a:pt x="63" y="53"/>
                                <a:pt x="67" y="53"/>
                              </a:cubicBezTo>
                              <a:cubicBezTo>
                                <a:pt x="69" y="60"/>
                                <a:pt x="69" y="60"/>
                                <a:pt x="69" y="60"/>
                              </a:cubicBezTo>
                              <a:cubicBezTo>
                                <a:pt x="64" y="95"/>
                                <a:pt x="64" y="95"/>
                                <a:pt x="64" y="95"/>
                              </a:cubicBezTo>
                              <a:cubicBezTo>
                                <a:pt x="72" y="102"/>
                                <a:pt x="72" y="102"/>
                                <a:pt x="72" y="102"/>
                              </a:cubicBezTo>
                              <a:cubicBezTo>
                                <a:pt x="79" y="94"/>
                                <a:pt x="79" y="94"/>
                                <a:pt x="79" y="94"/>
                              </a:cubicBezTo>
                              <a:cubicBezTo>
                                <a:pt x="73" y="60"/>
                                <a:pt x="73" y="60"/>
                                <a:pt x="73" y="60"/>
                              </a:cubicBezTo>
                              <a:cubicBezTo>
                                <a:pt x="76" y="53"/>
                                <a:pt x="76" y="53"/>
                                <a:pt x="76" y="53"/>
                              </a:cubicBezTo>
                              <a:cubicBezTo>
                                <a:pt x="80" y="53"/>
                                <a:pt x="83" y="53"/>
                                <a:pt x="86" y="53"/>
                              </a:cubicBezTo>
                              <a:cubicBezTo>
                                <a:pt x="95" y="54"/>
                                <a:pt x="98" y="58"/>
                                <a:pt x="104" y="65"/>
                              </a:cubicBezTo>
                              <a:cubicBezTo>
                                <a:pt x="106" y="68"/>
                                <a:pt x="108" y="70"/>
                                <a:pt x="110" y="72"/>
                              </a:cubicBezTo>
                              <a:cubicBezTo>
                                <a:pt x="111" y="74"/>
                                <a:pt x="112" y="76"/>
                                <a:pt x="113" y="77"/>
                              </a:cubicBezTo>
                              <a:cubicBezTo>
                                <a:pt x="117" y="81"/>
                                <a:pt x="117" y="81"/>
                                <a:pt x="117" y="81"/>
                              </a:cubicBezTo>
                              <a:cubicBezTo>
                                <a:pt x="117" y="81"/>
                                <a:pt x="119" y="76"/>
                                <a:pt x="119" y="76"/>
                              </a:cubicBezTo>
                              <a:cubicBezTo>
                                <a:pt x="121" y="71"/>
                                <a:pt x="121" y="71"/>
                                <a:pt x="121" y="71"/>
                              </a:cubicBezTo>
                              <a:cubicBezTo>
                                <a:pt x="122" y="69"/>
                                <a:pt x="123" y="68"/>
                                <a:pt x="124" y="66"/>
                              </a:cubicBezTo>
                              <a:cubicBezTo>
                                <a:pt x="124" y="66"/>
                                <a:pt x="125" y="63"/>
                                <a:pt x="125" y="63"/>
                              </a:cubicBezTo>
                              <a:cubicBezTo>
                                <a:pt x="127" y="59"/>
                                <a:pt x="127" y="59"/>
                                <a:pt x="127" y="59"/>
                              </a:cubicBezTo>
                              <a:cubicBezTo>
                                <a:pt x="127" y="59"/>
                                <a:pt x="127" y="59"/>
                                <a:pt x="127" y="59"/>
                              </a:cubicBezTo>
                              <a:cubicBezTo>
                                <a:pt x="129" y="55"/>
                                <a:pt x="130" y="54"/>
                                <a:pt x="132" y="53"/>
                              </a:cubicBezTo>
                              <a:cubicBezTo>
                                <a:pt x="133" y="53"/>
                                <a:pt x="134" y="53"/>
                                <a:pt x="135" y="53"/>
                              </a:cubicBezTo>
                              <a:cubicBezTo>
                                <a:pt x="135" y="53"/>
                                <a:pt x="135" y="53"/>
                                <a:pt x="135" y="53"/>
                              </a:cubicBezTo>
                              <a:cubicBezTo>
                                <a:pt x="137" y="53"/>
                                <a:pt x="138" y="54"/>
                                <a:pt x="139" y="55"/>
                              </a:cubicBezTo>
                              <a:cubicBezTo>
                                <a:pt x="141" y="58"/>
                                <a:pt x="140" y="60"/>
                                <a:pt x="138" y="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69.8pt;margin-top:5.35pt;height:20.9pt;width:18.2pt;z-index:-1155739648;mso-width-relative:page;mso-height-relative:page;" fillcolor="#FFFFFF [3212]" filled="t" stroked="f" coordsize="150,151" o:gfxdata="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" path="m136,46c137,46,137,46,137,46c136,46,136,46,136,46c134,45,132,46,130,46c125,47,123,52,121,55c121,56,121,56,121,56c121,56,119,60,119,60c117,62,117,62,117,62c117,64,116,65,115,67c114,65,112,63,110,61c104,52,99,47,87,46c85,46,83,46,81,46c82,45,82,45,83,45c91,40,95,32,95,24c95,11,85,0,71,0c58,0,48,11,48,24c48,33,53,42,62,46c62,46,62,46,62,46c60,46,58,46,55,47c48,47,41,49,36,56c29,68,20,84,16,93c12,99,13,103,18,109c18,109,20,111,23,115c2,142,2,142,2,142c2,141,2,141,2,141c0,143,0,145,1,148c2,150,4,151,6,151c138,151,138,151,138,151c141,151,143,150,144,148c144,145,144,143,142,141c143,142,143,142,143,142c119,112,119,112,119,112c116,108,115,106,109,106c103,106,103,106,103,106c102,102,102,98,102,93c104,95,105,97,106,98c107,99,107,99,107,99c109,100,110,102,113,103c117,105,122,104,126,102c129,99,131,97,139,80c139,80,143,72,143,72c143,71,144,69,145,68c146,64,150,57,145,51c143,48,140,46,136,46xm55,24c55,15,62,8,71,8c80,8,88,15,88,24c88,30,85,35,79,38c79,39,78,39,77,39c75,40,73,40,71,40c70,40,69,40,68,40c67,40,66,39,65,39c59,36,55,30,55,24xm109,112c112,112,112,112,115,115c138,145,138,145,138,145c138,145,138,145,138,145c138,145,138,145,138,145c138,145,138,145,138,145c6,145,6,145,6,145c6,145,6,145,6,145c6,145,6,145,6,145c6,145,6,145,6,145c6,145,6,145,6,145c27,119,27,119,27,119c33,126,39,133,39,133c41,134,42,136,44,136c47,138,51,138,54,136c58,135,60,132,62,129c63,124,63,119,60,115c59,114,58,113,57,112l109,112xm138,65c137,66,137,68,136,69c136,69,132,77,132,77c125,93,123,94,122,96c120,97,118,97,116,96c115,96,113,95,112,93c111,93,111,93,111,93c109,90,105,86,100,81c93,73,93,73,93,73c94,84,94,84,94,84c94,91,95,99,95,106c71,106,71,106,71,106c52,106,52,106,52,106c51,106,51,105,50,104c50,104,49,103,49,102c48,79,48,79,48,79c36,99,36,99,36,99c38,101,38,101,38,101c38,101,48,113,54,120c55,122,56,124,55,126c54,127,53,129,52,129c50,130,48,130,47,129c46,129,45,129,45,128c45,128,23,104,23,104c20,101,20,100,22,96c27,87,35,71,42,61c45,56,49,55,56,54c60,53,63,53,67,53c69,60,69,60,69,60c64,95,64,95,64,95c72,102,72,102,72,102c79,94,79,94,79,94c73,60,73,60,73,60c76,53,76,53,76,53c80,53,83,53,86,53c95,54,98,58,104,65c106,68,108,70,110,72c111,74,112,76,113,77c117,81,117,81,117,81c117,81,119,76,119,76c121,71,121,71,121,71c122,69,123,68,124,66c124,66,125,63,125,63c127,59,127,59,127,59c127,59,127,59,127,59c129,55,130,54,132,53c133,53,134,53,135,53c135,53,135,53,135,53c137,53,138,54,139,55c141,58,140,60,138,65xe">
                <v:path o:connectlocs="498290850,166950989;472830525,166950989;440095005,203245013;425546520,225021809;400086195,221391074;294610155,166950989;345528900,87105277;174583725,87105277;225504375,166950989;130938270,203245013;65469135,395601630;7275195,515370197;3636645,537146993;501927495,548035390;516475980,511741366;432821715,406490027;374625870,384713232;385537710,355678774;410998035,373824835;505564140,290350291;527387820,246796701;494652300,166950989;258237990,29034458;287334960,137916531;258237990,145174194;236414310,141545362;396449550,406490027;501927495,526258595;501927495,526258595;21823680,526258595;21823680,526258595;21823680,526258595;141848205,482706908;196405500,493595305;218229180,417378425;396449550,406490027;494652300,250427435;443731650,348419208;407361390,337530810;363715935,293979123;341892255,304867520;258237990,384713232;181857015,377455569;174583725,286719557;138211560,366567171;200044050,457301281;170947080,468189678;83654265,377455569;152760045,221391074;243689505,192356616;232777665,344790376;287334960,341161545;276423120,192356616;378264420,235910206;410998035,279461894;432821715,275833062;451006845,239539038;461918685,214133411;480103815,192356616;491015655,192356616;501927495,235910206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39265536" behindDoc="0" locked="0" layoutInCell="1" allowOverlap="1">
                <wp:simplePos x="0" y="0"/>
                <wp:positionH relativeFrom="column">
                  <wp:posOffset>-807720</wp:posOffset>
                </wp:positionH>
                <wp:positionV relativeFrom="paragraph">
                  <wp:posOffset>180975</wp:posOffset>
                </wp:positionV>
                <wp:extent cx="75565" cy="123825"/>
                <wp:effectExtent l="0" t="0" r="635" b="9525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6pt;margin-top:14.25pt;height:9.75pt;width:5.95pt;z-index:-1155701760;v-text-anchor:middle;mso-width-relative:page;mso-height-relative:page;" fillcolor="#FFFFFF [3212]" filled="t" stroked="f" coordsize="21600,21600" o:gfxdata="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OIul+bbAAAACwEAAA8AAAAAAAAAAQAgAAAAOAAAAGRycy9kb3ducmV2LnhtbFBL&#10;AQIUABQAAAAIAIdO4kDQYBLHTwIAAH0EAAAOAAAAAAAAAAEAIAAAAEABAABkcnMvZTJvRG9jLnht&#10;bFBLBQYAAAAABgAGAFkBAAAB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39245056" behindDoc="0" locked="0" layoutInCell="1" allowOverlap="1">
                <wp:simplePos x="0" y="0"/>
                <wp:positionH relativeFrom="column">
                  <wp:posOffset>-492125</wp:posOffset>
                </wp:positionH>
                <wp:positionV relativeFrom="paragraph">
                  <wp:posOffset>76200</wp:posOffset>
                </wp:positionV>
                <wp:extent cx="6290310" cy="119062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50570" y="9312275"/>
                          <a:ext cx="6290310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13D4D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kern w:val="2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本人性格开朗、稳重、真诚；敢于迎接挑战及承担责任，富有工作热情，乐业敬业 ,善于与人沟通，营造和谐的工作氛围 ,具有较强的适应能力；注重人性化管理，能带动下属充分发挥团队合作精神，为公司创造利益。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8.75pt;margin-top:6pt;height:93.75pt;width:495.3pt;z-index:-1155722240;mso-width-relative:page;mso-height-relative:page;" filled="f" stroked="f" coordsize="21600,21600" o:gfxdata="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BOefx22wAAAAoBAAAPAAAAAAAAAAEAIAAA&#10;ADgAAABkcnMvZG93bnJldi54bWxQSwECFAAUAAAACACHTuJAbKHAHSwCAAAmBAAADgAAAAAAAAAB&#10;ACAAAABA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13D4D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kern w:val="2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本人性格开朗、稳重、真诚；敢于迎接挑战及承担责任，富有工作热情，乐业敬业 ,善于与人沟通，营造和谐的工作氛围 ,具有较强的适应能力；注重人性化管理，能带动下属充分发挥团队合作精神，为公司创造利益。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1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139262464" behindDoc="0" locked="0" layoutInCell="1" allowOverlap="1">
                <wp:simplePos x="0" y="0"/>
                <wp:positionH relativeFrom="column">
                  <wp:posOffset>-1244600</wp:posOffset>
                </wp:positionH>
                <wp:positionV relativeFrom="paragraph">
                  <wp:posOffset>1189355</wp:posOffset>
                </wp:positionV>
                <wp:extent cx="7685405" cy="95250"/>
                <wp:effectExtent l="0" t="0" r="10795" b="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5405" cy="952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8pt;margin-top:93.65pt;height:7.5pt;width:605.15pt;z-index:-1155704832;v-text-anchor:middle;mso-width-relative:page;mso-height-relative:page;" fillcolor="#2E75B6 [2404]" filled="t" stroked="f" coordsize="21600,21600" arcsize="0.166666666666667" o:gfxdata="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D0M1gF2gAAAA0BAAAP&#10;AAAAAAAAAAEAIAAAADgAAABkcnMvZG93bnJldi54bWxQSwECFAAUAAAACACHTuJArRKxenICAACr&#10;BAAADgAAAAAAAAABACAAAAA/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方正大黑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兰亭黑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文悦古体仿宋 (非商业使用)">
    <w:panose1 w:val="00000000000000000000"/>
    <w:charset w:val="86"/>
    <w:family w:val="auto"/>
    <w:pitch w:val="default"/>
    <w:sig w:usb0="00000003" w:usb1="08010000" w:usb2="00000012" w:usb3="00000000" w:csb0="00040001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思源黑体 CN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CBDA07"/>
    <w:rsid w:val="001B5C6A"/>
    <w:rsid w:val="00F6131D"/>
    <w:rsid w:val="04F76085"/>
    <w:rsid w:val="080746C1"/>
    <w:rsid w:val="0AE63E14"/>
    <w:rsid w:val="0D2055EF"/>
    <w:rsid w:val="0F1F3EDB"/>
    <w:rsid w:val="114A05A6"/>
    <w:rsid w:val="1360075D"/>
    <w:rsid w:val="146C49F9"/>
    <w:rsid w:val="1B0A7F71"/>
    <w:rsid w:val="1BEB28CC"/>
    <w:rsid w:val="1D3B2CFE"/>
    <w:rsid w:val="1D910D63"/>
    <w:rsid w:val="1DD12712"/>
    <w:rsid w:val="1FCBDA07"/>
    <w:rsid w:val="262C19CD"/>
    <w:rsid w:val="293F017C"/>
    <w:rsid w:val="294A096D"/>
    <w:rsid w:val="2B1B3427"/>
    <w:rsid w:val="2CF5365F"/>
    <w:rsid w:val="2D08501C"/>
    <w:rsid w:val="301275DC"/>
    <w:rsid w:val="3A3F6DF7"/>
    <w:rsid w:val="3B1E7051"/>
    <w:rsid w:val="3CF35A00"/>
    <w:rsid w:val="40D905C3"/>
    <w:rsid w:val="446F52E0"/>
    <w:rsid w:val="451945E9"/>
    <w:rsid w:val="4CE90FFE"/>
    <w:rsid w:val="4EAD6ADA"/>
    <w:rsid w:val="4FB75CCB"/>
    <w:rsid w:val="57CB7737"/>
    <w:rsid w:val="586C4C0A"/>
    <w:rsid w:val="599A760F"/>
    <w:rsid w:val="5AFE510C"/>
    <w:rsid w:val="5F006568"/>
    <w:rsid w:val="64817969"/>
    <w:rsid w:val="66241767"/>
    <w:rsid w:val="677E419F"/>
    <w:rsid w:val="682448AA"/>
    <w:rsid w:val="6E861D9E"/>
    <w:rsid w:val="71E01E0A"/>
    <w:rsid w:val="728E78EC"/>
    <w:rsid w:val="75A46E64"/>
    <w:rsid w:val="763E2D9E"/>
    <w:rsid w:val="77417A02"/>
    <w:rsid w:val="776614D4"/>
    <w:rsid w:val="781120D0"/>
    <w:rsid w:val="7B5672D0"/>
    <w:rsid w:val="7C603C47"/>
    <w:rsid w:val="7D7F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ulisha/Library/Containers/com.kingsoft.wpsoffice.mac/Data/.kingsoft/office6/templates/download/2a2de4c1-ad4b-3129-95c1-84237d3ff055/&#20010;&#20154;&#31616;&#21382;&#31616;&#32422;&#38144;&#21806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个人简历简约销售.docx</Template>
  <Pages>2</Pages>
  <Words>0</Words>
  <Characters>0</Characters>
  <Lines>0</Lines>
  <Paragraphs>0</Paragraphs>
  <ScaleCrop>false</ScaleCrop>
  <LinksUpToDate>false</LinksUpToDate>
  <CharactersWithSpaces>1</CharactersWithSpaces>
  <Application>WPS Office_2.3.2.3823_F1E327BC-269C-435d-A152-05C5408002CA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2021-01-12T19:08:00Z</dcterms:created>
  <dc:creator>fulisha</dc:creator>
  <cp:lastModifiedBy>fulisha</cp:lastModifiedBy>
  <dcterms:modified xsi:type="dcterms:W3CDTF">2021-01-12T11:35:14Z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2052-2.3.2.3823</vt:lpwstr>
  </property>
</Properties>
</file>