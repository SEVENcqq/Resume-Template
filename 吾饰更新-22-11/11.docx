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82928384" behindDoc="0" locked="0" layoutInCell="1" allowOverlap="1">
            <wp:simplePos x="0" y="0"/>
            <wp:positionH relativeFrom="column">
              <wp:posOffset>4788535</wp:posOffset>
            </wp:positionH>
            <wp:positionV relativeFrom="paragraph">
              <wp:posOffset>-330835</wp:posOffset>
            </wp:positionV>
            <wp:extent cx="1120775" cy="1120775"/>
            <wp:effectExtent l="38100" t="38100" r="60325" b="60325"/>
            <wp:wrapNone/>
            <wp:docPr id="8" name="图片 8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-526415</wp:posOffset>
                </wp:positionV>
                <wp:extent cx="1799590" cy="308610"/>
                <wp:effectExtent l="0" t="0" r="0" b="0"/>
                <wp:wrapNone/>
                <wp:docPr id="2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67.85pt;margin-top:-41.45pt;height:24.3pt;width:141.7pt;z-index:251682816;mso-width-relative:page;mso-height-relative:page;" filled="f" stroked="f" coordsize="21600,21600" o:gfxdata="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WByYodwAAAALAQAADwAAAAAAAAABACAAAAA4AAAAZHJzL2Rv&#10;d25yZXYueG1sUEsBAhQAFAAAAAgAh07iQD+HMhI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ge">
                  <wp:posOffset>9122410</wp:posOffset>
                </wp:positionV>
                <wp:extent cx="178435" cy="178435"/>
                <wp:effectExtent l="0" t="0" r="12065" b="12700"/>
                <wp:wrapNone/>
                <wp:docPr id="98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8435" cy="17843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-35.4pt;margin-top:718.3pt;height:14.05pt;width:14.05pt;mso-position-vertical-relative:page;z-index:251678720;v-text-anchor:middle-center;mso-width-relative:page;mso-height-relative:page;" fillcolor="#FFFFFF [3212]" filled="t" stroked="f" coordsize="3927,3928" o:gfxdata="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FgAAAGRycy9QSwECFAAUAAAA&#10;CACHTuJAKzflnNsAAAANAQAADwAAAAAAAAABACAAAAA4AAAAZHJzL2Rvd25yZXYueG1sUEsBAhQA&#10;FAAAAAgAh07iQE/m+ZXcBwAA0yUAAA4AAAAAAAAAAQAgAAAAQAEAAGRycy9lMm9Eb2MueG1sUEsF&#10;BgAAAAAGAAYAWQEAAI4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80313561,13991838;76523805,17739655;63926031,5226128;67715787,1457461;72588330,1311733;80459326,9119672;80313561,13991838;46892963,47201599;34295143,34667267;62010320,7120864;74608140,19655196;46892963,47201599;45143827,48929757;27506934,53947696;32546053,36416230;45143827,48929757;16033568,10306483;8162526,18197689;8162526,65753297;16033568,73623698;63613690,73623698;71484686,65753297;71484686,34500688;79626402,26609482;79626402,68647415;66237371,81785600;13139213,81785600;0,68647415;0,16094764;13139213,2144581;55180444,2144581;47288591,10306483;16033568,1030648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8142605</wp:posOffset>
                </wp:positionV>
                <wp:extent cx="6414770" cy="293370"/>
                <wp:effectExtent l="0" t="0" r="508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8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641.15pt;height:23.1pt;width:505.1pt;z-index:251660288;mso-width-relative:page;mso-height-relative:page;" coordorigin="2835,3324" coordsize="10102,462" o:gfxdata="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BYAAABkcnMvUEsBAhQAFAAAAAgAh07iQEEzKuDdAAAADQEAAA8AAAAAAAAAAQAgAAAA&#10;OAAAAGRycy9kb3ducmV2LnhtbFBLAQIUABQAAAAIAIdO4kCgrcF4RgMAAKoHAAAOAAAAAAAAAAEA&#10;IAAAAEIBAABkcnMvZTJvRG9jLnhtbFBLBQYAAAAABgAGAFkBAAD6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LIYi5O4AAAA2wAAAA8AAABkcnMvZG93bnJldi54bWxFT0tuwjAQ3VfiDtYg&#10;dVecFBWVgGGBKHRZKAcYxUMcEY8je8Ln9vUCqcun91+u775TV4qpDWygnBSgiOtgW24MnH6/3j5B&#10;JUG22AUmAw9KsF6NXpZY2XDjA12P0qgcwqlCA06kr7ROtSOPaRJ64sydQ/QoGcZG24i3HO47/V4U&#10;M+2x5dzgsKeNo/pyHLyBfTN8bGtXznc/fRQZpgd9fjhjXsdlsQAldJd/8dP9bQ3M8tj8Jf8Av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IYi5O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cMYF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6626225</wp:posOffset>
                </wp:positionV>
                <wp:extent cx="198120" cy="200660"/>
                <wp:effectExtent l="0" t="0" r="11430" b="8890"/>
                <wp:wrapNone/>
                <wp:docPr id="53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120" cy="2006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6.15pt;margin-top:521.75pt;height:15.8pt;width:15.6pt;z-index:251674624;v-text-anchor:middle;mso-width-relative:page;mso-height-relative:page;" fillcolor="#FFFFFF [3212]" filled="t" stroked="f" coordsize="3543300,3617913" o:gfxdata="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6584315</wp:posOffset>
                </wp:positionV>
                <wp:extent cx="6414770" cy="293370"/>
                <wp:effectExtent l="0" t="0" r="5080" b="1143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4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518.45pt;height:23.1pt;width:505.1pt;z-index:251661312;mso-width-relative:page;mso-height-relative:page;" coordorigin="2835,3324" coordsize="10102,462" o:gfxdata="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BYAAABkcnMvUEsBAhQAFAAAAAgAh07iQBI5uw7cAAAADQEAAA8AAAAAAAAAAQAg&#10;AAAAOAAAAGRycy9kb3ducmV2LnhtbFBLAQIUABQAAAAIAIdO4kC75E+HSgMAAKoHAAAOAAAAAAAA&#10;AAEAIAAAAEEBAABkcnMvZTJvRG9jLnhtbFBLBQYAAAAABgAGAFkBAAD9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VYGW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XIxnvAAAANsAAAAPAAAAAAAAAAEAIAAAADgAAABkcnMvZG93bnJldi54&#10;bWxQSwECFAAUAAAACACHTuJAMy8FnjsAAAA5AAAAEAAAAAAAAAABACAAAAAhAQAAZHJzL3NoYXBl&#10;eG1sLnhtbFBLBQYAAAAABgAGAFsBAADL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2826385</wp:posOffset>
                </wp:positionV>
                <wp:extent cx="6414770" cy="293370"/>
                <wp:effectExtent l="0" t="0" r="5080" b="1143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60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222.55pt;height:23.1pt;width:505.1pt;z-index:251662336;mso-width-relative:page;mso-height-relative:page;" coordorigin="2835,3324" coordsize="10102,462" o:gfxdata="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BYAAABkcnMvUEsBAhQAFAAAAAgAh07iQIEWwK7cAAAACwEAAA8AAAAAAAAAAQAg&#10;AAAAOAAAAGRycy9kb3ducmV2LnhtbFBLAQIUABQAAAAIAIdO4kDcSFBTSgMAAKoHAAAOAAAAAAAA&#10;AAEAIAAAAEEBAABkcnMvZTJvRG9jLnhtbFBLBQYAAAAABgAGAFkBAAD9BgAAAAA=&#10;">
                <o:lock v:ext="edit" aspectratio="f"/>
                <v:rect id="矩形 57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Exuh5W4AAAA2wAAAA8AAABkcnMvZG93bnJldi54bWxFT0tuwjAQ3VfiDtYg&#10;dVecFBWVgGGBKHRZKAcYxUMcEY8je8Ln9vUCqcun91+u775TV4qpDWygnBSgiOtgW24MnH6/3j5B&#10;JUG22AUmAw9KsF6NXpZY2XDjA12P0qgcwqlCA06kr7ROtSOPaRJ64sydQ/QoGcZG24i3HO47/V4U&#10;M+2x5dzgsKeNo/pyHLyBfTN8bGtXznc/fRQZpgd9fjhjXsdlsQAldJd/8dP9bQ3M8vr8Jf8Av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xuh5W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2" o:spid="_x0000_s1026" o:spt="20" style="position:absolute;left:4815;top:3555;height:0;width:8122;" filled="f" stroked="t" coordsize="21600,21600" o:gfxdata="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dnimS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1088390</wp:posOffset>
                </wp:positionV>
                <wp:extent cx="218440" cy="161290"/>
                <wp:effectExtent l="0" t="0" r="10160" b="10795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721360" y="3467735"/>
                          <a:ext cx="218440" cy="161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6.65pt;margin-top:85.7pt;height:12.7pt;width:17.2pt;z-index:251672576;mso-width-relative:page;mso-height-relative:page;" fillcolor="#FFFFFF [3212]" filled="t" stroked="f" coordsize="263,184" o:gfxdata="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FgAAAGRycy9QSwECFAAUAAAACACHTuJAoArMaNsAAAALAQAA&#10;DwAAAAAAAAABACAAAAA4AAAAZHJzL2Rvd25yZXYueG1sUEsBAhQAFAAAAAgAh07iQH4eDopXBQAA&#10;KhkAAA4AAAAAAAAAAQAgAAAAQAEAAGRycy9lMm9Eb2MueG1sUEsFBgAAAAAGAAYAWQEAAAkJAAAA&#10;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textboxrect="0,0,263,184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1016635</wp:posOffset>
                </wp:positionV>
                <wp:extent cx="6414770" cy="293370"/>
                <wp:effectExtent l="0" t="0" r="5080" b="1143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770" cy="293370"/>
                          <a:chOff x="2835" y="3324"/>
                          <a:chExt cx="10102" cy="462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2835" y="3324"/>
                            <a:ext cx="463" cy="463"/>
                          </a:xfrm>
                          <a:prstGeom prst="rect">
                            <a:avLst/>
                          </a:prstGeom>
                          <a:solidFill>
                            <a:srgbClr val="FA8E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4815" y="3555"/>
                            <a:ext cx="812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85pt;margin-top:80.05pt;height:23.1pt;width:505.1pt;z-index:251666432;mso-width-relative:page;mso-height-relative:page;" coordorigin="2835,3324" coordsize="10102,462" o:gfxdata="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WAAAAZHJzL1BLAQIUABQAAAAIAIdO4kAZprKz2wAAAAsBAAAPAAAAAAAAAAEAIAAA&#10;ADgAAABkcnMvZG93bnJldi54bWxQSwECFAAUAAAACACHTuJAqfqgoUkDAACqBwAADgAAAAAAAAAB&#10;ACAAAABAAQAAZHJzL2Uyb0RvYy54bWxQSwUGAAAAAAYABgBZAQAA+wYAAAAA&#10;">
                <o:lock v:ext="edit" aspectratio="f"/>
                <v:rect id="_x0000_s1026" o:spid="_x0000_s1026" o:spt="1" style="position:absolute;left:2835;top:3324;height:463;width:463;v-text-anchor:middle;" fillcolor="#FA8E5E" filled="t" stroked="f" coordsize="21600,21600" o:gfxdata="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3r1Vy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4815;top:3555;height:0;width:8122;" filled="f" stroked="t" coordsize="21600,21600" o:gfxdata="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9h+Rm7AAAA2wAAAA8AAAAAAAAAAQAgAAAAOAAAAGRycy9kb3ducmV2Lnht&#10;bFBLAQIUABQAAAAIAIdO4kAzLwWeOwAAADkAAAAQAAAAAAAAAAEAIAAAACABAABkcnMvc2hhcGV4&#10;bWwueG1sUEsFBgAAAAAGAAYAWwEAAMo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9208770</wp:posOffset>
                </wp:positionV>
                <wp:extent cx="2379345" cy="1963420"/>
                <wp:effectExtent l="53975" t="53975" r="62230" b="590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54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359pt;margin-top:725.1pt;height:154.6pt;width:187.35pt;z-index:251686912;mso-width-relative:page;mso-height-relative:page;" coordorigin="3771,-992" coordsize="3747,3092" o:gfxdata="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FgAAAGRy&#10;cy9QSwECFAAUAAAACACHTuJA1F5tLNwAAAAOAQAADwAAAAAAAAABACAAAAA4AAAAZHJzL2Rvd25y&#10;ZXYueG1sUEsBAhQAFAAAAAgAh07iQBKz8Ug6AwAAowsAAA4AAAAAAAAAAQAgAAAAQQEAAGRycy9l&#10;Mm9Eb2MueG1sUEsFBgAAAAAGAAYAWQEAAO0GAAAAAA==&#10;">
                <o:lock v:ext="edit" aspectratio="f"/>
                <v:shape id="菱形 1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3TVS+AAAA2wAAAA8AAAAAAAAAAQAgAAAAOAAAAGRycy9kb3ducmV2&#10;LnhtbFBLAQIUABQAAAAIAIdO4kAzLwWeOwAAADkAAAAQAAAAAAAAAAEAIAAAACMBAABkcnMvc2hh&#10;cGV4bWwueG1sUEsFBgAAAAAGAAYAWwEAAM0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2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3voz70AAADbAAAADwAAAAAAAAABACAAAAA4AAAAZHJzL2Rvd25yZXYu&#10;eG1sUEsBAhQAFAAAAAgAh07iQDMvBZ47AAAAOQAAABAAAAAAAAAAAQAgAAAAIgEAAGRycy9zaGFw&#10;ZXhtbC54bWxQSwUGAAAAAAYABgBbAQAAzAMAAAAA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3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ChGwy+4AAAA2wAAAA8AAABkcnMvZG93bnJldi54bWxFj80KwjAQhO+C7xBW&#10;8CKaKlikGkUEQcGLPwePS7M2xWZTmlj17Y0geBxm5htmsXrZSrTU+NKxgvEoAUGcO11yoeBy3g5n&#10;IHxA1lg5JgVv8rBadjsLzLR78pHaUyhEhLDPUIEJoc6k9Lkhi37kauLo3VxjMUTZFFI3+IxwW8lJ&#10;kqTSYslxwWBNG0P5/fSwCmoe2Cv5tqRtSpP1PjXusDZK9XvjZA4i0Cv8w7/2TiuYpvD9En+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hGwy+4AAAA2wAAAA8AAAAAAAAAAQAgAAAAOAAAAGRycy9kb3ducmV2LnhtbFBL&#10;AQIUABQAAAAIAIdO4kAzLwWeOwAAADkAAAAQAAAAAAAAAAEAIAAAAB0BAABkcnMvc2hhcGV4bWwu&#10;eG1sUEsFBgAAAAAGAAYAWwEAAMcDAAAAAA==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-2152650</wp:posOffset>
                </wp:positionV>
                <wp:extent cx="2379345" cy="1963420"/>
                <wp:effectExtent l="53975" t="53975" r="62230" b="5905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1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5.6pt;margin-top:-169.5pt;height:154.6pt;width:187.35pt;z-index:251679744;mso-width-relative:page;mso-height-relative:page;" coordorigin="3771,-992" coordsize="3747,3092" o:gfxdata="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FgAAAGRycy9QSwECFAAUAAAACACHTuJA&#10;miV+l9sAAAAMAQAADwAAAAAAAAABACAAAAA4AAAAZHJzL2Rvd25yZXYueG1sUEsBAhQAFAAAAAgA&#10;h07iQJALvLkpAwAAlAsAAA4AAAAAAAAAAQAgAAAAQAEAAGRycy9lMm9Eb2MueG1sUEsFBgAAAAAG&#10;AAYAWQEAANsGAAAAAA==&#10;">
                <o:lock v:ext="edit" aspectratio="f"/>
                <v:shape id="_x0000_s1026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SfTE7oAAADaAAAADwAAAAAAAAABACAAAAA4AAAAZHJzL2Rvd25yZXYueG1s&#10;UEsBAhQAFAAAAAgAh07iQDMvBZ47AAAAOQAAABAAAAAAAAAAAQAgAAAAHwEAAGRycy9zaGFwZXht&#10;bC54bWxQSwUGAAAAAAYABgBbAQAAyQMAAAAA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9U1kvAAAANoAAAAPAAAAAAAAAAEAIAAAADgAAABkcnMvZG93bnJldi54&#10;bWxQSwECFAAUAAAACACHTuJAMy8FnjsAAAA5AAAAEAAAAAAAAAABACAAAAAhAQAAZHJzL3NoYXBl&#10;eG1sLnhtbFBLBQYAAAAABgAGAFsBAADLAwAAAAA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Mmy3pi3AAAA2gAAAA8AAABkcnMvZG93bnJldi54bWxFj80KwjAQhO+C7xBW&#10;8CKaqlCkGkUEQcGLPwePS7M2xWZTmlj17Y0geBxm5htmsXrZSrTU+NKxgvEoAUGcO11yoeBy3g5n&#10;IHxA1lg5JgVv8rBadjsLzLR78pHaUyhEhLDPUIEJoc6k9Lkhi37kauLo3VxjMUTZFFI3+IxwW8lJ&#10;kqTSYslxwWBNG0P5/fSwCmoe2Cv5tqRtSpP1PjXusDZK9XvjZA4i0Cv8w7/2TiuYwvdKvAF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bLemLcAAADaAAAADwAAAAAAAAABACAAAAA4AAAAZHJzL2Rvd25yZXYueG1sUEsB&#10;AhQAFAAAAAgAh07iQDMvBZ47AAAAOQAAABAAAAAAAAAAAQAgAAAAHAEAAGRycy9zaGFwZXhtbC54&#10;bWxQSwUGAAAAAAYABgBbAQAAxgMAAAAA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-2044700</wp:posOffset>
                </wp:positionV>
                <wp:extent cx="2379345" cy="1963420"/>
                <wp:effectExtent l="53975" t="53975" r="62230" b="5905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1963420"/>
                          <a:chOff x="3771" y="-992"/>
                          <a:chExt cx="3747" cy="3092"/>
                        </a:xfrm>
                      </wpg:grpSpPr>
                      <wps:wsp>
                        <wps:cNvPr id="47" name="菱形 1"/>
                        <wps:cNvSpPr/>
                        <wps:spPr>
                          <a:xfrm>
                            <a:off x="5344" y="-300"/>
                            <a:ext cx="2175" cy="2175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菱形 2"/>
                        <wps:cNvSpPr/>
                        <wps:spPr>
                          <a:xfrm>
                            <a:off x="3771" y="-898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EDED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菱形 3"/>
                        <wps:cNvSpPr/>
                        <wps:spPr>
                          <a:xfrm>
                            <a:off x="4353" y="-992"/>
                            <a:ext cx="2998" cy="2998"/>
                          </a:xfrm>
                          <a:prstGeom prst="diamond">
                            <a:avLst/>
                          </a:prstGeom>
                          <a:noFill/>
                          <a:ln w="76200">
                            <a:solidFill>
                              <a:srgbClr val="FA8E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95pt;margin-top:-161pt;height:154.6pt;width:187.35pt;z-index:251663360;mso-width-relative:page;mso-height-relative:page;" coordorigin="3771,-992" coordsize="3747,3092" o:gfxdata="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FgAAAGRycy9QSwECFAAUAAAA&#10;CACHTuJAFXRRgN0AAAANAQAADwAAAAAAAAABACAAAAA4AAAAZHJzL2Rvd25yZXYueG1sUEsBAhQA&#10;FAAAAAgAh07iQMsECwItAwAAmQsAAA4AAAAAAAAAAQAgAAAAQgEAAGRycy9lMm9Eb2MueG1sUEsF&#10;BgAAAAAGAAYAWQEAAOEGAAAAAA==&#10;">
                <o:lock v:ext="edit" aspectratio="f"/>
                <v:shape id="菱形 1" o:spid="_x0000_s1026" o:spt="4" type="#_x0000_t4" style="position:absolute;left:5344;top:-300;height:2175;width:2175;v-text-anchor:middle;" filled="f" stroked="t" coordsize="21600,21600" o:gfxdata="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8Rf6+AAAA2wAAAA8AAAAAAAAAAQAgAAAAOAAAAGRycy9kb3ducmV2&#10;LnhtbFBLAQIUABQAAAAIAIdO4kAzLwWeOwAAADkAAAAQAAAAAAAAAAEAIAAAACMBAABkcnMvc2hh&#10;cGV4bWwueG1sUEsFBgAAAAAGAAYAWwEAAM0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2" o:spid="_x0000_s1026" o:spt="4" type="#_x0000_t4" style="position:absolute;left:3771;top:-898;height:2998;width:2998;v-text-anchor:middle;" filled="f" stroked="t" coordsize="21600,21600" o:gfxdata="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Cj0Yy7AAAA2wAAAA8AAAAAAAAAAQAgAAAAOAAAAGRycy9kb3ducmV2Lnht&#10;bFBLAQIUABQAAAAIAIdO4kAzLwWeOwAAADkAAAAQAAAAAAAAAAEAIAAAACABAABkcnMvc2hhcGV4&#10;bWwueG1sUEsFBgAAAAAGAAYAWwEAAMoDAAAAAA==&#10;">
                  <v:fill on="f" focussize="0,0"/>
                  <v:stroke weight="6pt" color="#EDEDED [3204]" miterlimit="8" joinstyle="miter"/>
                  <v:imagedata o:title=""/>
                  <o:lock v:ext="edit" aspectratio="f"/>
                </v:shape>
                <v:shape id="菱形 3" o:spid="_x0000_s1026" o:spt="4" type="#_x0000_t4" style="position:absolute;left:4353;top:-992;height:2998;width:2998;v-text-anchor:middle;" filled="f" stroked="t" coordsize="21600,21600" o:gfxdata="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r1tbvAAAANsAAAAPAAAAAAAAAAEAIAAAADgAAABkcnMvZG93bnJldi54&#10;bWxQSwECFAAUAAAACACHTuJAMy8FnjsAAAA5AAAAEAAAAAAAAAABACAAAAAhAQAAZHJzL3NoYXBl&#10;eG1sLnhtbFBLBQYAAAAABgAGAFsBAADLAwAAAAA=&#10;">
                  <v:fill on="f" focussize="0,0"/>
                  <v:stroke weight="6pt" color="#FA8E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-27940</wp:posOffset>
                </wp:positionV>
                <wp:extent cx="2300605" cy="664210"/>
                <wp:effectExtent l="0" t="0" r="4445" b="25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0605" cy="664210"/>
                          <a:chOff x="1274" y="2272"/>
                          <a:chExt cx="3623" cy="1046"/>
                        </a:xfrm>
                        <a:solidFill>
                          <a:srgbClr val="FA8E5E"/>
                        </a:solidFill>
                      </wpg:grpSpPr>
                      <wps:wsp>
                        <wps:cNvPr id="3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53" y="2713"/>
                            <a:ext cx="244" cy="226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668" y="3148"/>
                            <a:ext cx="215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89" y="2698"/>
                            <a:ext cx="183" cy="226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74" y="3088"/>
                            <a:ext cx="190" cy="227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74" y="2278"/>
                            <a:ext cx="215" cy="215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306" name="圆环小人"/>
                        <wps:cNvSpPr/>
                        <wps:spPr>
                          <a:xfrm>
                            <a:off x="4612" y="2272"/>
                            <a:ext cx="242" cy="2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201" h="1348896">
                                <a:moveTo>
                                  <a:pt x="658470" y="710475"/>
                                </a:moveTo>
                                <a:cubicBezTo>
                                  <a:pt x="1027156" y="698755"/>
                                  <a:pt x="1338704" y="981142"/>
                                  <a:pt x="1363201" y="1348896"/>
                                </a:cubicBezTo>
                                <a:lnTo>
                                  <a:pt x="1262707" y="1348896"/>
                                </a:lnTo>
                                <a:cubicBezTo>
                                  <a:pt x="1239052" y="1037914"/>
                                  <a:pt x="974407" y="800143"/>
                                  <a:pt x="661637" y="810085"/>
                                </a:cubicBezTo>
                                <a:cubicBezTo>
                                  <a:pt x="361432" y="819628"/>
                                  <a:pt x="119967" y="1054106"/>
                                  <a:pt x="99662" y="1348896"/>
                                </a:cubicBezTo>
                                <a:lnTo>
                                  <a:pt x="0" y="1348896"/>
                                </a:lnTo>
                                <a:cubicBezTo>
                                  <a:pt x="20238" y="1000252"/>
                                  <a:pt x="304456" y="721728"/>
                                  <a:pt x="658470" y="710475"/>
                                </a:cubicBezTo>
                                <a:close/>
                                <a:moveTo>
                                  <a:pt x="680226" y="95884"/>
                                </a:moveTo>
                                <a:cubicBezTo>
                                  <a:pt x="551092" y="95884"/>
                                  <a:pt x="446408" y="200568"/>
                                  <a:pt x="446408" y="329703"/>
                                </a:cubicBezTo>
                                <a:cubicBezTo>
                                  <a:pt x="446408" y="458838"/>
                                  <a:pt x="551092" y="563521"/>
                                  <a:pt x="680226" y="563521"/>
                                </a:cubicBezTo>
                                <a:cubicBezTo>
                                  <a:pt x="809361" y="563521"/>
                                  <a:pt x="914045" y="458838"/>
                                  <a:pt x="914045" y="329703"/>
                                </a:cubicBezTo>
                                <a:cubicBezTo>
                                  <a:pt x="914045" y="200568"/>
                                  <a:pt x="809361" y="95884"/>
                                  <a:pt x="680226" y="95884"/>
                                </a:cubicBezTo>
                                <a:close/>
                                <a:moveTo>
                                  <a:pt x="680226" y="0"/>
                                </a:moveTo>
                                <a:cubicBezTo>
                                  <a:pt x="862316" y="0"/>
                                  <a:pt x="1009929" y="147613"/>
                                  <a:pt x="1009929" y="329703"/>
                                </a:cubicBezTo>
                                <a:cubicBezTo>
                                  <a:pt x="1009929" y="511793"/>
                                  <a:pt x="862316" y="659406"/>
                                  <a:pt x="680226" y="659406"/>
                                </a:cubicBezTo>
                                <a:cubicBezTo>
                                  <a:pt x="498136" y="659406"/>
                                  <a:pt x="350524" y="511793"/>
                                  <a:pt x="350524" y="329703"/>
                                </a:cubicBezTo>
                                <a:cubicBezTo>
                                  <a:pt x="350524" y="147613"/>
                                  <a:pt x="498136" y="0"/>
                                  <a:pt x="6802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5pt;margin-top:-2.2pt;height:52.3pt;width:181.15pt;z-index:251684864;mso-width-relative:page;mso-height-relative:page;" coordorigin="1274,2272" coordsize="3623,1046" o:gfxdata="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">
                <o:lock v:ext="edit" aspectratio="f"/>
                <v:shape id="Freeform 31" o:spid="_x0000_s1026" o:spt="100" style="position:absolute;left:4653;top:2713;height:226;width:244;" filled="t" stroked="f" coordsize="123,114" o:gfxdata="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fb6EluQAAANsAAAAPAAAAAAAAAAEAIAAAADgAAABkcnMvZG93bnJldi54bWxQ&#10;SwECFAAUAAAACACHTuJAMy8FnjsAAAA5AAAAEAAAAAAAAAABACAAAAAeAQAAZHJzL3NoYXBleG1s&#10;LnhtbFBLBQYAAAAABgAGAFsBAADI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34,202;222,162;174,154;119,132;93,71;85,25;37,15;81,146;81,146;148,204;162,212;220,218;234,202;234,202;234,20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4668;top:3148;height:170;width:215;v-text-anchor:middle;" filled="t" stroked="f" coordsize="606559,436964" o:gfxdata="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6Ivz70AAADbAAAADwAAAAAAAAABACAAAAA4AAAAZHJzL2Rvd25yZXYu&#10;eG1sUEsBAhQAFAAAAAgAh07iQDMvBZ47AAAAOQAAABAAAAAAAAAAAQAgAAAAIgEAAGRycy9zaGFw&#10;ZXhtbC54bWxQSwUGAAAAAAYABgBbAQAAz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1289;top:2698;height:226;width:183;" filled="t" stroked="f" coordsize="122,150" o:gfxdata="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xR4La+AAAA3AAAAA8AAAAAAAAAAQAgAAAAOAAAAGRycy9kb3ducmV2&#10;LnhtbFBLAQIUABQAAAAIAIdO4kAzLwWeOwAAADkAAAAQAAAAAAAAAAEAIAAAACMBAABkcnMvc2hh&#10;cGV4bWwueG1sUEsFBgAAAAAGAAYAWwEAAM0DAAAAAA==&#10;" path="m61,0c82,0,99,17,99,38c99,58,82,75,61,75c40,75,23,58,23,38c23,17,40,0,61,0xm92,79c84,83,72,86,60,86c47,86,37,83,29,78c12,90,0,110,0,121c0,139,28,150,61,150c95,150,122,139,122,121c122,110,110,90,92,79xm92,79c92,79,92,79,92,79e">
                  <v:path textboxrect="0,0,122,150" o:connectlocs="91,0;148,57;91,113;34,57;91,0;138,119;90,129;43,117;0,182;91,226;183,182;138,119;138,119;138,119" o:connectangles="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Freeform 64" o:spid="_x0000_s1026" o:spt="100" style="position:absolute;left:1274;top:3088;flip:x;height:227;width:190;" filled="t" stroked="f" coordsize="99,126" o:gfxdata="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Nuk9vwAAANsAAAAPAAAAAAAAAAEAIAAAADgAAABkcnMvZG93bnJl&#10;di54bWxQSwECFAAUAAAACACHTuJAMy8FnjsAAAA5AAAAEAAAAAAAAAABACAAAAAkAQAAZHJzL3No&#10;YXBleG1sLnhtbFBLBQYAAAAABgAGAFsBAADO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95,0;0,90;88,225;95,227;95,227;101,225;130,192;190,90;95,0;95,129;51,90;95,48;138,90;95,129;95,129;95,129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1274;top:2278;height:215;width:215;" filled="t" stroked="f" coordsize="125,115" o:gfxdata="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yoDfroAAADbAAAADwAAAAAAAAABACAAAAA4AAAAZHJzL2Rvd25yZXYueG1s&#10;UEsBAhQAFAAAAAgAh07iQDMvBZ47AAAAOQAAABAAAAAAAAAAAQAgAAAAHwEAAGRycy9zaGFwZXht&#10;bC54bWxQSwUGAAAAAAYABgBbAQAAyQ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textboxrect="0,0,125,115" o:connectlocs="0,190;43,24;86,24;172,46;215,46;194,215;22,190;194,71;32,82;53,106;32,119;53,142;32,155;53,179;65,82;86,106;65,119;86,142;65,155;86,179;96,82;118,106;96,119;118,142;96,155;118,179;129,82;151,106;129,119;151,142;129,155;151,179;161,82;184,106;161,119;184,142;161,155;184,179;161,35;141,0;75,35;53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圆环小人" o:spid="_x0000_s1026" o:spt="100" style="position:absolute;left:4612;top:2272;height:248;width:242;v-text-anchor:middle;" filled="t" stroked="f" coordsize="1363201,1348896" o:gfxdata="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7sUNr0AAADcAAAADwAAAAAAAAABACAAAAA4AAAAZHJzL2Rvd25yZXYu&#10;eG1sUEsBAhQAFAAAAAgAh07iQDMvBZ47AAAAOQAAABAAAAAAAAAAAQAgAAAAIgEAAGRycy9zaGFw&#10;ZXhtbC54bWxQSwUGAAAAAAYABgBbAQAAzAM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  <v:path textboxrect="0,0,1363201,1348896"/>
                  <v:fill on="t" focussize="0,0"/>
                  <v:stroke on="f" weight="0.2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-85090</wp:posOffset>
                </wp:positionV>
                <wp:extent cx="1379220" cy="960120"/>
                <wp:effectExtent l="0" t="0" r="0" b="0"/>
                <wp:wrapNone/>
                <wp:docPr id="2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籍贯：上海.浦东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27.35pt;margin-top:-6.7pt;height:75.6pt;width:108.6pt;z-index:251681792;mso-width-relative:page;mso-height-relative:page;" filled="f" stroked="f" coordsize="21600,21600" o:gfxdata="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6YjANwAAAALAQAADwAAAAAAAAABACAAAAA4AAAA&#10;ZHJzL2Rvd25yZXYueG1sUEsBAhQAFAAAAAgAh07iQJwlNCgmAgAAKA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年龄：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籍贯：上海.浦东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-85090</wp:posOffset>
                </wp:positionV>
                <wp:extent cx="2341880" cy="960120"/>
                <wp:effectExtent l="0" t="0" r="0" b="0"/>
                <wp:wrapNone/>
                <wp:docPr id="3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群面：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预备党员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电话：（+86）138-0000-0001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邮箱：kingsft@docer.cn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41.35pt;margin-top:-6.7pt;height:75.6pt;width:184.4pt;z-index:251680768;mso-width-relative:page;mso-height-relative:page;" filled="f" stroked="f" coordsize="21600,21600" o:gfxdata="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+AOC73AAAAAsBAAAPAAAAAAAAAAEAIAAAADgA&#10;AABkcnMvZG93bnJldi54bWxQSwECFAAUAAAACACHTuJARDJKZigCAAAo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群面：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预备党员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电话：（+86）138-0000-0001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邮箱：kingsft@docer.cn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292940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-690245</wp:posOffset>
                </wp:positionV>
                <wp:extent cx="1118870" cy="490220"/>
                <wp:effectExtent l="0" t="0" r="0" b="0"/>
                <wp:wrapNone/>
                <wp:docPr id="2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9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46"/>
                                <w:szCs w:val="4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46"/>
                                <w:szCs w:val="4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7.7pt;margin-top:-54.35pt;height:38.6pt;width:88.1pt;z-index:-1712037888;mso-width-relative:page;mso-height-relative:page;" filled="f" stroked="f" coordsize="21600,21600" o:gfxdata="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jkvxINwAAAALAQAADwAAAAAAAAABACAAAAA4AAAAZHJzL2Rv&#10;d25yZXYueG1sUEsBAhQAFAAAAAgAh07iQMzi21wgAgAAGQ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46"/>
                          <w:szCs w:val="4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46"/>
                          <w:szCs w:val="4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2886075</wp:posOffset>
                </wp:positionV>
                <wp:extent cx="184150" cy="166370"/>
                <wp:effectExtent l="0" t="0" r="6350" b="508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330" y="5307965"/>
                          <a:ext cx="184150" cy="1663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5.8pt;margin-top:227.25pt;height:13.1pt;width:14.5pt;z-index:251675648;v-text-anchor:middle;mso-width-relative:page;mso-height-relative:page;" fillcolor="#FFFFFF [3212]" filled="t" stroked="f" coordsize="3261356,2766950" o:gfxdata="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FgAAAGRycy9QSwECFAAUAAAACACHTuJAJQjDztoAAAAL&#10;AQAADwAAAAAAAAABACAAAAA4AAAAZHJzL2Rvd25yZXYueG1sUEsBAhQAFAAAAAgAh07iQHxWZT3Q&#10;CwAAqjYAAA4AAAAAAAAAAQAgAAAAPwEAAGRycy9lMm9Eb2MueG1sUEsFBgAAAAAGAAYAWQEAAIEP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textboxrect="0,0,3261356,2766950"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2729865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855" y="513778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6.15pt;margin-top:214.95pt;height:34.3pt;width:74.8pt;z-index:251670528;mso-width-relative:page;mso-height-relative:page;" filled="f" stroked="f" coordsize="21600,21600" o:gfxdata="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LfQT32wAAAAsBAAAPAAAAAAAAAAEAIAAA&#10;ADgAAABkcnMvZG93bnJldi54bWxQSwECFAAUAAAACACHTuJAQHeRZSwCAAAk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925195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330327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5.6pt;margin-top:72.85pt;height:34.3pt;width:74.1pt;z-index:251669504;mso-width-relative:page;mso-height-relative:page;" filled="f" stroked="f" coordsize="21600,21600" o:gfxdata="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EqNGr9wAAAALAQAADwAAAAAAAAABACAAAAA4&#10;AAAAZHJzL2Rvd25yZXYueG1sUEsBAhQAFAAAAAgAh07iQAm6FyQpAgAAJAQAAA4AAAAAAAAAAQAg&#10;AAAAQ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8055610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901382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6.9pt;margin-top:634.3pt;height:34.3pt;width:75.3pt;z-index:251673600;mso-width-relative:page;mso-height-relative:page;" filled="f" stroked="f" coordsize="21600,21600" o:gfxdata="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55z87cAAAADQEAAA8AAAAAAAAAAQAgAAAA&#10;OAAAAGRycy9kb3ducmV2LnhtbFBLAQIUABQAAAAIAIdO4kCRsX+KKgIAACUEAAAOAAAAAAAAAAEA&#10;IAAAAEE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6501765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1570" y="733361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5.7pt;margin-top:511.95pt;height:34.3pt;width:74.65pt;z-index:251668480;mso-width-relative:page;mso-height-relative:page;" filled="f" stroked="f" coordsize="21600,21600" o:gfxdata="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NHgy93QAAAA0BAAAPAAAAAAAAAAEA&#10;IAAAADgAAABkcnMvZG93bnJldi54bWxQSwECFAAUAAAACACHTuJAW629wi0CAAAlBAAADgAAAAAA&#10;AAABACAAAABC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技能专长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7023735</wp:posOffset>
                </wp:positionV>
                <wp:extent cx="6736715" cy="9639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715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语言技能：大学英语三级，较强英语听说读写能力，普通话标准流利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专业技能：较强的文案创作和编写能力，能结合公司项目撰写出符合市场需要的软文，擅长视频内容创作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办公技能：熟练使用Office办公软件、PS  、Windows操作系统，熟悉网站与网络维护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553.05pt;height:75.9pt;width:530.45pt;z-index:251664384;mso-width-relative:page;mso-height-relative:page;" filled="f" stroked="f" coordsize="21600,21600" o:gfxdata="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u59gp3QAAAA0BAAAPAAAAAAAAAAEAIAAAADgAAABkcnMv&#10;ZG93bnJldi54bWxQSwECFAAUAAAACACHTuJAq7/mIyECAAAa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语言技能：大学英语三级，较强英语听说读写能力，普通话标准流利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专业技能：较强的文案创作和编写能力，能结合公司项目撰写出符合市场需要的软文，擅长视频内容创作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办公技能：熟练使用Office办公软件、PS  、Windows操作系统，熟悉网站与网络维护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4907280</wp:posOffset>
                </wp:positionV>
                <wp:extent cx="6768465" cy="14954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20XX年6月-20XX年3月                 学院学生会宣传部                          宣传部长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负责学校各种文案的撰写、张贴和广告物料制作，以及对校园的宣传栏进行管理；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为学生会内部举办的各类活动进行前期、后期宣传，并在举办活动时进行实时宣传；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制定相应的工作计划，定期向学生会汇报工作，活动后及时上交活动总结，充分调动各班宣委工作。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386.4pt;height:117.75pt;width:532.95pt;z-index:251677696;mso-width-relative:page;mso-height-relative:page;" filled="f" stroked="f" coordsize="21600,21600" o:gfxdata="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+hHnX3AAAAAwBAAAPAAAAAAAAAAEAIAAAADgAAABkcnMv&#10;ZG93bnJldi54bWxQSwECFAAUAAAACACHTuJAvjgEjSICAAAbBAAADgAAAAAAAAABACAAAABB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20XX年6月-20XX年3月                 学院学生会宣传部                          宣传部长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负责学校各种文案的撰写、张贴和广告物料制作，以及对校园的宣传栏进行管理；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为学生会内部举办的各类活动进行前期、后期宣传，并在举办活动时进行实时宣传；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制定相应的工作计划，定期向学生会汇报工作，活动后及时上交活动总结，充分调动各班宣委工作。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3248660</wp:posOffset>
                </wp:positionV>
                <wp:extent cx="6619875" cy="165227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65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20XX年3月-20XX年7月                 金山办公软件有限公司                    新媒体运营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根据项目定位与风格，完成短视频账号的脚本策划、撰写与账号运营等；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进行竞品分析，结合热点及爆款视频，及时输出创意想法，生产爆款内容；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日常的文案工作，包括产品宣传，新闻稿撰写等，完成业务选题的采集及成稿；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5" w:leftChars="0" w:hanging="42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积极关注资讯，及时跟进流行趋势，挖掘分析粉丝或网友的痛点需求，不断优化账号内容。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255.8pt;height:130.1pt;width:521.25pt;z-index:251667456;mso-width-relative:page;mso-height-relative:page;" filled="f" stroked="f" coordsize="21600,21600" o:gfxdata="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6iTdk3QAAAAsBAAAPAAAAAAAAAAEAIAAAADgAAABkcnMv&#10;ZG93bnJldi54bWxQSwECFAAUAAAACACHTuJAp1gynyECAAAb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20XX年3月-20XX年7月                 金山办公软件有限公司                    新媒体运营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根据项目定位与风格，完成短视频账号的脚本策划、撰写与账号运营等；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进行竞品分析，结合热点及爆款视频，及时输出创意想法，生产爆款内容；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日常的文案工作，包括产品宣传，新闻稿撰写等，完成业务选题的采集及成稿；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5" w:leftChars="0" w:hanging="425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积极关注资讯，及时跟进流行趋势，挖掘分析粉丝或网友的痛点需求，不断优化账号内容。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1456055</wp:posOffset>
                </wp:positionV>
                <wp:extent cx="6549390" cy="11061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11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20XX年9月-20XX年6月                 稻壳学院                             新闻学（本科）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新闻学概论、中国新闻事业史、新闻编辑与评论、新闻采访与写作、马列新闻论著选读、基础写作、现代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汉语基础、新闻摄影、大众传播学、新闻事业管理、广告学、公共关系学等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114.65pt;height:87.1pt;width:515.7pt;z-index:251665408;mso-width-relative:page;mso-height-relative:page;" filled="f" stroked="f" coordsize="21600,21600" o:gfxdata="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IqduW7cAAAACwEAAA8AAAAAAAAAAQAgAAAAOAAAAGRycy9k&#10;b3ducmV2LnhtbFBLAQIUABQAAAAIAIdO4kAQh0S/IQIAABk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20XX年9月-20XX年6月                 稻壳学院                             新闻学（本科）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新闻学概论、中国新闻事业史、新闻编辑与评论、新闻采访与写作、马列新闻论著选读、基础写作、现代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汉语基础、新闻摄影、大众传播学、新闻事业管理、广告学、公共关系学等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8575675</wp:posOffset>
                </wp:positionV>
                <wp:extent cx="6546215" cy="8712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54621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本人性格开朗乐观，较强的学习能力和问题分析能力，严谨的工作态度，良好的协调、沟通、计划及控制能力，较强的独立工作能力，能够与同事积极沟通，主动积极推动问题的解决，有良好的逻辑思维能力，高度的责任心，团队协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pt;margin-top:675.25pt;height:68.6pt;width:515.45pt;z-index:251671552;mso-width-relative:page;mso-height-relative:page;" filled="f" stroked="f" coordsize="21600,21600" o:gfxdata="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WVqRAd4AAAANAQAADwAAAAAAAAAB&#10;ACAAAAA4AAAAZHJzL2Rvd25yZXYueG1sUEsBAhQAFAAAAAgAh07iQOg8n6QtAgAAJQQAAA4AAAAA&#10;AAAAAQAgAAAAQ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本人性格开朗乐观，较强的学习能力和问题分析能力，严谨的工作态度，良好的协调、沟通、计划及控制能力，较强的独立工作能力，能够与同事积极沟通，主动积极推动问题的解决，有良好的逻辑思维能力，高度的责任心，团队协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-1217295</wp:posOffset>
                </wp:positionH>
                <wp:positionV relativeFrom="paragraph">
                  <wp:posOffset>-981710</wp:posOffset>
                </wp:positionV>
                <wp:extent cx="7709535" cy="10920095"/>
                <wp:effectExtent l="0" t="0" r="571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" y="78740"/>
                          <a:ext cx="7709535" cy="10920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85pt;margin-top:-77.3pt;height:859.85pt;width:607.05pt;z-index:251659264;v-text-anchor:middle;mso-width-relative:page;mso-height-relative:page;" fillcolor="#FFFFFF [3212]" filled="t" stroked="f" coordsize="21600,21600" o:gfxdata="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+UN1rcAAAADwEAAA8AAAAAAAAAAQAgAAAAOAAAAGRy&#10;cy9kb3ducmV2LnhtbFBLAQIUABQAAAAIAIdO4kChaRw6XQIAAJIEAAAOAAAAAAAAAAEAIAAAAEE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  <w:embedRegular r:id="rId1" w:fontKey="{C1F15EB4-9BEE-2826-135C-EA62BB4AD891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文黑-55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  <w:embedRegular r:id="rId2" w:fontKey="{749D2D1D-1D3C-B887-135C-EA62E1E97A88}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CB5A"/>
    <w:multiLevelType w:val="singleLevel"/>
    <w:tmpl w:val="05B5CB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4AAA38E"/>
    <w:multiLevelType w:val="singleLevel"/>
    <w:tmpl w:val="24AAA3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1OGZlODY3YTk5NDZhMWM4YzdkMzBjYmQzM2MwMDIifQ=="/>
  </w:docVars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7C3E9F"/>
    <w:rsid w:val="01894E35"/>
    <w:rsid w:val="01EB45BC"/>
    <w:rsid w:val="02087E7F"/>
    <w:rsid w:val="02353540"/>
    <w:rsid w:val="023772EA"/>
    <w:rsid w:val="02491B6D"/>
    <w:rsid w:val="026B1029"/>
    <w:rsid w:val="026C4797"/>
    <w:rsid w:val="02A1157D"/>
    <w:rsid w:val="031D5ED8"/>
    <w:rsid w:val="0353271D"/>
    <w:rsid w:val="0353306A"/>
    <w:rsid w:val="035727D3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6CC57B0"/>
    <w:rsid w:val="070C27FF"/>
    <w:rsid w:val="073D5688"/>
    <w:rsid w:val="07440B85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B733A"/>
    <w:rsid w:val="0B1F59B1"/>
    <w:rsid w:val="0B492593"/>
    <w:rsid w:val="0B6F6730"/>
    <w:rsid w:val="0B805D45"/>
    <w:rsid w:val="0B8D1238"/>
    <w:rsid w:val="0BA61BD1"/>
    <w:rsid w:val="0BB352C1"/>
    <w:rsid w:val="0BC66F88"/>
    <w:rsid w:val="0BCF26B0"/>
    <w:rsid w:val="0C653676"/>
    <w:rsid w:val="0C6725E8"/>
    <w:rsid w:val="0C851D03"/>
    <w:rsid w:val="0CAC4B4C"/>
    <w:rsid w:val="0CCE2B10"/>
    <w:rsid w:val="0CFA5AB9"/>
    <w:rsid w:val="0D0E3A02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7457F5"/>
    <w:rsid w:val="128F4427"/>
    <w:rsid w:val="12A4231F"/>
    <w:rsid w:val="12BA18EA"/>
    <w:rsid w:val="12F80EE3"/>
    <w:rsid w:val="130540FB"/>
    <w:rsid w:val="130B091F"/>
    <w:rsid w:val="134323AA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4C30C0"/>
    <w:rsid w:val="147056A6"/>
    <w:rsid w:val="14784523"/>
    <w:rsid w:val="14A2445B"/>
    <w:rsid w:val="150C3CC0"/>
    <w:rsid w:val="152B0805"/>
    <w:rsid w:val="152C2D85"/>
    <w:rsid w:val="15CE099A"/>
    <w:rsid w:val="162E6712"/>
    <w:rsid w:val="163A376E"/>
    <w:rsid w:val="165750CB"/>
    <w:rsid w:val="169347DB"/>
    <w:rsid w:val="16B7108E"/>
    <w:rsid w:val="16BA53EF"/>
    <w:rsid w:val="16C66C42"/>
    <w:rsid w:val="172F50E9"/>
    <w:rsid w:val="175E0287"/>
    <w:rsid w:val="17667BAA"/>
    <w:rsid w:val="17860118"/>
    <w:rsid w:val="17A85055"/>
    <w:rsid w:val="17C1059D"/>
    <w:rsid w:val="17C72C5B"/>
    <w:rsid w:val="17D8144A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9F70CEF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0F32BB"/>
    <w:rsid w:val="1E3434A5"/>
    <w:rsid w:val="1E5F7418"/>
    <w:rsid w:val="1E70600C"/>
    <w:rsid w:val="1EBC1EF4"/>
    <w:rsid w:val="1EBC2096"/>
    <w:rsid w:val="1ED41662"/>
    <w:rsid w:val="1EE24C28"/>
    <w:rsid w:val="1F2A443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275DB5"/>
    <w:rsid w:val="2B3449E5"/>
    <w:rsid w:val="2B4A2020"/>
    <w:rsid w:val="2B5F5760"/>
    <w:rsid w:val="2B7D5F2D"/>
    <w:rsid w:val="2BB909E8"/>
    <w:rsid w:val="2BD273E5"/>
    <w:rsid w:val="2BD7295A"/>
    <w:rsid w:val="2BEF06F8"/>
    <w:rsid w:val="2C10394A"/>
    <w:rsid w:val="2C185FBD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085FEC"/>
    <w:rsid w:val="301C491F"/>
    <w:rsid w:val="301F663B"/>
    <w:rsid w:val="30405223"/>
    <w:rsid w:val="30C80FB3"/>
    <w:rsid w:val="30EF2188"/>
    <w:rsid w:val="313871DC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5040C78"/>
    <w:rsid w:val="35692BC1"/>
    <w:rsid w:val="35883204"/>
    <w:rsid w:val="358E604E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5742D0"/>
    <w:rsid w:val="396C17B1"/>
    <w:rsid w:val="398306DC"/>
    <w:rsid w:val="39984745"/>
    <w:rsid w:val="39B462C9"/>
    <w:rsid w:val="39BA50A4"/>
    <w:rsid w:val="3A140BA9"/>
    <w:rsid w:val="3A2D3996"/>
    <w:rsid w:val="3A3B1957"/>
    <w:rsid w:val="3A3B76D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3F9A25F8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AD5A23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567C01"/>
    <w:rsid w:val="4688793B"/>
    <w:rsid w:val="468D25D9"/>
    <w:rsid w:val="46994C87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0B2909"/>
    <w:rsid w:val="4A3D4188"/>
    <w:rsid w:val="4A795210"/>
    <w:rsid w:val="4A9345DE"/>
    <w:rsid w:val="4AA701BD"/>
    <w:rsid w:val="4ACA2718"/>
    <w:rsid w:val="4B21277D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056C19"/>
    <w:rsid w:val="4E123189"/>
    <w:rsid w:val="4E323AFF"/>
    <w:rsid w:val="4E3C1A0A"/>
    <w:rsid w:val="4E777A24"/>
    <w:rsid w:val="4EAE77CF"/>
    <w:rsid w:val="4F250EBF"/>
    <w:rsid w:val="4FD324F2"/>
    <w:rsid w:val="4FE67D16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1559F1"/>
    <w:rsid w:val="522B4A59"/>
    <w:rsid w:val="522D1A84"/>
    <w:rsid w:val="52547F2A"/>
    <w:rsid w:val="525C74AD"/>
    <w:rsid w:val="52DE645B"/>
    <w:rsid w:val="52ED65B5"/>
    <w:rsid w:val="53417B06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FE4287"/>
    <w:rsid w:val="551377CC"/>
    <w:rsid w:val="551A3BFE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383ABF"/>
    <w:rsid w:val="5E4037C0"/>
    <w:rsid w:val="5E597D54"/>
    <w:rsid w:val="5E7F4605"/>
    <w:rsid w:val="5E831AA7"/>
    <w:rsid w:val="5EA217F0"/>
    <w:rsid w:val="5EE60739"/>
    <w:rsid w:val="5F244F3A"/>
    <w:rsid w:val="5F7028EC"/>
    <w:rsid w:val="5F77B119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F83720"/>
    <w:rsid w:val="662329DD"/>
    <w:rsid w:val="66A31EBB"/>
    <w:rsid w:val="66E12268"/>
    <w:rsid w:val="675B7BA5"/>
    <w:rsid w:val="67A15CBA"/>
    <w:rsid w:val="67D71200"/>
    <w:rsid w:val="67FB76EA"/>
    <w:rsid w:val="685F0A6E"/>
    <w:rsid w:val="6873416A"/>
    <w:rsid w:val="68AA7B28"/>
    <w:rsid w:val="68C356C6"/>
    <w:rsid w:val="68C92469"/>
    <w:rsid w:val="68CE2F67"/>
    <w:rsid w:val="69067B6A"/>
    <w:rsid w:val="692305CF"/>
    <w:rsid w:val="69877F2E"/>
    <w:rsid w:val="69F1312B"/>
    <w:rsid w:val="69F737DC"/>
    <w:rsid w:val="6A0E672A"/>
    <w:rsid w:val="6A3604BF"/>
    <w:rsid w:val="6A5E14D2"/>
    <w:rsid w:val="6A811B3F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E43F55"/>
    <w:rsid w:val="6EF42AB9"/>
    <w:rsid w:val="6F106739"/>
    <w:rsid w:val="6F15482A"/>
    <w:rsid w:val="6F5E6FA0"/>
    <w:rsid w:val="6F9E4C71"/>
    <w:rsid w:val="6FA42641"/>
    <w:rsid w:val="6FB45C2C"/>
    <w:rsid w:val="6FBB25C9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61043D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2E1E4E"/>
    <w:rsid w:val="768A4D12"/>
    <w:rsid w:val="76B7771F"/>
    <w:rsid w:val="76B93930"/>
    <w:rsid w:val="76D92B18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B0B14"/>
    <w:rsid w:val="7AEF523A"/>
    <w:rsid w:val="7B12724C"/>
    <w:rsid w:val="7B1E35AB"/>
    <w:rsid w:val="7B5C7B86"/>
    <w:rsid w:val="7B794BA1"/>
    <w:rsid w:val="7B830405"/>
    <w:rsid w:val="7B906A74"/>
    <w:rsid w:val="7B932B38"/>
    <w:rsid w:val="7BA63594"/>
    <w:rsid w:val="7BE162A4"/>
    <w:rsid w:val="7BE72367"/>
    <w:rsid w:val="7C133E27"/>
    <w:rsid w:val="7C29410F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061F80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Documents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裸奔的蚂蚁</dc:creator>
  <cp:lastModifiedBy>fulisha</cp:lastModifiedBy>
  <dcterms:modified xsi:type="dcterms:W3CDTF">2022-08-03T19:29:23Z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RubyTemplateID" linkTarget="0">
    <vt:lpwstr>4</vt:lpwstr>
  </property>
  <property fmtid="{D5CDD505-2E9C-101B-9397-08002B2CF9AE}" pid="4" name="ICV">
    <vt:lpwstr>FD6A2EF94FAA4D7BBF5F812E59D57A54</vt:lpwstr>
  </property>
  <property fmtid="{D5CDD505-2E9C-101B-9397-08002B2CF9AE}" pid="5" name="KSOTemplateUUID">
    <vt:lpwstr>v1.0_mb_G//aUx9gYTXMt1s/5CvDdg==</vt:lpwstr>
  </property>
</Properties>
</file>