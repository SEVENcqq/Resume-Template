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198120</wp:posOffset>
                </wp:positionV>
                <wp:extent cx="2395855" cy="116459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138-0000-0001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kingsft@docer.cn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住址：湖北.武汉市XX大道XX号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3pt;margin-top:15.6pt;height:91.7pt;width:188.65pt;z-index:251681792;mso-width-relative:page;mso-height-relative:page;" filled="f" stroked="f" coordsize="21600,21600" o:gfxdata="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/9wIU3AAAAAoBAAAPAAAAAAAAAAEAIAAAADgA&#10;AABkcnMvZG93bnJldi54bWxQSwECFAAUAAAACACHTuJAT4XZgy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138-0000-0001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kingsft@docer.cn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住址：湖北.武汉市XX大道XX号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198120</wp:posOffset>
                </wp:positionV>
                <wp:extent cx="2162175" cy="1158240"/>
                <wp:effectExtent l="0" t="0" r="0" b="0"/>
                <wp:wrapNone/>
                <wp:docPr id="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23岁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面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群：中共党员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  历：新闻学专业本科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57.55pt;margin-top:15.6pt;height:91.2pt;width:170.25pt;z-index:251682816;mso-width-relative:page;mso-height-relative:page;" filled="f" stroked="f" coordsize="21600,21600" o:gfxdata="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R3aTJ2gAAAAoBAAAPAAAAAAAAAAEAIAAAADgAAABk&#10;cnMvZG93bnJldi54bWxQSwECFAAUAAAACACHTuJAdSs1dScCAAAo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23岁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面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群：中共党员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2" w:lineRule="auto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  历：新闻学专业本科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267027456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-537210</wp:posOffset>
            </wp:positionV>
            <wp:extent cx="1200150" cy="1599565"/>
            <wp:effectExtent l="104140" t="108585" r="118110" b="120650"/>
            <wp:wrapNone/>
            <wp:docPr id="6" name="图片 6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-565150</wp:posOffset>
                </wp:positionV>
                <wp:extent cx="724535" cy="312420"/>
                <wp:effectExtent l="0" t="0" r="0" b="0"/>
                <wp:wrapNone/>
                <wp:docPr id="3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/ Docer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4.75pt;margin-top:-44.5pt;height:24.6pt;width:57.05pt;z-index:251662336;mso-width-relative:page;mso-height-relative:page;" filled="f" stroked="f" coordsize="21600,21600" o:gfxdata="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7QAVa2wAAAAoBAAAPAAAAAAAAAAEAIAAAADgAAABkcnMvZG93&#10;bnJldi54bWxQSwECFAAUAAAACACHTuJAaOZvmCACAAAY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 xml:space="preserve">/ Docer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-715010</wp:posOffset>
                </wp:positionV>
                <wp:extent cx="1130300" cy="499110"/>
                <wp:effectExtent l="0" t="0" r="0" b="0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  <w:lang w:val="en-US" w:eastAsia="zh-Hans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3pt;margin-top:-56.3pt;height:39.3pt;width:89pt;z-index:251664384;mso-width-relative:page;mso-height-relative:page;" filled="f" stroked="f" coordsize="21600,21600" o:gfxdata="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EJNnHXcAAAACwEAAA8AAAAAAAAAAQAgAAAAOAAAAGRycy9kb3du&#10;cmV2LnhtbFBLAQIUABQAAAAIAIdO4kDMFRwYHgIAABkEAAAOAAAAAAAAAAEAIAAAAEE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  <w:lang w:val="en-US" w:eastAsia="zh-Hans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  <w:lang w:val="en-US" w:eastAsia="zh-Hans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8119745</wp:posOffset>
                </wp:positionV>
                <wp:extent cx="6736080" cy="378460"/>
                <wp:effectExtent l="0" t="0" r="7620" b="254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8460"/>
                          <a:chOff x="1162" y="4371"/>
                          <a:chExt cx="10608" cy="596"/>
                        </a:xfrm>
                      </wpg:grpSpPr>
                      <wps:wsp>
                        <wps:cNvPr id="52" name="直接连接符 63"/>
                        <wps:cNvCnPr/>
                        <wps:spPr>
                          <a:xfrm>
                            <a:off x="1312" y="4840"/>
                            <a:ext cx="1045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组合 19"/>
                        <wpg:cNvGrpSpPr/>
                        <wpg:grpSpPr>
                          <a:xfrm rot="0">
                            <a:off x="1162" y="4371"/>
                            <a:ext cx="2055" cy="597"/>
                            <a:chOff x="1466" y="3326"/>
                            <a:chExt cx="2055" cy="597"/>
                          </a:xfrm>
                        </wpg:grpSpPr>
                        <wps:wsp>
                          <wps:cNvPr id="54" name="矩形 5"/>
                          <wps:cNvSpPr/>
                          <wps:spPr>
                            <a:xfrm>
                              <a:off x="1466" y="3326"/>
                              <a:ext cx="2055" cy="469"/>
                            </a:xfrm>
                            <a:prstGeom prst="rect">
                              <a:avLst/>
                            </a:prstGeom>
                            <a:solidFill>
                              <a:srgbClr val="5072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直角三角形 15"/>
                          <wps:cNvSpPr/>
                          <wps:spPr>
                            <a:xfrm flipH="1" flipV="1">
                              <a:off x="1474" y="3790"/>
                              <a:ext cx="154" cy="133"/>
                            </a:xfrm>
                            <a:prstGeom prst="rtTriangle">
                              <a:avLst/>
                            </a:prstGeom>
                            <a:solidFill>
                              <a:srgbClr val="445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639.35pt;height:29.8pt;width:530.4pt;z-index:251678720;mso-width-relative:page;mso-height-relative:page;" coordorigin="1162,4371" coordsize="10608,596" o:gfxdata="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BYAAABkcnMvUEsBAhQAFAAA&#10;AAgAh07iQGXmChvdAAAADgEAAA8AAAAAAAAAAQAgAAAAOAAAAGRycy9kb3ducmV2LnhtbFBLAQIU&#10;ABQAAAAIAIdO4kDDZx+N2QMAAPkLAAAOAAAAAAAAAAEAIAAAAEIBAABkcnMvZTJvRG9jLnhtbFBL&#10;BQYAAAAABgAGAFkBAACNBwAAAAA=&#10;">
                <o:lock v:ext="edit" aspectratio="f"/>
                <v:line id="直接连接符 63" o:spid="_x0000_s1026" o:spt="20" style="position:absolute;left:1312;top:4840;height:0;width:10459;" filled="f" stroked="t" coordsize="21600,21600" o:gfxdata="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+rkFmvwAAANsAAAAPAAAAAAAAAAEAIAAAADgAAABkcnMvZG93bnJl&#10;di54bWxQSwECFAAUAAAACACHTuJAMy8FnjsAAAA5AAAAEAAAAAAAAAABACAAAAAkAQAAZHJzL3No&#10;YXBleG1sLnhtbFBLBQYAAAAABgAGAFsBAADO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组合 19" o:spid="_x0000_s1026" o:spt="203" style="position:absolute;left:1162;top:4371;height:597;width:2055;" coordorigin="1466,3326" coordsize="2055,597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" o:spid="_x0000_s1026" o:spt="1" style="position:absolute;left:1466;top:3326;height:469;width:2055;v-text-anchor:middle;" fillcolor="#507282" filled="t" stroked="f" coordsize="21600,21600" o:gfxdata="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dpOno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15" o:spid="_x0000_s1026" o:spt="6" type="#_x0000_t6" style="position:absolute;left:1474;top:3790;flip:x y;height:133;width:154;v-text-anchor:middle;" fillcolor="#445C64" filled="t" stroked="f" coordsize="21600,21600" o:gfxdata="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eJq1nbcAAADbAAAADwAAAAAAAAABACAAAAA4AAAAZHJzL2Rvd25yZXYueG1sUEsB&#10;AhQAFAAAAAgAh07iQDMvBZ47AAAAOQAAABAAAAAAAAAAAQAgAAAAHAEAAGRycy9zaGFwZXhtbC54&#10;bWxQSwUGAAAAAAYABgBbAQAAx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6627495</wp:posOffset>
                </wp:positionV>
                <wp:extent cx="6736080" cy="378460"/>
                <wp:effectExtent l="0" t="0" r="762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8460"/>
                          <a:chOff x="1162" y="4371"/>
                          <a:chExt cx="10608" cy="596"/>
                        </a:xfrm>
                      </wpg:grpSpPr>
                      <wps:wsp>
                        <wps:cNvPr id="47" name="直接连接符 63"/>
                        <wps:cNvCnPr/>
                        <wps:spPr>
                          <a:xfrm>
                            <a:off x="1312" y="4840"/>
                            <a:ext cx="1045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组合 19"/>
                        <wpg:cNvGrpSpPr/>
                        <wpg:grpSpPr>
                          <a:xfrm rot="0">
                            <a:off x="1162" y="4371"/>
                            <a:ext cx="2055" cy="597"/>
                            <a:chOff x="1466" y="3326"/>
                            <a:chExt cx="2055" cy="597"/>
                          </a:xfrm>
                        </wpg:grpSpPr>
                        <wps:wsp>
                          <wps:cNvPr id="49" name="矩形 5"/>
                          <wps:cNvSpPr/>
                          <wps:spPr>
                            <a:xfrm>
                              <a:off x="1466" y="3326"/>
                              <a:ext cx="2055" cy="469"/>
                            </a:xfrm>
                            <a:prstGeom prst="rect">
                              <a:avLst/>
                            </a:prstGeom>
                            <a:solidFill>
                              <a:srgbClr val="5072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直角三角形 15"/>
                          <wps:cNvSpPr/>
                          <wps:spPr>
                            <a:xfrm flipH="1" flipV="1">
                              <a:off x="1474" y="3790"/>
                              <a:ext cx="154" cy="133"/>
                            </a:xfrm>
                            <a:prstGeom prst="rtTriangle">
                              <a:avLst/>
                            </a:prstGeom>
                            <a:solidFill>
                              <a:srgbClr val="445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521.85pt;height:29.8pt;width:530.4pt;z-index:251667456;mso-width-relative:page;mso-height-relative:page;" coordorigin="1162,4371" coordsize="10608,596" o:gfxdata="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FgAAAGRycy9QSwEC&#10;FAAUAAAACACHTuJAheqUl9wAAAAOAQAADwAAAAAAAAABACAAAAA4AAAAZHJzL2Rvd25yZXYueG1s&#10;UEsBAhQAFAAAAAgAh07iQPGht9bfAwAA+QsAAA4AAAAAAAAAAQAgAAAAQQEAAGRycy9lMm9Eb2Mu&#10;eG1sUEsFBgAAAAAGAAYAWQEAAJIHAAAAAA==&#10;">
                <o:lock v:ext="edit" aspectratio="f"/>
                <v:line id="直接连接符 63" o:spid="_x0000_s1026" o:spt="20" style="position:absolute;left:1312;top:4840;height:0;width:10459;" filled="f" stroked="t" coordsize="21600,21600" o:gfxdata="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wB0I8AAAADbAAAADwAAAAAAAAABACAAAAA4AAAAZHJzL2Rvd25y&#10;ZXYueG1sUEsBAhQAFAAAAAgAh07iQDMvBZ47AAAAOQAAABAAAAAAAAAAAQAgAAAAJQEAAGRycy9z&#10;aGFwZXhtbC54bWxQSwUGAAAAAAYABgBbAQAAzw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组合 19" o:spid="_x0000_s1026" o:spt="203" style="position:absolute;left:1162;top:4371;height:597;width:2055;" coordorigin="1466,3326" coordsize="2055,597" o:gfxdata="UEsFBgAAAAAAAAAAAAAAAAAAAAAAAFBLAwQKAAAAAACHTuJAAAAAAAAAAAAAAAAABAAAAGRycy9Q&#10;SwMEFAAAAAgAh07iQB/Lsg6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fy7IO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矩形 5" o:spid="_x0000_s1026" o:spt="1" style="position:absolute;left:1466;top:3326;height:469;width:2055;v-text-anchor:middle;" fillcolor="#507282" filled="t" stroked="f" coordsize="21600,21600" o:gfxdata="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Z80Ku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15" o:spid="_x0000_s1026" o:spt="6" type="#_x0000_t6" style="position:absolute;left:1474;top:3790;flip:x y;height:133;width:154;v-text-anchor:middle;" fillcolor="#445C64" filled="t" stroked="f" coordsize="21600,21600" o:gfxdata="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uy5m7cAAADbAAAADwAAAAAAAAABACAAAAA4AAAAZHJzL2Rvd25yZXYueG1sUEsB&#10;AhQAFAAAAAgAh07iQDMvBZ47AAAAOQAAABAAAAAAAAAAAQAgAAAAHAEAAGRycy9zaGFwZXhtbC54&#10;bWxQSwUGAAAAAAYABgBbAQAAx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4754245</wp:posOffset>
                </wp:positionV>
                <wp:extent cx="6736080" cy="378460"/>
                <wp:effectExtent l="0" t="0" r="7620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8460"/>
                          <a:chOff x="1162" y="4371"/>
                          <a:chExt cx="10608" cy="596"/>
                        </a:xfrm>
                      </wpg:grpSpPr>
                      <wps:wsp>
                        <wps:cNvPr id="35" name="直接连接符 63"/>
                        <wps:cNvCnPr/>
                        <wps:spPr>
                          <a:xfrm>
                            <a:off x="1312" y="4840"/>
                            <a:ext cx="1045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19"/>
                        <wpg:cNvGrpSpPr/>
                        <wpg:grpSpPr>
                          <a:xfrm rot="0">
                            <a:off x="1162" y="4371"/>
                            <a:ext cx="2055" cy="597"/>
                            <a:chOff x="1466" y="3326"/>
                            <a:chExt cx="2055" cy="597"/>
                          </a:xfrm>
                        </wpg:grpSpPr>
                        <wps:wsp>
                          <wps:cNvPr id="43" name="矩形 5"/>
                          <wps:cNvSpPr/>
                          <wps:spPr>
                            <a:xfrm>
                              <a:off x="1466" y="3326"/>
                              <a:ext cx="2055" cy="469"/>
                            </a:xfrm>
                            <a:prstGeom prst="rect">
                              <a:avLst/>
                            </a:prstGeom>
                            <a:solidFill>
                              <a:srgbClr val="5072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15"/>
                          <wps:cNvSpPr/>
                          <wps:spPr>
                            <a:xfrm flipH="1" flipV="1">
                              <a:off x="1474" y="3790"/>
                              <a:ext cx="154" cy="133"/>
                            </a:xfrm>
                            <a:prstGeom prst="rtTriangle">
                              <a:avLst/>
                            </a:prstGeom>
                            <a:solidFill>
                              <a:srgbClr val="445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374.35pt;height:29.8pt;width:530.4pt;z-index:251672576;mso-width-relative:page;mso-height-relative:page;" coordorigin="1162,4371" coordsize="10608,596" o:gfxdata="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FgAAAGRycy9QSwEC&#10;FAAUAAAACACHTuJAL1VxQt0AAAAMAQAADwAAAAAAAAABACAAAAA4AAAAZHJzL2Rvd25yZXYueG1s&#10;UEsBAhQAFAAAAAgAh07iQLyn247eAwAA+QsAAA4AAAAAAAAAAQAgAAAAQgEAAGRycy9lMm9Eb2Mu&#10;eG1sUEsFBgAAAAAGAAYAWQEAAJIHAAAAAA==&#10;">
                <o:lock v:ext="edit" aspectratio="f"/>
                <v:line id="直接连接符 63" o:spid="_x0000_s1026" o:spt="20" style="position:absolute;left:1312;top:4840;height:0;width:10459;" filled="f" stroked="t" coordsize="21600,21600" o:gfxdata="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mDyyvwAAANsAAAAPAAAAAAAAAAEAIAAAADgAAABkcnMvZG93bnJl&#10;di54bWxQSwECFAAUAAAACACHTuJAMy8FnjsAAAA5AAAAEAAAAAAAAAABACAAAAAkAQAAZHJzL3No&#10;YXBleG1sLnhtbFBLBQYAAAAABgAGAFsBAADO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组合 19" o:spid="_x0000_s1026" o:spt="203" style="position:absolute;left:1162;top:4371;height:597;width:2055;" coordorigin="1466,3326" coordsize="2055,597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5" o:spid="_x0000_s1026" o:spt="1" style="position:absolute;left:1466;top:3326;height:469;width:2055;v-text-anchor:middle;" fillcolor="#507282" filled="t" stroked="f" coordsize="21600,21600" o:gfxdata="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5TnQ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15" o:spid="_x0000_s1026" o:spt="6" type="#_x0000_t6" style="position:absolute;left:1474;top:3790;flip:x y;height:133;width:154;v-text-anchor:middle;" fillcolor="#445C64" filled="t" stroked="f" coordsize="21600,21600" o:gfxdata="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wOKUW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3119120</wp:posOffset>
                </wp:positionV>
                <wp:extent cx="6736080" cy="378460"/>
                <wp:effectExtent l="0" t="0" r="7620" b="25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8460"/>
                          <a:chOff x="1162" y="4371"/>
                          <a:chExt cx="10608" cy="596"/>
                        </a:xfrm>
                      </wpg:grpSpPr>
                      <wps:wsp>
                        <wps:cNvPr id="25" name="直接连接符 63"/>
                        <wps:cNvCnPr/>
                        <wps:spPr>
                          <a:xfrm>
                            <a:off x="1312" y="4840"/>
                            <a:ext cx="1045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组合 19"/>
                        <wpg:cNvGrpSpPr/>
                        <wpg:grpSpPr>
                          <a:xfrm rot="0">
                            <a:off x="1162" y="4371"/>
                            <a:ext cx="2055" cy="597"/>
                            <a:chOff x="1466" y="3326"/>
                            <a:chExt cx="2055" cy="597"/>
                          </a:xfrm>
                        </wpg:grpSpPr>
                        <wps:wsp>
                          <wps:cNvPr id="28" name="矩形 5"/>
                          <wps:cNvSpPr/>
                          <wps:spPr>
                            <a:xfrm>
                              <a:off x="1466" y="3326"/>
                              <a:ext cx="2055" cy="469"/>
                            </a:xfrm>
                            <a:prstGeom prst="rect">
                              <a:avLst/>
                            </a:prstGeom>
                            <a:solidFill>
                              <a:srgbClr val="5072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角三角形 15"/>
                          <wps:cNvSpPr/>
                          <wps:spPr>
                            <a:xfrm flipH="1" flipV="1">
                              <a:off x="1474" y="3790"/>
                              <a:ext cx="154" cy="133"/>
                            </a:xfrm>
                            <a:prstGeom prst="rtTriangle">
                              <a:avLst/>
                            </a:prstGeom>
                            <a:solidFill>
                              <a:srgbClr val="445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245.6pt;height:29.8pt;width:530.4pt;z-index:251673600;mso-width-relative:page;mso-height-relative:page;" coordorigin="1162,4371" coordsize="10608,596" o:gfxdata="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WAAAAZHJzL1BLAQIU&#10;ABQAAAAIAIdO4kDPzEVC3QAAAAwBAAAPAAAAAAAAAAEAIAAAADgAAABkcnMvZG93bnJldi54bWxQ&#10;SwECFAAUAAAACACHTuJAgejxGt0DAAD5CwAADgAAAAAAAAABACAAAABCAQAAZHJzL2Uyb0RvYy54&#10;bWxQSwUGAAAAAAYABgBZAQAAkQcAAAAA&#10;">
                <o:lock v:ext="edit" aspectratio="f"/>
                <v:line id="直接连接符 63" o:spid="_x0000_s1026" o:spt="20" style="position:absolute;left:1312;top:4840;height:0;width:10459;" filled="f" stroked="t" coordsize="21600,21600" o:gfxdata="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pQapvvwAAANsAAAAPAAAAAAAAAAEAIAAAADgAAABkcnMvZG93bnJl&#10;di54bWxQSwECFAAUAAAACACHTuJAMy8FnjsAAAA5AAAAEAAAAAAAAAABACAAAAAkAQAAZHJzL3No&#10;YXBleG1sLnhtbFBLBQYAAAAABgAGAFsBAADO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组合 19" o:spid="_x0000_s1026" o:spt="203" style="position:absolute;left:1162;top:4371;height:597;width:2055;" coordorigin="1466,3326" coordsize="2055,597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cx2ZH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矩形 5" o:spid="_x0000_s1026" o:spt="1" style="position:absolute;left:1466;top:3326;height:469;width:2055;v-text-anchor:middle;" fillcolor="#507282" filled="t" stroked="f" coordsize="21600,21600" o:gfxdata="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E75CQ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15" o:spid="_x0000_s1026" o:spt="6" type="#_x0000_t6" style="position:absolute;left:1474;top:3790;flip:x y;height:133;width:154;v-text-anchor:middle;" fillcolor="#445C64" filled="t" stroked="f" coordsize="21600,21600" o:gfxdata="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StZ9e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1681480</wp:posOffset>
                </wp:positionV>
                <wp:extent cx="6736080" cy="378460"/>
                <wp:effectExtent l="0" t="0" r="7620" b="25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378460"/>
                          <a:chOff x="1162" y="4371"/>
                          <a:chExt cx="10608" cy="596"/>
                        </a:xfrm>
                      </wpg:grpSpPr>
                      <wps:wsp>
                        <wps:cNvPr id="27" name="直接连接符 63"/>
                        <wps:cNvCnPr/>
                        <wps:spPr>
                          <a:xfrm>
                            <a:off x="1312" y="4840"/>
                            <a:ext cx="1045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组合 19"/>
                        <wpg:cNvGrpSpPr/>
                        <wpg:grpSpPr>
                          <a:xfrm rot="0">
                            <a:off x="1162" y="4371"/>
                            <a:ext cx="2055" cy="597"/>
                            <a:chOff x="1466" y="3326"/>
                            <a:chExt cx="2055" cy="597"/>
                          </a:xfrm>
                        </wpg:grpSpPr>
                        <wps:wsp>
                          <wps:cNvPr id="11" name="矩形 5"/>
                          <wps:cNvSpPr/>
                          <wps:spPr>
                            <a:xfrm>
                              <a:off x="1466" y="3326"/>
                              <a:ext cx="2055" cy="469"/>
                            </a:xfrm>
                            <a:prstGeom prst="rect">
                              <a:avLst/>
                            </a:prstGeom>
                            <a:solidFill>
                              <a:srgbClr val="5072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15"/>
                          <wps:cNvSpPr/>
                          <wps:spPr>
                            <a:xfrm flipH="1" flipV="1">
                              <a:off x="1474" y="3790"/>
                              <a:ext cx="154" cy="133"/>
                            </a:xfrm>
                            <a:prstGeom prst="rtTriangle">
                              <a:avLst/>
                            </a:prstGeom>
                            <a:solidFill>
                              <a:srgbClr val="445C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132.4pt;height:29.8pt;width:530.4pt;z-index:251666432;mso-width-relative:page;mso-height-relative:page;" coordorigin="1162,4371" coordsize="10608,596" o:gfxdata="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BYAAABkcnMvUEsBAhQA&#10;FAAAAAgAh07iQARsFFncAAAADAEAAA8AAAAAAAAAAQAgAAAAOAAAAGRycy9kb3ducmV2LnhtbFBL&#10;AQIUABQAAAAIAIdO4kBZthFg3QMAAPgLAAAOAAAAAAAAAAEAIAAAAEEBAABkcnMvZTJvRG9jLnht&#10;bFBLBQYAAAAABgAGAFkBAACQBwAAAAA=&#10;">
                <o:lock v:ext="edit" aspectratio="f"/>
                <v:line id="直接连接符 63" o:spid="_x0000_s1026" o:spt="20" style="position:absolute;left:1312;top:4840;height:0;width:10459;" filled="f" stroked="t" coordsize="21600,21600" o:gfxdata="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t+Rg8AAAADbAAAADwAAAAAAAAABACAAAAA4AAAAZHJzL2Rvd25y&#10;ZXYueG1sUEsBAhQAFAAAAAgAh07iQDMvBZ47AAAAOQAAABAAAAAAAAAAAQAgAAAAJQEAAGRycy9z&#10;aGFwZXhtbC54bWxQSwUGAAAAAAYABgBbAQAAzw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组合 19" o:spid="_x0000_s1026" o:spt="203" style="position:absolute;left:1162;top:4371;height:597;width:2055;" coordorigin="1466,3326" coordsize="2055,597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<o:lock v:ext="edit" aspectratio="f"/>
                  <v:rect id="矩形 5" o:spid="_x0000_s1026" o:spt="1" style="position:absolute;left:1466;top:3326;height:469;width:2055;v-text-anchor:middle;" fillcolor="#507282" filled="t" stroked="f" coordsize="21600,21600" o:gfxdata="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bufOw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15" o:spid="_x0000_s1026" o:spt="6" type="#_x0000_t6" style="position:absolute;left:1474;top:3790;flip:x y;height:133;width:154;v-text-anchor:middle;" fillcolor="#445C64" filled="t" stroked="f" coordsize="21600,21600" o:gfxdata="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gVJ4s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1590040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810" y="31349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9.3pt;margin-top:125.2pt;height:34.3pt;width:74.1pt;z-index:251670528;mso-width-relative:page;mso-height-relative:page;" filled="f" stroked="f" coordsize="21600,21600" o:gfxdata="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fZTqwtwAAAAKAQAADwAAAAAAAAABACAAAAA4&#10;AAAAZHJzL2Rvd25yZXYueG1sUEsBAhQAFAAAAAgAh07iQMo3gQIpAgAAIw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1423035</wp:posOffset>
                </wp:positionV>
                <wp:extent cx="0" cy="8504555"/>
                <wp:effectExtent l="6350" t="0" r="12700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460" y="2337435"/>
                          <a:ext cx="0" cy="8504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95pt;margin-top:112.05pt;height:669.65pt;width:0pt;z-index:251659264;mso-width-relative:page;mso-height-relative:page;" filled="f" stroked="t" coordsize="21600,21600" o:gfxdata="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zB4sg9oAAAAOAQAADwAAAAAAAAABACAAAAA4AAAAZHJzL2Rvd25y&#10;ZXYueG1sUEsBAhQAFAAAAAgAh07iQNUuwWTmAQAAkQMAAA4AAAAAAAAAAQAgAAAAPwEAAGRycy9l&#10;Mm9Eb2MueG1sUEsFBgAAAAAGAAYAWQEAAJc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-201930</wp:posOffset>
                </wp:positionV>
                <wp:extent cx="1650365" cy="302895"/>
                <wp:effectExtent l="0" t="0" r="0" b="0"/>
                <wp:wrapNone/>
                <wp:docPr id="19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3pt;margin-top:-15.9pt;height:23.85pt;width:129.95pt;z-index:251663360;mso-width-relative:page;mso-height-relative:page;" filled="f" stroked="f" coordsize="21600,21600" o:gfxdata="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/tSmzbAAAACgEAAA8AAAAAAAAAAQAgAAAAOAAAAGRycy9kb3du&#10;cmV2LnhtbFBLAQIUABQAAAAIAIdO4kDui4GWHwIAABo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-1266825</wp:posOffset>
                </wp:positionH>
                <wp:positionV relativeFrom="paragraph">
                  <wp:posOffset>135255</wp:posOffset>
                </wp:positionV>
                <wp:extent cx="7919085" cy="1301750"/>
                <wp:effectExtent l="6350" t="6350" r="1841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25" y="1126490"/>
                          <a:ext cx="7919085" cy="1301750"/>
                        </a:xfrm>
                        <a:prstGeom prst="rect">
                          <a:avLst/>
                        </a:prstGeom>
                        <a:solidFill>
                          <a:srgbClr val="5072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75pt;margin-top:10.65pt;height:102.5pt;width:623.55pt;z-index:251660288;v-text-anchor:middle;mso-width-relative:page;mso-height-relative:page;" fillcolor="#507282" filled="t" stroked="t" coordsize="21600,21600" o:gfxdata="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3cKB4doAAAAMAQAADwAA&#10;AAAAAAABACAAAAA4AAAAZHJzL2Rvd25yZXYueG1sUEsBAhQAFAAAAAgAh07iQKwCxS5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3566160</wp:posOffset>
                </wp:positionV>
                <wp:extent cx="6586855" cy="109601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150" y="5370830"/>
                          <a:ext cx="6586855" cy="109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20XX-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至20XX-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学院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/ 学生会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副主席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担任校学生会副主席，负责社团组织建设，社团结构的管理与协调工作；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组织社团的各种大会、团队培训、招新团员等活动；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负责学校员工活动，各种会议安排、组织、文体活动安排等。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45pt;margin-top:280.8pt;height:86.3pt;width:518.65pt;z-index:251676672;mso-width-relative:page;mso-height-relative:page;" filled="f" stroked="f" coordsize="21600,21600" o:gfxdata="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NoSZy3QAAAAsBAAAPAAAAAAAAAAEAIAAA&#10;ADgAAABkcnMvZG93bnJldi54bWxQSwECFAAUAAAACACHTuJA+XuRTSoCAAAmBAAADgAAAAAAAAAB&#10;ACAAAABC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20XX-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至20XX-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学院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/ 学生会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副主席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担任校学生会副主席，负责社团组织建设，社团结构的管理与协调工作；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组织社团的各种大会、团队培训、招新团员等活动；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负责学校员工活动，各种会议安排、组织、文体活动安排等。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3030220</wp:posOffset>
                </wp:positionV>
                <wp:extent cx="929005" cy="435610"/>
                <wp:effectExtent l="0" t="0" r="0" b="0"/>
                <wp:wrapNone/>
                <wp:docPr id="8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4834890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3pt;margin-top:238.6pt;height:34.3pt;width:73.15pt;z-index:251675648;mso-width-relative:page;mso-height-relative:page;" filled="f" stroked="f" coordsize="21600,21600" o:gfxdata="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gd1ymNwAAAAKAQAADwAAAAAAAAABACAAAAA4&#10;AAAAZHJzL2Rvd25yZXYueG1sUEsBAhQAFAAAAAgAh07iQFLToa0pAgAAIw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5176520</wp:posOffset>
                </wp:positionV>
                <wp:extent cx="6614160" cy="13208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7167245"/>
                          <a:ext cx="661416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20XX-5至20XX-8               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办公软件有限公司                  新媒体运营实习生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协助企业微信公众号日常运营及管理，负责日常推文的撰写及发布；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负责产出视频并维护账号，提升曝光量、粉丝增长量，同时协助直播输出内容脚本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协助参与策划并实施日常线上活动、方案写作，对接平台达人推广合作；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协助进行各媒体平台内容的更新，粉丝互动，维护平台关系，提高用户粘性。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407.6pt;height:104pt;width:520.8pt;z-index:251674624;mso-width-relative:page;mso-height-relative:page;" filled="f" stroked="f" coordsize="21600,21600" o:gfxdata="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DyeMUt0AAAAMAQAADwAAAAAAAAAB&#10;ACAAAAA4AAAAZHJzL2Rvd25yZXYueG1sUEsBAhQAFAAAAAgAh07iQCdDoeQuAgAAKAQAAA4AAAAA&#10;AAAAAQAgAAAAQ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20XX-5至20XX-8               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办公软件有限公司                  新媒体运营实习生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协助企业微信公众号日常运营及管理，负责日常推文的撰写及发布；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负责产出视频并维护账号，提升曝光量、粉丝增长量，同时协助直播输出内容脚本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协助参与策划并实施日常线上活动、方案写作，对接平台达人推广合作；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协助进行各媒体平台内容的更新，粉丝互动，维护平台关系，提高用户粘性。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4664075</wp:posOffset>
                </wp:positionV>
                <wp:extent cx="92900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6692900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3pt;margin-top:367.25pt;height:34.3pt;width:73.15pt;z-index:251672576;mso-width-relative:page;mso-height-relative:page;" filled="f" stroked="f" coordsize="21600,21600" o:gfxdata="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/XbrNwAAAAKAQAADwAAAAAAAAABACAAAAA4AAAA&#10;ZHJzL2Rvd25yZXYueG1sUEsBAhQAFAAAAAgAh07iQNQvK4AmAgAAIw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6537325</wp:posOffset>
                </wp:positionV>
                <wp:extent cx="93345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2810" y="8081645"/>
                          <a:ext cx="93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9.3pt;margin-top:514.75pt;height:34.3pt;width:73.5pt;z-index:251669504;mso-width-relative:page;mso-height-relative:page;" filled="f" stroked="f" coordsize="21600,21600" o:gfxdata="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3JLXI3AAAAAwBAAAPAAAAAAAAAAEAIAAAADgA&#10;AABkcnMvZG93bnJldi54bWxQSwECFAAUAAAACACHTuJAtS9C/SgCAAAk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7071995</wp:posOffset>
                </wp:positionV>
                <wp:extent cx="6567805" cy="9340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80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英语四级（CET-4），较强英语听说读写能力，普通话二级甲等。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善于捕捉互联网热点事件与话题，擅长新媒体文案、短视频策划与编剧，有较强的文案策划能力，懂摄影，熟练使用photoshop、视频剪辑软件及Office办公软件。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556.85pt;height:73.55pt;width:517.15pt;z-index:251677696;mso-width-relative:page;mso-height-relative:page;" filled="f" stroked="f" coordsize="21600,21600" o:gfxdata="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kJnAJ3QAAAA0BAAAPAAAAAAAAAAEAIAAAADgAAABkcnMv&#10;ZG93bnJldi54bWxQSwECFAAUAAAACACHTuJAEY0I9SECAAAa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英语四级（CET-4），较强英语听说读写能力，普通话二级甲等。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善于捕捉互联网热点事件与话题，擅长新媒体文案、短视频策划与编剧，有较强的文案策划能力，懂摄影，熟练使用photoshop、视频剪辑软件及Office办公软件。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8032750</wp:posOffset>
                </wp:positionV>
                <wp:extent cx="933450" cy="435610"/>
                <wp:effectExtent l="0" t="0" r="0" b="0"/>
                <wp:wrapNone/>
                <wp:docPr id="7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9.3pt;margin-top:632.5pt;height:34.3pt;width:73.5pt;z-index:251680768;mso-width-relative:page;mso-height-relative:page;" filled="f" stroked="f" coordsize="21600,21600" o:gfxdata="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Y3Wgu3AAAAAwBAAAPAAAAAAAAAAEAIAAAADgAAABkcnMvZG93&#10;bnJldi54bWxQSwECFAAUAAAACACHTuJAcBUZDx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8569325</wp:posOffset>
                </wp:positionV>
                <wp:extent cx="6637655" cy="8731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655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本人工作积极，工作认真，较强的工作责任心，亲和力，沟通协调能力，有较强的沟通理解能力，语言表达能力和团队合作精神，有良好的职业道德和敬业精神，抗压能力强，能适应国内外出差，热爱新媒体岗位并希望在这一行业长远发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674.75pt;height:68.75pt;width:522.65pt;z-index:251666432;mso-width-relative:page;mso-height-relative:page;" filled="f" stroked="f" coordsize="21600,21600" o:gfxdata="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o/jxzeAAAADQEAAA8AAAAAAAAAAQAgAAAAOAAAAGRycy9k&#10;b3ducmV2LnhtbFBLAQIUABQAAAAIAIdO4kCwqAx8HwIAABgEAAAOAAAAAAAAAAEAIAAAAEM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本人工作积极，工作认真，较强的工作责任心，亲和力，沟通协调能力，有较强的沟通理解能力，语言表达能力和团队合作精神，有良好的职业道德和敬业精神，抗压能力强，能适应国内外出差，热爱新媒体岗位并希望在这一行业长远发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2089150</wp:posOffset>
                </wp:positionV>
                <wp:extent cx="6645275" cy="898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3620135"/>
                          <a:ext cx="6645275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20XX-9至20XX-6                     </w:t>
                            </w:r>
                            <w:r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学院                                 新闻学 - 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 xml:space="preserve"> 新闻学概论、中国新闻事业史、外国新闻事业、新闻采访与写作、新闻编辑与评、马列新闻论著选读、大众传播学、新闻摄影、广播电视学、新闻事业管理、广告学与公共关系学等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164.5pt;height:70.75pt;width:523.25pt;z-index:251668480;mso-width-relative:page;mso-height-relative:page;" filled="f" stroked="f" coordsize="21600,21600" o:gfxdata="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6t64kt0AAAALAQAADwAAAAAAAAABACAA&#10;AAA4AAAAZHJzL2Rvd25yZXYueG1sUEsBAhQAFAAAAAgAh07iQATAb8QrAgAAIwQAAA4AAAAAAAAA&#10;AQAgAAAAQ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20XX-9至20XX-6                     </w:t>
                      </w:r>
                      <w:r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学院                                 新闻学 - 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 xml:space="preserve"> 新闻学概论、中国新闻事业史、外国新闻事业、新闻采访与写作、新闻编辑与评、马列新闻论著选读、大众传播学、新闻摄影、广播电视学、新闻事业管理、广告学与公共关系学等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-1193165</wp:posOffset>
                </wp:positionH>
                <wp:positionV relativeFrom="paragraph">
                  <wp:posOffset>-1056640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95pt;margin-top:-83.2pt;height:876.95pt;width:607.5pt;z-index:-251651072;v-text-anchor:middle;mso-width-relative:page;mso-height-relative:page;" fillcolor="#FFFFFF [3212]" filled="t" stroked="f" coordsize="7715250,11137265" o:gfxdata="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kdcyw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61F9F1DC-6293-CB9E-873F-EB628A3B9C16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393EB950-0D88-0C65-873F-EB6291F1FE3A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5AAB5"/>
    <w:multiLevelType w:val="singleLevel"/>
    <w:tmpl w:val="B1B5A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C08C09"/>
    <w:multiLevelType w:val="singleLevel"/>
    <w:tmpl w:val="37C08C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DC3BFA"/>
    <w:rsid w:val="00E6068F"/>
    <w:rsid w:val="012968A8"/>
    <w:rsid w:val="01421EC1"/>
    <w:rsid w:val="01701FD7"/>
    <w:rsid w:val="01894E35"/>
    <w:rsid w:val="018B7EFC"/>
    <w:rsid w:val="019250D4"/>
    <w:rsid w:val="02262F06"/>
    <w:rsid w:val="02353540"/>
    <w:rsid w:val="023772EA"/>
    <w:rsid w:val="02466DF4"/>
    <w:rsid w:val="02491B6D"/>
    <w:rsid w:val="026B1029"/>
    <w:rsid w:val="026C4797"/>
    <w:rsid w:val="02A1157D"/>
    <w:rsid w:val="031D5ED8"/>
    <w:rsid w:val="033B01D3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E317F8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714E1D"/>
    <w:rsid w:val="098F22C3"/>
    <w:rsid w:val="09931565"/>
    <w:rsid w:val="09AC0570"/>
    <w:rsid w:val="09B36064"/>
    <w:rsid w:val="0A273913"/>
    <w:rsid w:val="0A304215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42705"/>
    <w:rsid w:val="0CCE2B10"/>
    <w:rsid w:val="0CFA5AB9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EC43E16"/>
    <w:rsid w:val="0F2C51F5"/>
    <w:rsid w:val="0F377A67"/>
    <w:rsid w:val="0F580654"/>
    <w:rsid w:val="0F9A5C31"/>
    <w:rsid w:val="0FAF0F65"/>
    <w:rsid w:val="0FC01E54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3E3FE7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509A4"/>
    <w:rsid w:val="152B0805"/>
    <w:rsid w:val="152C2D85"/>
    <w:rsid w:val="15895010"/>
    <w:rsid w:val="15CE099A"/>
    <w:rsid w:val="161D553A"/>
    <w:rsid w:val="162E6712"/>
    <w:rsid w:val="163A376E"/>
    <w:rsid w:val="165750CB"/>
    <w:rsid w:val="16704F85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52C23"/>
    <w:rsid w:val="18066A1E"/>
    <w:rsid w:val="181B31B5"/>
    <w:rsid w:val="181D2ACE"/>
    <w:rsid w:val="18420CED"/>
    <w:rsid w:val="185D7493"/>
    <w:rsid w:val="188A0D17"/>
    <w:rsid w:val="18A647FB"/>
    <w:rsid w:val="18B74A50"/>
    <w:rsid w:val="18B97B94"/>
    <w:rsid w:val="18C16234"/>
    <w:rsid w:val="18DA394F"/>
    <w:rsid w:val="18F72A28"/>
    <w:rsid w:val="18FC11D9"/>
    <w:rsid w:val="19126181"/>
    <w:rsid w:val="193405B1"/>
    <w:rsid w:val="19400582"/>
    <w:rsid w:val="19473BBD"/>
    <w:rsid w:val="194F0A68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07B26"/>
    <w:rsid w:val="1AFE50A2"/>
    <w:rsid w:val="1B003E05"/>
    <w:rsid w:val="1B536BEB"/>
    <w:rsid w:val="1B7D2CDE"/>
    <w:rsid w:val="1BA01C5A"/>
    <w:rsid w:val="1BA87E53"/>
    <w:rsid w:val="1BC11527"/>
    <w:rsid w:val="1BE86F08"/>
    <w:rsid w:val="1C2B6B65"/>
    <w:rsid w:val="1C393BCD"/>
    <w:rsid w:val="1C4F04A0"/>
    <w:rsid w:val="1C5C5D7C"/>
    <w:rsid w:val="1C6534D5"/>
    <w:rsid w:val="1CC14CD6"/>
    <w:rsid w:val="1CDB3B52"/>
    <w:rsid w:val="1CEC3AC7"/>
    <w:rsid w:val="1D1E1D0B"/>
    <w:rsid w:val="1D3922D9"/>
    <w:rsid w:val="1D50022B"/>
    <w:rsid w:val="1D563AB5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1FF22AB9"/>
    <w:rsid w:val="204E4BD9"/>
    <w:rsid w:val="205276F9"/>
    <w:rsid w:val="20667F4B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0E04A1"/>
    <w:rsid w:val="231B494E"/>
    <w:rsid w:val="23375DB3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6C4E06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2F0C89"/>
    <w:rsid w:val="2E6B5FB9"/>
    <w:rsid w:val="2E7653DA"/>
    <w:rsid w:val="2E824F6F"/>
    <w:rsid w:val="2E983BD6"/>
    <w:rsid w:val="2EEA406D"/>
    <w:rsid w:val="2F065AC7"/>
    <w:rsid w:val="2F0D113F"/>
    <w:rsid w:val="2F0D4596"/>
    <w:rsid w:val="2F165E67"/>
    <w:rsid w:val="2F255DE2"/>
    <w:rsid w:val="2F552474"/>
    <w:rsid w:val="2F5704C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71649E"/>
    <w:rsid w:val="329B3304"/>
    <w:rsid w:val="32A17336"/>
    <w:rsid w:val="32A27C71"/>
    <w:rsid w:val="32AF3948"/>
    <w:rsid w:val="32BF1A24"/>
    <w:rsid w:val="32E761C4"/>
    <w:rsid w:val="33305E77"/>
    <w:rsid w:val="335B4520"/>
    <w:rsid w:val="33881E32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605F5"/>
    <w:rsid w:val="3879584B"/>
    <w:rsid w:val="38A67788"/>
    <w:rsid w:val="38BA17E2"/>
    <w:rsid w:val="38FF429D"/>
    <w:rsid w:val="39051985"/>
    <w:rsid w:val="392A2DC2"/>
    <w:rsid w:val="392C0473"/>
    <w:rsid w:val="394D008C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AD92455"/>
    <w:rsid w:val="3B122A11"/>
    <w:rsid w:val="3B270265"/>
    <w:rsid w:val="3B567D25"/>
    <w:rsid w:val="3B6960BF"/>
    <w:rsid w:val="3B8C1BE2"/>
    <w:rsid w:val="3BBB51D0"/>
    <w:rsid w:val="3BCC57B1"/>
    <w:rsid w:val="3BF607B4"/>
    <w:rsid w:val="3C004173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1719E"/>
    <w:rsid w:val="3E847E51"/>
    <w:rsid w:val="3ECF1C51"/>
    <w:rsid w:val="3EEB161B"/>
    <w:rsid w:val="3F4674F1"/>
    <w:rsid w:val="3F8F1825"/>
    <w:rsid w:val="3FA116B8"/>
    <w:rsid w:val="3FAD2C3B"/>
    <w:rsid w:val="3FBA1ED5"/>
    <w:rsid w:val="3FCA5F3C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84032E"/>
    <w:rsid w:val="41955490"/>
    <w:rsid w:val="41A22DAB"/>
    <w:rsid w:val="41D6397F"/>
    <w:rsid w:val="423B4745"/>
    <w:rsid w:val="423C1A41"/>
    <w:rsid w:val="42604EB2"/>
    <w:rsid w:val="427609FD"/>
    <w:rsid w:val="428622B0"/>
    <w:rsid w:val="429174CE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B0064D"/>
    <w:rsid w:val="44DF66BC"/>
    <w:rsid w:val="4561558A"/>
    <w:rsid w:val="45927D48"/>
    <w:rsid w:val="45B14780"/>
    <w:rsid w:val="45B875A4"/>
    <w:rsid w:val="45C2203C"/>
    <w:rsid w:val="45CE5548"/>
    <w:rsid w:val="45D2293C"/>
    <w:rsid w:val="460126F5"/>
    <w:rsid w:val="46351951"/>
    <w:rsid w:val="463B6739"/>
    <w:rsid w:val="464A7F94"/>
    <w:rsid w:val="464E2802"/>
    <w:rsid w:val="468D25D9"/>
    <w:rsid w:val="469A5ED6"/>
    <w:rsid w:val="469F52BB"/>
    <w:rsid w:val="46A316E5"/>
    <w:rsid w:val="46BF3155"/>
    <w:rsid w:val="46C76B35"/>
    <w:rsid w:val="46D26669"/>
    <w:rsid w:val="46E1438B"/>
    <w:rsid w:val="477052EA"/>
    <w:rsid w:val="479730E4"/>
    <w:rsid w:val="47B97FF5"/>
    <w:rsid w:val="47C40320"/>
    <w:rsid w:val="47CB1285"/>
    <w:rsid w:val="47DD14A5"/>
    <w:rsid w:val="47F3708B"/>
    <w:rsid w:val="47F606D6"/>
    <w:rsid w:val="481B4975"/>
    <w:rsid w:val="48234FB9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025E91"/>
    <w:rsid w:val="4B2101C4"/>
    <w:rsid w:val="4B387A70"/>
    <w:rsid w:val="4B4C251E"/>
    <w:rsid w:val="4B680EB6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BA370F"/>
    <w:rsid w:val="4CD34FA2"/>
    <w:rsid w:val="4CD7314E"/>
    <w:rsid w:val="4CE409DD"/>
    <w:rsid w:val="4CE640FE"/>
    <w:rsid w:val="4D146BC3"/>
    <w:rsid w:val="4D290B4E"/>
    <w:rsid w:val="4D2C4451"/>
    <w:rsid w:val="4D5D54B5"/>
    <w:rsid w:val="4D6128F8"/>
    <w:rsid w:val="4DB62700"/>
    <w:rsid w:val="4DBF3025"/>
    <w:rsid w:val="4DC63704"/>
    <w:rsid w:val="4DCF4F68"/>
    <w:rsid w:val="4DF43E5D"/>
    <w:rsid w:val="4E121B55"/>
    <w:rsid w:val="4E323AFF"/>
    <w:rsid w:val="4E3C1A0A"/>
    <w:rsid w:val="4E416111"/>
    <w:rsid w:val="4E777A24"/>
    <w:rsid w:val="4E7E1F98"/>
    <w:rsid w:val="4EAE77CF"/>
    <w:rsid w:val="4EAF723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863C3E"/>
    <w:rsid w:val="50C93269"/>
    <w:rsid w:val="50CC56A2"/>
    <w:rsid w:val="50CC5E28"/>
    <w:rsid w:val="50E631AF"/>
    <w:rsid w:val="515A15AA"/>
    <w:rsid w:val="518277D6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C41019"/>
    <w:rsid w:val="52DE645B"/>
    <w:rsid w:val="52ED65B5"/>
    <w:rsid w:val="53606524"/>
    <w:rsid w:val="5393041A"/>
    <w:rsid w:val="539546B8"/>
    <w:rsid w:val="53D23D42"/>
    <w:rsid w:val="53F72C97"/>
    <w:rsid w:val="541B187A"/>
    <w:rsid w:val="542142AD"/>
    <w:rsid w:val="5435008D"/>
    <w:rsid w:val="54350C7B"/>
    <w:rsid w:val="54357592"/>
    <w:rsid w:val="54433EFC"/>
    <w:rsid w:val="547C2C41"/>
    <w:rsid w:val="54BF6735"/>
    <w:rsid w:val="54FC0E6B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7CC0489"/>
    <w:rsid w:val="58383450"/>
    <w:rsid w:val="583E4329"/>
    <w:rsid w:val="585303BA"/>
    <w:rsid w:val="58D93E38"/>
    <w:rsid w:val="58DE6796"/>
    <w:rsid w:val="58E37794"/>
    <w:rsid w:val="590E4D67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423875"/>
    <w:rsid w:val="5A5F3294"/>
    <w:rsid w:val="5A671054"/>
    <w:rsid w:val="5A7F38A9"/>
    <w:rsid w:val="5A8D606C"/>
    <w:rsid w:val="5AC018DC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915875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A77CE6"/>
    <w:rsid w:val="5EB0148F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1E41BA"/>
    <w:rsid w:val="63224615"/>
    <w:rsid w:val="633E70B8"/>
    <w:rsid w:val="635D4115"/>
    <w:rsid w:val="63701DA1"/>
    <w:rsid w:val="637552C3"/>
    <w:rsid w:val="637C0EDD"/>
    <w:rsid w:val="63827FAD"/>
    <w:rsid w:val="63902C60"/>
    <w:rsid w:val="644B3D4B"/>
    <w:rsid w:val="644C54F8"/>
    <w:rsid w:val="648A0F80"/>
    <w:rsid w:val="64910EE0"/>
    <w:rsid w:val="64920659"/>
    <w:rsid w:val="64B818DE"/>
    <w:rsid w:val="64BB6734"/>
    <w:rsid w:val="64EA5102"/>
    <w:rsid w:val="6536344C"/>
    <w:rsid w:val="65430DA7"/>
    <w:rsid w:val="654B280B"/>
    <w:rsid w:val="65681BDD"/>
    <w:rsid w:val="65A44FB7"/>
    <w:rsid w:val="65C5024C"/>
    <w:rsid w:val="662329DD"/>
    <w:rsid w:val="66314B53"/>
    <w:rsid w:val="665C6F88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3E71"/>
    <w:rsid w:val="6873416A"/>
    <w:rsid w:val="68C356C6"/>
    <w:rsid w:val="68C92469"/>
    <w:rsid w:val="68CC2A0E"/>
    <w:rsid w:val="68CE2F67"/>
    <w:rsid w:val="69033CCB"/>
    <w:rsid w:val="69067B6A"/>
    <w:rsid w:val="69322E49"/>
    <w:rsid w:val="696856B4"/>
    <w:rsid w:val="697B3E37"/>
    <w:rsid w:val="69877F2E"/>
    <w:rsid w:val="69F1312B"/>
    <w:rsid w:val="6A9D14BF"/>
    <w:rsid w:val="6AA37957"/>
    <w:rsid w:val="6ACA59B0"/>
    <w:rsid w:val="6ACF5F59"/>
    <w:rsid w:val="6AD432D5"/>
    <w:rsid w:val="6AD56E0B"/>
    <w:rsid w:val="6ADB3225"/>
    <w:rsid w:val="6B2233BA"/>
    <w:rsid w:val="6B6E566B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0A28AE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5B4EA4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063195"/>
    <w:rsid w:val="7422468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167424"/>
    <w:rsid w:val="76316D58"/>
    <w:rsid w:val="768A4D12"/>
    <w:rsid w:val="771B0251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88E20A8"/>
    <w:rsid w:val="789119C8"/>
    <w:rsid w:val="795B528B"/>
    <w:rsid w:val="79715B94"/>
    <w:rsid w:val="79883EEA"/>
    <w:rsid w:val="79932ACB"/>
    <w:rsid w:val="79C220D6"/>
    <w:rsid w:val="79C87ACE"/>
    <w:rsid w:val="79C96961"/>
    <w:rsid w:val="79D46A4F"/>
    <w:rsid w:val="79FB1989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981AAD"/>
    <w:rsid w:val="7BA63594"/>
    <w:rsid w:val="7BCD31F5"/>
    <w:rsid w:val="7BE72367"/>
    <w:rsid w:val="7BF37280"/>
    <w:rsid w:val="7C4B35E7"/>
    <w:rsid w:val="7C730D9C"/>
    <w:rsid w:val="7C766462"/>
    <w:rsid w:val="7CD114B9"/>
    <w:rsid w:val="7CDF5601"/>
    <w:rsid w:val="7CED5FAC"/>
    <w:rsid w:val="7D0079C6"/>
    <w:rsid w:val="7D5C0E39"/>
    <w:rsid w:val="7D687CAA"/>
    <w:rsid w:val="7E263FB5"/>
    <w:rsid w:val="7E3171B7"/>
    <w:rsid w:val="7E321063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F266B17"/>
    <w:rsid w:val="7F3B1986"/>
    <w:rsid w:val="7F402841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2022-08-04T11:39:51Z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DD2D41D45998433987AE63D7008EFAB8</vt:lpwstr>
  </property>
  <property fmtid="{D5CDD505-2E9C-101B-9397-08002B2CF9AE}" pid="5" name="KSOTemplateUUID">
    <vt:lpwstr>v1.0_mb_AMSVAiCz5sZ0zw1aip60cg==</vt:lpwstr>
  </property>
</Properties>
</file>