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-526415</wp:posOffset>
                </wp:positionV>
                <wp:extent cx="1799590" cy="308610"/>
                <wp:effectExtent l="0" t="0" r="0" b="0"/>
                <wp:wrapNone/>
                <wp:docPr id="23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67.85pt;margin-top:-41.45pt;height:24.3pt;width:141.7pt;z-index:251682816;mso-width-relative:page;mso-height-relative:page;" filled="f" stroked="f" coordsize="21600,21600" o:gfxdata="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WByYodwAAAALAQAADwAAAAAAAAABACAAAAA4AAAAZHJzL2Rv&#10;d25yZXYueG1sUEsBAhQAFAAAAAgAh07iQD+HMhI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ge">
                  <wp:posOffset>9122410</wp:posOffset>
                </wp:positionV>
                <wp:extent cx="178435" cy="178435"/>
                <wp:effectExtent l="0" t="0" r="12065" b="12700"/>
                <wp:wrapNone/>
                <wp:docPr id="98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35" cy="17843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-35.4pt;margin-top:718.3pt;height:14.05pt;width:14.05pt;mso-position-vertical-relative:page;z-index:251678720;v-text-anchor:middle-center;mso-width-relative:page;mso-height-relative:page;" fillcolor="#FFFFFF [3212]" filled="t" stroked="f" coordsize="3927,3928" o:gfxdata="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80313561,13991838;76523805,17739655;63926031,5226128;67715787,1457461;72588330,1311733;80459326,9119672;80313561,13991838;46892963,47201599;34295143,34667267;62010320,7120864;74608140,19655196;46892963,47201599;45143827,48929757;27506934,53947696;32546053,36416230;45143827,48929757;16033568,10306483;8162526,18197689;8162526,65753297;16033568,73623698;63613690,73623698;71484686,65753297;71484686,34500688;79626402,26609482;79626402,68647415;66237371,81785600;13139213,81785600;0,68647415;0,16094764;13139213,2144581;55180444,2144581;47288591,10306483;16033568,10306483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8142605</wp:posOffset>
                </wp:positionV>
                <wp:extent cx="6414770" cy="293370"/>
                <wp:effectExtent l="0" t="0" r="508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68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641.15pt;height:23.1pt;width:505.1pt;z-index:251660288;mso-width-relative:page;mso-height-relative:page;" coordorigin="2835,3324" coordsize="10102,462" o:gfxdata="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BYAAABkcnMvUEsBAhQAFAAAAAgAh07iQEEzKuDdAAAADQEAAA8AAAAAAAAAAQAgAAAA&#10;OAAAAGRycy9kb3ducmV2LnhtbFBLAQIUABQAAAAIAIdO4kCgrcF4RgMAAKoHAAAOAAAAAAAAAAEA&#10;IAAAAEIBAABkcnMvZTJvRG9jLnhtbFBLBQYAAAAABgAGAFkBAAD6BgAAAAA=&#10;">
                <o:lock v:ext="edit" aspectratio="f"/>
                <v:rect id="矩形 57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LIYi5O4AAAA2wAAAA8AAABkcnMvZG93bnJldi54bWxFT0tuwjAQ3VfiDtYg&#10;dVecFBWVgGGBKHRZKAcYxUMcEY8je8Ln9vUCqcun91+u775TV4qpDWygnBSgiOtgW24MnH6/3j5B&#10;JUG22AUmAw9KsF6NXpZY2XDjA12P0qgcwqlCA06kr7ROtSOPaRJ64sydQ/QoGcZG24i3HO47/V4U&#10;M+2x5dzgsKeNo/pyHLyBfTN8bGtXznc/fRQZpgd9fjhjXsdlsQAldJd/8dP9bQ3M8tj8Jf8Avf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IYi5O4AAAA2w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2" o:spid="_x0000_s1026" o:spt="20" style="position:absolute;left:4815;top:3555;height:0;width:8122;" filled="f" stroked="t" coordsize="21600,21600" o:gfxdata="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cMYFb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6626225</wp:posOffset>
                </wp:positionV>
                <wp:extent cx="198120" cy="200660"/>
                <wp:effectExtent l="0" t="0" r="11430" b="8890"/>
                <wp:wrapNone/>
                <wp:docPr id="53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120" cy="2006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6.15pt;margin-top:521.75pt;height:15.8pt;width:15.6pt;z-index:251674624;v-text-anchor:middle;mso-width-relative:page;mso-height-relative:page;" fillcolor="#FFFFFF [3212]" filled="t" stroked="f" coordsize="3543300,3617913" o:gfxdata="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6584315</wp:posOffset>
                </wp:positionV>
                <wp:extent cx="6414770" cy="293370"/>
                <wp:effectExtent l="0" t="0" r="5080" b="1143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64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518.45pt;height:23.1pt;width:505.1pt;z-index:251661312;mso-width-relative:page;mso-height-relative:page;" coordorigin="2835,3324" coordsize="10102,462" o:gfxdata="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BYAAABkcnMvUEsBAhQAFAAAAAgAh07iQBI5uw7cAAAADQEAAA8AAAAAAAAAAQAg&#10;AAAAOAAAAGRycy9kb3ducmV2LnhtbFBLAQIUABQAAAAIAIdO4kC75E+HSgMAAKoHAAAOAAAAAAAA&#10;AAEAIAAAAEEBAABkcnMvZTJvRG9jLnhtbFBLBQYAAAAABgAGAFkBAAD9BgAAAAA=&#10;">
                <o:lock v:ext="edit" aspectratio="f"/>
                <v:rect id="矩形 57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VYGW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2" o:spid="_x0000_s1026" o:spt="20" style="position:absolute;left:4815;top:3555;height:0;width:8122;" filled="f" stroked="t" coordsize="21600,21600" o:gfxdata="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XIxnvAAAANsAAAAPAAAAAAAAAAEAIAAAADgAAABkcnMvZG93bnJldi54&#10;bWxQSwECFAAUAAAACACHTuJAMy8FnjsAAAA5AAAAEAAAAAAAAAABACAAAAAhAQAAZHJzL3NoYXBl&#10;eG1sLnhtbFBLBQYAAAAABgAGAFsBAADL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2826385</wp:posOffset>
                </wp:positionV>
                <wp:extent cx="6414770" cy="293370"/>
                <wp:effectExtent l="0" t="0" r="5080" b="1143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60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222.55pt;height:23.1pt;width:505.1pt;z-index:251662336;mso-width-relative:page;mso-height-relative:page;" coordorigin="2835,3324" coordsize="10102,462" o:gfxdata="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BYAAABkcnMvUEsBAhQAFAAAAAgAh07iQIEWwK7cAAAACwEAAA8AAAAAAAAAAQAg&#10;AAAAOAAAAGRycy9kb3ducmV2LnhtbFBLAQIUABQAAAAIAIdO4kDcSFBTSgMAAKoHAAAOAAAAAAAA&#10;AAEAIAAAAEEBAABkcnMvZTJvRG9jLnhtbFBLBQYAAAAABgAGAFkBAAD9BgAAAAA=&#10;">
                <o:lock v:ext="edit" aspectratio="f"/>
                <v:rect id="矩形 57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Exuh5W4AAAA2wAAAA8AAABkcnMvZG93bnJldi54bWxFT0tuwjAQ3VfiDtYg&#10;dVecFBWVgGGBKHRZKAcYxUMcEY8je8Ln9vUCqcun91+u775TV4qpDWygnBSgiOtgW24MnH6/3j5B&#10;JUG22AUmAw9KsF6NXpZY2XDjA12P0qgcwqlCA06kr7ROtSOPaRJ64sydQ/QoGcZG24i3HO47/V4U&#10;M+2x5dzgsKeNo/pyHLyBfTN8bGtXznc/fRQZpgd9fjhjXsdlsQAldJd/8dP9bQ3M8vr8Jf8Avf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xuh5W4AAAA2w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2" o:spid="_x0000_s1026" o:spt="20" style="position:absolute;left:4815;top:3555;height:0;width:8122;" filled="f" stroked="t" coordsize="21600,21600" o:gfxdata="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dnimS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1088390</wp:posOffset>
                </wp:positionV>
                <wp:extent cx="218440" cy="161290"/>
                <wp:effectExtent l="0" t="0" r="10160" b="10795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721360" y="3467735"/>
                          <a:ext cx="218440" cy="161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6.65pt;margin-top:85.7pt;height:12.7pt;width:17.2pt;z-index:251672576;mso-width-relative:page;mso-height-relative:page;" fillcolor="#FFFFFF [3212]" filled="t" stroked="f" coordsize="263,184" o:gfxdata="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FgAAAGRycy9QSwECFAAUAAAACACHTuJAoArMaNsAAAALAQAA&#10;DwAAAAAAAAABACAAAAA4AAAAZHJzL2Rvd25yZXYueG1sUEsBAhQAFAAAAAgAh07iQH4eDopXBQAA&#10;KhkAAA4AAAAAAAAAAQAgAAAAQAEAAGRycy9lMm9Eb2MueG1sUEsFBgAAAAAGAAYAWQEAAAkJAAAA&#10;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textboxrect="0,0,263,184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4646930</wp:posOffset>
            </wp:positionH>
            <wp:positionV relativeFrom="paragraph">
              <wp:posOffset>-563880</wp:posOffset>
            </wp:positionV>
            <wp:extent cx="1218565" cy="1218565"/>
            <wp:effectExtent l="0" t="0" r="635" b="635"/>
            <wp:wrapNone/>
            <wp:docPr id="44" name="图片 44" descr="03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3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1016635</wp:posOffset>
                </wp:positionV>
                <wp:extent cx="6414770" cy="293370"/>
                <wp:effectExtent l="0" t="0" r="5080" b="1143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80.05pt;height:23.1pt;width:505.1pt;z-index:251666432;mso-width-relative:page;mso-height-relative:page;" coordorigin="2835,3324" coordsize="10102,462" o:gfxdata="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WAAAAZHJzL1BLAQIUABQAAAAIAIdO4kAZprKz2wAAAAsBAAAPAAAAAAAAAAEAIAAA&#10;ADgAAABkcnMvZG93bnJldi54bWxQSwECFAAUAAAACACHTuJAqfqgoUkDAACqBwAADgAAAAAAAAAB&#10;ACAAAABAAQAAZHJzL2Uyb0RvYy54bWxQSwUGAAAAAAYABgBZAQAA+wYAAAAA&#10;">
                <o:lock v:ext="edit" aspectratio="f"/>
                <v:rect id="_x0000_s1026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3r1Vy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4815;top:3555;height:0;width:8122;" filled="f" stroked="t" coordsize="21600,21600" o:gfxdata="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9h+Rm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9208770</wp:posOffset>
                </wp:positionV>
                <wp:extent cx="2379345" cy="1963420"/>
                <wp:effectExtent l="53975" t="53975" r="62230" b="5905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379345" cy="1963420"/>
                          <a:chOff x="3771" y="-992"/>
                          <a:chExt cx="3747" cy="3092"/>
                        </a:xfrm>
                      </wpg:grpSpPr>
                      <wps:wsp>
                        <wps:cNvPr id="54" name="菱形 1"/>
                        <wps:cNvSpPr/>
                        <wps:spPr>
                          <a:xfrm>
                            <a:off x="5344" y="-300"/>
                            <a:ext cx="2175" cy="2175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菱形 2"/>
                        <wps:cNvSpPr/>
                        <wps:spPr>
                          <a:xfrm>
                            <a:off x="3771" y="-898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菱形 3"/>
                        <wps:cNvSpPr/>
                        <wps:spPr>
                          <a:xfrm>
                            <a:off x="4353" y="-992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FA8E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359pt;margin-top:725.1pt;height:154.6pt;width:187.35pt;z-index:251686912;mso-width-relative:page;mso-height-relative:page;" coordorigin="3771,-992" coordsize="3747,3092" o:gfxdata="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FgAAAGRy&#10;cy9QSwECFAAUAAAACACHTuJA1F5tLNwAAAAOAQAADwAAAAAAAAABACAAAAA4AAAAZHJzL2Rvd25y&#10;ZXYueG1sUEsBAhQAFAAAAAgAh07iQBKz8Ug6AwAAowsAAA4AAAAAAAAAAQAgAAAAQQEAAGRycy9l&#10;Mm9Eb2MueG1sUEsFBgAAAAAGAAYAWQEAAO0GAAAAAA==&#10;">
                <o:lock v:ext="edit" aspectratio="f"/>
                <v:shape id="菱形 1" o:spid="_x0000_s1026" o:spt="4" type="#_x0000_t4" style="position:absolute;left:5344;top:-300;height:2175;width:2175;v-text-anchor:middle;" filled="f" stroked="t" coordsize="21600,21600" o:gfxdata="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3TVS+AAAA2wAAAA8AAAAAAAAAAQAgAAAAOAAAAGRycy9kb3ducmV2&#10;LnhtbFBLAQIUABQAAAAIAIdO4kAzLwWeOwAAADkAAAAQAAAAAAAAAAEAIAAAACMBAABkcnMvc2hh&#10;cGV4bWwueG1sUEsFBgAAAAAGAAYAWwEAAM0DAAAAAA=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2" o:spid="_x0000_s1026" o:spt="4" type="#_x0000_t4" style="position:absolute;left:3771;top:-898;height:2998;width:2998;v-text-anchor:middle;" filled="f" stroked="t" coordsize="21600,21600" o:gfxdata="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3voz70AAADbAAAADwAAAAAAAAABACAAAAA4AAAAZHJzL2Rvd25yZXYu&#10;eG1sUEsBAhQAFAAAAAgAh07iQDMvBZ47AAAAOQAAABAAAAAAAAAAAQAgAAAAIgEAAGRycy9zaGFw&#10;ZXhtbC54bWxQSwUGAAAAAAYABgBbAQAAzAMAAAAA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3" o:spid="_x0000_s1026" o:spt="4" type="#_x0000_t4" style="position:absolute;left:4353;top:-992;height:2998;width:2998;v-text-anchor:middle;" filled="f" stroked="t" coordsize="21600,21600" o:gfxdata="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hGwy+4AAAA2wAAAA8AAAAAAAAAAQAgAAAAOAAAAGRycy9kb3ducmV2LnhtbFBL&#10;AQIUABQAAAAIAIdO4kAzLwWeOwAAADkAAAAQAAAAAAAAAAEAIAAAAB0BAABkcnMvc2hhcGV4bWwu&#10;eG1sUEsFBgAAAAAGAAYAWwEAAMcDAAAAAA==&#10;">
                  <v:fill on="f" focussize="0,0"/>
                  <v:stroke weight="6pt" color="#FA8E5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-1849120</wp:posOffset>
                </wp:positionH>
                <wp:positionV relativeFrom="paragraph">
                  <wp:posOffset>-2152650</wp:posOffset>
                </wp:positionV>
                <wp:extent cx="2379345" cy="1963420"/>
                <wp:effectExtent l="53975" t="53975" r="62230" b="5905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1963420"/>
                          <a:chOff x="3771" y="-992"/>
                          <a:chExt cx="3747" cy="3092"/>
                        </a:xfrm>
                      </wpg:grpSpPr>
                      <wps:wsp>
                        <wps:cNvPr id="1" name="菱形 1"/>
                        <wps:cNvSpPr/>
                        <wps:spPr>
                          <a:xfrm>
                            <a:off x="5344" y="-300"/>
                            <a:ext cx="2175" cy="2175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菱形 2"/>
                        <wps:cNvSpPr/>
                        <wps:spPr>
                          <a:xfrm>
                            <a:off x="3771" y="-898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菱形 3"/>
                        <wps:cNvSpPr/>
                        <wps:spPr>
                          <a:xfrm>
                            <a:off x="4353" y="-992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FA8E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5.6pt;margin-top:-169.5pt;height:154.6pt;width:187.35pt;z-index:251679744;mso-width-relative:page;mso-height-relative:page;" coordorigin="3771,-992" coordsize="3747,3092" o:gfxdata="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FgAAAGRycy9QSwECFAAUAAAACACHTuJA&#10;miV+l9sAAAAMAQAADwAAAAAAAAABACAAAAA4AAAAZHJzL2Rvd25yZXYueG1sUEsBAhQAFAAAAAgA&#10;h07iQJALvLkpAwAAlAsAAA4AAAAAAAAAAQAgAAAAQAEAAGRycy9lMm9Eb2MueG1sUEsFBgAAAAAG&#10;AAYAWQEAANsGAAAAAA==&#10;">
                <o:lock v:ext="edit" aspectratio="f"/>
                <v:shape id="_x0000_s1026" o:spid="_x0000_s1026" o:spt="4" type="#_x0000_t4" style="position:absolute;left:5344;top:-300;height:2175;width:2175;v-text-anchor:middle;" filled="f" stroked="t" coordsize="21600,21600" o:gfxdata="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SfTE7oAAADaAAAADwAAAAAAAAABACAAAAA4AAAAZHJzL2Rvd25yZXYueG1s&#10;UEsBAhQAFAAAAAgAh07iQDMvBZ47AAAAOQAAABAAAAAAAAAAAQAgAAAAHwEAAGRycy9zaGFwZXht&#10;bC54bWxQSwUGAAAAAAYABgBbAQAAyQMAAAAA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3771;top:-898;height:2998;width:2998;v-text-anchor:middle;" filled="f" stroked="t" coordsize="21600,21600" o:gfxdata="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9U1kvAAAANoAAAAPAAAAAAAAAAEAIAAAADgAAABkcnMvZG93bnJldi54&#10;bWxQSwECFAAUAAAACACHTuJAMy8FnjsAAAA5AAAAEAAAAAAAAAABACAAAAAhAQAAZHJzL3NoYXBl&#10;eG1sLnhtbFBLBQYAAAAABgAGAFsBAADLAwAAAAA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4353;top:-992;height:2998;width:2998;v-text-anchor:middle;" filled="f" stroked="t" coordsize="21600,21600" o:gfxdata="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ybLemLcAAADaAAAADwAAAAAAAAABACAAAAA4AAAAZHJzL2Rvd25yZXYueG1sUEsB&#10;AhQAFAAAAAgAh07iQDMvBZ47AAAAOQAAABAAAAAAAAAAAQAgAAAAHAEAAGRycy9zaGFwZXhtbC54&#10;bWxQSwUGAAAAAAYABgBbAQAAxgMAAAAA&#10;">
                  <v:fill on="f" focussize="0,0"/>
                  <v:stroke weight="6pt" color="#FA8E5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-2044700</wp:posOffset>
                </wp:positionV>
                <wp:extent cx="2379345" cy="1963420"/>
                <wp:effectExtent l="53975" t="53975" r="62230" b="5905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1963420"/>
                          <a:chOff x="3771" y="-992"/>
                          <a:chExt cx="3747" cy="3092"/>
                        </a:xfrm>
                      </wpg:grpSpPr>
                      <wps:wsp>
                        <wps:cNvPr id="47" name="菱形 1"/>
                        <wps:cNvSpPr/>
                        <wps:spPr>
                          <a:xfrm>
                            <a:off x="5344" y="-300"/>
                            <a:ext cx="2175" cy="2175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菱形 2"/>
                        <wps:cNvSpPr/>
                        <wps:spPr>
                          <a:xfrm>
                            <a:off x="3771" y="-898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菱形 3"/>
                        <wps:cNvSpPr/>
                        <wps:spPr>
                          <a:xfrm>
                            <a:off x="4353" y="-992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FA8E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95pt;margin-top:-161pt;height:154.6pt;width:187.35pt;z-index:251663360;mso-width-relative:page;mso-height-relative:page;" coordorigin="3771,-992" coordsize="3747,3092" o:gfxdata="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FgAAAGRycy9QSwECFAAUAAAA&#10;CACHTuJAFXRRgN0AAAANAQAADwAAAAAAAAABACAAAAA4AAAAZHJzL2Rvd25yZXYueG1sUEsBAhQA&#10;FAAAAAgAh07iQMsECwItAwAAmQsAAA4AAAAAAAAAAQAgAAAAQgEAAGRycy9lMm9Eb2MueG1sUEsF&#10;BgAAAAAGAAYAWQEAAOEGAAAAAA==&#10;">
                <o:lock v:ext="edit" aspectratio="f"/>
                <v:shape id="菱形 1" o:spid="_x0000_s1026" o:spt="4" type="#_x0000_t4" style="position:absolute;left:5344;top:-300;height:2175;width:2175;v-text-anchor:middle;" filled="f" stroked="t" coordsize="21600,21600" o:gfxdata="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8Rf6+AAAA2wAAAA8AAAAAAAAAAQAgAAAAOAAAAGRycy9kb3ducmV2&#10;LnhtbFBLAQIUABQAAAAIAIdO4kAzLwWeOwAAADkAAAAQAAAAAAAAAAEAIAAAACMBAABkcnMvc2hh&#10;cGV4bWwueG1sUEsFBgAAAAAGAAYAWwEAAM0DAAAAAA=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2" o:spid="_x0000_s1026" o:spt="4" type="#_x0000_t4" style="position:absolute;left:3771;top:-898;height:2998;width:2998;v-text-anchor:middle;" filled="f" stroked="t" coordsize="21600,21600" o:gfxdata="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Cj0Yy7AAAA2wAAAA8AAAAAAAAAAQAgAAAAOAAAAGRycy9kb3ducmV2Lnht&#10;bFBLAQIUABQAAAAIAIdO4kAzLwWeOwAAADkAAAAQAAAAAAAAAAEAIAAAACABAABkcnMvc2hhcGV4&#10;bWwueG1sUEsFBgAAAAAGAAYAWwEAAMoDAAAAAA=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3" o:spid="_x0000_s1026" o:spt="4" type="#_x0000_t4" style="position:absolute;left:4353;top:-992;height:2998;width:2998;v-text-anchor:middle;" filled="f" stroked="t" coordsize="21600,21600" o:gfxdata="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r1tbvAAAANsAAAAPAAAAAAAAAAEAIAAAADgAAABkcnMvZG93bnJldi54&#10;bWxQSwECFAAUAAAACACHTuJAMy8FnjsAAAA5AAAAEAAAAAAAAAABACAAAAAhAQAAZHJzL3NoYXBl&#10;eG1sLnhtbFBLBQYAAAAABgAGAFsBAADLAwAAAAA=&#10;">
                  <v:fill on="f" focussize="0,0"/>
                  <v:stroke weight="6pt" color="#FA8E5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-27940</wp:posOffset>
                </wp:positionV>
                <wp:extent cx="2300605" cy="664210"/>
                <wp:effectExtent l="0" t="0" r="4445" b="254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00605" cy="664210"/>
                          <a:chOff x="1274" y="2272"/>
                          <a:chExt cx="3623" cy="1046"/>
                        </a:xfrm>
                        <a:solidFill>
                          <a:srgbClr val="FA8E5E"/>
                        </a:solidFill>
                      </wpg:grpSpPr>
                      <wps:wsp>
                        <wps:cNvPr id="3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653" y="2713"/>
                            <a:ext cx="244" cy="226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668" y="3148"/>
                            <a:ext cx="215" cy="17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89" y="2698"/>
                            <a:ext cx="183" cy="226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274" y="3088"/>
                            <a:ext cx="190" cy="227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4" y="2278"/>
                            <a:ext cx="215" cy="215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306" name="圆环小人"/>
                        <wps:cNvSpPr/>
                        <wps:spPr>
                          <a:xfrm>
                            <a:off x="4612" y="2272"/>
                            <a:ext cx="242" cy="2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201" h="1348896">
                                <a:moveTo>
                                  <a:pt x="658470" y="710475"/>
                                </a:moveTo>
                                <a:cubicBezTo>
                                  <a:pt x="1027156" y="698755"/>
                                  <a:pt x="1338704" y="981142"/>
                                  <a:pt x="1363201" y="1348896"/>
                                </a:cubicBezTo>
                                <a:lnTo>
                                  <a:pt x="1262707" y="1348896"/>
                                </a:lnTo>
                                <a:cubicBezTo>
                                  <a:pt x="1239052" y="1037914"/>
                                  <a:pt x="974407" y="800143"/>
                                  <a:pt x="661637" y="810085"/>
                                </a:cubicBezTo>
                                <a:cubicBezTo>
                                  <a:pt x="361432" y="819628"/>
                                  <a:pt x="119967" y="1054106"/>
                                  <a:pt x="99662" y="1348896"/>
                                </a:cubicBezTo>
                                <a:lnTo>
                                  <a:pt x="0" y="1348896"/>
                                </a:lnTo>
                                <a:cubicBezTo>
                                  <a:pt x="20238" y="1000252"/>
                                  <a:pt x="304456" y="721728"/>
                                  <a:pt x="658470" y="710475"/>
                                </a:cubicBezTo>
                                <a:close/>
                                <a:moveTo>
                                  <a:pt x="680226" y="95884"/>
                                </a:moveTo>
                                <a:cubicBezTo>
                                  <a:pt x="551092" y="95884"/>
                                  <a:pt x="446408" y="200568"/>
                                  <a:pt x="446408" y="329703"/>
                                </a:cubicBezTo>
                                <a:cubicBezTo>
                                  <a:pt x="446408" y="458838"/>
                                  <a:pt x="551092" y="563521"/>
                                  <a:pt x="680226" y="563521"/>
                                </a:cubicBezTo>
                                <a:cubicBezTo>
                                  <a:pt x="809361" y="563521"/>
                                  <a:pt x="914045" y="458838"/>
                                  <a:pt x="914045" y="329703"/>
                                </a:cubicBezTo>
                                <a:cubicBezTo>
                                  <a:pt x="914045" y="200568"/>
                                  <a:pt x="809361" y="95884"/>
                                  <a:pt x="680226" y="95884"/>
                                </a:cubicBezTo>
                                <a:close/>
                                <a:moveTo>
                                  <a:pt x="680226" y="0"/>
                                </a:moveTo>
                                <a:cubicBezTo>
                                  <a:pt x="862316" y="0"/>
                                  <a:pt x="1009929" y="147613"/>
                                  <a:pt x="1009929" y="329703"/>
                                </a:cubicBezTo>
                                <a:cubicBezTo>
                                  <a:pt x="1009929" y="511793"/>
                                  <a:pt x="862316" y="659406"/>
                                  <a:pt x="680226" y="659406"/>
                                </a:cubicBezTo>
                                <a:cubicBezTo>
                                  <a:pt x="498136" y="659406"/>
                                  <a:pt x="350524" y="511793"/>
                                  <a:pt x="350524" y="329703"/>
                                </a:cubicBezTo>
                                <a:cubicBezTo>
                                  <a:pt x="350524" y="147613"/>
                                  <a:pt x="498136" y="0"/>
                                  <a:pt x="6802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5pt;margin-top:-2.2pt;height:52.3pt;width:181.15pt;z-index:251684864;mso-width-relative:page;mso-height-relative:page;" coordorigin="1274,2272" coordsize="3623,1046" o:gfxdata="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">
                <o:lock v:ext="edit" aspectratio="f"/>
                <v:shape id="Freeform 31" o:spid="_x0000_s1026" o:spt="100" style="position:absolute;left:4653;top:2713;height:226;width:244;" filled="t" stroked="f" coordsize="123,114" o:gfxdata="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b6EluQAAANsAAAAPAAAAAAAAAAEAIAAAADgAAABkcnMvZG93bnJldi54bWxQ&#10;SwECFAAUAAAACACHTuJAMy8FnjsAAAA5AAAAEAAAAAAAAAABACAAAAAeAQAAZHJzL3NoYXBleG1s&#10;LnhtbFBLBQYAAAAABgAGAFsBAADI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234,202;222,162;174,154;119,132;93,71;85,25;37,15;81,146;81,146;148,204;162,212;220,218;234,202;234,202;234,20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4668;top:3148;height:170;width:215;v-text-anchor:middle;" filled="t" stroked="f" coordsize="606559,436964" o:gfxdata="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6Ivz70AAADbAAAADwAAAAAAAAABACAAAAA4AAAAZHJzL2Rvd25yZXYu&#10;eG1sUEsBAhQAFAAAAAgAh07iQDMvBZ47AAAAOQAAABAAAAAAAAAAAQAgAAAAIgEAAGRycy9zaGFw&#10;ZXhtbC54bWxQSwUGAAAAAAYABgBbAQAAz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0;0,0;0,0;0,0;0,0;0,0;0,0;0,0;0,0;0,0;0,0;0,0;0,0;0,0;0,0;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1289;top:2698;height:226;width:183;" filled="t" stroked="f" coordsize="122,150" o:gfxdata="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xR4La+AAAA3AAAAA8AAAAAAAAAAQAgAAAAOAAAAGRycy9kb3ducmV2&#10;LnhtbFBLAQIUABQAAAAIAIdO4kAzLwWeOwAAADkAAAAQAAAAAAAAAAEAIAAAACMBAABkcnMvc2hh&#10;cGV4bWwueG1sUEsFBgAAAAAGAAYAWwEAAM0DAAAAAA==&#10;" path="m61,0c82,0,99,17,99,38c99,58,82,75,61,75c40,75,23,58,23,38c23,17,40,0,61,0xm92,79c84,83,72,86,60,86c47,86,37,83,29,78c12,90,0,110,0,121c0,139,28,150,61,150c95,150,122,139,122,121c122,110,110,90,92,79xm92,79c92,79,92,79,92,79e">
                  <v:path textboxrect="0,0,122,150" o:connectlocs="91,0;148,57;91,113;34,57;91,0;138,119;90,129;43,117;0,182;91,226;183,182;138,119;138,119;138,119" o:connectangles="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64" o:spid="_x0000_s1026" o:spt="100" style="position:absolute;left:1274;top:3088;flip:x;height:227;width:190;" filled="t" stroked="f" coordsize="99,126" o:gfxdata="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Nuk9vwAAANsAAAAPAAAAAAAAAAEAIAAAADgAAABkcnMvZG93bnJl&#10;di54bWxQSwECFAAUAAAACACHTuJAMy8FnjsAAAA5AAAAEAAAAAAAAAABACAAAAAkAQAAZHJzL3No&#10;YXBleG1sLnhtbFBLBQYAAAAABgAGAFsBAADO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95,0;0,90;88,225;95,227;95,227;101,225;130,192;190,90;95,0;95,129;51,90;95,48;138,90;95,129;95,129;95,129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1274;top:2278;height:215;width:215;" filled="t" stroked="f" coordsize="125,115" o:gfxdata="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yoDfroAAADbAAAADwAAAAAAAAABACAAAAA4AAAAZHJzL2Rvd25yZXYueG1s&#10;UEsBAhQAFAAAAAgAh07iQDMvBZ47AAAAOQAAABAAAAAAAAAAAQAgAAAAHwEAAGRycy9zaGFwZXht&#10;bC54bWxQSwUGAAAAAAYABgBbAQAAyQ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textboxrect="0,0,125,115" o:connectlocs="0,190;43,24;86,24;172,46;215,46;194,215;22,190;194,71;32,82;53,106;32,119;53,142;32,155;53,179;65,82;86,106;65,119;86,142;65,155;86,179;96,82;118,106;96,119;118,142;96,155;118,179;129,82;151,106;129,119;151,142;129,155;151,179;161,82;184,106;161,119;184,142;161,155;184,179;161,35;141,0;75,35;53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圆环小人" o:spid="_x0000_s1026" o:spt="100" style="position:absolute;left:4612;top:2272;height:248;width:242;v-text-anchor:middle;" filled="t" stroked="f" coordsize="1363201,1348896" o:gfxdata="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7sUNr0AAADcAAAADwAAAAAAAAABACAAAAA4AAAAZHJzL2Rvd25yZXYu&#10;eG1sUEsBAhQAFAAAAAgAh07iQDMvBZ47AAAAOQAAABAAAAAAAAAAAQAgAAAAIgEAAGRycy9zaGFw&#10;ZXhtbC54bWxQSwUGAAAAAAYABgBbAQAAzAM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  <v:path textboxrect="0,0,1363201,1348896"/>
                  <v:fill on="t" focussize="0,0"/>
                  <v:stroke on="f" weight="0.2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-85090</wp:posOffset>
                </wp:positionV>
                <wp:extent cx="1379220" cy="960120"/>
                <wp:effectExtent l="0" t="0" r="0" b="0"/>
                <wp:wrapNone/>
                <wp:docPr id="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25岁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籍贯：上海.浦东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27.35pt;margin-top:-6.7pt;height:75.6pt;width:108.6pt;z-index:251681792;mso-width-relative:page;mso-height-relative:page;" filled="f" stroked="f" coordsize="21600,21600" o:gfxdata="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6YjANwAAAALAQAADwAAAAAAAAABACAAAAA4AAAA&#10;ZHJzL2Rvd25yZXYueG1sUEsBAhQAFAAAAAgAh07iQJwlNCgmAgAAK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年龄：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籍贯：上海.浦东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-85090</wp:posOffset>
                </wp:positionV>
                <wp:extent cx="2341880" cy="960120"/>
                <wp:effectExtent l="0" t="0" r="0" b="0"/>
                <wp:wrapNone/>
                <wp:docPr id="3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群面：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预备党员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电话：（+86）138-0000-0001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邮箱：kingsft@docer.cn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41.35pt;margin-top:-6.7pt;height:75.6pt;width:184.4pt;z-index:251680768;mso-width-relative:page;mso-height-relative:page;" filled="f" stroked="f" coordsize="21600,21600" o:gfxdata="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+AOC73AAAAAsBAAAPAAAAAAAAAAEAIAAAADgA&#10;AABkcnMvZG93bnJldi54bWxQSwECFAAUAAAACACHTuJARDJKZi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群面：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预备党员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电话：（+86）138-0000-0001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邮箱：kingsft@docer.cn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-690245</wp:posOffset>
                </wp:positionV>
                <wp:extent cx="1118870" cy="490220"/>
                <wp:effectExtent l="0" t="0" r="0" b="0"/>
                <wp:wrapNone/>
                <wp:docPr id="2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9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稻小壳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7.7pt;margin-top:-54.35pt;height:38.6pt;width:88.1pt;z-index:251683840;mso-width-relative:page;mso-height-relative:page;" filled="f" stroked="f" coordsize="21600,21600" o:gfxdata="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jkvxINwAAAALAQAADwAAAAAAAAABACAAAAA4AAAAZHJzL2Rv&#10;d25yZXYueG1sUEsBAhQAFAAAAAgAh07iQMzi21wgAgAAGQ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稻小壳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2886075</wp:posOffset>
                </wp:positionV>
                <wp:extent cx="184150" cy="166370"/>
                <wp:effectExtent l="0" t="0" r="6350" b="508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330" y="5307965"/>
                          <a:ext cx="184150" cy="1663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5.8pt;margin-top:227.25pt;height:13.1pt;width:14.5pt;z-index:251675648;v-text-anchor:middle;mso-width-relative:page;mso-height-relative:page;" fillcolor="#FFFFFF [3212]" filled="t" stroked="f" coordsize="3261356,2766950" o:gfxdata="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textboxrect="0,0,3261356,2766950"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2729865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513778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6.15pt;margin-top:214.95pt;height:34.3pt;width:74.8pt;z-index:251670528;mso-width-relative:page;mso-height-relative:page;" filled="f" stroked="f" coordsize="21600,21600" o:gfxdata="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LfQT32wAAAAsBAAAPAAAAAAAAAAEAIAAA&#10;ADgAAABkcnMvZG93bnJldi54bWxQSwECFAAUAAAACACHTuJAQHeRZSwCAAAk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925195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330327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5.6pt;margin-top:72.85pt;height:34.3pt;width:74.1pt;z-index:251669504;mso-width-relative:page;mso-height-relative:page;" filled="f" stroked="f" coordsize="21600,21600" o:gfxdata="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qNGr9wAAAALAQAADwAAAAAAAAABACAAAAA4&#10;AAAAZHJzL2Rvd25yZXYueG1sUEsBAhQAFAAAAAgAh07iQAm6FyQpAgAAJA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8055610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01382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6.9pt;margin-top:634.3pt;height:34.3pt;width:75.3pt;z-index:251673600;mso-width-relative:page;mso-height-relative:page;" filled="f" stroked="f" coordsize="21600,21600" o:gfxdata="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55z87cAAAADQEAAA8AAAAAAAAAAQAgAAAA&#10;OAAAAGRycy9kb3ducmV2LnhtbFBLAQIUABQAAAAIAIdO4kCRsX+KKgIAACUEAAAOAAAAAAAAAAEA&#10;IAAAAEE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6501765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733361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5.7pt;margin-top:511.95pt;height:34.3pt;width:74.65pt;z-index:251668480;mso-width-relative:page;mso-height-relative:page;" filled="f" stroked="f" coordsize="21600,21600" o:gfxdata="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NHgy93QAAAA0BAAAPAAAAAAAAAAEA&#10;IAAAADgAAABkcnMvZG93bnJldi54bWxQSwECFAAUAAAACACHTuJAW629wi0CAAAlBAAADgAAAAAA&#10;AAABACAAAABC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技能专长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7023735</wp:posOffset>
                </wp:positionV>
                <wp:extent cx="6736715" cy="9639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715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语言技能：大学英语三级，较强英语听说读写能力，普通话标准流利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专业技能：较强的文案创作和编写能力，能结合公司项目撰写出符合市场需要的软文，擅长视频内容创作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办公技能：熟练使用Office办公软件、PS  、Windows操作系统，熟悉网站与网络维护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553.05pt;height:75.9pt;width:530.45pt;z-index:251664384;mso-width-relative:page;mso-height-relative:page;" filled="f" stroked="f" coordsize="21600,21600" o:gfxdata="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u59gp3QAAAA0BAAAPAAAAAAAAAAEAIAAAADgAAABkcnMv&#10;ZG93bnJldi54bWxQSwECFAAUAAAACACHTuJAq7/mIyECAAAa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语言技能：大学英语三级，较强英语听说读写能力，普通话标准流利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专业技能：较强的文案创作和编写能力，能结合公司项目撰写出符合市场需要的软文，擅长视频内容创作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办公技能：熟练使用Office办公软件、PS  、Windows操作系统，熟悉网站与网络维护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4907280</wp:posOffset>
                </wp:positionV>
                <wp:extent cx="6768465" cy="14954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46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20XX年6月-20XX年3月                 学院学生会宣传部                          宣传部长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负责学校各种文案的撰写、张贴和广告物料制作，以及对校园的宣传栏进行管理；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为学生会内部举办的各类活动进行前期、后期宣传，并在举办活动时进行实时宣传；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制定相应的工作计划，定期向学生会汇报工作，活动后及时上交活动总结，充分调动各班宣委工作。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386.4pt;height:117.75pt;width:532.95pt;z-index:251677696;mso-width-relative:page;mso-height-relative:page;" filled="f" stroked="f" coordsize="21600,21600" o:gfxdata="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+hHnX3AAAAAwBAAAPAAAAAAAAAAEAIAAAADgAAABkcnMv&#10;ZG93bnJldi54bWxQSwECFAAUAAAACACHTuJAvjgEjSICAAAbBAAADgAAAAAAAAABACAAAABB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20XX年6月-20XX年3月                 学院学生会宣传部                          宣传部长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负责学校各种文案的撰写、张贴和广告物料制作，以及对校园的宣传栏进行管理；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为学生会内部举办的各类活动进行前期、后期宣传，并在举办活动时进行实时宣传；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制定相应的工作计划，定期向学生会汇报工作，活动后及时上交活动总结，充分调动各班宣委工作。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3248660</wp:posOffset>
                </wp:positionV>
                <wp:extent cx="6619875" cy="165227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65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20XX年3月-20XX年7月                 金山办公软件有限公司                    新媒体运营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根据项目定位与风格，完成短视频账号的脚本策划、撰写与账号运营等；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进行竞品分析，结合热点及爆款视频，及时输出创意想法，生产爆款内容；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日常的文案工作，包括产品宣传，新闻稿撰写等，完成业务选题的采集及成稿；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积极关注资讯，及时跟进流行趋势，挖掘分析粉丝或网友的痛点需求，不断优化账号内容。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255.8pt;height:130.1pt;width:521.25pt;z-index:251667456;mso-width-relative:page;mso-height-relative:page;" filled="f" stroked="f" coordsize="21600,21600" o:gfxdata="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6iTdk3QAAAAsBAAAPAAAAAAAAAAEAIAAAADgAAABkcnMv&#10;ZG93bnJldi54bWxQSwECFAAUAAAACACHTuJAp1gynyECAAAb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20XX年3月-20XX年7月                 金山办公软件有限公司                    新媒体运营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根据项目定位与风格，完成短视频账号的脚本策划、撰写与账号运营等；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进行竞品分析，结合热点及爆款视频，及时输出创意想法，生产爆款内容；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日常的文案工作，包括产品宣传，新闻稿撰写等，完成业务选题的采集及成稿；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积极关注资讯，及时跟进流行趋势，挖掘分析粉丝或网友的痛点需求，不断优化账号内容。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1456055</wp:posOffset>
                </wp:positionV>
                <wp:extent cx="6549390" cy="11061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11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20XX年9月-20XX年6月                 稻壳学院                             新闻学（本科）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新闻学概论、中国新闻事业史、新闻编辑与评论、新闻采访与写作、马列新闻论著选读、基础写作、现代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汉语基础、新闻摄影、大众传播学、新闻事业管理、广告学、公共关系学等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114.65pt;height:87.1pt;width:515.7pt;z-index:251665408;mso-width-relative:page;mso-height-relative:page;" filled="f" stroked="f" coordsize="21600,21600" o:gfxdata="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qduW7cAAAACwEAAA8AAAAAAAAAAQAgAAAAOAAAAGRycy9k&#10;b3ducmV2LnhtbFBLAQIUABQAAAAIAIdO4kAQh0S/IQIAABk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20XX年9月-20XX年6月                 稻壳学院                             新闻学（本科）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新闻学概论、中国新闻事业史、新闻编辑与评论、新闻采访与写作、马列新闻论著选读、基础写作、现代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汉语基础、新闻摄影、大众传播学、新闻事业管理、广告学、公共关系学等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8575675</wp:posOffset>
                </wp:positionV>
                <wp:extent cx="6546215" cy="87122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54621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本人性格开朗乐观，较强的学习能力和问题分析能力，严谨的工作态度，良好的协调、沟通、计划及控制能力，较强的独立工作能力，能够与同事积极沟通，主动积极推动问题的解决，有良好的逻辑思维能力，高度的责任心，团队协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675.25pt;height:68.6pt;width:515.45pt;z-index:251671552;mso-width-relative:page;mso-height-relative:page;" filled="f" stroked="f" coordsize="21600,21600" o:gfxdata="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WVqRAd4AAAANAQAADwAAAAAAAAAB&#10;ACAAAAA4AAAAZHJzL2Rvd25yZXYueG1sUEsBAhQAFAAAAAgAh07iQOg8n6QtAgAAJQQAAA4AAAAA&#10;AAAAAQAgAAAAQ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本人性格开朗乐观，较强的学习能力和问题分析能力，严谨的工作态度，良好的协调、沟通、计划及控制能力，较强的独立工作能力，能够与同事积极沟通，主动积极推动问题的解决，有良好的逻辑思维能力，高度的责任心，团队协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-1217295</wp:posOffset>
                </wp:positionH>
                <wp:positionV relativeFrom="paragraph">
                  <wp:posOffset>-981710</wp:posOffset>
                </wp:positionV>
                <wp:extent cx="7709535" cy="10920095"/>
                <wp:effectExtent l="0" t="0" r="571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" y="78740"/>
                          <a:ext cx="7709535" cy="10920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85pt;margin-top:-77.3pt;height:859.85pt;width:607.05pt;z-index:251659264;v-text-anchor:middle;mso-width-relative:page;mso-height-relative:page;" fillcolor="#FFFFFF [3212]" filled="t" stroked="f" coordsize="21600,21600" o:gfxdata="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M+UN1rcAAAADwEAAA8AAAAAAAAAAQAgAAAAOAAAAGRy&#10;cy9kb3ducmV2LnhtbFBLAQIUABQAAAAIAIdO4kChaRw6XQIAAJIEAAAOAAAAAAAAAAEAIAAAAEE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E2623CCB-ACF8-DFBF-C05B-EA62E297152E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F4A154E2-49EF-095C-C05B-EA622F406975}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CB5A"/>
    <w:multiLevelType w:val="singleLevel"/>
    <w:tmpl w:val="05B5CB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4AAA38E"/>
    <w:multiLevelType w:val="singleLevel"/>
    <w:tmpl w:val="24AAA3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OGZlODY3YTk5NDZhMWM4YzdkMzBjYmQzM2MwMDIifQ=="/>
  </w:docVars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7C3E9F"/>
    <w:rsid w:val="01894E35"/>
    <w:rsid w:val="01EB45BC"/>
    <w:rsid w:val="02087E7F"/>
    <w:rsid w:val="02353540"/>
    <w:rsid w:val="023772EA"/>
    <w:rsid w:val="02491B6D"/>
    <w:rsid w:val="026B1029"/>
    <w:rsid w:val="026C4797"/>
    <w:rsid w:val="02A1157D"/>
    <w:rsid w:val="031D5ED8"/>
    <w:rsid w:val="0353271D"/>
    <w:rsid w:val="0353306A"/>
    <w:rsid w:val="035727D3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C9195F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A0BF8"/>
    <w:rsid w:val="06906036"/>
    <w:rsid w:val="06CC57B0"/>
    <w:rsid w:val="070C27FF"/>
    <w:rsid w:val="073D5688"/>
    <w:rsid w:val="07440B85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A43A1F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1B733A"/>
    <w:rsid w:val="0B1F59B1"/>
    <w:rsid w:val="0B492593"/>
    <w:rsid w:val="0B6F6730"/>
    <w:rsid w:val="0B805D45"/>
    <w:rsid w:val="0B8D1238"/>
    <w:rsid w:val="0BA61BD1"/>
    <w:rsid w:val="0BB352C1"/>
    <w:rsid w:val="0BC66F88"/>
    <w:rsid w:val="0BCF26B0"/>
    <w:rsid w:val="0C653676"/>
    <w:rsid w:val="0C6725E8"/>
    <w:rsid w:val="0C851D03"/>
    <w:rsid w:val="0CAC4B4C"/>
    <w:rsid w:val="0CCE2B10"/>
    <w:rsid w:val="0CFA5AB9"/>
    <w:rsid w:val="0D0E3A02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7457F5"/>
    <w:rsid w:val="128F4427"/>
    <w:rsid w:val="12A4231F"/>
    <w:rsid w:val="12BA18EA"/>
    <w:rsid w:val="12F80EE3"/>
    <w:rsid w:val="130540FB"/>
    <w:rsid w:val="130B091F"/>
    <w:rsid w:val="134323AA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4C30C0"/>
    <w:rsid w:val="147056A6"/>
    <w:rsid w:val="14784523"/>
    <w:rsid w:val="14A2445B"/>
    <w:rsid w:val="150C3CC0"/>
    <w:rsid w:val="152B0805"/>
    <w:rsid w:val="152C2D85"/>
    <w:rsid w:val="15CE099A"/>
    <w:rsid w:val="162E6712"/>
    <w:rsid w:val="163A376E"/>
    <w:rsid w:val="165750CB"/>
    <w:rsid w:val="169347DB"/>
    <w:rsid w:val="16B7108E"/>
    <w:rsid w:val="16BA53EF"/>
    <w:rsid w:val="16C66C42"/>
    <w:rsid w:val="172F50E9"/>
    <w:rsid w:val="175E0287"/>
    <w:rsid w:val="17667BAA"/>
    <w:rsid w:val="17860118"/>
    <w:rsid w:val="17A85055"/>
    <w:rsid w:val="17C1059D"/>
    <w:rsid w:val="17C72C5B"/>
    <w:rsid w:val="17D8144A"/>
    <w:rsid w:val="181B31B5"/>
    <w:rsid w:val="18420CED"/>
    <w:rsid w:val="185D7493"/>
    <w:rsid w:val="188A0D17"/>
    <w:rsid w:val="18B74A50"/>
    <w:rsid w:val="18DA394F"/>
    <w:rsid w:val="18F72A28"/>
    <w:rsid w:val="18FC11D9"/>
    <w:rsid w:val="193D2084"/>
    <w:rsid w:val="198163B3"/>
    <w:rsid w:val="19AA2992"/>
    <w:rsid w:val="19D27EB7"/>
    <w:rsid w:val="19F70CEF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93BCD"/>
    <w:rsid w:val="1C4F04A0"/>
    <w:rsid w:val="1C6534D5"/>
    <w:rsid w:val="1CC14CD6"/>
    <w:rsid w:val="1CDB3B52"/>
    <w:rsid w:val="1CEC3AC7"/>
    <w:rsid w:val="1D1E1D0B"/>
    <w:rsid w:val="1D2D5E8B"/>
    <w:rsid w:val="1D3922D9"/>
    <w:rsid w:val="1D9E609E"/>
    <w:rsid w:val="1DBD39A9"/>
    <w:rsid w:val="1DC076F7"/>
    <w:rsid w:val="1DE212EF"/>
    <w:rsid w:val="1DED372A"/>
    <w:rsid w:val="1DEE64BF"/>
    <w:rsid w:val="1E0F32BB"/>
    <w:rsid w:val="1E3434A5"/>
    <w:rsid w:val="1E5F7418"/>
    <w:rsid w:val="1E70600C"/>
    <w:rsid w:val="1EBC1EF4"/>
    <w:rsid w:val="1EBC2096"/>
    <w:rsid w:val="1ED41662"/>
    <w:rsid w:val="1EE24C28"/>
    <w:rsid w:val="1F2A443D"/>
    <w:rsid w:val="1F903A73"/>
    <w:rsid w:val="1FA40790"/>
    <w:rsid w:val="1FD75C38"/>
    <w:rsid w:val="1FE15E55"/>
    <w:rsid w:val="200F7712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65392"/>
    <w:rsid w:val="292C2C40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AF85B1D"/>
    <w:rsid w:val="2B070C22"/>
    <w:rsid w:val="2B106417"/>
    <w:rsid w:val="2B275DB5"/>
    <w:rsid w:val="2B3449E5"/>
    <w:rsid w:val="2B4A2020"/>
    <w:rsid w:val="2B5F5760"/>
    <w:rsid w:val="2B7D5F2D"/>
    <w:rsid w:val="2BB909E8"/>
    <w:rsid w:val="2BD273E5"/>
    <w:rsid w:val="2BD7295A"/>
    <w:rsid w:val="2BEF06F8"/>
    <w:rsid w:val="2C10394A"/>
    <w:rsid w:val="2C185FBD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085FEC"/>
    <w:rsid w:val="301C491F"/>
    <w:rsid w:val="301F663B"/>
    <w:rsid w:val="30405223"/>
    <w:rsid w:val="30C80FB3"/>
    <w:rsid w:val="30EF2188"/>
    <w:rsid w:val="313871DC"/>
    <w:rsid w:val="313B752E"/>
    <w:rsid w:val="314900E1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5040C78"/>
    <w:rsid w:val="35692BC1"/>
    <w:rsid w:val="35883204"/>
    <w:rsid w:val="358E604E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5742D0"/>
    <w:rsid w:val="396C17B1"/>
    <w:rsid w:val="398306DC"/>
    <w:rsid w:val="39984745"/>
    <w:rsid w:val="39B462C9"/>
    <w:rsid w:val="39BA50A4"/>
    <w:rsid w:val="3A140BA9"/>
    <w:rsid w:val="3A2D3996"/>
    <w:rsid w:val="3A3B1957"/>
    <w:rsid w:val="3A3B76D7"/>
    <w:rsid w:val="3A6046F2"/>
    <w:rsid w:val="3A7101F6"/>
    <w:rsid w:val="3A79139C"/>
    <w:rsid w:val="3AA60B08"/>
    <w:rsid w:val="3ABE0451"/>
    <w:rsid w:val="3B122A11"/>
    <w:rsid w:val="3B1F1DE8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D383DBA"/>
    <w:rsid w:val="3D4637E1"/>
    <w:rsid w:val="3D80385B"/>
    <w:rsid w:val="3DF61F78"/>
    <w:rsid w:val="3E32349B"/>
    <w:rsid w:val="3E4E4053"/>
    <w:rsid w:val="3E7B12F8"/>
    <w:rsid w:val="3ECF1C51"/>
    <w:rsid w:val="3EEB161B"/>
    <w:rsid w:val="3F2F43FB"/>
    <w:rsid w:val="3F4674F1"/>
    <w:rsid w:val="3F9A25F8"/>
    <w:rsid w:val="40185D56"/>
    <w:rsid w:val="403A69F2"/>
    <w:rsid w:val="40486C8E"/>
    <w:rsid w:val="40D4468F"/>
    <w:rsid w:val="414046AA"/>
    <w:rsid w:val="41561554"/>
    <w:rsid w:val="41572D65"/>
    <w:rsid w:val="41712063"/>
    <w:rsid w:val="41754D1F"/>
    <w:rsid w:val="41955490"/>
    <w:rsid w:val="41AD5A23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A7F94"/>
    <w:rsid w:val="464E2802"/>
    <w:rsid w:val="46567C01"/>
    <w:rsid w:val="4688793B"/>
    <w:rsid w:val="468D25D9"/>
    <w:rsid w:val="46994C87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0B2909"/>
    <w:rsid w:val="4A3D4188"/>
    <w:rsid w:val="4A795210"/>
    <w:rsid w:val="4A9345DE"/>
    <w:rsid w:val="4AA701BD"/>
    <w:rsid w:val="4ACA2718"/>
    <w:rsid w:val="4B21277D"/>
    <w:rsid w:val="4B387A70"/>
    <w:rsid w:val="4B7340AE"/>
    <w:rsid w:val="4BA87F43"/>
    <w:rsid w:val="4BBC5FA5"/>
    <w:rsid w:val="4BE8646B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056C19"/>
    <w:rsid w:val="4E123189"/>
    <w:rsid w:val="4E323AFF"/>
    <w:rsid w:val="4E3C1A0A"/>
    <w:rsid w:val="4E777A24"/>
    <w:rsid w:val="4EAE77CF"/>
    <w:rsid w:val="4F250EBF"/>
    <w:rsid w:val="4FD324F2"/>
    <w:rsid w:val="4FE67D16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21559F1"/>
    <w:rsid w:val="522B4A59"/>
    <w:rsid w:val="522D1A84"/>
    <w:rsid w:val="52547F2A"/>
    <w:rsid w:val="525C74AD"/>
    <w:rsid w:val="52DE645B"/>
    <w:rsid w:val="52ED65B5"/>
    <w:rsid w:val="53417B06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FE4287"/>
    <w:rsid w:val="551377CC"/>
    <w:rsid w:val="551A3BFE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554A7"/>
    <w:rsid w:val="5A070962"/>
    <w:rsid w:val="5A37316B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D397924"/>
    <w:rsid w:val="5D553153"/>
    <w:rsid w:val="5DAE1A5C"/>
    <w:rsid w:val="5DB61475"/>
    <w:rsid w:val="5DD20DA8"/>
    <w:rsid w:val="5DFB1B8B"/>
    <w:rsid w:val="5E147D54"/>
    <w:rsid w:val="5E2A4A80"/>
    <w:rsid w:val="5E383ABF"/>
    <w:rsid w:val="5E4037C0"/>
    <w:rsid w:val="5E597D54"/>
    <w:rsid w:val="5E7F4605"/>
    <w:rsid w:val="5E831AA7"/>
    <w:rsid w:val="5EA217F0"/>
    <w:rsid w:val="5EE60739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9029A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13B80"/>
    <w:rsid w:val="635D4115"/>
    <w:rsid w:val="63701DA1"/>
    <w:rsid w:val="63710D24"/>
    <w:rsid w:val="637552C3"/>
    <w:rsid w:val="637A5783"/>
    <w:rsid w:val="63827FAD"/>
    <w:rsid w:val="63CA3303"/>
    <w:rsid w:val="641343C5"/>
    <w:rsid w:val="644C54F8"/>
    <w:rsid w:val="648A0F80"/>
    <w:rsid w:val="649110A5"/>
    <w:rsid w:val="64B818DE"/>
    <w:rsid w:val="64BB6734"/>
    <w:rsid w:val="64EA5102"/>
    <w:rsid w:val="65015F6B"/>
    <w:rsid w:val="654B280B"/>
    <w:rsid w:val="65681BDD"/>
    <w:rsid w:val="659A71EE"/>
    <w:rsid w:val="65A44FB7"/>
    <w:rsid w:val="65C5024C"/>
    <w:rsid w:val="65F83720"/>
    <w:rsid w:val="662329DD"/>
    <w:rsid w:val="66A31EBB"/>
    <w:rsid w:val="66E12268"/>
    <w:rsid w:val="675B7BA5"/>
    <w:rsid w:val="67A15CBA"/>
    <w:rsid w:val="67D71200"/>
    <w:rsid w:val="67FB76EA"/>
    <w:rsid w:val="685F0A6E"/>
    <w:rsid w:val="6873416A"/>
    <w:rsid w:val="68AA7B28"/>
    <w:rsid w:val="68C356C6"/>
    <w:rsid w:val="68C92469"/>
    <w:rsid w:val="68CE2F67"/>
    <w:rsid w:val="69067B6A"/>
    <w:rsid w:val="692305CF"/>
    <w:rsid w:val="69877F2E"/>
    <w:rsid w:val="69F1312B"/>
    <w:rsid w:val="69F737DC"/>
    <w:rsid w:val="6A0E672A"/>
    <w:rsid w:val="6A3604BF"/>
    <w:rsid w:val="6A5E14D2"/>
    <w:rsid w:val="6A811B3F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6228B"/>
    <w:rsid w:val="6CEC2A4E"/>
    <w:rsid w:val="6D1A11F1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E43F55"/>
    <w:rsid w:val="6EF42AB9"/>
    <w:rsid w:val="6F106739"/>
    <w:rsid w:val="6F15482A"/>
    <w:rsid w:val="6F5E6FA0"/>
    <w:rsid w:val="6F9E4C71"/>
    <w:rsid w:val="6FA42641"/>
    <w:rsid w:val="6FB45C2C"/>
    <w:rsid w:val="6FBB25C9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1082F85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61043D"/>
    <w:rsid w:val="749A771E"/>
    <w:rsid w:val="74C019A6"/>
    <w:rsid w:val="74D626D4"/>
    <w:rsid w:val="74DD2969"/>
    <w:rsid w:val="74FF5774"/>
    <w:rsid w:val="755C1E90"/>
    <w:rsid w:val="759432AE"/>
    <w:rsid w:val="75E1239D"/>
    <w:rsid w:val="76004DC0"/>
    <w:rsid w:val="762E1E4E"/>
    <w:rsid w:val="768A4D12"/>
    <w:rsid w:val="76B7771F"/>
    <w:rsid w:val="76B93930"/>
    <w:rsid w:val="76D92B18"/>
    <w:rsid w:val="76DD44DD"/>
    <w:rsid w:val="772F60A3"/>
    <w:rsid w:val="778C7FC9"/>
    <w:rsid w:val="77C05673"/>
    <w:rsid w:val="78052087"/>
    <w:rsid w:val="782A771C"/>
    <w:rsid w:val="782E4DD1"/>
    <w:rsid w:val="783D2A16"/>
    <w:rsid w:val="786945CD"/>
    <w:rsid w:val="789D676F"/>
    <w:rsid w:val="790777D6"/>
    <w:rsid w:val="795B528B"/>
    <w:rsid w:val="795F69F3"/>
    <w:rsid w:val="79715B94"/>
    <w:rsid w:val="797F1D0B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B0B14"/>
    <w:rsid w:val="7AEF523A"/>
    <w:rsid w:val="7B12724C"/>
    <w:rsid w:val="7B1E35AB"/>
    <w:rsid w:val="7B5C7B86"/>
    <w:rsid w:val="7B794BA1"/>
    <w:rsid w:val="7B830405"/>
    <w:rsid w:val="7B906A74"/>
    <w:rsid w:val="7B932B38"/>
    <w:rsid w:val="7BA63594"/>
    <w:rsid w:val="7BE162A4"/>
    <w:rsid w:val="7BE72367"/>
    <w:rsid w:val="7C133E27"/>
    <w:rsid w:val="7C29410F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F061F80"/>
    <w:rsid w:val="7F163B57"/>
    <w:rsid w:val="7F196982"/>
    <w:rsid w:val="7F266B17"/>
    <w:rsid w:val="7F267E0B"/>
    <w:rsid w:val="7F663224"/>
    <w:rsid w:val="7F77411C"/>
    <w:rsid w:val="7F8263BD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2022-08-03T19:28:00Z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FD6A2EF94FAA4D7BBF5F812E59D57A54</vt:lpwstr>
  </property>
  <property fmtid="{D5CDD505-2E9C-101B-9397-08002B2CF9AE}" pid="5" name="KSOTemplateUUID">
    <vt:lpwstr>v1.0_mb_G//aUx9gYTXMt1s/5CvDdg==</vt:lpwstr>
  </property>
</Properties>
</file>