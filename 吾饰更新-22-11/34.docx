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82931456" behindDoc="0" locked="0" layoutInCell="1" allowOverlap="1">
            <wp:simplePos x="0" y="0"/>
            <wp:positionH relativeFrom="column">
              <wp:posOffset>4900930</wp:posOffset>
            </wp:positionH>
            <wp:positionV relativeFrom="paragraph">
              <wp:posOffset>-471805</wp:posOffset>
            </wp:positionV>
            <wp:extent cx="1008380" cy="1008380"/>
            <wp:effectExtent l="38100" t="38100" r="45720" b="45720"/>
            <wp:wrapNone/>
            <wp:docPr id="2" name="图片 2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00838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-598170</wp:posOffset>
                </wp:positionV>
                <wp:extent cx="4480560" cy="12503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1250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本人性格外向、工作积极，具备优秀组织协调能力，高度责任心和敬业心，有较强的创造性能力，有较强的抗压能力和沟通协调能力，有团队协作精神，独立策划、撰写、编辑能力，较好的文笔和文字底，能服从领导安排，及时完成领导交给的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-47.1pt;height:98.45pt;width:352.8pt;z-index:251665408;mso-width-relative:page;mso-height-relative:page;" filled="f" stroked="f" coordsize="21600,21600" o:gfxdata="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hj2PctwAAAALAQAADwAAAAAAAAABACAAAAA4AAAAZHJzL2Rv&#10;d25yZXYueG1sUEsBAhQAFAAAAAgAh07iQPZbUmEgAgAAGQ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本人性格外向、工作积极，具备优秀组织协调能力，高度责任心和敬业心，有较强的创造性能力，有较强的抗压能力和沟通协调能力，有团队协作精神，独立策划、撰写、编辑能力，较好的文笔和文字底，能服从领导安排，及时完成领导交给的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421640</wp:posOffset>
                </wp:positionV>
                <wp:extent cx="1085215" cy="4819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46"/>
                                <w:szCs w:val="46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46"/>
                                <w:szCs w:val="46"/>
                                <w:lang w:val="en-US" w:eastAsia="zh-Hans"/>
                              </w:rPr>
                              <w:t>吾小饰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pt;margin-top:33.2pt;height:37.95pt;width:85.45pt;z-index:251677696;mso-width-relative:page;mso-height-relative:page;" filled="f" stroked="f" coordsize="21600,21600" o:gfxdata="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Diauc2wAAAAoBAAAPAAAAAAAAAAEAIAAAADgAAABkcnMvZG93bnJl&#10;di54bWxQSwECFAAUAAAACACHTuJAB0zM9R0CAAAYBAAADgAAAAAAAAABACAAAABA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46"/>
                          <w:szCs w:val="46"/>
                          <w:lang w:val="en-US" w:eastAsia="zh-Hans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46"/>
                          <w:szCs w:val="46"/>
                          <w:lang w:val="en-US" w:eastAsia="zh-Hans"/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-1254760</wp:posOffset>
                </wp:positionV>
                <wp:extent cx="201295" cy="1535430"/>
                <wp:effectExtent l="0" t="0" r="825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5475" y="58420"/>
                          <a:ext cx="201295" cy="1535430"/>
                        </a:xfrm>
                        <a:prstGeom prst="rect">
                          <a:avLst/>
                        </a:prstGeom>
                        <a:solidFill>
                          <a:srgbClr val="0D6A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5pt;margin-top:-98.8pt;height:120.9pt;width:15.85pt;z-index:251688960;v-text-anchor:middle;mso-width-relative:page;mso-height-relative:page;" fillcolor="#0D6AAF" filled="t" stroked="f" coordsize="21600,21600" o:gfxdata="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S6+lNN0AAAALAQAADwAAAAAAAAABACAAAAA4&#10;AAAAZHJzL2Rvd25yZXYueG1sUEsBAhQAFAAAAAgAh07iQHGDvo9hAgAAkQQAAA4AAAAAAAAAAQAg&#10;AAAAQ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939165</wp:posOffset>
                </wp:positionV>
                <wp:extent cx="1649730" cy="367030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pt;margin-top:73.95pt;height:28.9pt;width:129.9pt;z-index:251676672;mso-width-relative:page;mso-height-relative:page;" filled="f" stroked="f" coordsize="21600,21600" o:gfxdata="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qnsmG9wAAAALAQAADwAAAAAAAAABACAAAAA4AAAAZHJzL2Rvd25y&#10;ZXYueG1sUEsBAhQAFAAAAAgAh07iQAPU3c8dAgAAGA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903605</wp:posOffset>
                </wp:positionV>
                <wp:extent cx="951865" cy="36195"/>
                <wp:effectExtent l="0" t="0" r="635" b="19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2660" y="1856105"/>
                          <a:ext cx="951865" cy="36195"/>
                        </a:xfrm>
                        <a:prstGeom prst="rect">
                          <a:avLst/>
                        </a:prstGeom>
                        <a:solidFill>
                          <a:srgbClr val="0D6A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3.95pt;margin-top:71.15pt;height:2.85pt;width:74.95pt;z-index:251689984;v-text-anchor:middle;mso-width-relative:page;mso-height-relative:page;" fillcolor="#0D6AAF" filled="t" stroked="f" coordsize="21600,21600" o:gfxdata="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OTPIKzaAAAACwEAAA8AAAAAAAAAAQAgAAAA&#10;OAAAAGRycy9kb3ducmV2LnhtbFBLAQIUABQAAAAIAIdO4kAs8HLwZQIAAJQEAAAOAAAAAAAAAAEA&#10;IAAAAD8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921385</wp:posOffset>
                </wp:positionV>
                <wp:extent cx="648716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1620" y="1058545"/>
                          <a:ext cx="6487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8pt;margin-top:72.55pt;height:0pt;width:510.8pt;z-index:251678720;mso-width-relative:page;mso-height-relative:page;" filled="f" stroked="t" coordsize="21600,21600" o:gfxdata="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CgzPVXXAAAACwEAAA8AAAAAAAAAAQAgAAAAOAAA&#10;AGRycy9kb3ducmV2LnhtbFBLAQIUABQAAAAIAIdO4kBMr0Zr8wEAAKkDAAAOAAAAAAAAAAEAIAAA&#10;ADwBAABkcnMvZTJvRG9jLnhtbFBLBQYAAAAABgAGAFkBAAChBQAAAAA=&#10;">
                <v:fill on="f" focussize="0,0"/>
                <v:stroke weight="1pt" color="#9DC3E6 [194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ge">
                  <wp:posOffset>9200515</wp:posOffset>
                </wp:positionV>
                <wp:extent cx="195580" cy="196850"/>
                <wp:effectExtent l="0" t="0" r="13970" b="12700"/>
                <wp:wrapNone/>
                <wp:docPr id="77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5580" cy="19685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40.8pt;margin-top:724.45pt;height:15.5pt;width:15.4pt;mso-position-vertical-relative:page;z-index:251687936;v-text-anchor:middle-center;mso-width-relative:page;mso-height-relative:page;" fillcolor="#FFFFFF [3212]" filled="t" stroked="f" coordsize="3845,3810" o:gfxdata="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textboxrect="0,0,3845,3810" o:connectlocs="59329917,47087605;68190124,48853985;91579101,25092433;91245674,21075711;74644721,39126753;58972634,36247318;53589835,21003120;71476936,1572836;68190124,1306650;44801096,25092433;46754149,34577710;24436970,62283391;20268853,61654298;5835354,76341943;20268853,91005408;34726208,76341943;33654409,70800796;59329917,47087605;20268853,84133431;12599573,76341943;20268853,68526275;27961988,76341943;20268853,84133431;21674129,28673605;35345502,42925700;41919177,36247318;28223999,21995171;31510811,18656006;13147401,0;0,13332635;18387266,31988590;21674129,28673605;45253651,66977670;45277456,66977670;45253651,66977670;64260161,50209046;45277456,66977670;65975059,88513111;79098605,88513111;84362326,83189740;84362326,69857105;64260161,50209046;73310912,84835116;70024049,84835116;53137331,67703586;53137331,64340138;56447999,64340138;73310912,81495900;73310912,84835116;80742036,77285635;77431368,77285635;60568455,60154053;60568455,56814836;63879123,56814836;80742036,73946418;80742036,77285635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8226425</wp:posOffset>
                </wp:positionV>
                <wp:extent cx="6540500" cy="318770"/>
                <wp:effectExtent l="0" t="0" r="12700" b="508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0" cy="318770"/>
                          <a:chOff x="3641" y="5276"/>
                          <a:chExt cx="10300" cy="538"/>
                        </a:xfrm>
                      </wpg:grpSpPr>
                      <wps:wsp>
                        <wps:cNvPr id="50" name="直接连接符 126"/>
                        <wps:cNvCnPr/>
                        <wps:spPr>
                          <a:xfrm flipH="1">
                            <a:off x="5875" y="5545"/>
                            <a:ext cx="806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组合 11"/>
                        <wpg:cNvGrpSpPr/>
                        <wpg:grpSpPr>
                          <a:xfrm>
                            <a:off x="3641" y="5276"/>
                            <a:ext cx="2359" cy="538"/>
                            <a:chOff x="3582" y="5276"/>
                            <a:chExt cx="2186" cy="538"/>
                          </a:xfrm>
                        </wpg:grpSpPr>
                        <wps:wsp>
                          <wps:cNvPr id="52" name="椭圆 118"/>
                          <wps:cNvSpPr/>
                          <wps:spPr>
                            <a:xfrm flipH="1">
                              <a:off x="3582" y="5276"/>
                              <a:ext cx="2186" cy="538"/>
                            </a:xfrm>
                            <a:prstGeom prst="chevron">
                              <a:avLst>
                                <a:gd name="adj" fmla="val 23234"/>
                              </a:avLst>
                            </a:prstGeom>
                            <a:solidFill>
                              <a:srgbClr val="0D6A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椭圆 118"/>
                          <wps:cNvSpPr/>
                          <wps:spPr>
                            <a:xfrm flipH="1">
                              <a:off x="3582" y="5276"/>
                              <a:ext cx="670" cy="538"/>
                            </a:xfrm>
                            <a:prstGeom prst="rect">
                              <a:avLst/>
                            </a:prstGeom>
                            <a:solidFill>
                              <a:srgbClr val="0D6A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647.75pt;height:25.1pt;width:515pt;z-index:251659264;mso-width-relative:page;mso-height-relative:page;" coordorigin="3641,5276" coordsize="10300,538" o:gfxdata="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FgAAAGRycy9QSwECFAAUAAAACACHTuJA&#10;75y2/dkAAAANAQAADwAAAAAAAAABACAAAAA4AAAAZHJzL2Rvd25yZXYueG1sUEsBAhQAFAAAAAgA&#10;h07iQExQTt3WAwAATAwAAA4AAAAAAAAAAQAgAAAAPgEAAGRycy9lMm9Eb2MueG1sUEsFBgAAAAAG&#10;AAYAWQEAAIYHAAAAAA==&#10;">
                <o:lock v:ext="edit" aspectratio="f"/>
                <v:line id="直接连接符 126" o:spid="_x0000_s1026" o:spt="20" style="position:absolute;left:5875;top:5545;flip:x;height:0;width:8066;" filled="f" stroked="t" coordsize="21600,21600" o:gfxdata="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iIE0r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9DC3E6 [1940]" miterlimit="8" joinstyle="miter"/>
                  <v:imagedata o:title=""/>
                  <o:lock v:ext="edit" aspectratio="f"/>
                </v:line>
                <v:group id="组合 11" o:spid="_x0000_s1026" o:spt="203" style="position:absolute;left:3641;top:5276;height:538;width:2359;" coordorigin="3582,5276" coordsize="2186,538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椭圆 118" o:spid="_x0000_s1026" o:spt="55" type="#_x0000_t55" style="position:absolute;left:3582;top:5276;flip:x;height:538;width:2186;v-text-anchor:middle;" fillcolor="#0D6AAF" filled="t" stroked="f" coordsize="21600,21600" o:gfxdata="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/pvOb0AAADbAAAADwAAAAAAAAABACAAAAA4AAAAZHJzL2Rvd25yZXYu&#10;eG1sUEsBAhQAFAAAAAgAh07iQDMvBZ47AAAAOQAAABAAAAAAAAAAAQAgAAAAIgEAAGRycy9zaGFw&#10;ZXhtbC54bWxQSwUGAAAAAAYABgBbAQAAzAMAAAAA&#10;" adj="20365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椭圆 118" o:spid="_x0000_s1026" o:spt="1" style="position:absolute;left:3582;top:5276;flip:x;height:538;width:670;v-text-anchor:middle;" fillcolor="#0D6AAF" filled="t" stroked="f" coordsize="21600,21600" o:gfxdata="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99wxw7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7208520</wp:posOffset>
                </wp:positionV>
                <wp:extent cx="234950" cy="239395"/>
                <wp:effectExtent l="0" t="0" r="12700" b="8255"/>
                <wp:wrapNone/>
                <wp:docPr id="218" name="Freeform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950" cy="239395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-41.85pt;margin-top:567.6pt;height:18.85pt;width:18.5pt;z-index:251686912;mso-width-relative:page;mso-height-relative:page;" fillcolor="#FFFFFF [3212]" filled="t" stroked="f" coordsize="485,515" o:gfxdata="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" path="m201,291l130,298,130,262,0,421,102,402,104,508,251,328,241,321,201,291m357,265l357,300,286,295,275,302,239,331,376,515,383,411,485,435,357,265m400,208l348,234,348,286,286,281,244,312,201,281,140,286,140,234,88,208,114,156,88,102,140,78,140,26,201,31,244,0,286,31,348,26,348,78,400,104,374,156,400,208,400,208,400,208m362,194l343,156,362,116,322,97,322,57,277,59,244,38,211,59,166,57,166,97,126,116,144,156,126,194,166,215,166,253,211,250,244,274,277,250,322,253,322,215,362,194,362,194,362,194m324,182l298,196,298,222,267,220,244,236,222,220,189,222,189,196,163,182,175,156,163,128,189,116,189,87,222,90,244,73,267,90,298,87,298,116,324,128,312,156,324,182,324,182m324,182l324,182e">
                <v:path o:connectlocs="62976,138523;0,195699;50381,236141;116748,149215;172942,123183;138547,137129;115779,153863;185537,191051;172942,123183;168582,108773;138547,130621;97371,130621;67820,108773;55225,72515;67820,36257;97371,14410;138547,14410;168582,36257;181177,72515;193773,96687;175364,90179;175364,53921;155987,26496;118201,17664;80415,26496;61038,53921;61038,90179;80415,117605;118201,127367;155987,117605;175364,90179;175364,90179;144361,91109;129343,102265;107544,102265;91557,91109;84775,72515;91557,53921;107544,41836;129343,41836;144361,53921;151143,72515;156956,84601;156956,8460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7171055</wp:posOffset>
                </wp:positionV>
                <wp:extent cx="6540500" cy="318770"/>
                <wp:effectExtent l="0" t="0" r="12700" b="508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0" cy="318770"/>
                          <a:chOff x="3641" y="5276"/>
                          <a:chExt cx="10300" cy="538"/>
                        </a:xfrm>
                      </wpg:grpSpPr>
                      <wps:wsp>
                        <wps:cNvPr id="43" name="直接连接符 126"/>
                        <wps:cNvCnPr/>
                        <wps:spPr>
                          <a:xfrm flipH="1">
                            <a:off x="5875" y="5545"/>
                            <a:ext cx="806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组合 11"/>
                        <wpg:cNvGrpSpPr/>
                        <wpg:grpSpPr>
                          <a:xfrm>
                            <a:off x="3641" y="5276"/>
                            <a:ext cx="2359" cy="538"/>
                            <a:chOff x="3582" y="5276"/>
                            <a:chExt cx="2186" cy="538"/>
                          </a:xfrm>
                        </wpg:grpSpPr>
                        <wps:wsp>
                          <wps:cNvPr id="46" name="椭圆 118"/>
                          <wps:cNvSpPr/>
                          <wps:spPr>
                            <a:xfrm flipH="1">
                              <a:off x="3582" y="5276"/>
                              <a:ext cx="2186" cy="538"/>
                            </a:xfrm>
                            <a:prstGeom prst="chevron">
                              <a:avLst>
                                <a:gd name="adj" fmla="val 23234"/>
                              </a:avLst>
                            </a:prstGeom>
                            <a:solidFill>
                              <a:srgbClr val="0D6A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椭圆 118"/>
                          <wps:cNvSpPr/>
                          <wps:spPr>
                            <a:xfrm flipH="1">
                              <a:off x="3582" y="5276"/>
                              <a:ext cx="670" cy="538"/>
                            </a:xfrm>
                            <a:prstGeom prst="rect">
                              <a:avLst/>
                            </a:prstGeom>
                            <a:solidFill>
                              <a:srgbClr val="0D6A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564.65pt;height:25.1pt;width:515pt;z-index:251660288;mso-width-relative:page;mso-height-relative:page;" coordorigin="3641,5276" coordsize="10300,538" o:gfxdata="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WAAAAZHJzL1BLAQIUABQAAAAIAIdO&#10;4kDjFaLf3AAAAA0BAAAPAAAAAAAAAAEAIAAAADgAAABkcnMvZG93bnJldi54bWxQSwECFAAUAAAA&#10;CACHTuJAcyzOidUDAABMDAAADgAAAAAAAAABACAAAABBAQAAZHJzL2Uyb0RvYy54bWxQSwUGAAAA&#10;AAYABgBZAQAAiAcAAAAA&#10;">
                <o:lock v:ext="edit" aspectratio="f"/>
                <v:line id="直接连接符 126" o:spid="_x0000_s1026" o:spt="20" style="position:absolute;left:5875;top:5545;flip:x;height:0;width:8066;" filled="f" stroked="t" coordsize="21600,21600" o:gfxdata="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spDHi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9DC3E6 [1940]" miterlimit="8" joinstyle="miter"/>
                  <v:imagedata o:title=""/>
                  <o:lock v:ext="edit" aspectratio="f"/>
                </v:line>
                <v:group id="组合 11" o:spid="_x0000_s1026" o:spt="203" style="position:absolute;left:3641;top:5276;height:538;width:2359;" coordorigin="3582,5276" coordsize="2186,538" o:gfxdata="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6GuAu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椭圆 118" o:spid="_x0000_s1026" o:spt="55" type="#_x0000_t55" style="position:absolute;left:3582;top:5276;flip:x;height:538;width:2186;v-text-anchor:middle;" fillcolor="#0D6AAF" filled="t" stroked="f" coordsize="21600,21600" o:gfxdata="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Rj/570AAADbAAAADwAAAAAAAAABACAAAAA4AAAAZHJzL2Rvd25yZXYu&#10;eG1sUEsBAhQAFAAAAAgAh07iQDMvBZ47AAAAOQAAABAAAAAAAAAAAQAgAAAAIgEAAGRycy9zaGFw&#10;ZXhtbC54bWxQSwUGAAAAAAYABgBbAQAAzAMAAAAA&#10;" adj="20365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椭圆 118" o:spid="_x0000_s1026" o:spt="1" style="position:absolute;left:3582;top:5276;flip:x;height:538;width:670;v-text-anchor:middle;" fillcolor="#0D6AAF" filled="t" stroked="f" coordsize="21600,21600" o:gfxdata="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DmjNs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3648075</wp:posOffset>
                </wp:positionV>
                <wp:extent cx="929005" cy="435610"/>
                <wp:effectExtent l="0" t="0" r="0" b="0"/>
                <wp:wrapNone/>
                <wp:docPr id="8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4834890"/>
                          <a:ext cx="9290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0.3pt;margin-top:287.25pt;height:34.3pt;width:73.15pt;z-index:251671552;mso-width-relative:page;mso-height-relative:page;" filled="f" stroked="f" coordsize="21600,21600" o:gfxdata="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g9pqvNwAAAALAQAADwAAAAAAAAABACAAAAA4&#10;AAAAZHJzL2Rvd25yZXYueG1sUEsBAhQAFAAAAAgAh07iQFLToa0pAgAAIwQAAA4AAAAAAAAAAQAg&#10;AAAAQ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3727450</wp:posOffset>
                </wp:positionV>
                <wp:extent cx="6540500" cy="318770"/>
                <wp:effectExtent l="0" t="0" r="12700" b="508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0" cy="318770"/>
                          <a:chOff x="3641" y="5276"/>
                          <a:chExt cx="10300" cy="538"/>
                        </a:xfrm>
                      </wpg:grpSpPr>
                      <wps:wsp>
                        <wps:cNvPr id="34" name="直接连接符 126"/>
                        <wps:cNvCnPr/>
                        <wps:spPr>
                          <a:xfrm flipH="1">
                            <a:off x="5875" y="5545"/>
                            <a:ext cx="806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组合 11"/>
                        <wpg:cNvGrpSpPr/>
                        <wpg:grpSpPr>
                          <a:xfrm>
                            <a:off x="3641" y="5276"/>
                            <a:ext cx="2359" cy="538"/>
                            <a:chOff x="3582" y="5276"/>
                            <a:chExt cx="2186" cy="538"/>
                          </a:xfrm>
                        </wpg:grpSpPr>
                        <wps:wsp>
                          <wps:cNvPr id="37" name="椭圆 118"/>
                          <wps:cNvSpPr/>
                          <wps:spPr>
                            <a:xfrm flipH="1">
                              <a:off x="3582" y="5276"/>
                              <a:ext cx="2186" cy="538"/>
                            </a:xfrm>
                            <a:prstGeom prst="chevron">
                              <a:avLst>
                                <a:gd name="adj" fmla="val 23234"/>
                              </a:avLst>
                            </a:prstGeom>
                            <a:solidFill>
                              <a:srgbClr val="0D6A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118"/>
                          <wps:cNvSpPr/>
                          <wps:spPr>
                            <a:xfrm flipH="1">
                              <a:off x="3582" y="5276"/>
                              <a:ext cx="670" cy="538"/>
                            </a:xfrm>
                            <a:prstGeom prst="rect">
                              <a:avLst/>
                            </a:prstGeom>
                            <a:solidFill>
                              <a:srgbClr val="0D6A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293.5pt;height:25.1pt;width:515pt;z-index:251661312;mso-width-relative:page;mso-height-relative:page;" coordorigin="3641,5276" coordsize="10300,538" o:gfxdata="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WAAAAZHJzL1BLAQIUABQAAAAI&#10;AIdO4kDV7iWV3AAAAAsBAAAPAAAAAAAAAAEAIAAAADgAAABkcnMvZG93bnJldi54bWxQSwECFAAU&#10;AAAACACHTuJAxZnKQdgDAABMDAAADgAAAAAAAAABACAAAABBAQAAZHJzL2Uyb0RvYy54bWxQSwUG&#10;AAAAAAYABgBZAQAAiwcAAAAA&#10;">
                <o:lock v:ext="edit" aspectratio="f"/>
                <v:line id="直接连接符 126" o:spid="_x0000_s1026" o:spt="20" style="position:absolute;left:5875;top:5545;flip:x;height:0;width:8066;" filled="f" stroked="t" coordsize="21600,21600" o:gfxdata="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zG53G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9DC3E6 [1940]" miterlimit="8" joinstyle="miter"/>
                  <v:imagedata o:title=""/>
                  <o:lock v:ext="edit" aspectratio="f"/>
                </v:line>
                <v:group id="组合 11" o:spid="_x0000_s1026" o:spt="203" style="position:absolute;left:3641;top:5276;height:538;width:2359;" coordorigin="3582,5276" coordsize="2186,538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椭圆 118" o:spid="_x0000_s1026" o:spt="55" type="#_x0000_t55" style="position:absolute;left:3582;top:5276;flip:x;height:538;width:2186;v-text-anchor:middle;" fillcolor="#0D6AAF" filled="t" stroked="f" coordsize="21600,21600" o:gfxdata="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JSKQG+AAAA2wAAAA8AAAAAAAAAAQAgAAAAOAAAAGRycy9kb3ducmV2&#10;LnhtbFBLAQIUABQAAAAIAIdO4kAzLwWeOwAAADkAAAAQAAAAAAAAAAEAIAAAACMBAABkcnMvc2hh&#10;cGV4bWwueG1sUEsFBgAAAAAGAAYAWwEAAM0DAAAAAA==&#10;" adj="20365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椭圆 118" o:spid="_x0000_s1026" o:spt="1" style="position:absolute;left:3582;top:5276;flip:x;height:538;width:670;v-text-anchor:middle;" fillcolor="#0D6AAF" filled="t" stroked="f" coordsize="21600,21600" o:gfxdata="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A9Rj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2263775</wp:posOffset>
                </wp:positionV>
                <wp:extent cx="6540500" cy="318770"/>
                <wp:effectExtent l="0" t="0" r="12700" b="508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0" cy="318770"/>
                          <a:chOff x="3641" y="5276"/>
                          <a:chExt cx="10300" cy="538"/>
                        </a:xfrm>
                      </wpg:grpSpPr>
                      <wps:wsp>
                        <wps:cNvPr id="126" name="直接连接符 126"/>
                        <wps:cNvCnPr/>
                        <wps:spPr>
                          <a:xfrm flipH="1">
                            <a:off x="5875" y="5545"/>
                            <a:ext cx="806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3641" y="5276"/>
                            <a:ext cx="2359" cy="538"/>
                            <a:chOff x="3582" y="5276"/>
                            <a:chExt cx="2186" cy="538"/>
                          </a:xfrm>
                        </wpg:grpSpPr>
                        <wps:wsp>
                          <wps:cNvPr id="118" name="椭圆 118"/>
                          <wps:cNvSpPr/>
                          <wps:spPr>
                            <a:xfrm flipH="1">
                              <a:off x="3582" y="5276"/>
                              <a:ext cx="2186" cy="538"/>
                            </a:xfrm>
                            <a:prstGeom prst="chevron">
                              <a:avLst>
                                <a:gd name="adj" fmla="val 23234"/>
                              </a:avLst>
                            </a:prstGeom>
                            <a:solidFill>
                              <a:srgbClr val="0D6A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椭圆 118"/>
                          <wps:cNvSpPr/>
                          <wps:spPr>
                            <a:xfrm flipH="1">
                              <a:off x="3582" y="5276"/>
                              <a:ext cx="670" cy="538"/>
                            </a:xfrm>
                            <a:prstGeom prst="rect">
                              <a:avLst/>
                            </a:prstGeom>
                            <a:solidFill>
                              <a:srgbClr val="0D6A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178.25pt;height:25.1pt;width:515pt;z-index:251664384;mso-width-relative:page;mso-height-relative:page;" coordorigin="3641,5276" coordsize="10300,538" o:gfxdata="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BYAAABkcnMvUEsBAhQAFAAAAAgAh07i&#10;QN+60xvbAAAACwEAAA8AAAAAAAAAAQAgAAAAOAAAAGRycy9kb3ducmV2LnhtbFBLAQIUABQAAAAI&#10;AIdO4kCxRYzB1QMAAE0MAAAOAAAAAAAAAAEAIAAAAEABAABkcnMvZTJvRG9jLnhtbFBLBQYAAAAA&#10;BgAGAFkBAACHBwAAAAA=&#10;">
                <o:lock v:ext="edit" aspectratio="f"/>
                <v:line id="_x0000_s1026" o:spid="_x0000_s1026" o:spt="20" style="position:absolute;left:5875;top:5545;flip:x;height:0;width:8066;" filled="f" stroked="t" coordsize="21600,21600" o:gfxdata="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oeRdW7AAAA3A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9DC3E6 [1940]" miterlimit="8" joinstyle="miter"/>
                  <v:imagedata o:title=""/>
                  <o:lock v:ext="edit" aspectratio="f"/>
                </v:line>
                <v:group id="_x0000_s1026" o:spid="_x0000_s1026" o:spt="203" style="position:absolute;left:3641;top:5276;height:538;width:2359;" coordorigin="3582,5276" coordsize="2186,538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椭圆 118" o:spid="_x0000_s1026" o:spt="55" type="#_x0000_t55" style="position:absolute;left:3582;top:5276;flip:x;height:538;width:2186;v-text-anchor:middle;" fillcolor="#0D6AAF" filled="t" stroked="f" coordsize="21600,21600" o:gfxdata="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zf9ewvwAAANwAAAAPAAAAAAAAAAEAIAAAADgAAABkcnMvZG93bnJl&#10;di54bWxQSwECFAAUAAAACACHTuJAMy8FnjsAAAA5AAAAEAAAAAAAAAABACAAAAAkAQAAZHJzL3No&#10;YXBleG1sLnhtbFBLBQYAAAAABgAGAFsBAADOAwAAAAA=&#10;" adj="20365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椭圆 118" o:spid="_x0000_s1026" o:spt="1" style="position:absolute;left:3582;top:5276;flip:x;height:538;width:670;v-text-anchor:middle;" fillcolor="#0D6AAF" filled="t" stroked="f" coordsize="21600,21600" o:gfxdata="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mDAW70AAADa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2183130</wp:posOffset>
                </wp:positionV>
                <wp:extent cx="922655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2810" y="3134995"/>
                          <a:ext cx="9226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9.55pt;margin-top:171.9pt;height:34.3pt;width:72.65pt;z-index:251672576;mso-width-relative:page;mso-height-relative:page;" filled="f" stroked="f" coordsize="21600,21600" o:gfxdata="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UyasTbAAAACwEAAA8AAAAAAAAAAQAgAAAA&#10;OAAAAGRycy9kb3ducmV2LnhtbFBLAQIUABQAAAAIAIdO4kA+JxLxKwIAACM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1439545</wp:posOffset>
                </wp:positionV>
                <wp:extent cx="5309235" cy="207010"/>
                <wp:effectExtent l="0" t="0" r="5715" b="254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9235" cy="207010"/>
                          <a:chOff x="6595" y="4044"/>
                          <a:chExt cx="8361" cy="326"/>
                        </a:xfrm>
                        <a:solidFill>
                          <a:srgbClr val="0D6AAF"/>
                        </a:solidFill>
                      </wpg:grpSpPr>
                      <wps:wsp>
                        <wps:cNvPr id="59" name="KSO_Shape"/>
                        <wps:cNvSpPr/>
                        <wps:spPr>
                          <a:xfrm>
                            <a:off x="6595" y="4055"/>
                            <a:ext cx="316" cy="2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35" name="Freeform 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133" y="4065"/>
                            <a:ext cx="367" cy="282"/>
                          </a:xfrm>
                          <a:custGeom>
                            <a:avLst/>
                            <a:gdLst>
                              <a:gd name="T0" fmla="*/ 123 w 128"/>
                              <a:gd name="T1" fmla="*/ 18 h 98"/>
                              <a:gd name="T2" fmla="*/ 64 w 128"/>
                              <a:gd name="T3" fmla="*/ 0 h 98"/>
                              <a:gd name="T4" fmla="*/ 63 w 128"/>
                              <a:gd name="T5" fmla="*/ 0 h 98"/>
                              <a:gd name="T6" fmla="*/ 62 w 128"/>
                              <a:gd name="T7" fmla="*/ 0 h 98"/>
                              <a:gd name="T8" fmla="*/ 3 w 128"/>
                              <a:gd name="T9" fmla="*/ 18 h 98"/>
                              <a:gd name="T10" fmla="*/ 0 w 128"/>
                              <a:gd name="T11" fmla="*/ 23 h 98"/>
                              <a:gd name="T12" fmla="*/ 1 w 128"/>
                              <a:gd name="T13" fmla="*/ 36 h 98"/>
                              <a:gd name="T14" fmla="*/ 17 w 128"/>
                              <a:gd name="T15" fmla="*/ 43 h 98"/>
                              <a:gd name="T16" fmla="*/ 33 w 128"/>
                              <a:gd name="T17" fmla="*/ 36 h 98"/>
                              <a:gd name="T18" fmla="*/ 33 w 128"/>
                              <a:gd name="T19" fmla="*/ 27 h 98"/>
                              <a:gd name="T20" fmla="*/ 34 w 128"/>
                              <a:gd name="T21" fmla="*/ 23 h 98"/>
                              <a:gd name="T22" fmla="*/ 63 w 128"/>
                              <a:gd name="T23" fmla="*/ 17 h 98"/>
                              <a:gd name="T24" fmla="*/ 91 w 128"/>
                              <a:gd name="T25" fmla="*/ 23 h 98"/>
                              <a:gd name="T26" fmla="*/ 93 w 128"/>
                              <a:gd name="T27" fmla="*/ 27 h 98"/>
                              <a:gd name="T28" fmla="*/ 93 w 128"/>
                              <a:gd name="T29" fmla="*/ 36 h 98"/>
                              <a:gd name="T30" fmla="*/ 109 w 128"/>
                              <a:gd name="T31" fmla="*/ 43 h 98"/>
                              <a:gd name="T32" fmla="*/ 121 w 128"/>
                              <a:gd name="T33" fmla="*/ 41 h 98"/>
                              <a:gd name="T34" fmla="*/ 123 w 128"/>
                              <a:gd name="T35" fmla="*/ 18 h 98"/>
                              <a:gd name="T36" fmla="*/ 90 w 128"/>
                              <a:gd name="T37" fmla="*/ 31 h 98"/>
                              <a:gd name="T38" fmla="*/ 77 w 128"/>
                              <a:gd name="T39" fmla="*/ 21 h 98"/>
                              <a:gd name="T40" fmla="*/ 49 w 128"/>
                              <a:gd name="T41" fmla="*/ 21 h 98"/>
                              <a:gd name="T42" fmla="*/ 36 w 128"/>
                              <a:gd name="T43" fmla="*/ 31 h 98"/>
                              <a:gd name="T44" fmla="*/ 6 w 128"/>
                              <a:gd name="T45" fmla="*/ 87 h 98"/>
                              <a:gd name="T46" fmla="*/ 12 w 128"/>
                              <a:gd name="T47" fmla="*/ 98 h 98"/>
                              <a:gd name="T48" fmla="*/ 114 w 128"/>
                              <a:gd name="T49" fmla="*/ 98 h 98"/>
                              <a:gd name="T50" fmla="*/ 121 w 128"/>
                              <a:gd name="T51" fmla="*/ 87 h 98"/>
                              <a:gd name="T52" fmla="*/ 90 w 128"/>
                              <a:gd name="T53" fmla="*/ 31 h 98"/>
                              <a:gd name="T54" fmla="*/ 63 w 128"/>
                              <a:gd name="T55" fmla="*/ 86 h 98"/>
                              <a:gd name="T56" fmla="*/ 38 w 128"/>
                              <a:gd name="T57" fmla="*/ 60 h 98"/>
                              <a:gd name="T58" fmla="*/ 63 w 128"/>
                              <a:gd name="T59" fmla="*/ 35 h 98"/>
                              <a:gd name="T60" fmla="*/ 89 w 128"/>
                              <a:gd name="T61" fmla="*/ 60 h 98"/>
                              <a:gd name="T62" fmla="*/ 63 w 128"/>
                              <a:gd name="T63" fmla="*/ 86 h 98"/>
                              <a:gd name="T64" fmla="*/ 47 w 128"/>
                              <a:gd name="T65" fmla="*/ 60 h 98"/>
                              <a:gd name="T66" fmla="*/ 49 w 128"/>
                              <a:gd name="T67" fmla="*/ 54 h 98"/>
                              <a:gd name="T68" fmla="*/ 52 w 128"/>
                              <a:gd name="T69" fmla="*/ 49 h 98"/>
                              <a:gd name="T70" fmla="*/ 57 w 128"/>
                              <a:gd name="T71" fmla="*/ 46 h 98"/>
                              <a:gd name="T72" fmla="*/ 63 w 128"/>
                              <a:gd name="T73" fmla="*/ 45 h 98"/>
                              <a:gd name="T74" fmla="*/ 69 w 128"/>
                              <a:gd name="T75" fmla="*/ 46 h 98"/>
                              <a:gd name="T76" fmla="*/ 74 w 128"/>
                              <a:gd name="T77" fmla="*/ 49 h 98"/>
                              <a:gd name="T78" fmla="*/ 78 w 128"/>
                              <a:gd name="T79" fmla="*/ 54 h 98"/>
                              <a:gd name="T80" fmla="*/ 79 w 128"/>
                              <a:gd name="T81" fmla="*/ 6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8" h="98">
                                <a:moveTo>
                                  <a:pt x="123" y="18"/>
                                </a:moveTo>
                                <a:cubicBezTo>
                                  <a:pt x="123" y="18"/>
                                  <a:pt x="111" y="0"/>
                                  <a:pt x="64" y="0"/>
                                </a:cubicBezTo>
                                <a:cubicBezTo>
                                  <a:pt x="64" y="0"/>
                                  <a:pt x="63" y="0"/>
                                  <a:pt x="63" y="0"/>
                                </a:cubicBezTo>
                                <a:cubicBezTo>
                                  <a:pt x="63" y="0"/>
                                  <a:pt x="62" y="0"/>
                                  <a:pt x="62" y="0"/>
                                </a:cubicBezTo>
                                <a:cubicBezTo>
                                  <a:pt x="15" y="0"/>
                                  <a:pt x="3" y="18"/>
                                  <a:pt x="3" y="18"/>
                                </a:cubicBezTo>
                                <a:cubicBezTo>
                                  <a:pt x="2" y="19"/>
                                  <a:pt x="0" y="22"/>
                                  <a:pt x="0" y="23"/>
                                </a:cubicBezTo>
                                <a:cubicBezTo>
                                  <a:pt x="0" y="23"/>
                                  <a:pt x="0" y="30"/>
                                  <a:pt x="1" y="36"/>
                                </a:cubicBezTo>
                                <a:cubicBezTo>
                                  <a:pt x="3" y="42"/>
                                  <a:pt x="12" y="43"/>
                                  <a:pt x="17" y="43"/>
                                </a:cubicBezTo>
                                <a:cubicBezTo>
                                  <a:pt x="27" y="43"/>
                                  <a:pt x="32" y="39"/>
                                  <a:pt x="33" y="36"/>
                                </a:cubicBezTo>
                                <a:cubicBezTo>
                                  <a:pt x="33" y="35"/>
                                  <a:pt x="33" y="27"/>
                                  <a:pt x="33" y="27"/>
                                </a:cubicBezTo>
                                <a:cubicBezTo>
                                  <a:pt x="33" y="26"/>
                                  <a:pt x="33" y="24"/>
                                  <a:pt x="34" y="23"/>
                                </a:cubicBezTo>
                                <a:cubicBezTo>
                                  <a:pt x="34" y="23"/>
                                  <a:pt x="40" y="17"/>
                                  <a:pt x="63" y="17"/>
                                </a:cubicBezTo>
                                <a:cubicBezTo>
                                  <a:pt x="85" y="17"/>
                                  <a:pt x="91" y="23"/>
                                  <a:pt x="91" y="23"/>
                                </a:cubicBezTo>
                                <a:cubicBezTo>
                                  <a:pt x="92" y="24"/>
                                  <a:pt x="93" y="26"/>
                                  <a:pt x="93" y="27"/>
                                </a:cubicBezTo>
                                <a:cubicBezTo>
                                  <a:pt x="93" y="27"/>
                                  <a:pt x="93" y="36"/>
                                  <a:pt x="93" y="36"/>
                                </a:cubicBezTo>
                                <a:cubicBezTo>
                                  <a:pt x="94" y="40"/>
                                  <a:pt x="101" y="42"/>
                                  <a:pt x="109" y="43"/>
                                </a:cubicBezTo>
                                <a:cubicBezTo>
                                  <a:pt x="114" y="43"/>
                                  <a:pt x="117" y="43"/>
                                  <a:pt x="121" y="41"/>
                                </a:cubicBezTo>
                                <a:cubicBezTo>
                                  <a:pt x="126" y="37"/>
                                  <a:pt x="128" y="23"/>
                                  <a:pt x="123" y="18"/>
                                </a:cubicBezTo>
                                <a:close/>
                                <a:moveTo>
                                  <a:pt x="90" y="31"/>
                                </a:moveTo>
                                <a:cubicBezTo>
                                  <a:pt x="87" y="25"/>
                                  <a:pt x="83" y="21"/>
                                  <a:pt x="77" y="21"/>
                                </a:cubicBezTo>
                                <a:cubicBezTo>
                                  <a:pt x="49" y="21"/>
                                  <a:pt x="49" y="21"/>
                                  <a:pt x="49" y="21"/>
                                </a:cubicBezTo>
                                <a:cubicBezTo>
                                  <a:pt x="43" y="21"/>
                                  <a:pt x="39" y="25"/>
                                  <a:pt x="36" y="31"/>
                                </a:cubicBezTo>
                                <a:cubicBezTo>
                                  <a:pt x="6" y="87"/>
                                  <a:pt x="6" y="87"/>
                                  <a:pt x="6" y="87"/>
                                </a:cubicBezTo>
                                <a:cubicBezTo>
                                  <a:pt x="3" y="93"/>
                                  <a:pt x="6" y="98"/>
                                  <a:pt x="12" y="98"/>
                                </a:cubicBezTo>
                                <a:cubicBezTo>
                                  <a:pt x="114" y="98"/>
                                  <a:pt x="114" y="98"/>
                                  <a:pt x="114" y="98"/>
                                </a:cubicBezTo>
                                <a:cubicBezTo>
                                  <a:pt x="121" y="98"/>
                                  <a:pt x="123" y="93"/>
                                  <a:pt x="121" y="87"/>
                                </a:cubicBez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lose/>
                                <a:moveTo>
                                  <a:pt x="63" y="86"/>
                                </a:moveTo>
                                <a:cubicBezTo>
                                  <a:pt x="49" y="86"/>
                                  <a:pt x="38" y="74"/>
                                  <a:pt x="38" y="60"/>
                                </a:cubicBezTo>
                                <a:cubicBezTo>
                                  <a:pt x="38" y="46"/>
                                  <a:pt x="49" y="35"/>
                                  <a:pt x="63" y="35"/>
                                </a:cubicBezTo>
                                <a:cubicBezTo>
                                  <a:pt x="77" y="35"/>
                                  <a:pt x="89" y="46"/>
                                  <a:pt x="89" y="60"/>
                                </a:cubicBezTo>
                                <a:cubicBezTo>
                                  <a:pt x="89" y="74"/>
                                  <a:pt x="77" y="86"/>
                                  <a:pt x="63" y="86"/>
                                </a:cubicBezTo>
                                <a:close/>
                                <a:moveTo>
                                  <a:pt x="47" y="60"/>
                                </a:moveTo>
                                <a:cubicBezTo>
                                  <a:pt x="47" y="58"/>
                                  <a:pt x="48" y="56"/>
                                  <a:pt x="49" y="54"/>
                                </a:cubicBezTo>
                                <a:cubicBezTo>
                                  <a:pt x="49" y="52"/>
                                  <a:pt x="50" y="51"/>
                                  <a:pt x="52" y="49"/>
                                </a:cubicBezTo>
                                <a:cubicBezTo>
                                  <a:pt x="53" y="48"/>
                                  <a:pt x="55" y="47"/>
                                  <a:pt x="57" y="46"/>
                                </a:cubicBezTo>
                                <a:cubicBezTo>
                                  <a:pt x="59" y="45"/>
                                  <a:pt x="61" y="45"/>
                                  <a:pt x="63" y="45"/>
                                </a:cubicBezTo>
                                <a:cubicBezTo>
                                  <a:pt x="65" y="45"/>
                                  <a:pt x="67" y="45"/>
                                  <a:pt x="69" y="46"/>
                                </a:cubicBezTo>
                                <a:cubicBezTo>
                                  <a:pt x="71" y="47"/>
                                  <a:pt x="73" y="48"/>
                                  <a:pt x="74" y="49"/>
                                </a:cubicBezTo>
                                <a:cubicBezTo>
                                  <a:pt x="76" y="51"/>
                                  <a:pt x="77" y="52"/>
                                  <a:pt x="78" y="54"/>
                                </a:cubicBezTo>
                                <a:cubicBezTo>
                                  <a:pt x="78" y="56"/>
                                  <a:pt x="79" y="58"/>
                                  <a:pt x="79" y="6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2" name="公文包"/>
                        <wps:cNvSpPr/>
                        <wps:spPr>
                          <a:xfrm>
                            <a:off x="11902" y="4062"/>
                            <a:ext cx="320" cy="296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48" name="主页"/>
                        <wps:cNvSpPr/>
                        <wps:spPr>
                          <a:xfrm>
                            <a:off x="14630" y="4044"/>
                            <a:ext cx="326" cy="3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00" h="1603947">
                                <a:moveTo>
                                  <a:pt x="900100" y="235795"/>
                                </a:moveTo>
                                <a:lnTo>
                                  <a:pt x="1656184" y="919871"/>
                                </a:lnTo>
                                <a:lnTo>
                                  <a:pt x="1656184" y="1603947"/>
                                </a:lnTo>
                                <a:lnTo>
                                  <a:pt x="1242138" y="1603947"/>
                                </a:lnTo>
                                <a:lnTo>
                                  <a:pt x="1242138" y="919870"/>
                                </a:lnTo>
                                <a:lnTo>
                                  <a:pt x="558062" y="919870"/>
                                </a:lnTo>
                                <a:lnTo>
                                  <a:pt x="558062" y="1603947"/>
                                </a:lnTo>
                                <a:lnTo>
                                  <a:pt x="144016" y="1603947"/>
                                </a:lnTo>
                                <a:lnTo>
                                  <a:pt x="144016" y="919871"/>
                                </a:lnTo>
                                <a:close/>
                                <a:moveTo>
                                  <a:pt x="900100" y="0"/>
                                </a:moveTo>
                                <a:lnTo>
                                  <a:pt x="1310094" y="370947"/>
                                </a:lnTo>
                                <a:lnTo>
                                  <a:pt x="1310094" y="14514"/>
                                </a:lnTo>
                                <a:lnTo>
                                  <a:pt x="1428894" y="14514"/>
                                </a:lnTo>
                                <a:lnTo>
                                  <a:pt x="1428894" y="478433"/>
                                </a:lnTo>
                                <a:lnTo>
                                  <a:pt x="1800200" y="814377"/>
                                </a:lnTo>
                                <a:lnTo>
                                  <a:pt x="1800200" y="988497"/>
                                </a:lnTo>
                                <a:lnTo>
                                  <a:pt x="900100" y="174121"/>
                                </a:lnTo>
                                <a:lnTo>
                                  <a:pt x="0" y="988498"/>
                                </a:lnTo>
                                <a:lnTo>
                                  <a:pt x="0" y="81437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113.35pt;height:16.3pt;width:418.05pt;z-index:251683840;mso-width-relative:page;mso-height-relative:page;" coordorigin="6595,4044" coordsize="8361,326" o:gfxdata="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">
                <o:lock v:ext="edit" aspectratio="f"/>
                <v:shape id="KSO_Shape" o:spid="_x0000_s1026" o:spt="100" style="position:absolute;left:6595;top:4055;height:298;width:316;v-text-anchor:middle;" filled="t" stroked="f" coordsize="1993900,1873250" o:gfxdata="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k1OGLoAAADbAAAADwAAAAAAAAABACAAAAA4AAAAZHJzL2Rvd25yZXYueG1s&#10;UEsBAhQAFAAAAAgAh07iQDMvBZ47AAAAOQAAABAAAAAAAAAAAQAgAAAAHwEAAGRycy9zaGFwZXht&#10;bC54bWxQSwUGAAAAAAYABgBbAQAAyQM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9133;top:4065;height:282;width:367;" filled="t" stroked="f" coordsize="128,98" o:gfxdata="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KhXesAAAADcAAAADwAAAAAAAAABACAAAAA4AAAAZHJzL2Rvd25y&#10;ZXYueG1sUEsBAhQAFAAAAAgAh07iQDMvBZ47AAAAOQAAABAAAAAAAAAAAQAgAAAAJQEAAGRycy9z&#10;aGFwZXhtbC54bWxQSwUGAAAAAAYABgBbAQAAzwMAAAAA&#10;" path="m123,18c123,18,111,0,64,0c64,0,63,0,63,0c63,0,62,0,62,0c15,0,3,18,3,18c2,19,0,22,0,23c0,23,0,30,1,36c3,42,12,43,17,43c27,43,32,39,33,36c33,35,33,27,33,27c33,26,33,24,34,23c34,23,40,17,63,17c85,17,91,23,91,23c92,24,93,26,93,27c93,27,93,36,93,36c94,40,101,42,109,43c114,43,117,43,121,41c126,37,128,23,123,18xm90,31c87,25,83,21,77,21c49,21,49,21,49,21c43,21,39,25,36,31c6,87,6,87,6,87c3,93,6,98,12,98c114,98,114,98,114,98c121,98,123,93,121,87c90,31,90,31,90,31xm63,86c49,86,38,74,38,60c38,46,49,35,63,35c77,35,89,46,89,60c89,74,77,86,63,86xm47,60c47,58,48,56,49,54c49,52,50,51,52,49c53,48,55,47,57,46c59,45,61,45,63,45c65,45,67,45,69,46c71,47,73,48,74,49c76,51,77,52,78,54c78,56,79,58,79,60e">
                  <v:path o:connectlocs="352,51;183,0;180,0;177,0;8,51;0,66;2,103;48,123;94,103;94,77;97,66;180,48;260,66;266,77;266,103;312,123;346,117;352,51;258,89;220,60;140,60;103,89;17,250;34,282;326,282;346,250;258,89;180,247;108,172;180,100;255,172;180,247;134,172;140,155;149,141;163,132;180,129;197,132;212,141;223,155;226,17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公文包" o:spid="_x0000_s1026" o:spt="100" style="position:absolute;left:11902;top:4062;height:296;width:320;v-text-anchor:middle;" filled="t" stroked="f" coordsize="3261356,2766950" o:gfxdata="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fxatwvAAAANsAAAAPAAAAAAAAAAEAIAAAADgAAABkcnMvZG93bnJldi54&#10;bWxQSwECFAAUAAAACACHTuJAMy8FnjsAAAA5AAAAEAAAAAAAAAABACAAAAAhAQAAZHJzL3NoYXBl&#10;eG1sLnhtbFBLBQYAAAAABgAGAFsBAADL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20,148;320,281;319,283;319,284;319,286;318,287;317,288;316,289;315,290;314,292;311,293;308,295;304,295;300,296;19,296;15,295;11,295;8,293;5,292;4,290;3,289;2,288;1,287;0,286;0,284;0,283;0,281;0,148;19,154;39,159;64,166;78,169;91,173;104,176;117,178;130,181;141,182;151,184;155,184;160,184;164,184;168,184;178,182;189,181;202,178;215,176;228,172;241,169;255,166;280,159;300,153;148,129;139,138;139,140;148,150;171,150;180,140;180,138;171,129;160,18;109,50;109,52;210,52;210,50;160,18;160,0;222,52;222,52;300,52;304,52;308,53;311,54;314,56;315,57;316,58;317,60;318,61;319,62;319,63;319,65;320,66;320,141;319,141;319,141;300,147;280,153;255,159;241,163;228,166;215,169;202,172;189,174;178,176;168,177;164,178;160,178;155,178;151,177;141,176;130,174;117,172;104,169;91,166;78,163;64,160;39,153;19,147;0,142;0,142;0,142;0,103;0,66;0,65;0,63;0,62;1,61;2,60;3,58;4,57;5,56;8,54;11,53;15,52;19,52;97,52;97,52;16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主页" o:spid="_x0000_s1026" o:spt="100" style="position:absolute;left:14630;top:4044;height:326;width:326;v-text-anchor:middle;" filled="t" stroked="f" coordsize="1800200,1603947" o:gfxdata="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eFXmO7AAAA3AAAAA8AAAAAAAAAAQAgAAAAOAAAAGRycy9kb3ducmV2Lnht&#10;bFBLAQIUABQAAAAIAIdO4kAzLwWeOwAAADkAAAAQAAAAAAAAAAEAIAAAACABAABkcnMvc2hhcGV4&#10;bWwueG1sUEsFBgAAAAAGAAYAWwEAAMoDAAAAAA==&#10;" path="m900100,235795l1656184,919871,1656184,1603947,1242138,1603947,1242138,919870,558062,919870,558062,1603947,144016,1603947,144016,919871xm900100,0l1310094,370947,1310094,14514,1428894,14514,1428894,478433,1800200,814377,1800200,988497,900100,174121,0,988498,0,814377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7098665</wp:posOffset>
                </wp:positionV>
                <wp:extent cx="929005" cy="435610"/>
                <wp:effectExtent l="0" t="0" r="0" b="0"/>
                <wp:wrapNone/>
                <wp:docPr id="7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0.3pt;margin-top:558.95pt;height:34.3pt;width:73.15pt;z-index:251685888;mso-width-relative:page;mso-height-relative:page;" filled="f" stroked="f" coordsize="21600,21600" o:gfxdata="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IKWOM/cAAAADQEAAA8AAAAAAAAAAQAgAAAAOAAAAGRycy9k&#10;b3ducmV2LnhtbFBLAQIUABQAAAAIAIdO4kBfrg3BIQIAABg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8149590</wp:posOffset>
                </wp:positionV>
                <wp:extent cx="933450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2810" y="8081645"/>
                          <a:ext cx="93345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20.3pt;margin-top:641.7pt;height:34.3pt;width:73.5pt;z-index:251670528;mso-width-relative:page;mso-height-relative:page;" filled="f" stroked="f" coordsize="21600,21600" o:gfxdata="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GjwVu3AAAAA0BAAAPAAAAAAAAAAEAIAAAADgA&#10;AABkcnMvZG93bnJldi54bWxQSwECFAAUAAAACACHTuJAtS9C/SgCAAAk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1673225</wp:posOffset>
                </wp:positionV>
                <wp:extent cx="1518920" cy="354965"/>
                <wp:effectExtent l="0" t="0" r="0" b="0"/>
                <wp:wrapNone/>
                <wp:docPr id="5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湖北.武汉市XX大道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49.15pt;margin-top:131.75pt;height:27.95pt;width:119.6pt;z-index:251682816;mso-width-relative:page;mso-height-relative:page;" filled="f" stroked="f" coordsize="21600,21600" o:gfxdata="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/PS0b90AAAALAQAADwAAAAAAAAABACAAAAA4AAAAZHJzL2Rv&#10;d25yZXYueG1sUEsBAhQAFAAAAAgAh07iQCDscP8fAgAAGQQAAA4AAAAAAAAAAQAgAAAAQ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湖北.武汉市XX大道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1673225</wp:posOffset>
                </wp:positionV>
                <wp:extent cx="1168400" cy="354965"/>
                <wp:effectExtent l="0" t="0" r="0" b="0"/>
                <wp:wrapNone/>
                <wp:docPr id="2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年龄：23岁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31.2pt;margin-top:131.75pt;height:27.95pt;width:92pt;z-index:251679744;mso-width-relative:page;mso-height-relative:page;" filled="f" stroked="f" coordsize="21600,21600" o:gfxdata="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4I6vJ3AAAAAsBAAAPAAAAAAAAAAEAIAAAADgAAABkcnMvZG93&#10;bnJldi54bWxQSwECFAAUAAAACACHTuJAwevWSh8CAAAZ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年龄：23岁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1673225</wp:posOffset>
                </wp:positionV>
                <wp:extent cx="1348740" cy="354965"/>
                <wp:effectExtent l="0" t="0" r="0" b="0"/>
                <wp:wrapNone/>
                <wp:docPr id="5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138-0000-0001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3pt;margin-top:131.75pt;height:27.95pt;width:106.2pt;z-index:251680768;mso-width-relative:page;mso-height-relative:page;" filled="f" stroked="f" coordsize="21600,21600" o:gfxdata="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6P17k3AAAAAsBAAAPAAAAAAAAAAEAIAAAADgAAABkcnMvZG93&#10;bnJldi54bWxQSwECFAAUAAAACACHTuJACmeexh8CAAAZ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138-0000-0001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1673225</wp:posOffset>
                </wp:positionV>
                <wp:extent cx="1399540" cy="354965"/>
                <wp:effectExtent l="0" t="0" r="0" b="0"/>
                <wp:wrapNone/>
                <wp:docPr id="5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kingsft@docer.cn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16.85pt;margin-top:131.75pt;height:27.95pt;width:110.2pt;z-index:251681792;mso-width-relative:page;mso-height-relative:page;" filled="f" stroked="f" coordsize="21600,21600" o:gfxdata="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HT4L8NsAAAALAQAADwAAAAAAAAABACAAAAA4AAAAZHJzL2Rvd25y&#10;ZXYueG1sUEsBAhQAFAAAAAgAh07iQFfOZoMeAgAAGQQAAA4AAAAAAAAAAQAgAAAAQ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kingsft@docer.cn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7637780</wp:posOffset>
                </wp:positionV>
                <wp:extent cx="6569710" cy="4006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71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16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获“国家励志奖学金”二等奖2次（20XX-20XX年度），获“优秀班干部”，“优秀毕业生”称号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pt;margin-top:601.4pt;height:31.55pt;width:517.3pt;z-index:251684864;mso-width-relative:page;mso-height-relative:page;" filled="f" stroked="f" coordsize="21600,21600" o:gfxdata="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AhPJgLdAAAADgEAAA8AAAAAAAAAAQAgAAAAOAAAAGRycy9k&#10;b3ducmV2LnhtbFBLAQIUABQAAAAIAIdO4kCzNLZAIAIAABo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16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获“国家励志奖学金”二等奖2次（20XX-20XX年度），获“优秀班干部”，“优秀毕业生”称号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5654675</wp:posOffset>
                </wp:positionV>
                <wp:extent cx="6626225" cy="133159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225" cy="1331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20XX-7至20XX-5                     XXX贫困山区支教中心                         支教老师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主动参与学校的教学评价工作，指导并帮助所任学科的命题及质量分析工作；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在支教期间，完成所任学科单元测试、期中期末考试的命题及题库的搜集与整理工作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开展常态的开放式教学，接受教师随堂听课，与支教学校教师共同探讨教学中的各种问题。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pt;margin-top:445.25pt;height:104.85pt;width:521.75pt;z-index:251675648;mso-width-relative:page;mso-height-relative:page;" filled="f" stroked="f" coordsize="21600,21600" o:gfxdata="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qm8z53QAAAA0BAAAPAAAAAAAAAAEAIAAAADgAAABkcnMv&#10;ZG93bnJldi54bWxQSwECFAAUAAAACACHTuJA7S+aziECAAAd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20XX-7至20XX-5                     XXX贫困山区支教中心                         支教老师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主动参与学校的教学评价工作，指导并帮助所任学科的命题及质量分析工作；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在支教期间，完成所任学科单元测试、期中期末考试的命题及题库的搜集与整理工作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开展常态的开放式教学，接受教师随堂听课，与支教学校教师共同探讨教学中的各种问题。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2679700</wp:posOffset>
                </wp:positionV>
                <wp:extent cx="6581775" cy="8820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3620135"/>
                          <a:ext cx="658177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20XX-9至20XX-6                     稻壳学院                                 新闻学 - 本科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 xml:space="preserve"> 新媒体导论、新媒体广告、新媒体节目策划、数据新闻及大数据挖掘、中外新闻史、大众传播学、新闻评论、舆情分析、摄影、摄像、后期编辑等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pt;margin-top:211pt;height:69.45pt;width:518.25pt;z-index:251666432;mso-width-relative:page;mso-height-relative:page;" filled="f" stroked="f" coordsize="21600,21600" o:gfxdata="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9siFNt4AAAAMAQAADwAAAAAAAAABACAA&#10;AAA4AAAAZHJzL2Rvd25yZXYueG1sUEsBAhQAFAAAAAgAh07iQKnaBFkqAgAAIwQAAA4AAAAAAAAA&#10;AQAgAAAAQ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20XX-9至20XX-6                     稻壳学院                                 新闻学 - 本科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 xml:space="preserve"> 新媒体导论、新媒体广告、新媒体节目策划、数据新闻及大数据挖掘、中外新闻史、大众传播学、新闻评论、舆情分析、摄影、摄像、后期编辑等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4164330</wp:posOffset>
                </wp:positionV>
                <wp:extent cx="6626225" cy="146939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7167245"/>
                          <a:ext cx="662622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20XX-3至20XX-2                     金山办公软件有限公司                        新媒体运营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负责公司产品在抖音、微信视频号等平台日常运营，每日追踪热门视频并捕捉其亮点；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完成信息的采集，编辑，审核，校对、发布等工作，优秀的模仿及创意改编能力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配合执行品牌阶段性新媒体线上推广活动内容，并进行阶段性数据反馈；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负责相关推广活动、执行，并定期对活动效果进行跟踪评估，及时提出运营推广改进措施。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pt;margin-top:327.9pt;height:115.7pt;width:521.75pt;z-index:251668480;mso-width-relative:page;mso-height-relative:page;" filled="f" stroked="f" coordsize="21600,21600" o:gfxdata="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0wC8q3QAAAAwBAAAPAAAAAAAAAAEA&#10;IAAAADgAAABkcnMvZG93bnJldi54bWxQSwECFAAUAAAACACHTuJAUJ+SvS0CAAAoBAAADgAAAAAA&#10;AAABACAAAABC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20XX-3至20XX-2                     金山办公软件有限公司                        新媒体运营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负责公司产品在抖音、微信视频号等平台日常运营，每日追踪热门视频并捕捉其亮点；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完成信息的采集，编辑，审核，校对、发布等工作，优秀的模仿及创意改编能力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配合执行品牌阶段性新媒体线上推广活动内容，并进行阶段性数据反馈；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负责相关推广活动、执行，并定期对活动效果进行跟踪评估，及时提出运营推广改进措施。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3795395</wp:posOffset>
                </wp:positionV>
                <wp:extent cx="198120" cy="179070"/>
                <wp:effectExtent l="0" t="0" r="11430" b="11430"/>
                <wp:wrapNone/>
                <wp:docPr id="49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0.45pt;margin-top:298.85pt;height:14.1pt;width:15.6pt;z-index:251674624;v-text-anchor:middle;mso-width-relative:page;mso-height-relative:page;" fillcolor="#FFFFFF [3212]" filled="t" stroked="f" coordsize="3261356,2766950" o:gfxdata="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8689975</wp:posOffset>
                </wp:positionV>
                <wp:extent cx="6567805" cy="88709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7805" cy="887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16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语言技能：大学英语四级（CET-4），能很好的英文阅读，普通话标准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16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专业技能：有较强的文字编辑能力，擅长文案策划、活动策划、话题策划、口碑营销和事件炒作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16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办公技能：电脑操作熟练，熟练操作Word、Excel、PPt等办公自动化软件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pt;margin-top:684.25pt;height:69.85pt;width:517.15pt;z-index:251669504;mso-width-relative:page;mso-height-relative:page;" filled="f" stroked="f" coordsize="21600,21600" o:gfxdata="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K0Z8+HdAAAADgEAAA8AAAAAAAAAAQAgAAAAOAAAAGRycy9k&#10;b3ducmV2LnhtbFBLAQIUABQAAAAIAIdO4kCzLQRGIAIAABo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16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语言技能：大学英语四级（CET-4），能很好的英文阅读，普通话标准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16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专业技能：有较强的文字编辑能力，擅长文案策划、活动策划、话题策划、口碑营销和事件炒作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16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办公技能：电脑操作熟练，熟练操作Word、Excel、PPt等办公自动化软件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2343150</wp:posOffset>
                </wp:positionV>
                <wp:extent cx="237490" cy="175260"/>
                <wp:effectExtent l="0" t="0" r="10160" b="15875"/>
                <wp:wrapNone/>
                <wp:docPr id="16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37490" cy="1752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40.85pt;margin-top:184.5pt;height:13.8pt;width:18.7pt;z-index:251673600;mso-width-relative:page;mso-height-relative:page;" fillcolor="#FFFFFF [3212]" filled="t" stroked="f" coordsize="263,184" o:gfxdata="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-1193165</wp:posOffset>
                </wp:positionH>
                <wp:positionV relativeFrom="paragraph">
                  <wp:posOffset>-1056640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3.95pt;margin-top:-83.2pt;height:876.95pt;width:607.5pt;z-index:-251653120;v-text-anchor:middle;mso-width-relative:page;mso-height-relative:page;" fillcolor="#FFFFFF [3212]" filled="t" stroked="f" coordsize="7715250,11137265" o:gfxdata="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kdcyw3QAAAA8BAAAPAAAAAAAAAAEAIAAAADgAAABkcnMvZG93bnJldi54&#10;bWxQSwECFAAUAAAACACHTuJA1MN++YoCAADIBAAADgAAAAAAAAABACAAAABCAQAAZHJzL2Uyb0Rv&#10;Yy54bWxQSwUGAAAAAAYABgBZAQAAPg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  <w:embedRegular r:id="rId1" w:fontKey="{573F9BE6-99B7-C966-0C3D-EB621377F203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文黑-55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  <w:embedRegular r:id="rId2" w:fontKey="{80F4A23E-9B7A-A833-0C3D-EB622584C574}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Kaku Gothic ProN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oefler Text Regular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B0A7D"/>
    <w:multiLevelType w:val="singleLevel"/>
    <w:tmpl w:val="C26B0A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D5A184D"/>
    <w:multiLevelType w:val="singleLevel"/>
    <w:tmpl w:val="6D5A18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1OGZlODY3YTk5NDZhMWM4YzdkMzBjYmQzM2MwMDIifQ=="/>
  </w:docVars>
  <w:rsids>
    <w:rsidRoot w:val="2B7D5F2D"/>
    <w:rsid w:val="000C4A4F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DC3BFA"/>
    <w:rsid w:val="00E6068F"/>
    <w:rsid w:val="012968A8"/>
    <w:rsid w:val="01421EC1"/>
    <w:rsid w:val="01701FD7"/>
    <w:rsid w:val="01894E35"/>
    <w:rsid w:val="018B7EFC"/>
    <w:rsid w:val="019250D4"/>
    <w:rsid w:val="02262F06"/>
    <w:rsid w:val="02340563"/>
    <w:rsid w:val="02353540"/>
    <w:rsid w:val="023772EA"/>
    <w:rsid w:val="02466DF4"/>
    <w:rsid w:val="02491B6D"/>
    <w:rsid w:val="026B1029"/>
    <w:rsid w:val="026C4797"/>
    <w:rsid w:val="02A1157D"/>
    <w:rsid w:val="031D5ED8"/>
    <w:rsid w:val="033B01D3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7D89"/>
    <w:rsid w:val="04272C86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482518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70F0A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E317F8"/>
    <w:rsid w:val="07FC091D"/>
    <w:rsid w:val="08575FFD"/>
    <w:rsid w:val="08933AD5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692781"/>
    <w:rsid w:val="098F22C3"/>
    <w:rsid w:val="09931565"/>
    <w:rsid w:val="09AC0570"/>
    <w:rsid w:val="09B36064"/>
    <w:rsid w:val="0A273913"/>
    <w:rsid w:val="0A304215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903ADE"/>
    <w:rsid w:val="0BA61BD1"/>
    <w:rsid w:val="0C2E4B08"/>
    <w:rsid w:val="0C653676"/>
    <w:rsid w:val="0C6725E8"/>
    <w:rsid w:val="0C851D03"/>
    <w:rsid w:val="0CAC4B4C"/>
    <w:rsid w:val="0CBB5AEB"/>
    <w:rsid w:val="0CC42705"/>
    <w:rsid w:val="0CCE2B10"/>
    <w:rsid w:val="0CFA5AB9"/>
    <w:rsid w:val="0D450288"/>
    <w:rsid w:val="0DC52185"/>
    <w:rsid w:val="0DC5664A"/>
    <w:rsid w:val="0DDA5C85"/>
    <w:rsid w:val="0DF071A2"/>
    <w:rsid w:val="0E1513DE"/>
    <w:rsid w:val="0E642DE5"/>
    <w:rsid w:val="0E6E7B0F"/>
    <w:rsid w:val="0E7200BB"/>
    <w:rsid w:val="0EBC5DAA"/>
    <w:rsid w:val="0EC43E16"/>
    <w:rsid w:val="0F2C51F5"/>
    <w:rsid w:val="0F377A67"/>
    <w:rsid w:val="0F580654"/>
    <w:rsid w:val="0F9A5C31"/>
    <w:rsid w:val="0FAF0F65"/>
    <w:rsid w:val="0FC01E54"/>
    <w:rsid w:val="0FEF2A05"/>
    <w:rsid w:val="105C1A17"/>
    <w:rsid w:val="110D3C99"/>
    <w:rsid w:val="11136D56"/>
    <w:rsid w:val="112F311B"/>
    <w:rsid w:val="1138707B"/>
    <w:rsid w:val="113B1005"/>
    <w:rsid w:val="115F0BB9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46472"/>
    <w:rsid w:val="11E70D4E"/>
    <w:rsid w:val="11FC61E0"/>
    <w:rsid w:val="11FC6864"/>
    <w:rsid w:val="121542B6"/>
    <w:rsid w:val="1231672F"/>
    <w:rsid w:val="123E3FE7"/>
    <w:rsid w:val="12435A12"/>
    <w:rsid w:val="12471B05"/>
    <w:rsid w:val="128F4427"/>
    <w:rsid w:val="12912080"/>
    <w:rsid w:val="129944BC"/>
    <w:rsid w:val="12A4231F"/>
    <w:rsid w:val="12BA18EA"/>
    <w:rsid w:val="12D4505D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4CC5906"/>
    <w:rsid w:val="152509A4"/>
    <w:rsid w:val="152B0805"/>
    <w:rsid w:val="152C2D85"/>
    <w:rsid w:val="154B0FF2"/>
    <w:rsid w:val="15895010"/>
    <w:rsid w:val="15931AE9"/>
    <w:rsid w:val="15CE099A"/>
    <w:rsid w:val="16031670"/>
    <w:rsid w:val="161D553A"/>
    <w:rsid w:val="162E6712"/>
    <w:rsid w:val="163A376E"/>
    <w:rsid w:val="165750CB"/>
    <w:rsid w:val="16704F85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52C23"/>
    <w:rsid w:val="18066A1E"/>
    <w:rsid w:val="181B31B5"/>
    <w:rsid w:val="181D2ACE"/>
    <w:rsid w:val="18420CED"/>
    <w:rsid w:val="185D7493"/>
    <w:rsid w:val="188A0D17"/>
    <w:rsid w:val="18A647FB"/>
    <w:rsid w:val="18B74A50"/>
    <w:rsid w:val="18B97B94"/>
    <w:rsid w:val="18C16234"/>
    <w:rsid w:val="18DA394F"/>
    <w:rsid w:val="18F72A28"/>
    <w:rsid w:val="18FC11D9"/>
    <w:rsid w:val="19126181"/>
    <w:rsid w:val="193405B1"/>
    <w:rsid w:val="19400582"/>
    <w:rsid w:val="19473BBD"/>
    <w:rsid w:val="194F0A68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07B26"/>
    <w:rsid w:val="1AFE50A2"/>
    <w:rsid w:val="1B003E05"/>
    <w:rsid w:val="1B536BEB"/>
    <w:rsid w:val="1B7D2CDE"/>
    <w:rsid w:val="1BA01C5A"/>
    <w:rsid w:val="1BA87E53"/>
    <w:rsid w:val="1BC11527"/>
    <w:rsid w:val="1BE86F08"/>
    <w:rsid w:val="1C2B6B65"/>
    <w:rsid w:val="1C393BCD"/>
    <w:rsid w:val="1C4F04A0"/>
    <w:rsid w:val="1C5C5D7C"/>
    <w:rsid w:val="1C6534D5"/>
    <w:rsid w:val="1CC14CD6"/>
    <w:rsid w:val="1CDB3B52"/>
    <w:rsid w:val="1CEC3AC7"/>
    <w:rsid w:val="1D1E1D0B"/>
    <w:rsid w:val="1D3922D9"/>
    <w:rsid w:val="1D50022B"/>
    <w:rsid w:val="1D563AB5"/>
    <w:rsid w:val="1D9E609E"/>
    <w:rsid w:val="1DBD39A9"/>
    <w:rsid w:val="1DC076F7"/>
    <w:rsid w:val="1DE212EF"/>
    <w:rsid w:val="1DED372A"/>
    <w:rsid w:val="1DEE64BF"/>
    <w:rsid w:val="1E3434A5"/>
    <w:rsid w:val="1E70600C"/>
    <w:rsid w:val="1E707ECB"/>
    <w:rsid w:val="1EBC1EF4"/>
    <w:rsid w:val="1EBC2096"/>
    <w:rsid w:val="1ED41662"/>
    <w:rsid w:val="1F2A443D"/>
    <w:rsid w:val="1F306B2E"/>
    <w:rsid w:val="1F903A73"/>
    <w:rsid w:val="1FA40790"/>
    <w:rsid w:val="1FC52717"/>
    <w:rsid w:val="1FD75C38"/>
    <w:rsid w:val="1FF22AB9"/>
    <w:rsid w:val="204E4BD9"/>
    <w:rsid w:val="205276F9"/>
    <w:rsid w:val="20667F4B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0E04A1"/>
    <w:rsid w:val="231B494E"/>
    <w:rsid w:val="232B0864"/>
    <w:rsid w:val="23375DB3"/>
    <w:rsid w:val="233E615E"/>
    <w:rsid w:val="23586583"/>
    <w:rsid w:val="23BC11FA"/>
    <w:rsid w:val="23BE2423"/>
    <w:rsid w:val="241114BD"/>
    <w:rsid w:val="24145847"/>
    <w:rsid w:val="24225F77"/>
    <w:rsid w:val="243E65BE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5F00F1A"/>
    <w:rsid w:val="2622585A"/>
    <w:rsid w:val="26341541"/>
    <w:rsid w:val="266A65CC"/>
    <w:rsid w:val="266C4583"/>
    <w:rsid w:val="268714FF"/>
    <w:rsid w:val="26B034DD"/>
    <w:rsid w:val="270B5A87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854825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BF3133B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DF93A56"/>
    <w:rsid w:val="2E01406E"/>
    <w:rsid w:val="2E0A056F"/>
    <w:rsid w:val="2E0E59B7"/>
    <w:rsid w:val="2E173713"/>
    <w:rsid w:val="2E2F0C89"/>
    <w:rsid w:val="2E6B5FB9"/>
    <w:rsid w:val="2E7653DA"/>
    <w:rsid w:val="2E824F6F"/>
    <w:rsid w:val="2E983BD6"/>
    <w:rsid w:val="2EEA406D"/>
    <w:rsid w:val="2F065AC7"/>
    <w:rsid w:val="2F0D113F"/>
    <w:rsid w:val="2F0D4596"/>
    <w:rsid w:val="2F165E67"/>
    <w:rsid w:val="2F255DE2"/>
    <w:rsid w:val="2F552474"/>
    <w:rsid w:val="2F5704C4"/>
    <w:rsid w:val="2F6D2DF6"/>
    <w:rsid w:val="2F6D372F"/>
    <w:rsid w:val="2FB1324F"/>
    <w:rsid w:val="2FB406CF"/>
    <w:rsid w:val="2FC57D55"/>
    <w:rsid w:val="30013F99"/>
    <w:rsid w:val="300A41B8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1F60880"/>
    <w:rsid w:val="321441E4"/>
    <w:rsid w:val="322504AE"/>
    <w:rsid w:val="325A1469"/>
    <w:rsid w:val="3271649E"/>
    <w:rsid w:val="329B3304"/>
    <w:rsid w:val="32A17336"/>
    <w:rsid w:val="32A27C71"/>
    <w:rsid w:val="32AF3948"/>
    <w:rsid w:val="32BF1A24"/>
    <w:rsid w:val="32DC0DD1"/>
    <w:rsid w:val="32E761C4"/>
    <w:rsid w:val="33305E77"/>
    <w:rsid w:val="335B4520"/>
    <w:rsid w:val="33881E32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F9173F"/>
    <w:rsid w:val="37BC6733"/>
    <w:rsid w:val="37CA7F80"/>
    <w:rsid w:val="37DB0ECC"/>
    <w:rsid w:val="38330051"/>
    <w:rsid w:val="384F7445"/>
    <w:rsid w:val="385F0C77"/>
    <w:rsid w:val="387605F5"/>
    <w:rsid w:val="3879584B"/>
    <w:rsid w:val="38A67788"/>
    <w:rsid w:val="38BA17E2"/>
    <w:rsid w:val="38FF429D"/>
    <w:rsid w:val="39051985"/>
    <w:rsid w:val="392A2DC2"/>
    <w:rsid w:val="392C0473"/>
    <w:rsid w:val="394D008C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AD92455"/>
    <w:rsid w:val="3B122A11"/>
    <w:rsid w:val="3B270265"/>
    <w:rsid w:val="3B567D25"/>
    <w:rsid w:val="3B6960BF"/>
    <w:rsid w:val="3B8C1BE2"/>
    <w:rsid w:val="3BBB51D0"/>
    <w:rsid w:val="3BCC57B1"/>
    <w:rsid w:val="3BF607B4"/>
    <w:rsid w:val="3C004173"/>
    <w:rsid w:val="3C037A1A"/>
    <w:rsid w:val="3C0A1D3F"/>
    <w:rsid w:val="3C2454C2"/>
    <w:rsid w:val="3C2953F1"/>
    <w:rsid w:val="3C375B96"/>
    <w:rsid w:val="3C533B74"/>
    <w:rsid w:val="3C880419"/>
    <w:rsid w:val="3CB93D65"/>
    <w:rsid w:val="3CFB041D"/>
    <w:rsid w:val="3D383DBA"/>
    <w:rsid w:val="3D4637E1"/>
    <w:rsid w:val="3DF61F78"/>
    <w:rsid w:val="3E32349B"/>
    <w:rsid w:val="3E3361A8"/>
    <w:rsid w:val="3E46115A"/>
    <w:rsid w:val="3E4E4053"/>
    <w:rsid w:val="3E7B12F8"/>
    <w:rsid w:val="3E81719E"/>
    <w:rsid w:val="3E847E51"/>
    <w:rsid w:val="3ECF1C51"/>
    <w:rsid w:val="3EEB161B"/>
    <w:rsid w:val="3F1A237F"/>
    <w:rsid w:val="3F4674F1"/>
    <w:rsid w:val="3F8F1825"/>
    <w:rsid w:val="3FA116B8"/>
    <w:rsid w:val="3FAD2C3B"/>
    <w:rsid w:val="3FBA1ED5"/>
    <w:rsid w:val="3FCA5F3C"/>
    <w:rsid w:val="40185D56"/>
    <w:rsid w:val="403A69F2"/>
    <w:rsid w:val="40486C8E"/>
    <w:rsid w:val="40587E62"/>
    <w:rsid w:val="4074251B"/>
    <w:rsid w:val="40875682"/>
    <w:rsid w:val="414046AA"/>
    <w:rsid w:val="41561554"/>
    <w:rsid w:val="41572D65"/>
    <w:rsid w:val="41712063"/>
    <w:rsid w:val="41754D1F"/>
    <w:rsid w:val="4184032E"/>
    <w:rsid w:val="41955490"/>
    <w:rsid w:val="41A22DAB"/>
    <w:rsid w:val="41AD7E17"/>
    <w:rsid w:val="41D6397F"/>
    <w:rsid w:val="42097AEA"/>
    <w:rsid w:val="423B4745"/>
    <w:rsid w:val="423C1A41"/>
    <w:rsid w:val="42604EB2"/>
    <w:rsid w:val="427609FD"/>
    <w:rsid w:val="428622B0"/>
    <w:rsid w:val="429174CE"/>
    <w:rsid w:val="42E27E1C"/>
    <w:rsid w:val="4300499A"/>
    <w:rsid w:val="43010085"/>
    <w:rsid w:val="43156590"/>
    <w:rsid w:val="4322086C"/>
    <w:rsid w:val="434E7431"/>
    <w:rsid w:val="435940F8"/>
    <w:rsid w:val="43797EC0"/>
    <w:rsid w:val="43871C5A"/>
    <w:rsid w:val="438E19DA"/>
    <w:rsid w:val="43BD4CDA"/>
    <w:rsid w:val="43BE5D24"/>
    <w:rsid w:val="440B6591"/>
    <w:rsid w:val="441279FF"/>
    <w:rsid w:val="4418479D"/>
    <w:rsid w:val="44453DDE"/>
    <w:rsid w:val="44527D02"/>
    <w:rsid w:val="44B0064D"/>
    <w:rsid w:val="44DF66BC"/>
    <w:rsid w:val="45237196"/>
    <w:rsid w:val="4561558A"/>
    <w:rsid w:val="45927D48"/>
    <w:rsid w:val="45B14780"/>
    <w:rsid w:val="45B875A4"/>
    <w:rsid w:val="45C2203C"/>
    <w:rsid w:val="45CE5548"/>
    <w:rsid w:val="45D2293C"/>
    <w:rsid w:val="460126F5"/>
    <w:rsid w:val="46351951"/>
    <w:rsid w:val="463B6739"/>
    <w:rsid w:val="464A7F94"/>
    <w:rsid w:val="464E2802"/>
    <w:rsid w:val="468D25D9"/>
    <w:rsid w:val="469A5ED6"/>
    <w:rsid w:val="469F52BB"/>
    <w:rsid w:val="46A316E5"/>
    <w:rsid w:val="46BF3155"/>
    <w:rsid w:val="46C76B35"/>
    <w:rsid w:val="46D26669"/>
    <w:rsid w:val="46E1438B"/>
    <w:rsid w:val="477052EA"/>
    <w:rsid w:val="479730E4"/>
    <w:rsid w:val="47B97FF5"/>
    <w:rsid w:val="47C40320"/>
    <w:rsid w:val="47CB1285"/>
    <w:rsid w:val="47DD14A5"/>
    <w:rsid w:val="47F3708B"/>
    <w:rsid w:val="47F606D6"/>
    <w:rsid w:val="481B4975"/>
    <w:rsid w:val="48234FB9"/>
    <w:rsid w:val="486C312C"/>
    <w:rsid w:val="486D0FEC"/>
    <w:rsid w:val="48860AFB"/>
    <w:rsid w:val="48C9031A"/>
    <w:rsid w:val="48F42103"/>
    <w:rsid w:val="49235724"/>
    <w:rsid w:val="492C50E1"/>
    <w:rsid w:val="49395942"/>
    <w:rsid w:val="49444A16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025E91"/>
    <w:rsid w:val="4B2101C4"/>
    <w:rsid w:val="4B387A70"/>
    <w:rsid w:val="4B4C251E"/>
    <w:rsid w:val="4B680EB6"/>
    <w:rsid w:val="4B7340AE"/>
    <w:rsid w:val="4BA87F43"/>
    <w:rsid w:val="4BA91AC7"/>
    <w:rsid w:val="4BBC5FA5"/>
    <w:rsid w:val="4BF24C6A"/>
    <w:rsid w:val="4C101B25"/>
    <w:rsid w:val="4C1E4784"/>
    <w:rsid w:val="4C5627E3"/>
    <w:rsid w:val="4C57491D"/>
    <w:rsid w:val="4C5F6EB9"/>
    <w:rsid w:val="4C604586"/>
    <w:rsid w:val="4C62274E"/>
    <w:rsid w:val="4C841607"/>
    <w:rsid w:val="4C86123A"/>
    <w:rsid w:val="4C8B4705"/>
    <w:rsid w:val="4CBA370F"/>
    <w:rsid w:val="4CD34FA2"/>
    <w:rsid w:val="4CD7314E"/>
    <w:rsid w:val="4CE409DD"/>
    <w:rsid w:val="4CE640FE"/>
    <w:rsid w:val="4D146BC3"/>
    <w:rsid w:val="4D192C06"/>
    <w:rsid w:val="4D290B4E"/>
    <w:rsid w:val="4D2C4451"/>
    <w:rsid w:val="4D5D54B5"/>
    <w:rsid w:val="4D6128F8"/>
    <w:rsid w:val="4DB62700"/>
    <w:rsid w:val="4DBF3025"/>
    <w:rsid w:val="4DC63704"/>
    <w:rsid w:val="4DCF4F68"/>
    <w:rsid w:val="4DF43E5D"/>
    <w:rsid w:val="4E121B55"/>
    <w:rsid w:val="4E323AFF"/>
    <w:rsid w:val="4E3C1A0A"/>
    <w:rsid w:val="4E416111"/>
    <w:rsid w:val="4E710F72"/>
    <w:rsid w:val="4E777A24"/>
    <w:rsid w:val="4E7E1F98"/>
    <w:rsid w:val="4E8B6267"/>
    <w:rsid w:val="4EAE77CF"/>
    <w:rsid w:val="4EAF7232"/>
    <w:rsid w:val="4F250EBF"/>
    <w:rsid w:val="4F7106DC"/>
    <w:rsid w:val="4FB903B3"/>
    <w:rsid w:val="4FF67BBA"/>
    <w:rsid w:val="5001751B"/>
    <w:rsid w:val="50025DE9"/>
    <w:rsid w:val="50113B43"/>
    <w:rsid w:val="50137B2E"/>
    <w:rsid w:val="502344EE"/>
    <w:rsid w:val="503C43F9"/>
    <w:rsid w:val="505D5184"/>
    <w:rsid w:val="50863C3E"/>
    <w:rsid w:val="50C93269"/>
    <w:rsid w:val="50CC56A2"/>
    <w:rsid w:val="50CC5E28"/>
    <w:rsid w:val="50E631AF"/>
    <w:rsid w:val="515A15AA"/>
    <w:rsid w:val="518277D6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C41019"/>
    <w:rsid w:val="52DE645B"/>
    <w:rsid w:val="52ED65B5"/>
    <w:rsid w:val="53606524"/>
    <w:rsid w:val="53741519"/>
    <w:rsid w:val="5393041A"/>
    <w:rsid w:val="539546B8"/>
    <w:rsid w:val="53D23D42"/>
    <w:rsid w:val="53F72C97"/>
    <w:rsid w:val="541B187A"/>
    <w:rsid w:val="542142AD"/>
    <w:rsid w:val="5435008D"/>
    <w:rsid w:val="54350C7B"/>
    <w:rsid w:val="54357592"/>
    <w:rsid w:val="54433EFC"/>
    <w:rsid w:val="547C2C41"/>
    <w:rsid w:val="54BF6735"/>
    <w:rsid w:val="54FC0E6B"/>
    <w:rsid w:val="54FE4287"/>
    <w:rsid w:val="551E7D0C"/>
    <w:rsid w:val="55740673"/>
    <w:rsid w:val="55A4094D"/>
    <w:rsid w:val="55C1709B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7CC0489"/>
    <w:rsid w:val="58383450"/>
    <w:rsid w:val="583E4329"/>
    <w:rsid w:val="585303BA"/>
    <w:rsid w:val="58D93E38"/>
    <w:rsid w:val="58DE6796"/>
    <w:rsid w:val="58E37794"/>
    <w:rsid w:val="590E4D67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1D5393"/>
    <w:rsid w:val="5A423875"/>
    <w:rsid w:val="5A5F3294"/>
    <w:rsid w:val="5A671054"/>
    <w:rsid w:val="5A7F38A9"/>
    <w:rsid w:val="5A8D606C"/>
    <w:rsid w:val="5AC018DC"/>
    <w:rsid w:val="5AEA51CC"/>
    <w:rsid w:val="5AEF5207"/>
    <w:rsid w:val="5B184203"/>
    <w:rsid w:val="5B6D2BB9"/>
    <w:rsid w:val="5BA03966"/>
    <w:rsid w:val="5BA1789E"/>
    <w:rsid w:val="5BBF00D8"/>
    <w:rsid w:val="5BC04C26"/>
    <w:rsid w:val="5BC934AE"/>
    <w:rsid w:val="5BF7657B"/>
    <w:rsid w:val="5C3A27C4"/>
    <w:rsid w:val="5C5B43DA"/>
    <w:rsid w:val="5C631D82"/>
    <w:rsid w:val="5C9E14F0"/>
    <w:rsid w:val="5CA3644F"/>
    <w:rsid w:val="5CA52A3F"/>
    <w:rsid w:val="5CE76D33"/>
    <w:rsid w:val="5D2F34D2"/>
    <w:rsid w:val="5D553153"/>
    <w:rsid w:val="5D915875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A77CE6"/>
    <w:rsid w:val="5EB0148F"/>
    <w:rsid w:val="5EB62DCF"/>
    <w:rsid w:val="5EB8281C"/>
    <w:rsid w:val="5EBF6657"/>
    <w:rsid w:val="5F0141AB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0EE1FAE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1E41BA"/>
    <w:rsid w:val="63224615"/>
    <w:rsid w:val="633E70B8"/>
    <w:rsid w:val="635D4115"/>
    <w:rsid w:val="63701DA1"/>
    <w:rsid w:val="637552C3"/>
    <w:rsid w:val="637C0EDD"/>
    <w:rsid w:val="63827FAD"/>
    <w:rsid w:val="63902C60"/>
    <w:rsid w:val="644B3D4B"/>
    <w:rsid w:val="644C54F8"/>
    <w:rsid w:val="648A0F80"/>
    <w:rsid w:val="64910EE0"/>
    <w:rsid w:val="64920659"/>
    <w:rsid w:val="64B818DE"/>
    <w:rsid w:val="64BB6734"/>
    <w:rsid w:val="64EA5102"/>
    <w:rsid w:val="6536344C"/>
    <w:rsid w:val="65430DA7"/>
    <w:rsid w:val="654B280B"/>
    <w:rsid w:val="65681BDD"/>
    <w:rsid w:val="65A44FB7"/>
    <w:rsid w:val="65C5024C"/>
    <w:rsid w:val="662329DD"/>
    <w:rsid w:val="66314B53"/>
    <w:rsid w:val="665C6F88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3E71"/>
    <w:rsid w:val="6873416A"/>
    <w:rsid w:val="68C356C6"/>
    <w:rsid w:val="68C92469"/>
    <w:rsid w:val="68CC2A0E"/>
    <w:rsid w:val="68CE2F67"/>
    <w:rsid w:val="69033CCB"/>
    <w:rsid w:val="69067B6A"/>
    <w:rsid w:val="69322E49"/>
    <w:rsid w:val="696856B4"/>
    <w:rsid w:val="697B3E37"/>
    <w:rsid w:val="69877F2E"/>
    <w:rsid w:val="69F1312B"/>
    <w:rsid w:val="6A9D14BF"/>
    <w:rsid w:val="6AA37957"/>
    <w:rsid w:val="6ACA59B0"/>
    <w:rsid w:val="6ACF5F59"/>
    <w:rsid w:val="6AD432D5"/>
    <w:rsid w:val="6AD56E0B"/>
    <w:rsid w:val="6ADB3225"/>
    <w:rsid w:val="6B2233BA"/>
    <w:rsid w:val="6B6E566B"/>
    <w:rsid w:val="6B712F81"/>
    <w:rsid w:val="6B825E60"/>
    <w:rsid w:val="6B940BA3"/>
    <w:rsid w:val="6B9B5012"/>
    <w:rsid w:val="6BBF5098"/>
    <w:rsid w:val="6BC01CB1"/>
    <w:rsid w:val="6BC61F64"/>
    <w:rsid w:val="6BDA0815"/>
    <w:rsid w:val="6BDE34A9"/>
    <w:rsid w:val="6C127766"/>
    <w:rsid w:val="6C367327"/>
    <w:rsid w:val="6C452FC1"/>
    <w:rsid w:val="6C630073"/>
    <w:rsid w:val="6C7D27B5"/>
    <w:rsid w:val="6C843175"/>
    <w:rsid w:val="6CE6228B"/>
    <w:rsid w:val="6D0A28AE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77DA4"/>
    <w:rsid w:val="6FC851A3"/>
    <w:rsid w:val="6FD53C37"/>
    <w:rsid w:val="6FDB390B"/>
    <w:rsid w:val="6FE21C8C"/>
    <w:rsid w:val="6FE7780C"/>
    <w:rsid w:val="6FF1787F"/>
    <w:rsid w:val="6FF62952"/>
    <w:rsid w:val="7024009B"/>
    <w:rsid w:val="705B4EA4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063195"/>
    <w:rsid w:val="7422468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167424"/>
    <w:rsid w:val="76316D58"/>
    <w:rsid w:val="768A4D12"/>
    <w:rsid w:val="76BA0E58"/>
    <w:rsid w:val="771B0251"/>
    <w:rsid w:val="772F60A3"/>
    <w:rsid w:val="77486A7B"/>
    <w:rsid w:val="778C7FC9"/>
    <w:rsid w:val="77AC7D34"/>
    <w:rsid w:val="77C05673"/>
    <w:rsid w:val="78052087"/>
    <w:rsid w:val="782E4DD1"/>
    <w:rsid w:val="78331878"/>
    <w:rsid w:val="783D2A16"/>
    <w:rsid w:val="786945CD"/>
    <w:rsid w:val="788E20A8"/>
    <w:rsid w:val="789119C8"/>
    <w:rsid w:val="795B528B"/>
    <w:rsid w:val="79715B94"/>
    <w:rsid w:val="79883EEA"/>
    <w:rsid w:val="79932ACB"/>
    <w:rsid w:val="79C220D6"/>
    <w:rsid w:val="79C87ACE"/>
    <w:rsid w:val="79C96961"/>
    <w:rsid w:val="79D46A4F"/>
    <w:rsid w:val="79FB1989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8C5EDA"/>
    <w:rsid w:val="7AB0176A"/>
    <w:rsid w:val="7AB44AC2"/>
    <w:rsid w:val="7AD24886"/>
    <w:rsid w:val="7AEF523A"/>
    <w:rsid w:val="7AF73507"/>
    <w:rsid w:val="7B12724C"/>
    <w:rsid w:val="7B1E35AB"/>
    <w:rsid w:val="7B830405"/>
    <w:rsid w:val="7B932B38"/>
    <w:rsid w:val="7B981AAD"/>
    <w:rsid w:val="7BA63594"/>
    <w:rsid w:val="7BCD31F5"/>
    <w:rsid w:val="7BE72367"/>
    <w:rsid w:val="7C4B35E7"/>
    <w:rsid w:val="7C730D9C"/>
    <w:rsid w:val="7C766462"/>
    <w:rsid w:val="7CD114B9"/>
    <w:rsid w:val="7CDF5601"/>
    <w:rsid w:val="7CED5FAC"/>
    <w:rsid w:val="7D0079C6"/>
    <w:rsid w:val="7D5C0E39"/>
    <w:rsid w:val="7D687CAA"/>
    <w:rsid w:val="7E263FB5"/>
    <w:rsid w:val="7E3171B7"/>
    <w:rsid w:val="7E321063"/>
    <w:rsid w:val="7E486EB2"/>
    <w:rsid w:val="7E5336D1"/>
    <w:rsid w:val="7E742D92"/>
    <w:rsid w:val="7E851F07"/>
    <w:rsid w:val="7E934D87"/>
    <w:rsid w:val="7E951169"/>
    <w:rsid w:val="7E9A0D84"/>
    <w:rsid w:val="7E9B4418"/>
    <w:rsid w:val="7EA637B6"/>
    <w:rsid w:val="7F266B17"/>
    <w:rsid w:val="7F3B1986"/>
    <w:rsid w:val="7F402841"/>
    <w:rsid w:val="7F663224"/>
    <w:rsid w:val="7F7B2256"/>
    <w:rsid w:val="7F8263BD"/>
    <w:rsid w:val="7FAD3BDA"/>
    <w:rsid w:val="7FB60999"/>
    <w:rsid w:val="7FB625A4"/>
    <w:rsid w:val="7FD37624"/>
    <w:rsid w:val="7FD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Documents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2018-06-06T00:12:00Z</dcterms:created>
  <dc:creator>裸奔的蚂蚁</dc:creator>
  <cp:lastModifiedBy>fulisha</cp:lastModifiedBy>
  <dcterms:modified xsi:type="dcterms:W3CDTF">2022-08-04T11:29:16Z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ICV">
    <vt:lpwstr>17A7EC27F2834E00BA387B3A8CB4548E</vt:lpwstr>
  </property>
  <property fmtid="{D5CDD505-2E9C-101B-9397-08002B2CF9AE}" pid="5" name="KSOTemplateUUID">
    <vt:lpwstr>v1.0_mb_RcUL0LAG5l9AnGVasrrU3w==</vt:lpwstr>
  </property>
</Properties>
</file>